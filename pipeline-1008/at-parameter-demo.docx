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Toc70523638"/>
      <w:bookmarkStart w:id="1" w:name="_Toc72417869"/>
      <w:bookmarkStart w:id="2" w:name="_Toc47513216"/>
      <w:bookmarkStart w:id="3" w:name="_Toc209020514"/>
      <w:bookmarkStart w:id="4" w:name="_Toc522864851"/>
      <w:bookmarkStart w:id="5" w:name="_Toc25313008"/>
      <w:bookmarkStart w:id="6" w:name="_Hlk85620306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0"/>
      <w:bookmarkEnd w:id="1"/>
      <w:bookmarkEnd w:id="2"/>
      <w:bookmarkEnd w:id="3"/>
    </w:p>
    <w:p w14:paraId="1E0D84AC" w14:textId="333B689C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684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module_</w:t>
            </w:r>
            <w:r>
              <w:rPr>
                <w:rFonts w:hint="eastAsia"/>
              </w:rPr>
              <w:t>version</w:t>
            </w:r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&lt;soft_version</w:t>
            </w:r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</w:t>
            </w:r>
          </w:p>
        </w:tc>
      </w:tr>
    </w:tbl>
    <w:p w14:paraId="2E934F9A" w14:textId="310AFB9B" w:rsidR="00B75F46" w:rsidRPr="00741645" w:rsidRDefault="00D82551" w:rsidP="00741645">
      <w:pPr>
        <w:pStyle w:val="20"/>
        <w:rPr>
          <w:rFonts w:hint="eastAsia"/>
        </w:rPr>
      </w:pPr>
      <w:bookmarkStart w:id="18" w:name="_Toc72417871"/>
      <w:bookmarkStart w:id="19" w:name="_Toc70523640"/>
      <w:bookmarkStart w:id="20" w:name="_Toc47513218"/>
      <w:bookmarkStart w:id="21" w:name="_Toc45200007"/>
      <w:bookmarkStart w:id="22" w:name="_Toc383425348"/>
      <w:bookmarkStart w:id="23" w:name="_Toc522864853"/>
      <w:bookmarkStart w:id="24" w:name="_Toc25313010"/>
      <w:bookmarkStart w:id="25" w:name="_Toc209020516"/>
      <w:r>
        <w:rPr>
          <w:rFonts w:hint="eastAsia"/>
        </w:rPr>
        <w:t>AT</w:t>
      </w:r>
      <w:r>
        <w:t>+GM</w:t>
      </w:r>
      <w:r>
        <w:rPr>
          <w:rFonts w:hint="eastAsia"/>
        </w:rPr>
        <w:t>R</w:t>
      </w:r>
      <w:r w:rsidR="002500E9">
        <w:rPr>
          <w:rFonts w:ascii="黑体" w:hAnsi="黑体" w:hint="eastAsia"/>
          <w:lang w:eastAsia="zh-CN"/>
        </w:rPr>
        <w:t>：</w:t>
      </w:r>
      <w:r>
        <w:t>查询</w:t>
      </w:r>
      <w:r>
        <w:rPr>
          <w:rFonts w:hint="eastAsia"/>
        </w:rPr>
        <w:t>版本信息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29A5D89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9E21A4E" w14:textId="77777777">
        <w:tc>
          <w:tcPr>
            <w:tcW w:w="1560" w:type="dxa"/>
          </w:tcPr>
          <w:p w14:paraId="5A7376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</w:tc>
        <w:tc>
          <w:tcPr>
            <w:tcW w:w="7852" w:type="dxa"/>
          </w:tcPr>
          <w:p w14:paraId="1A95A4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模组软件版本信息</w:t>
            </w:r>
          </w:p>
        </w:tc>
      </w:tr>
    </w:tbl>
    <w:p w14:paraId="7569CA99" w14:textId="03191FE9" w:rsidR="00B75F46" w:rsidRDefault="00D82551" w:rsidP="00AD0129">
      <w:pPr>
        <w:pStyle w:val="20"/>
        <w:rPr>
          <w:lang w:eastAsia="zh-CN"/>
        </w:rPr>
      </w:pPr>
      <w:bookmarkStart w:id="26" w:name="_Toc383425349"/>
      <w:bookmarkStart w:id="27" w:name="_Toc522864854"/>
      <w:bookmarkStart w:id="28" w:name="_Toc25313011"/>
      <w:bookmarkStart w:id="29" w:name="_Toc45200008"/>
      <w:bookmarkStart w:id="30" w:name="_Toc70523641"/>
      <w:bookmarkStart w:id="31" w:name="_Toc72417872"/>
      <w:bookmarkStart w:id="32" w:name="_Toc47513219"/>
      <w:bookmarkStart w:id="33" w:name="_Toc209020517"/>
      <w:r>
        <w:rPr>
          <w:rFonts w:hint="eastAsia"/>
        </w:rPr>
        <w:t>A</w:t>
      </w:r>
      <w:r>
        <w:t>T+C</w:t>
      </w:r>
      <w:bookmarkEnd w:id="26"/>
      <w:bookmarkEnd w:id="27"/>
      <w:bookmarkEnd w:id="28"/>
      <w:r>
        <w:t>SQ</w:t>
      </w:r>
      <w:bookmarkEnd w:id="29"/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获取信号强度</w:t>
      </w:r>
      <w:bookmarkEnd w:id="30"/>
      <w:bookmarkEnd w:id="31"/>
      <w:bookmarkEnd w:id="32"/>
      <w:bookmarkEnd w:id="33"/>
    </w:p>
    <w:p w14:paraId="10A2987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B1592E6" w14:textId="77777777">
        <w:tc>
          <w:tcPr>
            <w:tcW w:w="1560" w:type="dxa"/>
          </w:tcPr>
          <w:p w14:paraId="48BECBFD" w14:textId="77777777" w:rsidR="00B75F46" w:rsidRDefault="00D82551" w:rsidP="00BE106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signal</w:t>
            </w:r>
            <w:r>
              <w:t>&gt;</w:t>
            </w:r>
          </w:p>
        </w:tc>
        <w:tc>
          <w:tcPr>
            <w:tcW w:w="7852" w:type="dxa"/>
          </w:tcPr>
          <w:p w14:paraId="5AA497CD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signal</w:t>
            </w:r>
            <w:r>
              <w:t>(CSQ)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对应关系：</w:t>
            </w:r>
          </w:p>
          <w:tbl>
            <w:tblPr>
              <w:tblStyle w:val="Table"/>
              <w:tblW w:w="4456" w:type="dxa"/>
              <w:tblLook w:val="04A0" w:firstRow="1" w:lastRow="0" w:firstColumn="1" w:lastColumn="0" w:noHBand="0" w:noVBand="1"/>
            </w:tblPr>
            <w:tblGrid>
              <w:gridCol w:w="854"/>
              <w:gridCol w:w="1040"/>
              <w:gridCol w:w="2562"/>
            </w:tblGrid>
            <w:tr w:rsidR="00B75F46" w14:paraId="4FD073E0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54" w:type="dxa"/>
                </w:tcPr>
                <w:p w14:paraId="77608D14" w14:textId="77777777" w:rsidR="00B75F46" w:rsidRDefault="00B75F46" w:rsidP="00BE1064">
                  <w:pPr>
                    <w:pStyle w:val="TableText"/>
                  </w:pPr>
                </w:p>
              </w:tc>
              <w:tc>
                <w:tcPr>
                  <w:tcW w:w="1040" w:type="dxa"/>
                </w:tcPr>
                <w:p w14:paraId="4E1130E6" w14:textId="77777777" w:rsidR="00B75F46" w:rsidRDefault="00D82551" w:rsidP="00BE1064">
                  <w:pPr>
                    <w:pStyle w:val="TableText"/>
                  </w:pPr>
                  <w:r>
                    <w:t>signal</w:t>
                  </w:r>
                </w:p>
              </w:tc>
              <w:tc>
                <w:tcPr>
                  <w:tcW w:w="2562" w:type="dxa"/>
                </w:tcPr>
                <w:p w14:paraId="048DD27B" w14:textId="77777777" w:rsidR="00B75F46" w:rsidRDefault="00D82551" w:rsidP="00BE1064">
                  <w:pPr>
                    <w:pStyle w:val="TableText"/>
                  </w:pPr>
                  <w:r>
                    <w:t>rssi</w:t>
                  </w:r>
                </w:p>
              </w:tc>
            </w:tr>
            <w:tr w:rsidR="00B75F46" w14:paraId="4157C22D" w14:textId="77777777" w:rsidTr="00B75F46">
              <w:tc>
                <w:tcPr>
                  <w:tcW w:w="854" w:type="dxa"/>
                </w:tcPr>
                <w:p w14:paraId="0AFA4540" w14:textId="77777777" w:rsidR="00B75F46" w:rsidRDefault="00D82551" w:rsidP="00BE1064">
                  <w:pPr>
                    <w:pStyle w:val="TableText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3E3F58CE" w14:textId="77777777" w:rsidR="00B75F46" w:rsidRDefault="00D82551" w:rsidP="00BE1064">
                  <w:pPr>
                    <w:pStyle w:val="TableText"/>
                  </w:pPr>
                  <w:r>
                    <w:t>&lt;4</w:t>
                  </w:r>
                  <w:r>
                    <w:t>或</w:t>
                  </w:r>
                  <w:r>
                    <w:t>99</w:t>
                  </w:r>
                </w:p>
              </w:tc>
              <w:tc>
                <w:tcPr>
                  <w:tcW w:w="2562" w:type="dxa"/>
                </w:tcPr>
                <w:p w14:paraId="1F3EA54A" w14:textId="77777777" w:rsidR="00B75F46" w:rsidRDefault="00D82551" w:rsidP="00BE1064">
                  <w:pPr>
                    <w:pStyle w:val="TableText"/>
                  </w:pPr>
                  <w:r>
                    <w:t>&lt;-107 dBm or unknown</w:t>
                  </w:r>
                </w:p>
              </w:tc>
            </w:tr>
            <w:tr w:rsidR="00B75F46" w14:paraId="5A02D762" w14:textId="77777777" w:rsidTr="00B75F46">
              <w:tc>
                <w:tcPr>
                  <w:tcW w:w="854" w:type="dxa"/>
                </w:tcPr>
                <w:p w14:paraId="5EC11E53" w14:textId="77777777" w:rsidR="00B75F46" w:rsidRDefault="00D82551" w:rsidP="00BE1064">
                  <w:pPr>
                    <w:pStyle w:val="TableText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31B53829" w14:textId="77777777" w:rsidR="00B75F46" w:rsidRDefault="00D82551" w:rsidP="00BE1064">
                  <w:pPr>
                    <w:pStyle w:val="TableText"/>
                  </w:pPr>
                  <w:r>
                    <w:t>&lt;10</w:t>
                  </w:r>
                </w:p>
              </w:tc>
              <w:tc>
                <w:tcPr>
                  <w:tcW w:w="2562" w:type="dxa"/>
                </w:tcPr>
                <w:p w14:paraId="103846DA" w14:textId="77777777" w:rsidR="00B75F46" w:rsidRDefault="00D82551" w:rsidP="00BE1064">
                  <w:pPr>
                    <w:pStyle w:val="TableText"/>
                  </w:pPr>
                  <w:r>
                    <w:t>&lt;-93dBm</w:t>
                  </w:r>
                </w:p>
              </w:tc>
            </w:tr>
            <w:tr w:rsidR="00B75F46" w14:paraId="7C4EE8E2" w14:textId="77777777" w:rsidTr="00B75F46">
              <w:tc>
                <w:tcPr>
                  <w:tcW w:w="854" w:type="dxa"/>
                </w:tcPr>
                <w:p w14:paraId="3A0DC1AA" w14:textId="77777777" w:rsidR="00B75F46" w:rsidRDefault="00D82551" w:rsidP="00BE1064">
                  <w:pPr>
                    <w:pStyle w:val="TableText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3CCB6249" w14:textId="77777777" w:rsidR="00B75F46" w:rsidRDefault="00D82551" w:rsidP="00BE1064">
                  <w:pPr>
                    <w:pStyle w:val="TableText"/>
                  </w:pPr>
                  <w:r>
                    <w:t>&lt;16</w:t>
                  </w:r>
                </w:p>
              </w:tc>
              <w:tc>
                <w:tcPr>
                  <w:tcW w:w="2562" w:type="dxa"/>
                </w:tcPr>
                <w:p w14:paraId="618667F4" w14:textId="77777777" w:rsidR="00B75F46" w:rsidRDefault="00D82551" w:rsidP="00BE1064">
                  <w:pPr>
                    <w:pStyle w:val="TableText"/>
                  </w:pPr>
                  <w:r>
                    <w:t>&lt;-</w:t>
                  </w:r>
                  <w:r>
                    <w:rPr>
                      <w:rFonts w:hint="eastAsia"/>
                    </w:rPr>
                    <w:t>8</w:t>
                  </w:r>
                  <w:r>
                    <w:t>1 dBm</w:t>
                  </w:r>
                </w:p>
              </w:tc>
            </w:tr>
            <w:tr w:rsidR="00B75F46" w14:paraId="6C784372" w14:textId="77777777" w:rsidTr="00B75F46">
              <w:tc>
                <w:tcPr>
                  <w:tcW w:w="854" w:type="dxa"/>
                </w:tcPr>
                <w:p w14:paraId="7A491FDB" w14:textId="77777777" w:rsidR="00B75F46" w:rsidRDefault="00D82551" w:rsidP="00BE1064">
                  <w:pPr>
                    <w:pStyle w:val="TableText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62581B34" w14:textId="77777777" w:rsidR="00B75F46" w:rsidRDefault="00D82551" w:rsidP="00BE1064">
                  <w:pPr>
                    <w:pStyle w:val="TableText"/>
                  </w:pPr>
                  <w:r>
                    <w:t>&lt;22</w:t>
                  </w:r>
                </w:p>
              </w:tc>
              <w:tc>
                <w:tcPr>
                  <w:tcW w:w="2562" w:type="dxa"/>
                </w:tcPr>
                <w:p w14:paraId="69188376" w14:textId="77777777" w:rsidR="00B75F46" w:rsidRDefault="00D82551" w:rsidP="00BE1064">
                  <w:pPr>
                    <w:pStyle w:val="TableText"/>
                  </w:pPr>
                  <w:r>
                    <w:t>&lt;-69dBm</w:t>
                  </w:r>
                </w:p>
              </w:tc>
            </w:tr>
            <w:tr w:rsidR="00B75F46" w14:paraId="143FB95F" w14:textId="77777777" w:rsidTr="00B75F46">
              <w:tc>
                <w:tcPr>
                  <w:tcW w:w="854" w:type="dxa"/>
                </w:tcPr>
                <w:p w14:paraId="5CC056BC" w14:textId="77777777" w:rsidR="00B75F46" w:rsidRDefault="00D82551" w:rsidP="00BE1064">
                  <w:pPr>
                    <w:pStyle w:val="TableText"/>
                  </w:pPr>
                  <w:r>
                    <w:t>4</w:t>
                  </w:r>
                </w:p>
              </w:tc>
              <w:tc>
                <w:tcPr>
                  <w:tcW w:w="1040" w:type="dxa"/>
                </w:tcPr>
                <w:p w14:paraId="59CC60E8" w14:textId="77777777" w:rsidR="00B75F46" w:rsidRDefault="00D82551" w:rsidP="00BE1064">
                  <w:pPr>
                    <w:pStyle w:val="TableText"/>
                  </w:pPr>
                  <w:r>
                    <w:t>&lt;28</w:t>
                  </w:r>
                </w:p>
              </w:tc>
              <w:tc>
                <w:tcPr>
                  <w:tcW w:w="2562" w:type="dxa"/>
                </w:tcPr>
                <w:p w14:paraId="10AE92BB" w14:textId="77777777" w:rsidR="00B75F46" w:rsidRDefault="00D82551" w:rsidP="00BE1064">
                  <w:pPr>
                    <w:pStyle w:val="TableText"/>
                  </w:pPr>
                  <w:r>
                    <w:t>&lt;-57dBm</w:t>
                  </w:r>
                </w:p>
              </w:tc>
            </w:tr>
            <w:tr w:rsidR="00B75F46" w14:paraId="51743AEB" w14:textId="77777777" w:rsidTr="00B75F46">
              <w:tc>
                <w:tcPr>
                  <w:tcW w:w="854" w:type="dxa"/>
                </w:tcPr>
                <w:p w14:paraId="6BB73625" w14:textId="77777777" w:rsidR="00B75F46" w:rsidRDefault="00D82551" w:rsidP="00BE1064">
                  <w:pPr>
                    <w:pStyle w:val="TableText"/>
                  </w:pPr>
                  <w:r>
                    <w:t>5</w:t>
                  </w:r>
                </w:p>
              </w:tc>
              <w:tc>
                <w:tcPr>
                  <w:tcW w:w="1040" w:type="dxa"/>
                </w:tcPr>
                <w:p w14:paraId="6EA511F7" w14:textId="77777777" w:rsidR="00B75F46" w:rsidRDefault="00D82551" w:rsidP="00BE1064">
                  <w:pPr>
                    <w:pStyle w:val="TableText"/>
                  </w:pPr>
                  <w:r>
                    <w:t>&gt;=28</w:t>
                  </w:r>
                </w:p>
              </w:tc>
              <w:tc>
                <w:tcPr>
                  <w:tcW w:w="2562" w:type="dxa"/>
                </w:tcPr>
                <w:p w14:paraId="4DAF198E" w14:textId="77777777" w:rsidR="00B75F46" w:rsidRDefault="00D82551" w:rsidP="00BE1064">
                  <w:pPr>
                    <w:pStyle w:val="TableText"/>
                  </w:pPr>
                  <w:r>
                    <w:t>&gt;=-57 dBm</w:t>
                  </w:r>
                </w:p>
              </w:tc>
            </w:tr>
          </w:tbl>
          <w:p w14:paraId="73053D82" w14:textId="77777777" w:rsidR="00B75F46" w:rsidRDefault="00B75F46" w:rsidP="00BE1064">
            <w:pPr>
              <w:pStyle w:val="TableText"/>
            </w:pPr>
          </w:p>
        </w:tc>
      </w:tr>
      <w:tr w:rsidR="00B75F46" w14:paraId="43FEECF0" w14:textId="77777777">
        <w:tc>
          <w:tcPr>
            <w:tcW w:w="1560" w:type="dxa"/>
          </w:tcPr>
          <w:p w14:paraId="75B13FF8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lastRenderedPageBreak/>
              <w:t>&lt;</w:t>
            </w:r>
            <w:r>
              <w:t>ber&gt;</w:t>
            </w:r>
          </w:p>
        </w:tc>
        <w:tc>
          <w:tcPr>
            <w:tcW w:w="7852" w:type="dxa"/>
          </w:tcPr>
          <w:tbl>
            <w:tblPr>
              <w:tblStyle w:val="TableV"/>
              <w:tblW w:w="6007" w:type="dxa"/>
              <w:tblLook w:val="04A0" w:firstRow="1" w:lastRow="0" w:firstColumn="1" w:lastColumn="0" w:noHBand="0" w:noVBand="1"/>
            </w:tblPr>
            <w:tblGrid>
              <w:gridCol w:w="764"/>
              <w:gridCol w:w="5243"/>
            </w:tblGrid>
            <w:tr w:rsidR="00B75F46" w14:paraId="0B2F425D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BEFF2B3" w14:textId="77777777" w:rsidR="00B75F46" w:rsidRDefault="00D82551" w:rsidP="00BE1064">
                  <w:pPr>
                    <w:pStyle w:val="TableText"/>
                  </w:pPr>
                  <w:r>
                    <w:t>0...7</w:t>
                  </w:r>
                </w:p>
              </w:tc>
              <w:tc>
                <w:tcPr>
                  <w:tcW w:w="5243" w:type="dxa"/>
                </w:tcPr>
                <w:p w14:paraId="2F3E7C31" w14:textId="77777777" w:rsidR="00B75F46" w:rsidRDefault="00D82551" w:rsidP="00BE1064">
                  <w:pPr>
                    <w:pStyle w:val="Table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 xml:space="preserve">GSM 05.08 8.2.4 </w:t>
                  </w:r>
                  <w:r>
                    <w:rPr>
                      <w:rFonts w:hint="eastAsia"/>
                    </w:rPr>
                    <w:t>章节表格中</w:t>
                  </w:r>
                  <w:r>
                    <w:rPr>
                      <w:rFonts w:hint="eastAsia"/>
                    </w:rPr>
                    <w:t xml:space="preserve">RXQUAL </w:t>
                  </w:r>
                  <w:r>
                    <w:rPr>
                      <w:rFonts w:hint="eastAsia"/>
                    </w:rPr>
                    <w:t>的取值</w:t>
                  </w:r>
                </w:p>
              </w:tc>
            </w:tr>
            <w:tr w:rsidR="00B75F46" w14:paraId="44354C94" w14:textId="77777777" w:rsidTr="00B75F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F11A61B" w14:textId="77777777" w:rsidR="00B75F46" w:rsidRDefault="00D82551" w:rsidP="00BE1064">
                  <w:pPr>
                    <w:pStyle w:val="TableText"/>
                  </w:pPr>
                  <w:r>
                    <w:t>99</w:t>
                  </w:r>
                </w:p>
              </w:tc>
              <w:tc>
                <w:tcPr>
                  <w:tcW w:w="5243" w:type="dxa"/>
                </w:tcPr>
                <w:p w14:paraId="531E15C0" w14:textId="77777777" w:rsidR="00B75F46" w:rsidRDefault="00D82551" w:rsidP="00BE1064">
                  <w:pPr>
                    <w:pStyle w:val="Table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误码率无法测量</w:t>
                  </w:r>
                </w:p>
              </w:tc>
            </w:tr>
          </w:tbl>
          <w:p w14:paraId="4BC79DD6" w14:textId="77777777" w:rsidR="00B75F46" w:rsidRDefault="00B75F46" w:rsidP="00BE1064">
            <w:pPr>
              <w:pStyle w:val="TableText"/>
            </w:pPr>
          </w:p>
        </w:tc>
      </w:tr>
      <w:bookmarkEnd w:id="4"/>
      <w:bookmarkEnd w:id="5"/>
      <w:bookmarkEnd w:id="6"/>
      <w:bookmarkEnd w:id="14"/>
      <w:bookmarkEnd w:id="15"/>
      <w:bookmarkEnd w:id="16"/>
      <w:bookmarkEnd w:id="17"/>
    </w:tbl>
    <w:p w14:paraId="7A20A1B1" w14:textId="77777777" w:rsidR="00B75F46" w:rsidRDefault="00B75F46" w:rsidP="00294A18">
      <w:pPr>
        <w:pStyle w:val="afc"/>
        <w:ind w:firstLineChars="0" w:firstLine="0"/>
      </w:pPr>
    </w:p>
    <w:sectPr w:rsidR="00B75F46" w:rsidSect="00294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86587" w14:textId="77777777" w:rsidR="00977A3A" w:rsidRDefault="00977A3A">
      <w:r>
        <w:separator/>
      </w:r>
    </w:p>
  </w:endnote>
  <w:endnote w:type="continuationSeparator" w:id="0">
    <w:p w14:paraId="68584812" w14:textId="77777777" w:rsidR="00977A3A" w:rsidRDefault="00977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宋体"/>
    <w:panose1 w:val="020B0604020202020204"/>
    <w:charset w:val="86"/>
    <w:family w:val="modern"/>
    <w:pitch w:val="fixed"/>
    <w:sig w:usb0="80002ABF" w:usb1="38CF7CFA" w:usb2="00000016" w:usb3="00000000" w:csb0="000401F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912BF" w14:textId="77777777" w:rsidR="00741645" w:rsidRDefault="00741645">
    <w:pPr>
      <w:pStyle w:val="af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DC13A" w14:textId="77777777" w:rsidR="00741645" w:rsidRDefault="00741645">
    <w:pPr>
      <w:pStyle w:val="af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6BFD0" w14:textId="77777777" w:rsidR="00741645" w:rsidRDefault="00741645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691F6" w14:textId="77777777" w:rsidR="00977A3A" w:rsidRDefault="00977A3A">
      <w:r>
        <w:separator/>
      </w:r>
    </w:p>
  </w:footnote>
  <w:footnote w:type="continuationSeparator" w:id="0">
    <w:p w14:paraId="52099445" w14:textId="77777777" w:rsidR="00977A3A" w:rsidRDefault="00977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75709" w14:textId="77777777" w:rsidR="00741645" w:rsidRDefault="00741645">
    <w:pPr>
      <w:pStyle w:val="aff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0882B6ED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741645">
            <w:rPr>
              <w:rFonts w:ascii="Arial" w:eastAsia="新宋体" w:hAnsi="Arial"/>
              <w:noProof/>
              <w:color w:val="000000" w:themeColor="text1"/>
            </w:rPr>
            <w:t xml:space="preserve">1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741645">
            <w:rPr>
              <w:rFonts w:ascii="Arial" w:eastAsia="新宋体" w:hAnsi="Arial" w:hint="eastAsia"/>
              <w:noProof/>
              <w:color w:val="000000" w:themeColor="text1"/>
            </w:rPr>
            <w:t>通用</w:t>
          </w:r>
          <w:r w:rsidR="00741645">
            <w:rPr>
              <w:rFonts w:ascii="Arial" w:eastAsia="新宋体" w:hAnsi="Arial" w:hint="eastAsia"/>
              <w:noProof/>
              <w:color w:val="000000" w:themeColor="text1"/>
            </w:rPr>
            <w:t>AT</w:t>
          </w:r>
          <w:r w:rsidR="00741645">
            <w:rPr>
              <w:rFonts w:ascii="Arial" w:eastAsia="新宋体" w:hAnsi="Arial" w:hint="eastAsia"/>
              <w:noProof/>
              <w:color w:val="000000" w:themeColor="text1"/>
            </w:rPr>
            <w:t>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77777777" w:rsidR="00B75F46" w:rsidRDefault="00977A3A">
    <w:pPr>
      <w:pStyle w:val="HeadingRight"/>
    </w:pPr>
    <w:r>
      <w:pict w14:anchorId="06051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alt="" style="position:absolute;left:0;text-align:left;margin-left:0;margin-top:0;width:589.8pt;height:73.7pt;rotation:315;z-index:25167564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#f2f2f2" stroked="f">
          <v:fill opacity=".5"/>
          <v:textpath style="font-family:&quot;Arial&quot;;font-size:1pt" fitpath="t" string="Neoway Confidential"/>
          <w10:wrap anchorx="margin" anchory="margin"/>
        </v:shape>
      </w:pict>
    </w:r>
  </w:p>
  <w:p w14:paraId="6921BF9C" w14:textId="45300D1F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A8458" w14:textId="77777777" w:rsidR="00741645" w:rsidRDefault="00741645">
    <w:pPr>
      <w:pStyle w:val="af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bordersDoNotSurroundHeader/>
  <w:bordersDoNotSurroundFooter/>
  <w:hideSpellingErrors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6295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0E9"/>
    <w:rsid w:val="0025042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41645"/>
    <w:rsid w:val="007416F6"/>
    <w:rsid w:val="00742927"/>
    <w:rsid w:val="00742CB1"/>
    <w:rsid w:val="0074332D"/>
    <w:rsid w:val="00743EFD"/>
    <w:rsid w:val="00743F51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5BC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77A3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2500E9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2500E9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2500E9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2500E9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2500E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2500E9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2500E9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2500E9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2500E9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2500E9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2500E9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2500E9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2500E9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2500E9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2500E9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2500E9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2500E9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2500E9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2500E9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2500E9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2500E9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2500E9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2500E9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2500E9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2500E9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2500E9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2500E9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2500E9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2500E9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2500E9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2500E9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2500E9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2500E9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2500E9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2500E9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2500E9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2500E9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2500E9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2500E9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2500E9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2500E9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2500E9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2500E9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2500E9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2500E9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2500E9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2500E9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2500E9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2500E9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2500E9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2500E9"/>
    <w:rPr>
      <w:color w:val="595959"/>
    </w:rPr>
  </w:style>
  <w:style w:type="paragraph" w:styleId="affd">
    <w:name w:val="header"/>
    <w:basedOn w:val="a3"/>
    <w:link w:val="affe"/>
    <w:autoRedefine/>
    <w:qFormat/>
    <w:rsid w:val="002500E9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2500E9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2500E9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2500E9"/>
    <w:rPr>
      <w:b/>
      <w:bCs/>
      <w:color w:val="595959"/>
    </w:rPr>
  </w:style>
  <w:style w:type="paragraph" w:styleId="11">
    <w:name w:val="index 1"/>
    <w:basedOn w:val="a3"/>
    <w:next w:val="a3"/>
    <w:autoRedefine/>
    <w:rsid w:val="002500E9"/>
    <w:rPr>
      <w:color w:val="595959"/>
      <w:sz w:val="24"/>
    </w:rPr>
  </w:style>
  <w:style w:type="paragraph" w:styleId="afff2">
    <w:name w:val="Subtitle"/>
    <w:basedOn w:val="a3"/>
    <w:link w:val="afff3"/>
    <w:qFormat/>
    <w:rsid w:val="002500E9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2500E9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2500E9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2500E9"/>
    <w:pPr>
      <w:ind w:left="2100"/>
    </w:pPr>
    <w:rPr>
      <w:color w:val="595959"/>
      <w:sz w:val="24"/>
    </w:rPr>
  </w:style>
  <w:style w:type="paragraph" w:styleId="55">
    <w:name w:val="List 5"/>
    <w:basedOn w:val="a3"/>
    <w:rsid w:val="002500E9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2500E9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2500E9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2500E9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2500E9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2500E9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2500E9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2500E9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2500E9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2500E9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2500E9"/>
    <w:rPr>
      <w:color w:val="595959"/>
    </w:rPr>
  </w:style>
  <w:style w:type="paragraph" w:styleId="3a">
    <w:name w:val="List Continue 3"/>
    <w:basedOn w:val="a3"/>
    <w:rsid w:val="002500E9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2500E9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2500E9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2500E9"/>
    <w:rPr>
      <w:b/>
      <w:bCs/>
    </w:rPr>
  </w:style>
  <w:style w:type="paragraph" w:styleId="affff">
    <w:name w:val="Body Text First Indent"/>
    <w:aliases w:val="标题6"/>
    <w:basedOn w:val="afc"/>
    <w:link w:val="affff0"/>
    <w:rsid w:val="002500E9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2500E9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2500E9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2500E9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2500E9"/>
    <w:rPr>
      <w:b/>
      <w:bCs/>
    </w:rPr>
  </w:style>
  <w:style w:type="character" w:styleId="affff7">
    <w:name w:val="endnote reference"/>
    <w:rsid w:val="002500E9"/>
    <w:rPr>
      <w:vertAlign w:val="superscript"/>
    </w:rPr>
  </w:style>
  <w:style w:type="character" w:styleId="affff8">
    <w:name w:val="page number"/>
    <w:qFormat/>
    <w:rsid w:val="002500E9"/>
  </w:style>
  <w:style w:type="character" w:styleId="affff9">
    <w:name w:val="FollowedHyperlink"/>
    <w:qFormat/>
    <w:rsid w:val="002500E9"/>
    <w:rPr>
      <w:color w:val="954F72"/>
      <w:u w:val="single"/>
    </w:rPr>
  </w:style>
  <w:style w:type="character" w:styleId="affffa">
    <w:name w:val="Emphasis"/>
    <w:qFormat/>
    <w:rsid w:val="002500E9"/>
    <w:rPr>
      <w:i/>
      <w:iCs/>
    </w:rPr>
  </w:style>
  <w:style w:type="character" w:styleId="affffb">
    <w:name w:val="line number"/>
    <w:qFormat/>
    <w:rsid w:val="002500E9"/>
  </w:style>
  <w:style w:type="character" w:styleId="HTML3">
    <w:name w:val="HTML Definition"/>
    <w:qFormat/>
    <w:rsid w:val="002500E9"/>
    <w:rPr>
      <w:i/>
      <w:iCs/>
    </w:rPr>
  </w:style>
  <w:style w:type="character" w:styleId="HTML4">
    <w:name w:val="HTML Typewriter"/>
    <w:qFormat/>
    <w:rsid w:val="002500E9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2500E9"/>
  </w:style>
  <w:style w:type="character" w:styleId="HTML6">
    <w:name w:val="HTML Variable"/>
    <w:qFormat/>
    <w:rsid w:val="002500E9"/>
    <w:rPr>
      <w:i/>
      <w:iCs/>
    </w:rPr>
  </w:style>
  <w:style w:type="character" w:styleId="affffc">
    <w:name w:val="Hyperlink"/>
    <w:uiPriority w:val="99"/>
    <w:rsid w:val="002500E9"/>
    <w:rPr>
      <w:color w:val="0000FF"/>
      <w:u w:val="none"/>
    </w:rPr>
  </w:style>
  <w:style w:type="character" w:styleId="HTML7">
    <w:name w:val="HTML Code"/>
    <w:qFormat/>
    <w:rsid w:val="002500E9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2500E9"/>
    <w:rPr>
      <w:sz w:val="21"/>
      <w:szCs w:val="21"/>
    </w:rPr>
  </w:style>
  <w:style w:type="character" w:styleId="HTML8">
    <w:name w:val="HTML Cite"/>
    <w:qFormat/>
    <w:rsid w:val="002500E9"/>
    <w:rPr>
      <w:i/>
      <w:iCs/>
    </w:rPr>
  </w:style>
  <w:style w:type="character" w:styleId="affffe">
    <w:name w:val="footnote reference"/>
    <w:qFormat/>
    <w:rsid w:val="002500E9"/>
    <w:rPr>
      <w:vertAlign w:val="superscript"/>
    </w:rPr>
  </w:style>
  <w:style w:type="character" w:styleId="HTML9">
    <w:name w:val="HTML Keyboard"/>
    <w:qFormat/>
    <w:rsid w:val="002500E9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2500E9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2500E9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2500E9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2500E9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2500E9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2500E9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2500E9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2500E9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2500E9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2500E9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2500E9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2500E9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2500E9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2500E9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2500E9"/>
  </w:style>
  <w:style w:type="character" w:customStyle="1" w:styleId="commandkeywords">
    <w:name w:val="command keywords"/>
    <w:rsid w:val="002500E9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2500E9"/>
    <w:rPr>
      <w:rFonts w:ascii="Courier New" w:hAnsi="Courier New" w:cs="Courier New"/>
    </w:rPr>
  </w:style>
  <w:style w:type="character" w:customStyle="1" w:styleId="1d">
    <w:name w:val="批注引用1"/>
    <w:rsid w:val="002500E9"/>
    <w:rPr>
      <w:sz w:val="21"/>
      <w:szCs w:val="21"/>
    </w:rPr>
  </w:style>
  <w:style w:type="character" w:customStyle="1" w:styleId="commandparameter">
    <w:name w:val="command parameter"/>
    <w:qFormat/>
    <w:rsid w:val="002500E9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2500E9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2500E9"/>
  </w:style>
  <w:style w:type="character" w:customStyle="1" w:styleId="CommentTextChar">
    <w:name w:val="Comment Text Char"/>
    <w:qFormat/>
    <w:rsid w:val="002500E9"/>
    <w:rPr>
      <w:rFonts w:cs="Times New Roman"/>
      <w:kern w:val="2"/>
      <w:sz w:val="21"/>
    </w:rPr>
  </w:style>
  <w:style w:type="character" w:customStyle="1" w:styleId="HTML15">
    <w:name w:val="HTML 定义1"/>
    <w:rsid w:val="002500E9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2500E9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2500E9"/>
    <w:rPr>
      <w:i/>
      <w:iCs/>
    </w:rPr>
  </w:style>
  <w:style w:type="paragraph" w:customStyle="1" w:styleId="NotesTextListinTable">
    <w:name w:val="Notes Text List in Table"/>
    <w:qFormat/>
    <w:rsid w:val="002500E9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2500E9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2500E9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2500E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2500E9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2500E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2500E9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2500E9"/>
    <w:rPr>
      <w:color w:val="595959"/>
    </w:rPr>
  </w:style>
  <w:style w:type="paragraph" w:customStyle="1" w:styleId="FigureText1">
    <w:name w:val="Figure Text1"/>
    <w:next w:val="FigureText"/>
    <w:autoRedefine/>
    <w:qFormat/>
    <w:rsid w:val="002500E9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2500E9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2500E9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2500E9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2500E9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2500E9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2500E9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2500E9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2500E9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2500E9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2500E9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2500E9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2500E9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2500E9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2500E9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2500E9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2500E9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2500E9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2500E9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2500E9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2500E9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2500E9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2500E9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2500E9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2500E9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2500E9"/>
    <w:rPr>
      <w:i/>
      <w:color w:val="0000FF"/>
    </w:rPr>
  </w:style>
  <w:style w:type="paragraph" w:customStyle="1" w:styleId="Heading4NoNumber">
    <w:name w:val="Heading4 No Number"/>
    <w:basedOn w:val="a3"/>
    <w:rsid w:val="002500E9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2500E9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2500E9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2500E9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2500E9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2500E9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2500E9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2500E9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2500E9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2500E9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2500E9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2500E9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2500E9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2500E9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2500E9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2500E9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2500E9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2500E9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2500E9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2500E9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2500E9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2500E9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2500E9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2500E9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2500E9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2500E9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2500E9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2500E9"/>
    <w:rPr>
      <w:b/>
      <w:bCs/>
      <w:color w:val="595959"/>
    </w:rPr>
  </w:style>
  <w:style w:type="paragraph" w:customStyle="1" w:styleId="110">
    <w:name w:val="索引 11"/>
    <w:basedOn w:val="a3"/>
    <w:next w:val="a3"/>
    <w:rsid w:val="002500E9"/>
    <w:rPr>
      <w:color w:val="595959"/>
      <w:sz w:val="24"/>
    </w:rPr>
  </w:style>
  <w:style w:type="paragraph" w:customStyle="1" w:styleId="HTML18">
    <w:name w:val="HTML 地址1"/>
    <w:basedOn w:val="a3"/>
    <w:rsid w:val="002500E9"/>
    <w:rPr>
      <w:i/>
      <w:iCs/>
      <w:color w:val="595959"/>
    </w:rPr>
  </w:style>
  <w:style w:type="paragraph" w:customStyle="1" w:styleId="1fb">
    <w:name w:val="寄信人地址1"/>
    <w:basedOn w:val="a3"/>
    <w:rsid w:val="002500E9"/>
    <w:rPr>
      <w:color w:val="595959"/>
    </w:rPr>
  </w:style>
  <w:style w:type="paragraph" w:customStyle="1" w:styleId="610">
    <w:name w:val="索引 61"/>
    <w:basedOn w:val="a3"/>
    <w:next w:val="a3"/>
    <w:qFormat/>
    <w:rsid w:val="002500E9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2500E9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2500E9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2500E9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2500E9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2500E9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2500E9"/>
    <w:rPr>
      <w:color w:val="595959"/>
    </w:rPr>
  </w:style>
  <w:style w:type="paragraph" w:customStyle="1" w:styleId="Code">
    <w:name w:val="Code"/>
    <w:basedOn w:val="a3"/>
    <w:rsid w:val="002500E9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2500E9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2500E9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2500E9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2500E9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2500E9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2500E9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2500E9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2500E9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2500E9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2500E9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2500E9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2500E9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2500E9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2500E9"/>
    <w:rPr>
      <w:b/>
      <w:bCs/>
      <w:color w:val="595959"/>
    </w:rPr>
  </w:style>
  <w:style w:type="paragraph" w:customStyle="1" w:styleId="1ff1">
    <w:name w:val="结束语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2500E9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2500E9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2500E9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2500E9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2500E9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2500E9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2500E9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2500E9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2500E9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2500E9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2500E9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2500E9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2500E9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2500E9"/>
    <w:rPr>
      <w:color w:val="595959"/>
    </w:rPr>
  </w:style>
  <w:style w:type="paragraph" w:customStyle="1" w:styleId="mb0">
    <w:name w:val="mb0"/>
    <w:basedOn w:val="a3"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2500E9"/>
    <w:rPr>
      <w:color w:val="595959"/>
      <w:kern w:val="0"/>
    </w:rPr>
  </w:style>
  <w:style w:type="paragraph" w:customStyle="1" w:styleId="ManualTitle1">
    <w:name w:val="Manual Title1"/>
    <w:rsid w:val="002500E9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2500E9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2500E9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2500E9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2500E9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2500E9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2500E9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2500E9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2500E9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2500E9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2500E9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2500E9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2500E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2500E9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2500E9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2500E9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2500E9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2500E9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2500E9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2500E9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2500E9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2500E9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2500E9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2500E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2500E9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2500E9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2500E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2500E9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2500E9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2500E9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2500E9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2500E9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2500E9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2500E9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2500E9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2500E9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2500E9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2500E9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2500E9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2500E9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2500E9"/>
    <w:pPr>
      <w:ind w:left="198" w:hanging="113"/>
    </w:pPr>
  </w:style>
  <w:style w:type="paragraph" w:customStyle="1" w:styleId="catalog2">
    <w:name w:val="catalog 2"/>
    <w:basedOn w:val="a3"/>
    <w:qFormat/>
    <w:rsid w:val="002500E9"/>
    <w:pPr>
      <w:ind w:left="453" w:hanging="283"/>
    </w:pPr>
  </w:style>
  <w:style w:type="paragraph" w:customStyle="1" w:styleId="catalog4">
    <w:name w:val="catalog 4"/>
    <w:basedOn w:val="a3"/>
    <w:autoRedefine/>
    <w:qFormat/>
    <w:rsid w:val="002500E9"/>
    <w:pPr>
      <w:ind w:left="1134" w:hanging="567"/>
    </w:pPr>
  </w:style>
  <w:style w:type="paragraph" w:customStyle="1" w:styleId="catalog5">
    <w:name w:val="catalog 5"/>
    <w:basedOn w:val="a3"/>
    <w:rsid w:val="002500E9"/>
    <w:pPr>
      <w:ind w:left="680"/>
    </w:pPr>
  </w:style>
  <w:style w:type="paragraph" w:customStyle="1" w:styleId="catalog6">
    <w:name w:val="catalog 6"/>
    <w:basedOn w:val="a3"/>
    <w:autoRedefine/>
    <w:qFormat/>
    <w:rsid w:val="002500E9"/>
    <w:pPr>
      <w:ind w:left="1757" w:hanging="907"/>
    </w:pPr>
  </w:style>
  <w:style w:type="paragraph" w:customStyle="1" w:styleId="catalog7">
    <w:name w:val="catalog 7"/>
    <w:basedOn w:val="a3"/>
    <w:autoRedefine/>
    <w:rsid w:val="002500E9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2500E9"/>
    <w:pPr>
      <w:ind w:left="113"/>
    </w:pPr>
  </w:style>
  <w:style w:type="paragraph" w:customStyle="1" w:styleId="catalog9">
    <w:name w:val="catalog 9"/>
    <w:basedOn w:val="a3"/>
    <w:autoRedefine/>
    <w:rsid w:val="002500E9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2500E9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2500E9"/>
    <w:rPr>
      <w:sz w:val="18"/>
    </w:rPr>
  </w:style>
  <w:style w:type="paragraph" w:customStyle="1" w:styleId="textindentation">
    <w:name w:val="text indentation"/>
    <w:basedOn w:val="a3"/>
    <w:autoRedefine/>
    <w:rsid w:val="002500E9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2500E9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2500E9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2500E9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2500E9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2500E9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2500E9"/>
    <w:pPr>
      <w:spacing w:line="360" w:lineRule="auto"/>
    </w:pPr>
  </w:style>
  <w:style w:type="paragraph" w:customStyle="1" w:styleId="affffff1">
    <w:name w:val="图号"/>
    <w:basedOn w:val="a3"/>
    <w:autoRedefine/>
    <w:rsid w:val="002500E9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2500E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2500E9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2500E9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2500E9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2500E9"/>
  </w:style>
  <w:style w:type="paragraph" w:customStyle="1" w:styleId="affffff6">
    <w:name w:val="内容说明"/>
    <w:autoRedefine/>
    <w:qFormat/>
    <w:rsid w:val="002500E9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2500E9"/>
    <w:pPr>
      <w:jc w:val="center"/>
    </w:pPr>
    <w:rPr>
      <w:sz w:val="18"/>
    </w:rPr>
  </w:style>
  <w:style w:type="paragraph" w:customStyle="1" w:styleId="DefaultText0">
    <w:name w:val="Default Text"/>
    <w:basedOn w:val="a3"/>
    <w:rsid w:val="002500E9"/>
    <w:rPr>
      <w:sz w:val="24"/>
    </w:rPr>
  </w:style>
  <w:style w:type="paragraph" w:customStyle="1" w:styleId="affffff8">
    <w:name w:val="缺省文本"/>
    <w:basedOn w:val="a3"/>
    <w:autoRedefine/>
    <w:qFormat/>
    <w:rsid w:val="002500E9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2500E9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2500E9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2500E9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2500E9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2500E9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2500E9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2500E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2500E9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2500E9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2500E9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2500E9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2500E9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2500E9"/>
  </w:style>
  <w:style w:type="paragraph" w:customStyle="1" w:styleId="DKBA">
    <w:name w:val="DKBA"/>
    <w:basedOn w:val="a3"/>
    <w:autoRedefine/>
    <w:qFormat/>
    <w:rsid w:val="002500E9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2500E9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2500E9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2500E9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2500E9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2500E9"/>
    <w:rPr>
      <w:color w:val="808080"/>
    </w:rPr>
  </w:style>
  <w:style w:type="table" w:customStyle="1" w:styleId="1ff8">
    <w:name w:val="样式1"/>
    <w:basedOn w:val="a5"/>
    <w:uiPriority w:val="99"/>
    <w:rsid w:val="002500E9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2500E9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2500E9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2500E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2500E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2500E9"/>
    <w:pPr>
      <w:numPr>
        <w:numId w:val="29"/>
      </w:numPr>
    </w:pPr>
  </w:style>
  <w:style w:type="numbering" w:customStyle="1" w:styleId="21">
    <w:name w:val="样式2"/>
    <w:uiPriority w:val="99"/>
    <w:rsid w:val="002500E9"/>
    <w:pPr>
      <w:numPr>
        <w:numId w:val="30"/>
      </w:numPr>
    </w:pPr>
  </w:style>
  <w:style w:type="numbering" w:customStyle="1" w:styleId="32">
    <w:name w:val="样式3"/>
    <w:uiPriority w:val="99"/>
    <w:rsid w:val="002500E9"/>
    <w:pPr>
      <w:numPr>
        <w:numId w:val="31"/>
      </w:numPr>
    </w:pPr>
  </w:style>
  <w:style w:type="numbering" w:customStyle="1" w:styleId="41">
    <w:name w:val="样式4"/>
    <w:uiPriority w:val="99"/>
    <w:rsid w:val="002500E9"/>
    <w:pPr>
      <w:numPr>
        <w:numId w:val="32"/>
      </w:numPr>
    </w:pPr>
  </w:style>
  <w:style w:type="numbering" w:customStyle="1" w:styleId="219">
    <w:name w:val="样式21"/>
    <w:uiPriority w:val="99"/>
    <w:rsid w:val="002500E9"/>
  </w:style>
  <w:style w:type="paragraph" w:styleId="afffffff6">
    <w:name w:val="Revision"/>
    <w:hidden/>
    <w:uiPriority w:val="99"/>
    <w:semiHidden/>
    <w:rsid w:val="002500E9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2500E9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2500E9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2500E9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2500E9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2500E9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2500E9"/>
    <w:rPr>
      <w:rFonts w:cs="Arial"/>
    </w:rPr>
  </w:style>
  <w:style w:type="character" w:customStyle="1" w:styleId="36">
    <w:name w:val="正文文本 3 字符"/>
    <w:link w:val="35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2500E9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2500E9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2500E9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2500E9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2500E9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2500E9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2500E9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2500E9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2500E9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2500E9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2500E9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2500E9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2500E9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2500E9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2500E9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2500E9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2500E9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2500E9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2500E9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2500E9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25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Props1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C:\Users\txiab\AppData\Roaming\Microsoft\Templates\Neoway_XX_产品规格书_Template_V1.0.dotm</Template>
  <TotalTime>2380</TotalTime>
  <Pages>2</Pages>
  <Words>56</Words>
  <Characters>322</Characters>
  <Application>Microsoft Office Word</Application>
  <DocSecurity>0</DocSecurity>
  <Lines>2</Lines>
  <Paragraphs>1</Paragraphs>
  <ScaleCrop>false</ScaleCrop>
  <Company>Organization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877</cp:revision>
  <cp:lastPrinted>2025-09-17T08:55:00Z</cp:lastPrinted>
  <dcterms:created xsi:type="dcterms:W3CDTF">2022-05-13T03:44:00Z</dcterms:created>
  <dcterms:modified xsi:type="dcterms:W3CDTF">2025-10-08T03:45:00Z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