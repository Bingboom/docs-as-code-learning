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B649DFB" w14:textId="77777777" w:rsidR="00B75F46" w:rsidRDefault="00D82551">
      <w:pPr>
        <w:pStyle w:val="1"/>
      </w:pPr>
      <w:bookmarkStart w:id="0" w:name="_Toc70523638"/>
      <w:bookmarkStart w:id="1" w:name="_Toc72417869"/>
      <w:bookmarkStart w:id="2" w:name="_Toc47513216"/>
      <w:bookmarkStart w:id="3" w:name="_Toc209020514"/>
      <w:bookmarkStart w:id="4" w:name="_Toc522864851"/>
      <w:bookmarkStart w:id="5" w:name="_Toc25313008"/>
      <w:bookmarkStart w:id="6" w:name="_Hlk85620306"/>
      <w:r>
        <w:rPr>
          <w:rFonts w:hint="eastAsia"/>
        </w:rPr>
        <w:t>通用</w:t>
      </w:r>
      <w:r>
        <w:rPr>
          <w:rFonts w:hint="eastAsia"/>
        </w:rPr>
        <w:t>AT</w:t>
      </w:r>
      <w:r>
        <w:rPr>
          <w:rFonts w:hint="eastAsia"/>
        </w:rPr>
        <w:t>指令</w:t>
      </w:r>
      <w:bookmarkEnd w:id="0"/>
      <w:bookmarkEnd w:id="1"/>
      <w:bookmarkEnd w:id="2"/>
      <w:bookmarkEnd w:id="3"/>
    </w:p>
    <w:p w14:paraId="1E0D84AC" w14:textId="333B689C" w:rsidR="00B75F46" w:rsidRDefault="00D82551" w:rsidP="00AD0129">
      <w:pPr>
        <w:pStyle w:val="20"/>
        <w:rPr>
          <w:lang w:eastAsia="zh-CN"/>
        </w:rPr>
      </w:pPr>
      <w:bookmarkStart w:id="7" w:name="_Toc72417870"/>
      <w:bookmarkStart w:id="8" w:name="_Toc522864852"/>
      <w:bookmarkStart w:id="9" w:name="_Toc25313009"/>
      <w:bookmarkStart w:id="10" w:name="_Toc70523639"/>
      <w:bookmarkStart w:id="11" w:name="_Toc45200006"/>
      <w:bookmarkStart w:id="12" w:name="_Toc47513217"/>
      <w:bookmarkStart w:id="13" w:name="_Toc209020515"/>
      <w:bookmarkStart w:id="14" w:name="OLE_LINK18"/>
      <w:bookmarkStart w:id="15" w:name="_Toc25313012"/>
      <w:bookmarkStart w:id="16" w:name="_Toc522864855"/>
      <w:bookmarkStart w:id="17" w:name="_Toc383425350"/>
      <w:r>
        <w:rPr>
          <w:rFonts w:hint="eastAsia"/>
          <w:lang w:eastAsia="zh-CN"/>
        </w:rPr>
        <w:t>ATI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获取模组厂商信息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07A76FD6" w14:textId="77777777" w:rsidR="00B75F46" w:rsidRDefault="00D82551">
      <w:pPr>
        <w:pStyle w:val="afc"/>
      </w:pPr>
      <w:r>
        <w:rPr>
          <w:rFonts w:hint="eastAsia"/>
        </w:rPr>
        <w:t>获取模组厂商信息</w:t>
      </w:r>
      <w:r>
        <w:t>，包括</w:t>
      </w:r>
      <w:r>
        <w:rPr>
          <w:rFonts w:hint="eastAsia"/>
        </w:rPr>
        <w:t>厂家、</w:t>
      </w:r>
      <w:r>
        <w:t>型号和版本</w:t>
      </w:r>
      <w:r>
        <w:rPr>
          <w:rFonts w:hint="eastAsia"/>
        </w:rPr>
        <w:t>。</w:t>
      </w:r>
    </w:p>
    <w:p w14:paraId="3D7A2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2D4DF26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1E2D84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690667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2CB816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8C058BE" w14:textId="77777777" w:rsidTr="00B75F46">
        <w:trPr>
          <w:trHeight w:val="18"/>
        </w:trPr>
        <w:tc>
          <w:tcPr>
            <w:tcW w:w="602" w:type="pct"/>
          </w:tcPr>
          <w:p w14:paraId="225969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B22FFA9" w14:textId="77777777" w:rsidR="00B75F46" w:rsidRDefault="00D82551">
            <w:pPr>
              <w:spacing w:before="0" w:after="0" w:line="240" w:lineRule="auto"/>
              <w:rPr>
                <w:rFonts w:ascii="Arial" w:eastAsia="等线" w:hAnsi="Arial"/>
                <w:color w:val="000000"/>
                <w:kern w:val="0"/>
              </w:rPr>
            </w:pPr>
            <w:r>
              <w:rPr>
                <w:rFonts w:ascii="Arial" w:eastAsia="等线" w:hAnsi="Arial"/>
                <w:color w:val="000000"/>
                <w:kern w:val="0"/>
              </w:rPr>
              <w:t>ATI&lt;CR&gt;</w:t>
            </w:r>
          </w:p>
        </w:tc>
        <w:tc>
          <w:tcPr>
            <w:tcW w:w="2630" w:type="pct"/>
          </w:tcPr>
          <w:p w14:paraId="68B6ED14" w14:textId="77777777" w:rsidR="00B75F46" w:rsidRDefault="00D82551">
            <w:pPr>
              <w:pStyle w:val="TableText"/>
            </w:pPr>
            <w:r>
              <w:t>&lt;CR&gt;&lt;LF&gt;&lt;manufacturer&gt;</w:t>
            </w:r>
          </w:p>
          <w:p w14:paraId="4CB20DAE" w14:textId="77777777" w:rsidR="00B75F46" w:rsidRDefault="00D82551">
            <w:pPr>
              <w:pStyle w:val="TableText"/>
            </w:pPr>
            <w:r>
              <w:t>&lt;CR&gt;&lt;LF&gt;&lt;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  <w:p w14:paraId="65C397E3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  <w:p w14:paraId="1BA6CAD7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36196B8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944"/>
        <w:gridCol w:w="7684"/>
      </w:tblGrid>
      <w:tr w:rsidR="00B75F46" w14:paraId="5547F252" w14:textId="77777777">
        <w:tc>
          <w:tcPr>
            <w:tcW w:w="1606" w:type="dxa"/>
          </w:tcPr>
          <w:p w14:paraId="083F1993" w14:textId="77777777" w:rsidR="00B75F46" w:rsidRDefault="00D82551">
            <w:pPr>
              <w:pStyle w:val="TableText"/>
            </w:pPr>
            <w:r>
              <w:t>&lt;manufacturer&gt;</w:t>
            </w:r>
          </w:p>
        </w:tc>
        <w:tc>
          <w:tcPr>
            <w:tcW w:w="7806" w:type="dxa"/>
          </w:tcPr>
          <w:p w14:paraId="77C4D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模组厂商信息、产品名称、版本号</w:t>
            </w:r>
          </w:p>
        </w:tc>
      </w:tr>
      <w:tr w:rsidR="00B75F46" w14:paraId="21472B2C" w14:textId="77777777">
        <w:tc>
          <w:tcPr>
            <w:tcW w:w="1606" w:type="dxa"/>
          </w:tcPr>
          <w:p w14:paraId="44282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t>module_</w:t>
            </w:r>
            <w:r>
              <w:rPr>
                <w:rFonts w:hint="eastAsia"/>
              </w:rPr>
              <w:t>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532082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  <w:tr w:rsidR="00B75F46" w14:paraId="418259DD" w14:textId="77777777">
        <w:tc>
          <w:tcPr>
            <w:tcW w:w="1606" w:type="dxa"/>
          </w:tcPr>
          <w:p w14:paraId="42500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soft_version</w:t>
            </w:r>
            <w:proofErr w:type="spellEnd"/>
            <w:r>
              <w:t>&gt;</w:t>
            </w:r>
          </w:p>
        </w:tc>
        <w:tc>
          <w:tcPr>
            <w:tcW w:w="7806" w:type="dxa"/>
          </w:tcPr>
          <w:p w14:paraId="1329B1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</w:t>
            </w:r>
          </w:p>
        </w:tc>
      </w:tr>
    </w:tbl>
    <w:p w14:paraId="40BE5D2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5AD2E0" w14:textId="77777777">
        <w:tc>
          <w:tcPr>
            <w:tcW w:w="4814" w:type="dxa"/>
          </w:tcPr>
          <w:p w14:paraId="6208BA9F" w14:textId="77777777" w:rsidR="00B75F46" w:rsidRDefault="00D82551">
            <w:pPr>
              <w:pStyle w:val="TerminalDisplay"/>
            </w:pPr>
            <w:r>
              <w:t>ATI</w:t>
            </w:r>
          </w:p>
          <w:p w14:paraId="03EC3F9B" w14:textId="77777777" w:rsidR="00B75F46" w:rsidRDefault="00B75F46">
            <w:pPr>
              <w:pStyle w:val="TerminalDisplay"/>
            </w:pPr>
          </w:p>
          <w:p w14:paraId="1950C89F" w14:textId="77777777" w:rsidR="00B75F46" w:rsidRDefault="00D82551">
            <w:pPr>
              <w:pStyle w:val="TerminalDisplay"/>
            </w:pPr>
            <w:r>
              <w:t>NEOWAY</w:t>
            </w:r>
          </w:p>
          <w:p w14:paraId="4B2D2ECA" w14:textId="77777777" w:rsidR="00B75F46" w:rsidRDefault="00D82551">
            <w:pPr>
              <w:pStyle w:val="TerminalDisplay"/>
            </w:pPr>
            <w:r>
              <w:t>N706</w:t>
            </w:r>
          </w:p>
          <w:p w14:paraId="1F68C99C" w14:textId="77777777" w:rsidR="00B75F46" w:rsidRDefault="00D82551">
            <w:pPr>
              <w:pStyle w:val="TerminalDisplay"/>
            </w:pPr>
            <w:r>
              <w:t>V001</w:t>
            </w:r>
          </w:p>
          <w:p w14:paraId="120B3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273EE93" w14:textId="77777777" w:rsidR="00B75F46" w:rsidRDefault="00B75F46">
            <w:pPr>
              <w:pStyle w:val="TerminalDisplay"/>
            </w:pPr>
          </w:p>
          <w:p w14:paraId="44945E4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厂家信息</w:t>
            </w:r>
          </w:p>
          <w:p w14:paraId="0AF1E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模组型号</w:t>
            </w:r>
          </w:p>
          <w:p w14:paraId="7DD2B44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版本号</w:t>
            </w:r>
          </w:p>
        </w:tc>
      </w:tr>
    </w:tbl>
    <w:p w14:paraId="12588F27" w14:textId="6AC215B0" w:rsidR="00B75F46" w:rsidRDefault="00D82551" w:rsidP="00AD0129">
      <w:pPr>
        <w:pStyle w:val="20"/>
      </w:pPr>
      <w:bookmarkStart w:id="18" w:name="_Toc72417871"/>
      <w:bookmarkStart w:id="19" w:name="_Toc70523640"/>
      <w:bookmarkStart w:id="20" w:name="_Toc47513218"/>
      <w:bookmarkStart w:id="21" w:name="_Toc45200007"/>
      <w:bookmarkStart w:id="22" w:name="_Toc383425348"/>
      <w:bookmarkStart w:id="23" w:name="_Toc522864853"/>
      <w:bookmarkStart w:id="24" w:name="_Toc25313010"/>
      <w:bookmarkStart w:id="25" w:name="_Toc209020516"/>
      <w:r>
        <w:rPr>
          <w:rFonts w:hint="eastAsia"/>
        </w:rPr>
        <w:t>AT</w:t>
      </w:r>
      <w:r>
        <w:t>+GM</w:t>
      </w:r>
      <w:r>
        <w:rPr>
          <w:rFonts w:hint="eastAsia"/>
        </w:rPr>
        <w:t>R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查询</w:t>
      </w:r>
      <w:r>
        <w:rPr>
          <w:rFonts w:hint="eastAsia"/>
        </w:rPr>
        <w:t>版本信息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14:paraId="6A789259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软件版本信息。</w:t>
      </w:r>
    </w:p>
    <w:p w14:paraId="2E934F9A" w14:textId="77777777" w:rsidR="00B75F46" w:rsidRDefault="00D82551">
      <w:pPr>
        <w:rPr>
          <w:rFonts w:ascii="Arial" w:eastAsia="新宋体" w:hAnsi="Arial"/>
          <w:color w:val="262626"/>
        </w:rPr>
      </w:pPr>
      <w:r>
        <w:br w:type="page"/>
      </w:r>
    </w:p>
    <w:p w14:paraId="646196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287DF0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602" w:type="pct"/>
          </w:tcPr>
          <w:p w14:paraId="0EDE02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6055873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61F1C27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219D8C" w14:textId="77777777" w:rsidTr="00B75F46">
        <w:trPr>
          <w:trHeight w:val="297"/>
        </w:trPr>
        <w:tc>
          <w:tcPr>
            <w:tcW w:w="602" w:type="pct"/>
          </w:tcPr>
          <w:p w14:paraId="218502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6C120EB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</w:t>
            </w:r>
            <w:r>
              <w:rPr>
                <w:rFonts w:hint="eastAsia"/>
              </w:rPr>
              <w:t>MR</w:t>
            </w:r>
            <w:r>
              <w:t>&lt;CR&gt;</w:t>
            </w:r>
          </w:p>
        </w:tc>
        <w:tc>
          <w:tcPr>
            <w:tcW w:w="2630" w:type="pct"/>
          </w:tcPr>
          <w:p w14:paraId="3A18847B" w14:textId="77777777" w:rsidR="00B75F46" w:rsidRDefault="00D82551">
            <w:pPr>
              <w:pStyle w:val="TableText"/>
            </w:pPr>
            <w:r>
              <w:t xml:space="preserve">&lt;CR&gt;&lt;LF&gt;+GMR: </w:t>
            </w: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  <w:p w14:paraId="599F237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</w:p>
        </w:tc>
      </w:tr>
    </w:tbl>
    <w:p w14:paraId="29A5D89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9E21A4E" w14:textId="77777777">
        <w:tc>
          <w:tcPr>
            <w:tcW w:w="1560" w:type="dxa"/>
          </w:tcPr>
          <w:p w14:paraId="5A7376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re</w:t>
            </w:r>
            <w:r>
              <w:rPr>
                <w:rFonts w:hint="eastAsia"/>
              </w:rPr>
              <w:t>version&gt;</w:t>
            </w:r>
          </w:p>
        </w:tc>
        <w:tc>
          <w:tcPr>
            <w:tcW w:w="7852" w:type="dxa"/>
          </w:tcPr>
          <w:p w14:paraId="1A95A4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模组软件版本信息</w:t>
            </w:r>
          </w:p>
        </w:tc>
      </w:tr>
    </w:tbl>
    <w:p w14:paraId="72181DB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FCA77FB" w14:textId="77777777">
        <w:trPr>
          <w:trHeight w:val="768"/>
        </w:trPr>
        <w:tc>
          <w:tcPr>
            <w:tcW w:w="4814" w:type="dxa"/>
          </w:tcPr>
          <w:p w14:paraId="2239E229" w14:textId="77777777" w:rsidR="00B75F46" w:rsidRDefault="00D82551">
            <w:pPr>
              <w:pStyle w:val="TerminalDisplay"/>
            </w:pPr>
            <w:r>
              <w:t>AT+GMR</w:t>
            </w:r>
          </w:p>
          <w:p w14:paraId="21A5F42C" w14:textId="77777777" w:rsidR="00B75F46" w:rsidRDefault="00B75F46">
            <w:pPr>
              <w:pStyle w:val="TerminalDisplay"/>
            </w:pPr>
          </w:p>
          <w:p w14:paraId="7694F514" w14:textId="77777777" w:rsidR="00B75F46" w:rsidRDefault="00D82551">
            <w:pPr>
              <w:pStyle w:val="TerminalDisplay"/>
            </w:pPr>
            <w:r>
              <w:t>+GMR: N706-R004-STD-BZ-003</w:t>
            </w:r>
          </w:p>
          <w:p w14:paraId="4B8AE9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B39B46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查询软件版本</w:t>
            </w:r>
          </w:p>
        </w:tc>
      </w:tr>
    </w:tbl>
    <w:p w14:paraId="7569CA99" w14:textId="03191FE9" w:rsidR="00B75F46" w:rsidRDefault="00D82551" w:rsidP="00AD0129">
      <w:pPr>
        <w:pStyle w:val="20"/>
        <w:rPr>
          <w:lang w:eastAsia="zh-CN"/>
        </w:rPr>
      </w:pPr>
      <w:bookmarkStart w:id="26" w:name="_Toc383425349"/>
      <w:bookmarkStart w:id="27" w:name="_Toc522864854"/>
      <w:bookmarkStart w:id="28" w:name="_Toc25313011"/>
      <w:bookmarkStart w:id="29" w:name="_Toc45200008"/>
      <w:bookmarkStart w:id="30" w:name="_Toc70523641"/>
      <w:bookmarkStart w:id="31" w:name="_Toc72417872"/>
      <w:bookmarkStart w:id="32" w:name="_Toc47513219"/>
      <w:bookmarkStart w:id="33" w:name="_Toc209020517"/>
      <w:r>
        <w:rPr>
          <w:rFonts w:hint="eastAsia"/>
        </w:rPr>
        <w:t>A</w:t>
      </w:r>
      <w:r>
        <w:t>T+C</w:t>
      </w:r>
      <w:bookmarkEnd w:id="26"/>
      <w:bookmarkEnd w:id="27"/>
      <w:bookmarkEnd w:id="28"/>
      <w:r>
        <w:t>SQ</w:t>
      </w:r>
      <w:bookmarkEnd w:id="29"/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获取信号强度</w:t>
      </w:r>
      <w:bookmarkEnd w:id="30"/>
      <w:bookmarkEnd w:id="31"/>
      <w:bookmarkEnd w:id="32"/>
      <w:bookmarkEnd w:id="33"/>
    </w:p>
    <w:p w14:paraId="768E376E" w14:textId="77777777" w:rsidR="00B75F46" w:rsidRDefault="00D82551">
      <w:pPr>
        <w:pStyle w:val="afc"/>
      </w:pPr>
      <w:r>
        <w:rPr>
          <w:rFonts w:hint="eastAsia"/>
        </w:rPr>
        <w:t>查询接收信号强度</w:t>
      </w:r>
      <w:r>
        <w:rPr>
          <w:rFonts w:hint="eastAsia"/>
        </w:rPr>
        <w:t>&lt;rssi&gt;</w:t>
      </w:r>
      <w:r>
        <w:rPr>
          <w:rFonts w:hint="eastAsia"/>
        </w:rPr>
        <w:t>。</w:t>
      </w:r>
    </w:p>
    <w:p w14:paraId="48F16DD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C123C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110E80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30A2B44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2630" w:type="pct"/>
          </w:tcPr>
          <w:p w14:paraId="6CEAF05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0657E14" w14:textId="77777777" w:rsidTr="00B75F46">
        <w:trPr>
          <w:trHeight w:val="18"/>
        </w:trPr>
        <w:tc>
          <w:tcPr>
            <w:tcW w:w="602" w:type="pct"/>
          </w:tcPr>
          <w:p w14:paraId="329B61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0E035B4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AT+CSQ&lt;CR&gt;</w:t>
            </w:r>
          </w:p>
        </w:tc>
        <w:tc>
          <w:tcPr>
            <w:tcW w:w="2630" w:type="pct"/>
          </w:tcPr>
          <w:p w14:paraId="31D06A10" w14:textId="77777777" w:rsidR="00B75F46" w:rsidRDefault="00D82551">
            <w:pPr>
              <w:pStyle w:val="TableText"/>
            </w:pPr>
            <w:r>
              <w:t>&lt;CR&gt;&lt;LF&gt;+CSQ: &lt;signal&gt;,&lt;</w:t>
            </w:r>
            <w:proofErr w:type="spellStart"/>
            <w:r>
              <w:t>ber</w:t>
            </w:r>
            <w:proofErr w:type="spellEnd"/>
            <w:r>
              <w:t>&gt;</w:t>
            </w:r>
          </w:p>
          <w:p w14:paraId="2381AA0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0A2987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B1592E6" w14:textId="77777777">
        <w:tc>
          <w:tcPr>
            <w:tcW w:w="1560" w:type="dxa"/>
          </w:tcPr>
          <w:p w14:paraId="48BECBFD" w14:textId="77777777" w:rsidR="00B75F46" w:rsidRDefault="00D82551" w:rsidP="00BE106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signal</w:t>
            </w:r>
            <w:r>
              <w:t>&gt;</w:t>
            </w:r>
          </w:p>
        </w:tc>
        <w:tc>
          <w:tcPr>
            <w:tcW w:w="7852" w:type="dxa"/>
          </w:tcPr>
          <w:p w14:paraId="5AA497CD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t>以下为</w:t>
            </w:r>
            <w:r>
              <w:rPr>
                <w:rFonts w:hint="eastAsia"/>
              </w:rPr>
              <w:t>signal</w:t>
            </w:r>
            <w:r>
              <w:t>(CSQ)</w:t>
            </w:r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rssi</w:t>
            </w:r>
            <w:proofErr w:type="spellEnd"/>
            <w:r>
              <w:rPr>
                <w:rFonts w:hint="eastAsia"/>
              </w:rPr>
              <w:t>对应关系：</w:t>
            </w:r>
          </w:p>
          <w:tbl>
            <w:tblPr>
              <w:tblStyle w:val="Table"/>
              <w:tblW w:w="4456" w:type="dxa"/>
              <w:tblLook w:val="04A0" w:firstRow="1" w:lastRow="0" w:firstColumn="1" w:lastColumn="0" w:noHBand="0" w:noVBand="1"/>
            </w:tblPr>
            <w:tblGrid>
              <w:gridCol w:w="854"/>
              <w:gridCol w:w="1040"/>
              <w:gridCol w:w="2562"/>
            </w:tblGrid>
            <w:tr w:rsidR="00B75F46" w14:paraId="4FD073E0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854" w:type="dxa"/>
                </w:tcPr>
                <w:p w14:paraId="77608D14" w14:textId="77777777" w:rsidR="00B75F46" w:rsidRDefault="00B75F46" w:rsidP="00BE1064">
                  <w:pPr>
                    <w:pStyle w:val="TableText"/>
                  </w:pPr>
                </w:p>
              </w:tc>
              <w:tc>
                <w:tcPr>
                  <w:tcW w:w="1040" w:type="dxa"/>
                </w:tcPr>
                <w:p w14:paraId="4E1130E6" w14:textId="77777777" w:rsidR="00B75F46" w:rsidRDefault="00D82551" w:rsidP="00BE1064">
                  <w:pPr>
                    <w:pStyle w:val="TableText"/>
                  </w:pPr>
                  <w:r>
                    <w:t>signal</w:t>
                  </w:r>
                </w:p>
              </w:tc>
              <w:tc>
                <w:tcPr>
                  <w:tcW w:w="2562" w:type="dxa"/>
                </w:tcPr>
                <w:p w14:paraId="048DD27B" w14:textId="77777777" w:rsidR="00B75F46" w:rsidRDefault="00D82551" w:rsidP="00BE1064">
                  <w:pPr>
                    <w:pStyle w:val="TableText"/>
                  </w:pPr>
                  <w:proofErr w:type="spellStart"/>
                  <w:r>
                    <w:t>rssi</w:t>
                  </w:r>
                  <w:proofErr w:type="spellEnd"/>
                </w:p>
              </w:tc>
            </w:tr>
            <w:tr w:rsidR="00B75F46" w14:paraId="4157C22D" w14:textId="77777777" w:rsidTr="00B75F46">
              <w:tc>
                <w:tcPr>
                  <w:tcW w:w="854" w:type="dxa"/>
                </w:tcPr>
                <w:p w14:paraId="0AFA4540" w14:textId="77777777" w:rsidR="00B75F46" w:rsidRDefault="00D82551" w:rsidP="00BE1064">
                  <w:pPr>
                    <w:pStyle w:val="TableText"/>
                  </w:pPr>
                  <w:r>
                    <w:t>0</w:t>
                  </w:r>
                </w:p>
              </w:tc>
              <w:tc>
                <w:tcPr>
                  <w:tcW w:w="1040" w:type="dxa"/>
                </w:tcPr>
                <w:p w14:paraId="3E3F58CE" w14:textId="77777777" w:rsidR="00B75F46" w:rsidRDefault="00D82551" w:rsidP="00BE1064">
                  <w:pPr>
                    <w:pStyle w:val="TableText"/>
                  </w:pPr>
                  <w:r>
                    <w:t>&lt;4</w:t>
                  </w:r>
                  <w:r>
                    <w:t>或</w:t>
                  </w:r>
                  <w:r>
                    <w:t>99</w:t>
                  </w:r>
                </w:p>
              </w:tc>
              <w:tc>
                <w:tcPr>
                  <w:tcW w:w="2562" w:type="dxa"/>
                </w:tcPr>
                <w:p w14:paraId="1F3EA54A" w14:textId="77777777" w:rsidR="00B75F46" w:rsidRDefault="00D82551" w:rsidP="00BE1064">
                  <w:pPr>
                    <w:pStyle w:val="TableText"/>
                  </w:pPr>
                  <w:r>
                    <w:t>&lt;-107 dBm or unknown</w:t>
                  </w:r>
                </w:p>
              </w:tc>
            </w:tr>
            <w:tr w:rsidR="00B75F46" w14:paraId="5A02D762" w14:textId="77777777" w:rsidTr="00B75F46">
              <w:tc>
                <w:tcPr>
                  <w:tcW w:w="854" w:type="dxa"/>
                </w:tcPr>
                <w:p w14:paraId="5EC11E53" w14:textId="77777777" w:rsidR="00B75F46" w:rsidRDefault="00D82551" w:rsidP="00BE1064">
                  <w:pPr>
                    <w:pStyle w:val="TableText"/>
                  </w:pPr>
                  <w:r>
                    <w:t>1</w:t>
                  </w:r>
                </w:p>
              </w:tc>
              <w:tc>
                <w:tcPr>
                  <w:tcW w:w="1040" w:type="dxa"/>
                </w:tcPr>
                <w:p w14:paraId="31B53829" w14:textId="77777777" w:rsidR="00B75F46" w:rsidRDefault="00D82551" w:rsidP="00BE1064">
                  <w:pPr>
                    <w:pStyle w:val="TableText"/>
                  </w:pPr>
                  <w:r>
                    <w:t>&lt;10</w:t>
                  </w:r>
                </w:p>
              </w:tc>
              <w:tc>
                <w:tcPr>
                  <w:tcW w:w="2562" w:type="dxa"/>
                </w:tcPr>
                <w:p w14:paraId="103846DA" w14:textId="77777777" w:rsidR="00B75F46" w:rsidRDefault="00D82551" w:rsidP="00BE1064">
                  <w:pPr>
                    <w:pStyle w:val="TableText"/>
                  </w:pPr>
                  <w:r>
                    <w:t>&lt;-93dBm</w:t>
                  </w:r>
                </w:p>
              </w:tc>
            </w:tr>
            <w:tr w:rsidR="00B75F46" w14:paraId="7C4EE8E2" w14:textId="77777777" w:rsidTr="00B75F46">
              <w:tc>
                <w:tcPr>
                  <w:tcW w:w="854" w:type="dxa"/>
                </w:tcPr>
                <w:p w14:paraId="3A0DC1AA" w14:textId="77777777" w:rsidR="00B75F46" w:rsidRDefault="00D82551" w:rsidP="00BE1064">
                  <w:pPr>
                    <w:pStyle w:val="TableText"/>
                  </w:pPr>
                  <w:r>
                    <w:t>2</w:t>
                  </w:r>
                </w:p>
              </w:tc>
              <w:tc>
                <w:tcPr>
                  <w:tcW w:w="1040" w:type="dxa"/>
                </w:tcPr>
                <w:p w14:paraId="3CCB6249" w14:textId="77777777" w:rsidR="00B75F46" w:rsidRDefault="00D82551" w:rsidP="00BE1064">
                  <w:pPr>
                    <w:pStyle w:val="TableText"/>
                  </w:pPr>
                  <w:r>
                    <w:t>&lt;16</w:t>
                  </w:r>
                </w:p>
              </w:tc>
              <w:tc>
                <w:tcPr>
                  <w:tcW w:w="2562" w:type="dxa"/>
                </w:tcPr>
                <w:p w14:paraId="618667F4" w14:textId="77777777" w:rsidR="00B75F46" w:rsidRDefault="00D82551" w:rsidP="00BE1064">
                  <w:pPr>
                    <w:pStyle w:val="TableText"/>
                  </w:pPr>
                  <w:r>
                    <w:t>&lt;-</w:t>
                  </w:r>
                  <w:r>
                    <w:rPr>
                      <w:rFonts w:hint="eastAsia"/>
                    </w:rPr>
                    <w:t>8</w:t>
                  </w:r>
                  <w:r>
                    <w:t>1 dBm</w:t>
                  </w:r>
                </w:p>
              </w:tc>
            </w:tr>
            <w:tr w:rsidR="00B75F46" w14:paraId="6C784372" w14:textId="77777777" w:rsidTr="00B75F46">
              <w:tc>
                <w:tcPr>
                  <w:tcW w:w="854" w:type="dxa"/>
                </w:tcPr>
                <w:p w14:paraId="7A491FDB" w14:textId="77777777" w:rsidR="00B75F46" w:rsidRDefault="00D82551" w:rsidP="00BE1064">
                  <w:pPr>
                    <w:pStyle w:val="TableText"/>
                  </w:pPr>
                  <w:r>
                    <w:t>3</w:t>
                  </w:r>
                </w:p>
              </w:tc>
              <w:tc>
                <w:tcPr>
                  <w:tcW w:w="1040" w:type="dxa"/>
                </w:tcPr>
                <w:p w14:paraId="62581B34" w14:textId="77777777" w:rsidR="00B75F46" w:rsidRDefault="00D82551" w:rsidP="00BE1064">
                  <w:pPr>
                    <w:pStyle w:val="TableText"/>
                  </w:pPr>
                  <w:r>
                    <w:t>&lt;22</w:t>
                  </w:r>
                </w:p>
              </w:tc>
              <w:tc>
                <w:tcPr>
                  <w:tcW w:w="2562" w:type="dxa"/>
                </w:tcPr>
                <w:p w14:paraId="69188376" w14:textId="77777777" w:rsidR="00B75F46" w:rsidRDefault="00D82551" w:rsidP="00BE1064">
                  <w:pPr>
                    <w:pStyle w:val="TableText"/>
                  </w:pPr>
                  <w:r>
                    <w:t>&lt;-69dBm</w:t>
                  </w:r>
                </w:p>
              </w:tc>
            </w:tr>
            <w:tr w:rsidR="00B75F46" w14:paraId="143FB95F" w14:textId="77777777" w:rsidTr="00B75F46">
              <w:tc>
                <w:tcPr>
                  <w:tcW w:w="854" w:type="dxa"/>
                </w:tcPr>
                <w:p w14:paraId="5CC056BC" w14:textId="77777777" w:rsidR="00B75F46" w:rsidRDefault="00D82551" w:rsidP="00BE1064">
                  <w:pPr>
                    <w:pStyle w:val="TableText"/>
                  </w:pPr>
                  <w:r>
                    <w:t>4</w:t>
                  </w:r>
                </w:p>
              </w:tc>
              <w:tc>
                <w:tcPr>
                  <w:tcW w:w="1040" w:type="dxa"/>
                </w:tcPr>
                <w:p w14:paraId="59CC60E8" w14:textId="77777777" w:rsidR="00B75F46" w:rsidRDefault="00D82551" w:rsidP="00BE1064">
                  <w:pPr>
                    <w:pStyle w:val="TableText"/>
                  </w:pPr>
                  <w:r>
                    <w:t>&lt;28</w:t>
                  </w:r>
                </w:p>
              </w:tc>
              <w:tc>
                <w:tcPr>
                  <w:tcW w:w="2562" w:type="dxa"/>
                </w:tcPr>
                <w:p w14:paraId="10AE92BB" w14:textId="77777777" w:rsidR="00B75F46" w:rsidRDefault="00D82551" w:rsidP="00BE1064">
                  <w:pPr>
                    <w:pStyle w:val="TableText"/>
                  </w:pPr>
                  <w:r>
                    <w:t>&lt;-57dBm</w:t>
                  </w:r>
                </w:p>
              </w:tc>
            </w:tr>
            <w:tr w:rsidR="00B75F46" w14:paraId="51743AEB" w14:textId="77777777" w:rsidTr="00B75F46">
              <w:tc>
                <w:tcPr>
                  <w:tcW w:w="854" w:type="dxa"/>
                </w:tcPr>
                <w:p w14:paraId="6BB73625" w14:textId="77777777" w:rsidR="00B75F46" w:rsidRDefault="00D82551" w:rsidP="00BE1064">
                  <w:pPr>
                    <w:pStyle w:val="TableText"/>
                  </w:pPr>
                  <w:r>
                    <w:lastRenderedPageBreak/>
                    <w:t>5</w:t>
                  </w:r>
                </w:p>
              </w:tc>
              <w:tc>
                <w:tcPr>
                  <w:tcW w:w="1040" w:type="dxa"/>
                </w:tcPr>
                <w:p w14:paraId="6EA511F7" w14:textId="77777777" w:rsidR="00B75F46" w:rsidRDefault="00D82551" w:rsidP="00BE1064">
                  <w:pPr>
                    <w:pStyle w:val="TableText"/>
                  </w:pPr>
                  <w:r>
                    <w:t>&gt;=28</w:t>
                  </w:r>
                </w:p>
              </w:tc>
              <w:tc>
                <w:tcPr>
                  <w:tcW w:w="2562" w:type="dxa"/>
                </w:tcPr>
                <w:p w14:paraId="4DAF198E" w14:textId="77777777" w:rsidR="00B75F46" w:rsidRDefault="00D82551" w:rsidP="00BE1064">
                  <w:pPr>
                    <w:pStyle w:val="TableText"/>
                  </w:pPr>
                  <w:r>
                    <w:t>&gt;=-57 dBm</w:t>
                  </w:r>
                </w:p>
              </w:tc>
            </w:tr>
          </w:tbl>
          <w:p w14:paraId="73053D82" w14:textId="77777777" w:rsidR="00B75F46" w:rsidRDefault="00B75F46" w:rsidP="00BE1064">
            <w:pPr>
              <w:pStyle w:val="TableText"/>
            </w:pPr>
          </w:p>
        </w:tc>
      </w:tr>
      <w:tr w:rsidR="00B75F46" w14:paraId="43FEECF0" w14:textId="77777777">
        <w:tc>
          <w:tcPr>
            <w:tcW w:w="1560" w:type="dxa"/>
          </w:tcPr>
          <w:p w14:paraId="75B13FF8" w14:textId="77777777" w:rsidR="00B75F46" w:rsidRDefault="00D82551" w:rsidP="00BE1064">
            <w:pPr>
              <w:pStyle w:val="TableText"/>
            </w:pPr>
            <w:r>
              <w:rPr>
                <w:rFonts w:hint="eastAsia"/>
              </w:rPr>
              <w:lastRenderedPageBreak/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tbl>
            <w:tblPr>
              <w:tblStyle w:val="TableV"/>
              <w:tblW w:w="6007" w:type="dxa"/>
              <w:tblLook w:val="04A0" w:firstRow="1" w:lastRow="0" w:firstColumn="1" w:lastColumn="0" w:noHBand="0" w:noVBand="1"/>
            </w:tblPr>
            <w:tblGrid>
              <w:gridCol w:w="764"/>
              <w:gridCol w:w="5243"/>
            </w:tblGrid>
            <w:tr w:rsidR="00B75F46" w14:paraId="0B2F425D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BEFF2B3" w14:textId="77777777" w:rsidR="00B75F46" w:rsidRDefault="00D82551" w:rsidP="00BE1064">
                  <w:pPr>
                    <w:pStyle w:val="TableText"/>
                  </w:pPr>
                  <w:r>
                    <w:t>0...7</w:t>
                  </w:r>
                </w:p>
              </w:tc>
              <w:tc>
                <w:tcPr>
                  <w:tcW w:w="5243" w:type="dxa"/>
                </w:tcPr>
                <w:p w14:paraId="2F3E7C31" w14:textId="77777777" w:rsidR="00B75F46" w:rsidRDefault="00D82551" w:rsidP="00BE1064">
                  <w:pPr>
                    <w:pStyle w:val="TableTex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参考</w:t>
                  </w:r>
                  <w:r>
                    <w:rPr>
                      <w:rFonts w:hint="eastAsia"/>
                    </w:rPr>
                    <w:t xml:space="preserve">GSM 05.08 8.2.4 </w:t>
                  </w:r>
                  <w:r>
                    <w:rPr>
                      <w:rFonts w:hint="eastAsia"/>
                    </w:rPr>
                    <w:t>章节表格中</w:t>
                  </w:r>
                  <w:r>
                    <w:rPr>
                      <w:rFonts w:hint="eastAsia"/>
                    </w:rPr>
                    <w:t xml:space="preserve">RXQUAL </w:t>
                  </w:r>
                  <w:r>
                    <w:rPr>
                      <w:rFonts w:hint="eastAsia"/>
                    </w:rPr>
                    <w:t>的取值</w:t>
                  </w:r>
                </w:p>
              </w:tc>
            </w:tr>
            <w:tr w:rsidR="00B75F46" w14:paraId="44354C94" w14:textId="77777777" w:rsidTr="00B75F4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64" w:type="dxa"/>
                </w:tcPr>
                <w:p w14:paraId="2F11A61B" w14:textId="77777777" w:rsidR="00B75F46" w:rsidRDefault="00D82551" w:rsidP="00BE1064">
                  <w:pPr>
                    <w:pStyle w:val="TableText"/>
                  </w:pPr>
                  <w:r>
                    <w:t>99</w:t>
                  </w:r>
                </w:p>
              </w:tc>
              <w:tc>
                <w:tcPr>
                  <w:tcW w:w="5243" w:type="dxa"/>
                </w:tcPr>
                <w:p w14:paraId="531E15C0" w14:textId="77777777" w:rsidR="00B75F46" w:rsidRDefault="00D82551" w:rsidP="00BE1064">
                  <w:pPr>
                    <w:pStyle w:val="TableTex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误码率无法测量</w:t>
                  </w:r>
                </w:p>
              </w:tc>
            </w:tr>
          </w:tbl>
          <w:p w14:paraId="4BC79DD6" w14:textId="77777777" w:rsidR="00B75F46" w:rsidRDefault="00B75F46" w:rsidP="00BE1064">
            <w:pPr>
              <w:pStyle w:val="TableText"/>
            </w:pPr>
          </w:p>
        </w:tc>
      </w:tr>
    </w:tbl>
    <w:p w14:paraId="25D496F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A955278" w14:textId="77777777">
        <w:trPr>
          <w:trHeight w:val="768"/>
        </w:trPr>
        <w:tc>
          <w:tcPr>
            <w:tcW w:w="4814" w:type="dxa"/>
            <w:vAlign w:val="center"/>
          </w:tcPr>
          <w:p w14:paraId="67B16603" w14:textId="77777777" w:rsidR="00B75F46" w:rsidRDefault="00D82551">
            <w:pPr>
              <w:pStyle w:val="TerminalDisplay"/>
            </w:pPr>
            <w:r>
              <w:t>AT+CSQ</w:t>
            </w:r>
          </w:p>
          <w:p w14:paraId="1BA375D5" w14:textId="77777777" w:rsidR="00B75F46" w:rsidRDefault="00B75F46">
            <w:pPr>
              <w:pStyle w:val="TerminalDisplay"/>
            </w:pPr>
          </w:p>
          <w:p w14:paraId="68EC1FB4" w14:textId="77777777" w:rsidR="00B75F46" w:rsidRDefault="00D82551">
            <w:pPr>
              <w:pStyle w:val="TerminalDisplay"/>
            </w:pPr>
            <w:r>
              <w:t>+CSQ: 19,2</w:t>
            </w:r>
          </w:p>
          <w:p w14:paraId="4589267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966B0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</w:tbl>
    <w:p w14:paraId="2D89BEC1" w14:textId="5E3AAEA2" w:rsidR="00B75F46" w:rsidRDefault="00D82551" w:rsidP="00AD0129">
      <w:pPr>
        <w:pStyle w:val="20"/>
      </w:pPr>
      <w:bookmarkStart w:id="34" w:name="_Toc72417873"/>
      <w:bookmarkStart w:id="35" w:name="_Toc70523642"/>
      <w:bookmarkStart w:id="36" w:name="_Toc47513220"/>
      <w:bookmarkStart w:id="37" w:name="_Toc209020518"/>
      <w:bookmarkEnd w:id="14"/>
      <w:r>
        <w:rPr>
          <w:rFonts w:hint="eastAsia"/>
        </w:rPr>
        <w:t>AT</w:t>
      </w:r>
      <w:r>
        <w:t>+C</w:t>
      </w:r>
      <w:bookmarkEnd w:id="15"/>
      <w:bookmarkEnd w:id="16"/>
      <w:bookmarkEnd w:id="17"/>
      <w:r>
        <w:t>REG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查询网络注册状态</w:t>
      </w:r>
      <w:bookmarkEnd w:id="34"/>
      <w:bookmarkEnd w:id="35"/>
      <w:bookmarkEnd w:id="36"/>
      <w:bookmarkEnd w:id="37"/>
      <w:proofErr w:type="spellEnd"/>
    </w:p>
    <w:p w14:paraId="1867C0F1" w14:textId="77777777" w:rsidR="00B75F46" w:rsidRDefault="00D82551">
      <w:pPr>
        <w:pStyle w:val="afc"/>
      </w:pPr>
      <w:r>
        <w:rPr>
          <w:rFonts w:hint="eastAsia"/>
        </w:rPr>
        <w:t>查询模组的当前网络注册状态。</w:t>
      </w:r>
    </w:p>
    <w:p w14:paraId="5F61945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305A8A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D8405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0CD4C99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5A4551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4CB7FA" w14:textId="77777777" w:rsidTr="00B75F46">
        <w:trPr>
          <w:trHeight w:val="18"/>
        </w:trPr>
        <w:tc>
          <w:tcPr>
            <w:tcW w:w="602" w:type="pct"/>
          </w:tcPr>
          <w:p w14:paraId="1C85DC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5663E8B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AT+CREG=[&lt;n&gt;]&lt;CR&gt;</w:t>
            </w:r>
          </w:p>
        </w:tc>
        <w:tc>
          <w:tcPr>
            <w:tcW w:w="2630" w:type="pct"/>
          </w:tcPr>
          <w:p w14:paraId="51E3F49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12B60EF" w14:textId="77777777" w:rsidR="00B75F46" w:rsidRDefault="00D82551">
            <w:pPr>
              <w:pStyle w:val="TableText"/>
            </w:pPr>
            <w:r>
              <w:t>Or</w:t>
            </w:r>
          </w:p>
          <w:p w14:paraId="6832720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13C008" w14:textId="77777777" w:rsidTr="00B75F46">
        <w:trPr>
          <w:trHeight w:val="18"/>
        </w:trPr>
        <w:tc>
          <w:tcPr>
            <w:tcW w:w="602" w:type="pct"/>
          </w:tcPr>
          <w:p w14:paraId="043AD8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089AE35" w14:textId="77777777" w:rsidR="00B75F46" w:rsidRDefault="00D82551">
            <w:pPr>
              <w:pStyle w:val="TableText"/>
            </w:pPr>
            <w:r>
              <w:t>AT+CREG?&lt;CR&gt;</w:t>
            </w:r>
          </w:p>
        </w:tc>
        <w:tc>
          <w:tcPr>
            <w:tcW w:w="2630" w:type="pct"/>
          </w:tcPr>
          <w:p w14:paraId="1CED2117" w14:textId="77777777" w:rsidR="00B75F46" w:rsidRDefault="00D82551">
            <w:pPr>
              <w:pStyle w:val="TableText"/>
            </w:pPr>
            <w:bookmarkStart w:id="38" w:name="OLE_LINK35"/>
            <w:bookmarkStart w:id="39" w:name="OLE_LINK34"/>
            <w:r>
              <w:t>&lt;CR&gt;&lt;LF&gt;+CREG</w:t>
            </w:r>
            <w:r>
              <w:rPr>
                <w:rFonts w:hint="eastAsia"/>
              </w:rPr>
              <w:t>: &lt;n&gt;,</w:t>
            </w:r>
            <w:r>
              <w:t>&lt;stat&gt;[,&lt;lac&gt;,&lt;ci&gt;[,&lt;Act&gt;]]</w:t>
            </w:r>
          </w:p>
          <w:p w14:paraId="501B302B" w14:textId="77777777" w:rsidR="00B75F46" w:rsidRDefault="00D82551">
            <w:pPr>
              <w:pStyle w:val="TableText"/>
            </w:pPr>
            <w:r>
              <w:t>&lt;CR&gt;&lt;LF&gt;OK&lt;CR&gt;&lt;LF&gt;</w:t>
            </w:r>
            <w:bookmarkEnd w:id="38"/>
            <w:bookmarkEnd w:id="39"/>
          </w:p>
        </w:tc>
      </w:tr>
      <w:tr w:rsidR="00B75F46" w14:paraId="73DD1A89" w14:textId="77777777" w:rsidTr="00B75F46">
        <w:trPr>
          <w:trHeight w:val="18"/>
        </w:trPr>
        <w:tc>
          <w:tcPr>
            <w:tcW w:w="602" w:type="pct"/>
          </w:tcPr>
          <w:p w14:paraId="16BAC7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168A15DB" w14:textId="77777777" w:rsidR="00B75F46" w:rsidRDefault="00D82551">
            <w:pPr>
              <w:pStyle w:val="TableText"/>
            </w:pPr>
            <w:r>
              <w:t>AT+CREG</w:t>
            </w:r>
            <w:r>
              <w:rPr>
                <w:rFonts w:hint="eastAsia"/>
              </w:rPr>
              <w:t>=</w:t>
            </w:r>
            <w:r>
              <w:t>?&lt;CR&gt;</w:t>
            </w:r>
          </w:p>
        </w:tc>
        <w:tc>
          <w:tcPr>
            <w:tcW w:w="2630" w:type="pct"/>
          </w:tcPr>
          <w:p w14:paraId="4A753146" w14:textId="77777777" w:rsidR="00B75F46" w:rsidRDefault="00D82551">
            <w:pPr>
              <w:pStyle w:val="TableText"/>
            </w:pPr>
            <w:r>
              <w:t xml:space="preserve">&lt;CR&gt;&lt;LF&gt;+CREG: </w:t>
            </w:r>
            <w:r>
              <w:rPr>
                <w:rFonts w:hint="eastAsia"/>
              </w:rPr>
              <w:t>range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  <w:p w14:paraId="0CF0258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5000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DA09C7F" w14:textId="77777777">
        <w:tc>
          <w:tcPr>
            <w:tcW w:w="1560" w:type="dxa"/>
          </w:tcPr>
          <w:p w14:paraId="0C242C8C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n</w:t>
            </w:r>
            <w:r>
              <w:t>&gt;</w:t>
            </w:r>
          </w:p>
        </w:tc>
        <w:tc>
          <w:tcPr>
            <w:tcW w:w="7852" w:type="dxa"/>
          </w:tcPr>
          <w:p w14:paraId="62CDBB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98D7A1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13910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：允许网络注册主动提供所在地讯息（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）。</w:t>
            </w:r>
          </w:p>
        </w:tc>
      </w:tr>
      <w:tr w:rsidR="00B75F46" w14:paraId="2D942959" w14:textId="77777777">
        <w:tc>
          <w:tcPr>
            <w:tcW w:w="1560" w:type="dxa"/>
          </w:tcPr>
          <w:p w14:paraId="55A094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stat&gt;</w:t>
            </w:r>
          </w:p>
        </w:tc>
        <w:tc>
          <w:tcPr>
            <w:tcW w:w="7852" w:type="dxa"/>
          </w:tcPr>
          <w:p w14:paraId="0C6216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2A0FED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4007525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73EDA1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E56AE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5E785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  <w:p w14:paraId="4903E97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ltesms</w:t>
            </w:r>
            <w:proofErr w:type="spellEnd"/>
            <w:r>
              <w:rPr>
                <w:rFonts w:hint="eastAsia"/>
              </w:rPr>
              <w:t xml:space="preserve"> only home</w:t>
            </w:r>
          </w:p>
          <w:p w14:paraId="3620C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ltesms</w:t>
            </w:r>
            <w:proofErr w:type="spellEnd"/>
            <w:r>
              <w:rPr>
                <w:rFonts w:hint="eastAsia"/>
              </w:rPr>
              <w:t xml:space="preserve"> only roaming</w:t>
            </w:r>
          </w:p>
          <w:p w14:paraId="22E41D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EMER SVCE ONLY</w:t>
            </w:r>
          </w:p>
          <w:p w14:paraId="2444D7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HOME</w:t>
            </w:r>
          </w:p>
          <w:p w14:paraId="000A7E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CSFB NOT PREFER ROAMING</w:t>
            </w:r>
          </w:p>
        </w:tc>
      </w:tr>
      <w:tr w:rsidR="00B75F46" w14:paraId="3CA69DB2" w14:textId="77777777">
        <w:tc>
          <w:tcPr>
            <w:tcW w:w="1560" w:type="dxa"/>
          </w:tcPr>
          <w:p w14:paraId="280311E1" w14:textId="77777777" w:rsidR="00B75F46" w:rsidRDefault="00D82551">
            <w:pPr>
              <w:pStyle w:val="TableText"/>
            </w:pPr>
            <w:r>
              <w:lastRenderedPageBreak/>
              <w:t>&lt;lac&gt;</w:t>
            </w:r>
          </w:p>
        </w:tc>
        <w:tc>
          <w:tcPr>
            <w:tcW w:w="7852" w:type="dxa"/>
          </w:tcPr>
          <w:p w14:paraId="18D19D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00707C04" w14:textId="77777777">
        <w:trPr>
          <w:trHeight w:val="75"/>
        </w:trPr>
        <w:tc>
          <w:tcPr>
            <w:tcW w:w="1560" w:type="dxa"/>
          </w:tcPr>
          <w:p w14:paraId="5EFC84A3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18794C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36344C68" w14:textId="77777777">
        <w:trPr>
          <w:trHeight w:val="75"/>
        </w:trPr>
        <w:tc>
          <w:tcPr>
            <w:tcW w:w="1560" w:type="dxa"/>
          </w:tcPr>
          <w:p w14:paraId="765263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Act&gt;</w:t>
            </w:r>
          </w:p>
        </w:tc>
        <w:tc>
          <w:tcPr>
            <w:tcW w:w="7852" w:type="dxa"/>
          </w:tcPr>
          <w:p w14:paraId="51C861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0F51B1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4C14B18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50EB834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7618F31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3632BC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53786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w/HSUPA</w:t>
            </w:r>
          </w:p>
          <w:p w14:paraId="4E5B3CA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  <w:p w14:paraId="1D3285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w/HSPA+</w:t>
            </w:r>
          </w:p>
        </w:tc>
      </w:tr>
    </w:tbl>
    <w:p w14:paraId="0F640E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:rsidRPr="007646E0" w14:paraId="675DD835" w14:textId="77777777">
        <w:trPr>
          <w:trHeight w:val="80"/>
        </w:trPr>
        <w:tc>
          <w:tcPr>
            <w:tcW w:w="4814" w:type="dxa"/>
          </w:tcPr>
          <w:p w14:paraId="0C7AA04C" w14:textId="77777777" w:rsidR="00B75F46" w:rsidRPr="007646E0" w:rsidRDefault="00D82551" w:rsidP="007646E0">
            <w:pPr>
              <w:pStyle w:val="TerminalDisplay"/>
            </w:pPr>
            <w:r w:rsidRPr="007646E0">
              <w:t>AT+CREG=1</w:t>
            </w:r>
          </w:p>
          <w:p w14:paraId="57644C37" w14:textId="77777777" w:rsidR="00B75F46" w:rsidRPr="007646E0" w:rsidRDefault="00B75F46" w:rsidP="007646E0">
            <w:pPr>
              <w:pStyle w:val="TerminalDisplay"/>
            </w:pPr>
          </w:p>
          <w:p w14:paraId="3DCCB432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7129B050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允许模组主动提供网络注册代码</w:t>
            </w:r>
          </w:p>
        </w:tc>
      </w:tr>
      <w:tr w:rsidR="00B75F46" w:rsidRPr="007646E0" w14:paraId="00200E4D" w14:textId="77777777">
        <w:trPr>
          <w:trHeight w:val="106"/>
        </w:trPr>
        <w:tc>
          <w:tcPr>
            <w:tcW w:w="4814" w:type="dxa"/>
          </w:tcPr>
          <w:p w14:paraId="163C5FDE" w14:textId="77777777" w:rsidR="00B75F46" w:rsidRPr="007646E0" w:rsidRDefault="00D82551" w:rsidP="007646E0">
            <w:pPr>
              <w:pStyle w:val="TerminalDisplay"/>
            </w:pPr>
            <w:r w:rsidRPr="007646E0">
              <w:t>AT+CREG?</w:t>
            </w:r>
          </w:p>
          <w:p w14:paraId="25368FBB" w14:textId="77777777" w:rsidR="00B75F46" w:rsidRPr="007646E0" w:rsidRDefault="00B75F46" w:rsidP="007646E0">
            <w:pPr>
              <w:pStyle w:val="TerminalDisplay"/>
            </w:pPr>
          </w:p>
          <w:p w14:paraId="3934C8BC" w14:textId="77777777" w:rsidR="00B75F46" w:rsidRPr="007646E0" w:rsidRDefault="00D82551" w:rsidP="007646E0">
            <w:pPr>
              <w:pStyle w:val="TerminalDisplay"/>
            </w:pPr>
            <w:r w:rsidRPr="007646E0">
              <w:t>+CREG: 0,1</w:t>
            </w:r>
          </w:p>
          <w:p w14:paraId="390598EF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6C8CAFD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查询模组当前网络注册状态信息</w:t>
            </w:r>
          </w:p>
        </w:tc>
      </w:tr>
      <w:tr w:rsidR="00B75F46" w:rsidRPr="007646E0" w14:paraId="673FEE94" w14:textId="77777777">
        <w:trPr>
          <w:trHeight w:val="106"/>
        </w:trPr>
        <w:tc>
          <w:tcPr>
            <w:tcW w:w="4814" w:type="dxa"/>
          </w:tcPr>
          <w:p w14:paraId="68D150E6" w14:textId="77777777" w:rsidR="00B75F46" w:rsidRPr="007646E0" w:rsidRDefault="00D82551" w:rsidP="007646E0">
            <w:pPr>
              <w:pStyle w:val="TerminalDisplay"/>
            </w:pPr>
            <w:r w:rsidRPr="007646E0">
              <w:t>AT+CREG=?</w:t>
            </w:r>
          </w:p>
          <w:p w14:paraId="411978D9" w14:textId="77777777" w:rsidR="00B75F46" w:rsidRPr="007646E0" w:rsidRDefault="00B75F46" w:rsidP="007646E0">
            <w:pPr>
              <w:pStyle w:val="TerminalDisplay"/>
            </w:pPr>
          </w:p>
          <w:p w14:paraId="093DF746" w14:textId="77777777" w:rsidR="00B75F46" w:rsidRPr="007646E0" w:rsidRDefault="00D82551" w:rsidP="007646E0">
            <w:pPr>
              <w:pStyle w:val="TerminalDisplay"/>
            </w:pPr>
            <w:r w:rsidRPr="007646E0">
              <w:t>+CREG: (0-2)</w:t>
            </w:r>
          </w:p>
          <w:p w14:paraId="2943F520" w14:textId="77777777" w:rsidR="00B75F46" w:rsidRPr="007646E0" w:rsidRDefault="00D82551" w:rsidP="007646E0">
            <w:pPr>
              <w:pStyle w:val="TerminalDisplay"/>
            </w:pPr>
            <w:r w:rsidRPr="007646E0">
              <w:t>OK</w:t>
            </w:r>
          </w:p>
        </w:tc>
        <w:tc>
          <w:tcPr>
            <w:tcW w:w="4814" w:type="dxa"/>
          </w:tcPr>
          <w:p w14:paraId="2F1F850C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查询模组网络注册状态值范围</w:t>
            </w:r>
          </w:p>
        </w:tc>
      </w:tr>
      <w:tr w:rsidR="00B75F46" w:rsidRPr="007646E0" w14:paraId="5ED734FA" w14:textId="77777777">
        <w:trPr>
          <w:trHeight w:val="106"/>
        </w:trPr>
        <w:tc>
          <w:tcPr>
            <w:tcW w:w="4814" w:type="dxa"/>
          </w:tcPr>
          <w:p w14:paraId="1AB0A013" w14:textId="77777777" w:rsidR="00B75F46" w:rsidRPr="007646E0" w:rsidRDefault="00D82551" w:rsidP="007646E0">
            <w:pPr>
              <w:pStyle w:val="TerminalDisplay"/>
            </w:pPr>
            <w:r w:rsidRPr="007646E0">
              <w:t>AT+CREG=5</w:t>
            </w:r>
          </w:p>
          <w:p w14:paraId="04F9B97F" w14:textId="77777777" w:rsidR="00B75F46" w:rsidRPr="007646E0" w:rsidRDefault="00B75F46" w:rsidP="007646E0">
            <w:pPr>
              <w:pStyle w:val="TerminalDisplay"/>
            </w:pPr>
          </w:p>
          <w:p w14:paraId="7B4DE046" w14:textId="77777777" w:rsidR="00B75F46" w:rsidRPr="007646E0" w:rsidRDefault="00D82551" w:rsidP="007646E0">
            <w:pPr>
              <w:pStyle w:val="TerminalDisplay"/>
            </w:pPr>
            <w:r w:rsidRPr="007646E0">
              <w:t>ERROR</w:t>
            </w:r>
          </w:p>
        </w:tc>
        <w:tc>
          <w:tcPr>
            <w:tcW w:w="4814" w:type="dxa"/>
          </w:tcPr>
          <w:p w14:paraId="75A1E4E6" w14:textId="77777777" w:rsidR="00B75F46" w:rsidRPr="007646E0" w:rsidRDefault="00D82551" w:rsidP="007646E0">
            <w:pPr>
              <w:pStyle w:val="TerminalDisplay"/>
            </w:pPr>
            <w:r w:rsidRPr="007646E0">
              <w:rPr>
                <w:rFonts w:hint="eastAsia"/>
              </w:rPr>
              <w:t>入参错误，返回</w:t>
            </w:r>
            <w:r w:rsidRPr="007646E0">
              <w:rPr>
                <w:rFonts w:hint="eastAsia"/>
              </w:rPr>
              <w:t>error</w:t>
            </w:r>
          </w:p>
        </w:tc>
      </w:tr>
    </w:tbl>
    <w:p w14:paraId="01184A8B" w14:textId="38AA1CC4" w:rsidR="00B75F46" w:rsidRDefault="00D82551" w:rsidP="00AD0129">
      <w:pPr>
        <w:pStyle w:val="20"/>
      </w:pPr>
      <w:bookmarkStart w:id="40" w:name="_Toc25313013"/>
      <w:bookmarkStart w:id="41" w:name="_Toc522864856"/>
      <w:bookmarkStart w:id="42" w:name="_Toc299624295"/>
      <w:bookmarkStart w:id="43" w:name="_Toc383425351"/>
      <w:bookmarkStart w:id="44" w:name="_Toc72417874"/>
      <w:bookmarkStart w:id="45" w:name="_Toc70523643"/>
      <w:bookmarkStart w:id="46" w:name="_Toc47513221"/>
      <w:bookmarkStart w:id="47" w:name="_Toc209020519"/>
      <w:r>
        <w:rPr>
          <w:rFonts w:hint="eastAsia"/>
        </w:rPr>
        <w:t>AT</w:t>
      </w:r>
      <w:bookmarkEnd w:id="40"/>
      <w:bookmarkEnd w:id="41"/>
      <w:bookmarkEnd w:id="42"/>
      <w:bookmarkEnd w:id="43"/>
      <w:r>
        <w:t>+CEREG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获取</w:t>
      </w:r>
      <w:r>
        <w:t>EPS</w:t>
      </w:r>
      <w:r>
        <w:rPr>
          <w:rFonts w:hint="eastAsia"/>
          <w:lang w:eastAsia="zh-CN"/>
        </w:rPr>
        <w:t>网络注册状态</w:t>
      </w:r>
      <w:bookmarkEnd w:id="44"/>
      <w:bookmarkEnd w:id="45"/>
      <w:bookmarkEnd w:id="46"/>
      <w:bookmarkEnd w:id="47"/>
    </w:p>
    <w:p w14:paraId="1BF0634E" w14:textId="77777777" w:rsidR="00B75F46" w:rsidRDefault="00D82551">
      <w:pPr>
        <w:pStyle w:val="afc"/>
      </w:pPr>
      <w:r>
        <w:rPr>
          <w:rFonts w:hint="eastAsia"/>
        </w:rPr>
        <w:t>查询</w:t>
      </w:r>
      <w:r>
        <w:rPr>
          <w:rFonts w:hint="eastAsia"/>
        </w:rPr>
        <w:t>E</w:t>
      </w:r>
      <w:r>
        <w:t>PS</w:t>
      </w:r>
      <w:r>
        <w:rPr>
          <w:rFonts w:hint="eastAsia"/>
        </w:rPr>
        <w:t>网络注册状态。</w:t>
      </w:r>
    </w:p>
    <w:p w14:paraId="701E72A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5834"/>
      </w:tblGrid>
      <w:tr w:rsidR="00B75F46" w14:paraId="4ED6F5E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75" w:type="dxa"/>
          </w:tcPr>
          <w:p w14:paraId="5B20D19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119" w:type="dxa"/>
          </w:tcPr>
          <w:p w14:paraId="15162F9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834" w:type="dxa"/>
          </w:tcPr>
          <w:p w14:paraId="0F2D104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30C17FA" w14:textId="77777777" w:rsidTr="00B75F46">
        <w:trPr>
          <w:trHeight w:val="18"/>
        </w:trPr>
        <w:tc>
          <w:tcPr>
            <w:tcW w:w="675" w:type="dxa"/>
          </w:tcPr>
          <w:p w14:paraId="27A52F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119" w:type="dxa"/>
          </w:tcPr>
          <w:p w14:paraId="070B218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AT+CEREG=[&lt;n&gt;]&lt;CR&gt;</w:t>
            </w:r>
          </w:p>
        </w:tc>
        <w:tc>
          <w:tcPr>
            <w:tcW w:w="5834" w:type="dxa"/>
          </w:tcPr>
          <w:p w14:paraId="5110F72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2E764B9" w14:textId="4A7AA438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 w:hint="eastAsia"/>
                <w:snapToGrid w:val="0"/>
                <w:kern w:val="0"/>
              </w:rPr>
              <w:t>r</w:t>
            </w:r>
          </w:p>
          <w:p w14:paraId="520FCBD9" w14:textId="77777777" w:rsidR="00B75F46" w:rsidRDefault="00D82551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177728BF" w14:textId="77777777" w:rsidTr="00B75F46">
        <w:trPr>
          <w:trHeight w:val="18"/>
        </w:trPr>
        <w:tc>
          <w:tcPr>
            <w:tcW w:w="675" w:type="dxa"/>
          </w:tcPr>
          <w:p w14:paraId="4200AA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119" w:type="dxa"/>
          </w:tcPr>
          <w:p w14:paraId="2EAC653B" w14:textId="77777777" w:rsidR="00B75F46" w:rsidRDefault="00D82551">
            <w:pPr>
              <w:pStyle w:val="TableText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REG?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5834" w:type="dxa"/>
          </w:tcPr>
          <w:p w14:paraId="26B4608D" w14:textId="77777777" w:rsidR="00B75F46" w:rsidRDefault="00D82551">
            <w:pPr>
              <w:pStyle w:val="TableText"/>
            </w:pPr>
            <w:r>
              <w:t xml:space="preserve">&lt;CR&gt;&lt;LF&gt;+CEREG:  </w:t>
            </w:r>
            <w:r>
              <w:rPr>
                <w:rFonts w:hint="eastAsia"/>
              </w:rPr>
              <w:lastRenderedPageBreak/>
              <w:t>&lt;n&gt;,</w:t>
            </w:r>
            <w:r>
              <w:t>&lt;stat&gt;[,[&lt;tac&gt;],[&lt;ci&gt;],[&lt;AcT&gt;][,,[,[&lt;Active-Time&gt;],[&lt;Periodic-TAU&gt;]]]]</w:t>
            </w:r>
          </w:p>
          <w:p w14:paraId="70E8CC1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DE9E05A" w14:textId="4B1219DB" w:rsidR="00B75F46" w:rsidRDefault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 w:hint="eastAsia"/>
                <w:snapToGrid w:val="0"/>
                <w:kern w:val="0"/>
              </w:rPr>
              <w:t>O</w:t>
            </w:r>
            <w:r w:rsidR="00D82551">
              <w:rPr>
                <w:rFonts w:ascii="Arial" w:eastAsia="新宋体" w:hAnsi="Arial"/>
                <w:snapToGrid w:val="0"/>
                <w:kern w:val="0"/>
              </w:rPr>
              <w:t>r</w:t>
            </w:r>
          </w:p>
          <w:p w14:paraId="30751A1A" w14:textId="23B6BBD9" w:rsidR="00B75F46" w:rsidRPr="00BE1064" w:rsidRDefault="00D82551" w:rsidP="00BE1064">
            <w:pPr>
              <w:spacing w:before="0" w:after="0" w:line="240" w:lineRule="auto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&lt;CR&gt;&lt;LF&gt;ERROR&lt;CR&gt;&lt;LF&gt;</w:t>
            </w:r>
          </w:p>
        </w:tc>
      </w:tr>
      <w:tr w:rsidR="00B75F46" w14:paraId="629BED19" w14:textId="77777777" w:rsidTr="00B75F46">
        <w:trPr>
          <w:trHeight w:val="18"/>
        </w:trPr>
        <w:tc>
          <w:tcPr>
            <w:tcW w:w="675" w:type="dxa"/>
          </w:tcPr>
          <w:p w14:paraId="5162EC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3119" w:type="dxa"/>
          </w:tcPr>
          <w:p w14:paraId="5B10E3D3" w14:textId="77777777" w:rsidR="00B75F46" w:rsidRDefault="00D82551">
            <w:pPr>
              <w:pStyle w:val="TableText"/>
            </w:pPr>
            <w:bookmarkStart w:id="48" w:name="OLE_LINK36"/>
            <w:r>
              <w:rPr>
                <w:rFonts w:hint="eastAsia"/>
              </w:rPr>
              <w:t>AT+CEREG=?&lt;CR</w:t>
            </w:r>
            <w:bookmarkEnd w:id="48"/>
            <w:r>
              <w:rPr>
                <w:rFonts w:hint="eastAsia"/>
              </w:rPr>
              <w:t>&gt;</w:t>
            </w:r>
          </w:p>
        </w:tc>
        <w:tc>
          <w:tcPr>
            <w:tcW w:w="5834" w:type="dxa"/>
          </w:tcPr>
          <w:p w14:paraId="3200EDEB" w14:textId="77777777" w:rsidR="00B75F46" w:rsidRDefault="00D82551">
            <w:pPr>
              <w:pStyle w:val="TableText"/>
            </w:pPr>
            <w:r>
              <w:t>&lt;CR&gt;&lt;LF&gt;+CEREG:</w:t>
            </w:r>
            <w:r>
              <w:rPr>
                <w:rFonts w:hint="eastAsia"/>
              </w:rPr>
              <w:t xml:space="preserve"> (list of supported</w:t>
            </w:r>
            <w:r>
              <w:t>&lt;</w:t>
            </w:r>
            <w:r>
              <w:rPr>
                <w:rFonts w:hint="eastAsia"/>
              </w:rPr>
              <w:t>n</w:t>
            </w:r>
            <w:r>
              <w:t>&gt;s)</w:t>
            </w:r>
          </w:p>
          <w:p w14:paraId="68B4292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2E3C4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CA84F38" w14:textId="77777777">
        <w:tc>
          <w:tcPr>
            <w:tcW w:w="1560" w:type="dxa"/>
          </w:tcPr>
          <w:p w14:paraId="4701DBD1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2D5AB7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：禁止网络注册主动提供结果代码（默认设置）</w:t>
            </w:r>
          </w:p>
          <w:p w14:paraId="0C4308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：允许网络注册主动提供结果代码</w:t>
            </w:r>
          </w:p>
          <w:p w14:paraId="02A285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：允许网络注册主动提供所在地信息（</w:t>
            </w:r>
            <w:r>
              <w:rPr>
                <w:rFonts w:hint="eastAsia"/>
              </w:rPr>
              <w:t>CELL ID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LOCAL ID</w:t>
            </w:r>
            <w:r>
              <w:rPr>
                <w:rFonts w:hint="eastAsia"/>
              </w:rPr>
              <w:t>）</w:t>
            </w:r>
          </w:p>
          <w:p w14:paraId="2FE2D8E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：允许网络注册主动提供</w:t>
            </w:r>
            <w:r>
              <w:rPr>
                <w:rFonts w:hint="eastAsia"/>
              </w:rPr>
              <w:t>Active-Time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Periodic-TAU</w:t>
            </w:r>
          </w:p>
        </w:tc>
      </w:tr>
      <w:tr w:rsidR="00B75F46" w14:paraId="508242DF" w14:textId="77777777">
        <w:tc>
          <w:tcPr>
            <w:tcW w:w="1560" w:type="dxa"/>
          </w:tcPr>
          <w:p w14:paraId="4FF3E96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&lt;stat</w:t>
            </w:r>
            <w:r>
              <w:t>&gt;</w:t>
            </w:r>
          </w:p>
        </w:tc>
        <w:tc>
          <w:tcPr>
            <w:tcW w:w="7852" w:type="dxa"/>
          </w:tcPr>
          <w:p w14:paraId="5B4D773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：未注册，终端当前并未在搜寻新的运营商</w:t>
            </w:r>
          </w:p>
          <w:p w14:paraId="45E2992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：已注册本地网络</w:t>
            </w:r>
          </w:p>
          <w:p w14:paraId="211A146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：未注册，终端正在搜寻基站</w:t>
            </w:r>
          </w:p>
          <w:p w14:paraId="008EA0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：注册被拒绝</w:t>
            </w:r>
          </w:p>
          <w:p w14:paraId="7AB7933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：未知代码</w:t>
            </w:r>
          </w:p>
          <w:p w14:paraId="6F98B5C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：已注册，处于漫游状态</w:t>
            </w:r>
          </w:p>
        </w:tc>
      </w:tr>
      <w:tr w:rsidR="00B75F46" w14:paraId="0327A4CC" w14:textId="77777777">
        <w:tc>
          <w:tcPr>
            <w:tcW w:w="1560" w:type="dxa"/>
          </w:tcPr>
          <w:p w14:paraId="304C4C0A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t</w:t>
            </w:r>
            <w:r>
              <w:t>ac&gt;</w:t>
            </w:r>
          </w:p>
        </w:tc>
        <w:tc>
          <w:tcPr>
            <w:tcW w:w="7852" w:type="dxa"/>
          </w:tcPr>
          <w:p w14:paraId="7A0DEC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字节十六进制位置区代码</w:t>
            </w:r>
          </w:p>
        </w:tc>
      </w:tr>
      <w:tr w:rsidR="00B75F46" w14:paraId="58DABD40" w14:textId="77777777">
        <w:tc>
          <w:tcPr>
            <w:tcW w:w="1560" w:type="dxa"/>
          </w:tcPr>
          <w:p w14:paraId="22E9E99F" w14:textId="77777777" w:rsidR="00B75F46" w:rsidRDefault="00D82551">
            <w:pPr>
              <w:pStyle w:val="TableText"/>
            </w:pPr>
            <w:r>
              <w:t>&lt;ci&gt;</w:t>
            </w:r>
          </w:p>
        </w:tc>
        <w:tc>
          <w:tcPr>
            <w:tcW w:w="7852" w:type="dxa"/>
          </w:tcPr>
          <w:p w14:paraId="02B4457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字符串型，</w:t>
            </w:r>
            <w:r>
              <w:t>2</w:t>
            </w:r>
            <w:r>
              <w:rPr>
                <w:rFonts w:hint="eastAsia"/>
              </w:rPr>
              <w:t>字节十六进制小区编号</w:t>
            </w:r>
          </w:p>
        </w:tc>
      </w:tr>
      <w:tr w:rsidR="00B75F46" w14:paraId="66A85FAF" w14:textId="77777777">
        <w:tc>
          <w:tcPr>
            <w:tcW w:w="1560" w:type="dxa"/>
          </w:tcPr>
          <w:p w14:paraId="5A9B2F38" w14:textId="77777777" w:rsidR="00B75F46" w:rsidRDefault="00D82551">
            <w:pPr>
              <w:pStyle w:val="TableText"/>
            </w:pPr>
            <w:r>
              <w:t>&lt;Act&gt;</w:t>
            </w:r>
          </w:p>
        </w:tc>
        <w:tc>
          <w:tcPr>
            <w:tcW w:w="7852" w:type="dxa"/>
          </w:tcPr>
          <w:p w14:paraId="0E6F68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</w:p>
          <w:p w14:paraId="630B21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compact</w:t>
            </w:r>
          </w:p>
          <w:p w14:paraId="3D0D0B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</w:t>
            </w:r>
          </w:p>
          <w:p w14:paraId="388548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6C45FA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</w:t>
            </w:r>
          </w:p>
          <w:p w14:paraId="539C2C5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w/HSUPA</w:t>
            </w:r>
          </w:p>
          <w:p w14:paraId="295D56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UTRAN w/HSDPA and HSUPA</w:t>
            </w:r>
          </w:p>
          <w:p w14:paraId="7CBFD7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646BB56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5C87E044" w14:textId="77777777">
        <w:trPr>
          <w:trHeight w:val="80"/>
        </w:trPr>
        <w:tc>
          <w:tcPr>
            <w:tcW w:w="4814" w:type="dxa"/>
          </w:tcPr>
          <w:p w14:paraId="131C3CA4" w14:textId="77777777" w:rsidR="00B75F46" w:rsidRDefault="00D82551">
            <w:pPr>
              <w:pStyle w:val="TerminalDisplay"/>
            </w:pPr>
            <w:r>
              <w:t>AT+CEREG?</w:t>
            </w:r>
          </w:p>
          <w:p w14:paraId="3D4F26D6" w14:textId="77777777" w:rsidR="00B75F46" w:rsidRDefault="00B75F46">
            <w:pPr>
              <w:pStyle w:val="TerminalDisplay"/>
            </w:pPr>
          </w:p>
          <w:p w14:paraId="2091AF9E" w14:textId="77777777" w:rsidR="00B75F46" w:rsidRDefault="00D82551">
            <w:pPr>
              <w:pStyle w:val="TerminalDisplay"/>
            </w:pPr>
            <w:r>
              <w:t>+CEREG: 0,1</w:t>
            </w:r>
          </w:p>
          <w:p w14:paraId="100B0C0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2D8406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查询终端的注册结果</w:t>
            </w:r>
          </w:p>
          <w:p w14:paraId="0D2B988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已注册本地网络</w:t>
            </w:r>
          </w:p>
        </w:tc>
      </w:tr>
      <w:tr w:rsidR="00B75F46" w14:paraId="506F0F12" w14:textId="77777777">
        <w:trPr>
          <w:trHeight w:val="106"/>
        </w:trPr>
        <w:tc>
          <w:tcPr>
            <w:tcW w:w="4814" w:type="dxa"/>
          </w:tcPr>
          <w:p w14:paraId="63B36D63" w14:textId="77777777" w:rsidR="00B75F46" w:rsidRDefault="00D82551">
            <w:pPr>
              <w:pStyle w:val="TerminalDisplay"/>
            </w:pPr>
            <w:r>
              <w:t>AT+CEREG=1</w:t>
            </w:r>
          </w:p>
          <w:p w14:paraId="75786340" w14:textId="77777777" w:rsidR="00B75F46" w:rsidRDefault="00B75F46">
            <w:pPr>
              <w:pStyle w:val="TerminalDisplay"/>
            </w:pPr>
          </w:p>
          <w:p w14:paraId="26848AD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5CFD0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允许网络注册主动提供结果代码</w:t>
            </w:r>
          </w:p>
        </w:tc>
      </w:tr>
      <w:tr w:rsidR="00B75F46" w14:paraId="4B92D201" w14:textId="77777777">
        <w:trPr>
          <w:trHeight w:val="80"/>
        </w:trPr>
        <w:tc>
          <w:tcPr>
            <w:tcW w:w="4814" w:type="dxa"/>
          </w:tcPr>
          <w:p w14:paraId="4FA20406" w14:textId="77777777" w:rsidR="00B75F46" w:rsidRDefault="00D82551">
            <w:pPr>
              <w:pStyle w:val="TerminalDisplay"/>
            </w:pPr>
            <w:r>
              <w:t>AT+CEREG=?</w:t>
            </w:r>
          </w:p>
          <w:p w14:paraId="158135E5" w14:textId="77777777" w:rsidR="00B75F46" w:rsidRDefault="00B75F46">
            <w:pPr>
              <w:pStyle w:val="TerminalDisplay"/>
            </w:pPr>
          </w:p>
          <w:p w14:paraId="18FD5242" w14:textId="77777777" w:rsidR="00B75F46" w:rsidRDefault="00D82551">
            <w:pPr>
              <w:pStyle w:val="TerminalDisplay"/>
            </w:pPr>
            <w:r>
              <w:t>+CEREG: (0-2,4)</w:t>
            </w:r>
          </w:p>
          <w:p w14:paraId="49496D11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814" w:type="dxa"/>
          </w:tcPr>
          <w:p w14:paraId="20E9FCC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查询参数设置范围</w:t>
            </w:r>
          </w:p>
        </w:tc>
      </w:tr>
    </w:tbl>
    <w:p w14:paraId="5A8F524B" w14:textId="67E9276F" w:rsidR="00B75F46" w:rsidRDefault="00D82551" w:rsidP="00AD0129">
      <w:pPr>
        <w:pStyle w:val="20"/>
      </w:pPr>
      <w:bookmarkStart w:id="49" w:name="_Toc72417875"/>
      <w:bookmarkStart w:id="50" w:name="_Toc70523644"/>
      <w:bookmarkStart w:id="51" w:name="_Toc47513222"/>
      <w:bookmarkStart w:id="52" w:name="_Toc209020520"/>
      <w:r>
        <w:rPr>
          <w:rFonts w:hint="eastAsia"/>
        </w:rPr>
        <w:t>AT</w:t>
      </w:r>
      <w:r>
        <w:t>+COPS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网络选择</w:t>
      </w:r>
      <w:bookmarkEnd w:id="49"/>
      <w:bookmarkEnd w:id="50"/>
      <w:bookmarkEnd w:id="51"/>
      <w:bookmarkEnd w:id="52"/>
    </w:p>
    <w:p w14:paraId="4754F098" w14:textId="77777777" w:rsidR="00B75F46" w:rsidRDefault="00D82551">
      <w:pPr>
        <w:pStyle w:val="afc"/>
      </w:pPr>
      <w:r>
        <w:t>查询</w:t>
      </w:r>
      <w:r>
        <w:rPr>
          <w:rFonts w:hint="eastAsia"/>
        </w:rPr>
        <w:t>网络。</w:t>
      </w:r>
    </w:p>
    <w:p w14:paraId="209EDFE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5551"/>
      </w:tblGrid>
      <w:tr w:rsidR="00B75F46" w14:paraId="59E0980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817" w:type="dxa"/>
          </w:tcPr>
          <w:p w14:paraId="0A00248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260" w:type="dxa"/>
          </w:tcPr>
          <w:p w14:paraId="4285AB0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5551" w:type="dxa"/>
          </w:tcPr>
          <w:p w14:paraId="1CFE110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961A2D4" w14:textId="77777777" w:rsidTr="00B75F46">
        <w:trPr>
          <w:trHeight w:val="18"/>
        </w:trPr>
        <w:tc>
          <w:tcPr>
            <w:tcW w:w="817" w:type="dxa"/>
          </w:tcPr>
          <w:p w14:paraId="183443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260" w:type="dxa"/>
          </w:tcPr>
          <w:p w14:paraId="2809414B" w14:textId="77777777" w:rsidR="00B75F46" w:rsidRDefault="00D82551">
            <w:pPr>
              <w:pStyle w:val="TableText"/>
            </w:pPr>
            <w:r>
              <w:t>AT+COPS=[&lt;mode&gt;[,&lt;format&gt;[,&lt;</w:t>
            </w:r>
            <w:proofErr w:type="spellStart"/>
            <w:r>
              <w:t>oper</w:t>
            </w:r>
            <w:proofErr w:type="spellEnd"/>
            <w:r>
              <w:t>&gt;&gt;[,&lt;</w:t>
            </w:r>
            <w:proofErr w:type="spellStart"/>
            <w:r>
              <w:t>AcT</w:t>
            </w:r>
            <w:proofErr w:type="spellEnd"/>
            <w:r>
              <w:t>&gt;]]]]&lt;CR&gt;</w:t>
            </w:r>
          </w:p>
        </w:tc>
        <w:tc>
          <w:tcPr>
            <w:tcW w:w="5551" w:type="dxa"/>
          </w:tcPr>
          <w:p w14:paraId="061AB3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A73BD01" w14:textId="77777777" w:rsidTr="00B75F46">
        <w:trPr>
          <w:trHeight w:val="18"/>
        </w:trPr>
        <w:tc>
          <w:tcPr>
            <w:tcW w:w="817" w:type="dxa"/>
          </w:tcPr>
          <w:p w14:paraId="41B0772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260" w:type="dxa"/>
          </w:tcPr>
          <w:p w14:paraId="29D71E35" w14:textId="77777777" w:rsidR="00B75F46" w:rsidRDefault="00D82551">
            <w:pPr>
              <w:pStyle w:val="TableText"/>
            </w:pPr>
            <w:r>
              <w:t>AT+COPS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&lt;CR&gt;</w:t>
            </w:r>
          </w:p>
        </w:tc>
        <w:tc>
          <w:tcPr>
            <w:tcW w:w="5551" w:type="dxa"/>
          </w:tcPr>
          <w:p w14:paraId="3CAE9C5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&lt;CR&gt;&lt;LF&gt;+</w:t>
            </w:r>
            <w:r>
              <w:t>COPS: &lt;mode&gt;[,&lt;format&gt;,&lt;</w:t>
            </w:r>
            <w:proofErr w:type="spellStart"/>
            <w:r>
              <w:t>oper</w:t>
            </w:r>
            <w:proofErr w:type="spellEnd"/>
            <w:r>
              <w:t>&gt;[,&lt;</w:t>
            </w:r>
            <w:proofErr w:type="spellStart"/>
            <w:r>
              <w:t>AcT</w:t>
            </w:r>
            <w:proofErr w:type="spellEnd"/>
            <w:r>
              <w:t>&gt;]]</w:t>
            </w:r>
          </w:p>
          <w:p w14:paraId="11B07B3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7CC9E8CD" w14:textId="77777777" w:rsidTr="00B75F46">
        <w:trPr>
          <w:trHeight w:val="18"/>
        </w:trPr>
        <w:tc>
          <w:tcPr>
            <w:tcW w:w="817" w:type="dxa"/>
          </w:tcPr>
          <w:p w14:paraId="0526A8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3260" w:type="dxa"/>
          </w:tcPr>
          <w:p w14:paraId="372A82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AT+COPS=?</w:t>
            </w:r>
            <w:r>
              <w:rPr>
                <w:color w:val="000000"/>
              </w:rPr>
              <w:t>&lt;CR&gt;</w:t>
            </w:r>
          </w:p>
        </w:tc>
        <w:tc>
          <w:tcPr>
            <w:tcW w:w="5551" w:type="dxa"/>
          </w:tcPr>
          <w:p w14:paraId="74CD2323" w14:textId="77777777" w:rsidR="00B75F46" w:rsidRDefault="00D82551" w:rsidP="00BE1064">
            <w:pPr>
              <w:pStyle w:val="TableText"/>
              <w:jc w:val="left"/>
            </w:pPr>
            <w:r>
              <w:t>&lt;CR&gt;&lt;LF&gt;+COPS: [list of supported (&lt;stat&gt;,long alphanumeric &lt;</w:t>
            </w:r>
            <w:proofErr w:type="spellStart"/>
            <w:r>
              <w:t>oper</w:t>
            </w:r>
            <w:proofErr w:type="spellEnd"/>
            <w:r>
              <w:t>&gt;,short alphanumeric &lt;</w:t>
            </w:r>
            <w:proofErr w:type="spellStart"/>
            <w:r>
              <w:t>oper</w:t>
            </w:r>
            <w:proofErr w:type="spellEnd"/>
            <w:r>
              <w:t>&gt;,numeric &lt;</w:t>
            </w:r>
            <w:proofErr w:type="spellStart"/>
            <w:r>
              <w:t>oper</w:t>
            </w:r>
            <w:proofErr w:type="spellEnd"/>
            <w:r>
              <w:t>&gt;[,&lt;</w:t>
            </w:r>
            <w:proofErr w:type="spellStart"/>
            <w:r>
              <w:t>AcT</w:t>
            </w:r>
            <w:proofErr w:type="spellEnd"/>
            <w:r>
              <w:t>&gt;])s][,,(list of supported&lt;mode&gt;s),(list of supported &lt;format&gt;s)] &lt;CR&gt;&lt;LF&gt;OK&lt;CR&gt;&lt;LF&gt;</w:t>
            </w:r>
          </w:p>
        </w:tc>
      </w:tr>
    </w:tbl>
    <w:p w14:paraId="68F500A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76B0466" w14:textId="77777777">
        <w:tc>
          <w:tcPr>
            <w:tcW w:w="1560" w:type="dxa"/>
          </w:tcPr>
          <w:p w14:paraId="1A27BE99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01C7AD95" w14:textId="77777777" w:rsidR="00B75F46" w:rsidRDefault="00D82551">
            <w:pPr>
              <w:pStyle w:val="TableText"/>
            </w:pPr>
            <w:r>
              <w:t>用来设置自动选择网络还是手动选择网络</w:t>
            </w:r>
            <w:r>
              <w:rPr>
                <w:rFonts w:hint="eastAsia"/>
              </w:rPr>
              <w:t>。</w:t>
            </w:r>
          </w:p>
          <w:p w14:paraId="645AD0DE" w14:textId="77777777" w:rsidR="00B75F46" w:rsidRDefault="00D82551">
            <w:pPr>
              <w:pStyle w:val="TableText"/>
            </w:pPr>
            <w:r>
              <w:t>0</w:t>
            </w:r>
            <w:r>
              <w:t>：自动选择网络（忽略参数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  <w:r>
              <w:t>）</w:t>
            </w:r>
          </w:p>
          <w:p w14:paraId="0B0BC725" w14:textId="77777777" w:rsidR="00B75F46" w:rsidRDefault="00D82551">
            <w:pPr>
              <w:pStyle w:val="TableText"/>
            </w:pPr>
            <w:r>
              <w:t>1</w:t>
            </w:r>
            <w:r>
              <w:t>：手动选择网络</w:t>
            </w:r>
          </w:p>
          <w:p w14:paraId="5DE38F89" w14:textId="77777777" w:rsidR="00B75F46" w:rsidRDefault="00D82551">
            <w:pPr>
              <w:pStyle w:val="TableText"/>
            </w:pPr>
            <w:r>
              <w:t>2</w:t>
            </w:r>
            <w:r>
              <w:t>：从网络侧撤销注册</w:t>
            </w:r>
          </w:p>
          <w:p w14:paraId="7E066457" w14:textId="77777777" w:rsidR="00B75F46" w:rsidRDefault="00D82551">
            <w:pPr>
              <w:pStyle w:val="TableText"/>
            </w:pPr>
            <w:r>
              <w:t>3</w:t>
            </w:r>
            <w:r>
              <w:t>：只设置</w:t>
            </w:r>
            <w:r>
              <w:t>&lt;format&gt;</w:t>
            </w:r>
          </w:p>
          <w:p w14:paraId="56445B2F" w14:textId="77777777" w:rsidR="00B75F46" w:rsidRDefault="00D82551">
            <w:pPr>
              <w:pStyle w:val="TableText"/>
            </w:pPr>
            <w:r>
              <w:t>4</w:t>
            </w:r>
            <w:r>
              <w:t>：先手动选择网络后自动选择网络（若手动选择网络不成功，就进入自动选择网络）</w:t>
            </w:r>
          </w:p>
        </w:tc>
      </w:tr>
      <w:tr w:rsidR="00B75F46" w14:paraId="6FB39172" w14:textId="77777777">
        <w:tc>
          <w:tcPr>
            <w:tcW w:w="1560" w:type="dxa"/>
          </w:tcPr>
          <w:p w14:paraId="7F948D39" w14:textId="77777777" w:rsidR="00B75F46" w:rsidRDefault="00D82551">
            <w:pPr>
              <w:pStyle w:val="TableText"/>
            </w:pPr>
            <w:r>
              <w:t>&lt;format&gt;</w:t>
            </w:r>
          </w:p>
        </w:tc>
        <w:tc>
          <w:tcPr>
            <w:tcW w:w="7852" w:type="dxa"/>
          </w:tcPr>
          <w:p w14:paraId="00FAD18D" w14:textId="77777777" w:rsidR="00B75F46" w:rsidRDefault="00D82551">
            <w:pPr>
              <w:pStyle w:val="TableText"/>
            </w:pPr>
            <w:r>
              <w:t>0</w:t>
            </w:r>
            <w:r>
              <w:t>：长字母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  <w:r>
              <w:t>（默认设置）</w:t>
            </w:r>
          </w:p>
          <w:p w14:paraId="3145BBDB" w14:textId="77777777" w:rsidR="00B75F46" w:rsidRDefault="00D82551">
            <w:pPr>
              <w:pStyle w:val="TableText"/>
            </w:pPr>
            <w:r>
              <w:t>1</w:t>
            </w:r>
            <w:r>
              <w:t>：短格式字母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  <w:p w14:paraId="5B448BC9" w14:textId="77777777" w:rsidR="00B75F46" w:rsidRDefault="00D82551">
            <w:pPr>
              <w:pStyle w:val="TableText"/>
            </w:pPr>
            <w:r>
              <w:t>2</w:t>
            </w:r>
            <w:r>
              <w:t>：数字</w:t>
            </w: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</w:tc>
      </w:tr>
      <w:tr w:rsidR="00B75F46" w14:paraId="321C64D4" w14:textId="77777777">
        <w:tc>
          <w:tcPr>
            <w:tcW w:w="1560" w:type="dxa"/>
          </w:tcPr>
          <w:p w14:paraId="56DFA87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oper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D4EC65A" w14:textId="77777777" w:rsidR="00B75F46" w:rsidRDefault="00D82551">
            <w:pPr>
              <w:pStyle w:val="TableText"/>
            </w:pPr>
            <w:r>
              <w:t>在</w:t>
            </w:r>
            <w:r>
              <w:t>&lt;format&gt;</w:t>
            </w:r>
            <w:r>
              <w:t>中被赋值，可以是</w:t>
            </w:r>
            <w:r>
              <w:t>16</w:t>
            </w:r>
            <w:r>
              <w:rPr>
                <w:rFonts w:hint="eastAsia"/>
              </w:rPr>
              <w:t>个</w:t>
            </w:r>
            <w:r>
              <w:t>符的长字母格式、</w:t>
            </w:r>
            <w:r>
              <w:t>8</w:t>
            </w:r>
            <w:r>
              <w:rPr>
                <w:rFonts w:hint="eastAsia"/>
              </w:rPr>
              <w:t>个</w:t>
            </w:r>
            <w:r>
              <w:t>符的短字母格式及</w:t>
            </w:r>
            <w:r>
              <w:t>5</w:t>
            </w:r>
            <w:r>
              <w:rPr>
                <w:rFonts w:hint="eastAsia"/>
              </w:rPr>
              <w:t>个</w:t>
            </w:r>
            <w:r>
              <w:t>符的数字格式（</w:t>
            </w:r>
            <w:r>
              <w:t>MCC/MNC</w:t>
            </w:r>
            <w:r>
              <w:t>）</w:t>
            </w:r>
          </w:p>
        </w:tc>
      </w:tr>
      <w:tr w:rsidR="00B75F46" w14:paraId="444C3580" w14:textId="77777777">
        <w:tc>
          <w:tcPr>
            <w:tcW w:w="1560" w:type="dxa"/>
          </w:tcPr>
          <w:p w14:paraId="0654F5B5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AcT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0462C852" w14:textId="77777777" w:rsidR="00B75F46" w:rsidRDefault="00D82551">
            <w:pPr>
              <w:pStyle w:val="TableText"/>
            </w:pPr>
            <w:r>
              <w:t>显示无线接入技术，取值如下：</w:t>
            </w:r>
          </w:p>
          <w:p w14:paraId="5CABA1AB" w14:textId="77777777" w:rsidR="00B75F46" w:rsidRDefault="00D82551">
            <w:pPr>
              <w:pStyle w:val="TableText"/>
            </w:pPr>
            <w:r>
              <w:t>0</w:t>
            </w:r>
            <w:r>
              <w:t>：</w:t>
            </w:r>
            <w:r>
              <w:t>GSM</w:t>
            </w:r>
          </w:p>
          <w:p w14:paraId="3F65F995" w14:textId="77777777" w:rsidR="00B75F46" w:rsidRDefault="00D82551">
            <w:pPr>
              <w:pStyle w:val="TableText"/>
            </w:pPr>
            <w:r>
              <w:t>1</w:t>
            </w:r>
            <w:r>
              <w:t>：</w:t>
            </w:r>
            <w:r>
              <w:t>GSM compact</w:t>
            </w:r>
          </w:p>
          <w:p w14:paraId="4624A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 w/EGPRS</w:t>
            </w:r>
          </w:p>
          <w:p w14:paraId="07618C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E-UTRAN</w:t>
            </w:r>
          </w:p>
        </w:tc>
      </w:tr>
    </w:tbl>
    <w:p w14:paraId="3AAD597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2FA8EF6F" w14:textId="77777777">
        <w:trPr>
          <w:trHeight w:val="74"/>
        </w:trPr>
        <w:tc>
          <w:tcPr>
            <w:tcW w:w="4814" w:type="dxa"/>
          </w:tcPr>
          <w:p w14:paraId="274D6479" w14:textId="77777777" w:rsidR="00B75F46" w:rsidRDefault="00D82551">
            <w:pPr>
              <w:pStyle w:val="TerminalDisplay"/>
            </w:pPr>
            <w:r>
              <w:t>AT+COPS=0,0</w:t>
            </w:r>
          </w:p>
          <w:p w14:paraId="5F144BAC" w14:textId="77777777" w:rsidR="00B75F46" w:rsidRDefault="00B75F46">
            <w:pPr>
              <w:pStyle w:val="TerminalDisplay"/>
            </w:pPr>
          </w:p>
          <w:p w14:paraId="28A7FDE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FC4100F" w14:textId="77777777" w:rsidR="00B75F46" w:rsidRDefault="00D82551">
            <w:pPr>
              <w:pStyle w:val="TerminalDisplay"/>
            </w:pPr>
            <w:r>
              <w:rPr>
                <w:rFonts w:hint="eastAsia"/>
                <w:bCs/>
              </w:rPr>
              <w:t>自动选择网络，长字母模式</w:t>
            </w:r>
          </w:p>
        </w:tc>
      </w:tr>
      <w:tr w:rsidR="00B75F46" w14:paraId="01621EBC" w14:textId="77777777">
        <w:trPr>
          <w:trHeight w:val="74"/>
        </w:trPr>
        <w:tc>
          <w:tcPr>
            <w:tcW w:w="4814" w:type="dxa"/>
          </w:tcPr>
          <w:p w14:paraId="7EF642F2" w14:textId="77777777" w:rsidR="00B75F46" w:rsidRDefault="00D82551">
            <w:pPr>
              <w:pStyle w:val="TerminalDisplay"/>
            </w:pPr>
            <w:r>
              <w:t>AT+COPS=0,2</w:t>
            </w:r>
          </w:p>
          <w:p w14:paraId="48734502" w14:textId="77777777" w:rsidR="00B75F46" w:rsidRDefault="00B75F46">
            <w:pPr>
              <w:pStyle w:val="TerminalDisplay"/>
            </w:pPr>
          </w:p>
          <w:p w14:paraId="092B4AC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CDF663D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设置成数字模式</w:t>
            </w:r>
          </w:p>
        </w:tc>
      </w:tr>
      <w:tr w:rsidR="00B75F46" w14:paraId="57CF26EE" w14:textId="77777777">
        <w:trPr>
          <w:trHeight w:val="74"/>
        </w:trPr>
        <w:tc>
          <w:tcPr>
            <w:tcW w:w="4814" w:type="dxa"/>
          </w:tcPr>
          <w:p w14:paraId="2C41CD58" w14:textId="77777777" w:rsidR="00B75F46" w:rsidRDefault="00D82551">
            <w:pPr>
              <w:pStyle w:val="TerminalDisplay"/>
            </w:pPr>
            <w:r>
              <w:t>AT+COPS?</w:t>
            </w:r>
          </w:p>
          <w:p w14:paraId="736F618A" w14:textId="77777777" w:rsidR="00B75F46" w:rsidRDefault="00B75F46">
            <w:pPr>
              <w:pStyle w:val="TerminalDisplay"/>
            </w:pPr>
          </w:p>
          <w:p w14:paraId="12FDD5CC" w14:textId="77777777" w:rsidR="00B75F46" w:rsidRDefault="00D82551">
            <w:pPr>
              <w:pStyle w:val="TerminalDisplay"/>
            </w:pPr>
            <w:r>
              <w:t>+COPS: 0,0,"CHINAMOBILE",7</w:t>
            </w:r>
          </w:p>
          <w:p w14:paraId="2EFFA92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210855C5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中国移动</w:t>
            </w:r>
          </w:p>
        </w:tc>
      </w:tr>
      <w:tr w:rsidR="00B75F46" w14:paraId="01DD9DE4" w14:textId="77777777">
        <w:trPr>
          <w:trHeight w:val="74"/>
        </w:trPr>
        <w:tc>
          <w:tcPr>
            <w:tcW w:w="4814" w:type="dxa"/>
          </w:tcPr>
          <w:p w14:paraId="4115536D" w14:textId="77777777" w:rsidR="00B75F46" w:rsidRDefault="00D82551">
            <w:pPr>
              <w:pStyle w:val="TerminalDisplay"/>
            </w:pPr>
            <w:r>
              <w:t>AT+COPS?</w:t>
            </w:r>
          </w:p>
          <w:p w14:paraId="6A2E43B4" w14:textId="77777777" w:rsidR="00B75F46" w:rsidRDefault="00B75F46">
            <w:pPr>
              <w:pStyle w:val="TerminalDisplay"/>
            </w:pPr>
          </w:p>
          <w:p w14:paraId="0BE838B2" w14:textId="77777777" w:rsidR="00B75F46" w:rsidRDefault="00D82551">
            <w:pPr>
              <w:pStyle w:val="TerminalDisplay"/>
            </w:pPr>
            <w:r>
              <w:t>+COPS: 0,2,"46000",7</w:t>
            </w:r>
          </w:p>
          <w:p w14:paraId="66D3B22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2661918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46000</w:t>
            </w:r>
          </w:p>
        </w:tc>
      </w:tr>
      <w:tr w:rsidR="00B75F46" w14:paraId="7490517C" w14:textId="77777777">
        <w:trPr>
          <w:trHeight w:val="74"/>
        </w:trPr>
        <w:tc>
          <w:tcPr>
            <w:tcW w:w="4814" w:type="dxa"/>
          </w:tcPr>
          <w:p w14:paraId="2DFEE415" w14:textId="77777777" w:rsidR="00B75F46" w:rsidRDefault="00D82551">
            <w:pPr>
              <w:pStyle w:val="TerminalDisplay"/>
            </w:pPr>
            <w:r>
              <w:t>AT+COPS?</w:t>
            </w:r>
          </w:p>
          <w:p w14:paraId="2680D293" w14:textId="77777777" w:rsidR="00B75F46" w:rsidRDefault="00B75F46">
            <w:pPr>
              <w:pStyle w:val="TerminalDisplay"/>
            </w:pPr>
          </w:p>
          <w:p w14:paraId="371B0CD2" w14:textId="77777777" w:rsidR="00B75F46" w:rsidRDefault="00D82551">
            <w:pPr>
              <w:pStyle w:val="TerminalDisplay"/>
            </w:pPr>
            <w:r>
              <w:t>+COPS: 0,0,"CHINA UNICOM",7</w:t>
            </w:r>
          </w:p>
          <w:p w14:paraId="23C7AFB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EAC56F2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中国联通</w:t>
            </w:r>
          </w:p>
        </w:tc>
      </w:tr>
      <w:tr w:rsidR="00B75F46" w14:paraId="7843D04C" w14:textId="77777777">
        <w:trPr>
          <w:trHeight w:val="74"/>
        </w:trPr>
        <w:tc>
          <w:tcPr>
            <w:tcW w:w="4814" w:type="dxa"/>
          </w:tcPr>
          <w:p w14:paraId="5F92FE80" w14:textId="77777777" w:rsidR="00B75F46" w:rsidRDefault="00D82551">
            <w:pPr>
              <w:pStyle w:val="TerminalDisplay"/>
            </w:pPr>
            <w:r>
              <w:t>AT+COPS?</w:t>
            </w:r>
          </w:p>
          <w:p w14:paraId="253A6977" w14:textId="77777777" w:rsidR="00B75F46" w:rsidRDefault="00B75F46">
            <w:pPr>
              <w:pStyle w:val="TerminalDisplay"/>
            </w:pPr>
          </w:p>
          <w:p w14:paraId="4CECC276" w14:textId="77777777" w:rsidR="00B75F46" w:rsidRDefault="00D82551">
            <w:pPr>
              <w:pStyle w:val="TerminalDisplay"/>
            </w:pPr>
            <w:r>
              <w:t>+COPS: 0,2,"46001",7</w:t>
            </w:r>
          </w:p>
          <w:p w14:paraId="31ED069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D2324B3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46001</w:t>
            </w:r>
          </w:p>
        </w:tc>
      </w:tr>
      <w:tr w:rsidR="00B75F46" w14:paraId="6C34F804" w14:textId="77777777">
        <w:trPr>
          <w:trHeight w:val="74"/>
        </w:trPr>
        <w:tc>
          <w:tcPr>
            <w:tcW w:w="4814" w:type="dxa"/>
          </w:tcPr>
          <w:p w14:paraId="5C9AFBC1" w14:textId="77777777" w:rsidR="00B75F46" w:rsidRDefault="00D82551">
            <w:pPr>
              <w:pStyle w:val="TerminalDisplay"/>
            </w:pPr>
            <w:r>
              <w:t>AT+COPS?</w:t>
            </w:r>
          </w:p>
          <w:p w14:paraId="40B8F69A" w14:textId="77777777" w:rsidR="00B75F46" w:rsidRDefault="00B75F46">
            <w:pPr>
              <w:pStyle w:val="TerminalDisplay"/>
            </w:pPr>
          </w:p>
          <w:p w14:paraId="12D94378" w14:textId="77777777" w:rsidR="00B75F46" w:rsidRDefault="00D82551">
            <w:pPr>
              <w:pStyle w:val="TerminalDisplay"/>
            </w:pPr>
            <w:r>
              <w:t>+COPS: 0,0,"CHINA TELECOM",7</w:t>
            </w:r>
          </w:p>
          <w:p w14:paraId="33FE1E0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6D388D4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中国电信</w:t>
            </w:r>
          </w:p>
        </w:tc>
      </w:tr>
      <w:tr w:rsidR="00B75F46" w14:paraId="344D050D" w14:textId="77777777">
        <w:trPr>
          <w:trHeight w:val="74"/>
        </w:trPr>
        <w:tc>
          <w:tcPr>
            <w:tcW w:w="4814" w:type="dxa"/>
          </w:tcPr>
          <w:p w14:paraId="471BAAD6" w14:textId="77777777" w:rsidR="00B75F46" w:rsidRDefault="00D82551">
            <w:pPr>
              <w:pStyle w:val="TerminalDisplay"/>
            </w:pPr>
            <w:r>
              <w:t>AT+COPS?</w:t>
            </w:r>
          </w:p>
          <w:p w14:paraId="0B75B77A" w14:textId="77777777" w:rsidR="00B75F46" w:rsidRDefault="00B75F46">
            <w:pPr>
              <w:pStyle w:val="TerminalDisplay"/>
            </w:pPr>
          </w:p>
          <w:p w14:paraId="3E0C6DBB" w14:textId="77777777" w:rsidR="00B75F46" w:rsidRDefault="00D82551">
            <w:pPr>
              <w:pStyle w:val="TerminalDisplay"/>
            </w:pPr>
            <w:r>
              <w:t>+COPS: 0,2,46011,7</w:t>
            </w:r>
          </w:p>
          <w:p w14:paraId="7DDA716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03E6247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  <w:bCs/>
              </w:rPr>
              <w:t>如果是设置成数字模式，那么得到的是数字</w:t>
            </w:r>
            <w:r>
              <w:rPr>
                <w:rFonts w:hint="eastAsia"/>
                <w:bCs/>
              </w:rPr>
              <w:t>46011</w:t>
            </w:r>
          </w:p>
        </w:tc>
      </w:tr>
      <w:tr w:rsidR="00B75F46" w14:paraId="7520FD42" w14:textId="77777777">
        <w:trPr>
          <w:trHeight w:val="74"/>
        </w:trPr>
        <w:tc>
          <w:tcPr>
            <w:tcW w:w="4814" w:type="dxa"/>
          </w:tcPr>
          <w:p w14:paraId="09C7939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AT+COPS=2</w:t>
            </w:r>
          </w:p>
          <w:p w14:paraId="4876202F" w14:textId="77777777" w:rsidR="00B75F46" w:rsidRDefault="00B75F46">
            <w:pPr>
              <w:pStyle w:val="TerminalDisplay"/>
            </w:pPr>
          </w:p>
          <w:p w14:paraId="76BD8F7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61362471" w14:textId="77777777" w:rsidR="00B75F46" w:rsidRDefault="00D82551">
            <w:pPr>
              <w:pStyle w:val="TerminalDisplay"/>
              <w:rPr>
                <w:bCs/>
              </w:rPr>
            </w:pPr>
            <w:r>
              <w:rPr>
                <w:rFonts w:hint="eastAsia"/>
              </w:rPr>
              <w:t>注销网络</w:t>
            </w:r>
          </w:p>
        </w:tc>
      </w:tr>
    </w:tbl>
    <w:p w14:paraId="0DA0B0A2" w14:textId="08E53507" w:rsidR="00B75F46" w:rsidRDefault="00D82551" w:rsidP="00AD0129">
      <w:pPr>
        <w:pStyle w:val="20"/>
        <w:rPr>
          <w:lang w:eastAsia="zh-CN"/>
        </w:rPr>
      </w:pPr>
      <w:bookmarkStart w:id="53" w:name="_Toc47513223"/>
      <w:bookmarkStart w:id="54" w:name="_Toc72417876"/>
      <w:bookmarkStart w:id="55" w:name="_Toc70523645"/>
      <w:bookmarkStart w:id="56" w:name="_Toc209020521"/>
      <w:r>
        <w:rPr>
          <w:rFonts w:hint="eastAsia"/>
          <w:lang w:eastAsia="zh-CN"/>
        </w:rPr>
        <w:t>AT</w:t>
      </w:r>
      <w:r>
        <w:rPr>
          <w:lang w:eastAsia="zh-CN"/>
        </w:rPr>
        <w:t>+CIMI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查询国际移动用户识别码</w:t>
      </w:r>
      <w:bookmarkEnd w:id="53"/>
      <w:bookmarkEnd w:id="54"/>
      <w:bookmarkEnd w:id="55"/>
      <w:bookmarkEnd w:id="56"/>
    </w:p>
    <w:p w14:paraId="68A500CE" w14:textId="77777777" w:rsidR="00B75F46" w:rsidRDefault="00D82551">
      <w:pPr>
        <w:pStyle w:val="afc"/>
        <w:rPr>
          <w:lang w:eastAsia="en-US"/>
        </w:rPr>
      </w:pPr>
      <w:r>
        <w:t>获取国际移动用户识别码</w:t>
      </w:r>
      <w:r>
        <w:t>IMSI</w:t>
      </w:r>
      <w:r>
        <w:rPr>
          <w:rFonts w:hint="eastAsia"/>
        </w:rPr>
        <w:t>（</w:t>
      </w:r>
      <w:r>
        <w:t>international mobile subscriber identification</w:t>
      </w:r>
      <w:r>
        <w:rPr>
          <w:rFonts w:hint="eastAsia"/>
        </w:rPr>
        <w:t>）。</w:t>
      </w:r>
    </w:p>
    <w:p w14:paraId="1D1CC36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B0CFCB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7380A4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9216C1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1" w:type="pct"/>
          </w:tcPr>
          <w:p w14:paraId="023BCBF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37BF401" w14:textId="77777777" w:rsidTr="00B75F46">
        <w:trPr>
          <w:trHeight w:val="18"/>
        </w:trPr>
        <w:tc>
          <w:tcPr>
            <w:tcW w:w="602" w:type="pct"/>
          </w:tcPr>
          <w:p w14:paraId="4C4758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8260E3A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AT+CIMI</w:t>
            </w:r>
            <w:r>
              <w:rPr>
                <w:rFonts w:hint="eastAsia"/>
              </w:rPr>
              <w:t>&lt;CR&gt;</w:t>
            </w:r>
          </w:p>
        </w:tc>
        <w:tc>
          <w:tcPr>
            <w:tcW w:w="2631" w:type="pct"/>
          </w:tcPr>
          <w:p w14:paraId="16FCC6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&lt;CR&gt;&lt;LF&gt;+CIMI: </w:t>
            </w:r>
            <w:r>
              <w:t>&lt;IMSI&gt;</w:t>
            </w:r>
          </w:p>
          <w:p w14:paraId="7A673A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  <w:p w14:paraId="65459F61" w14:textId="77777777" w:rsidR="00B75F46" w:rsidRDefault="00D82551">
            <w:pPr>
              <w:pStyle w:val="TableText"/>
            </w:pPr>
            <w:r>
              <w:t>O</w:t>
            </w:r>
            <w:r>
              <w:rPr>
                <w:rFonts w:hint="eastAsia"/>
              </w:rPr>
              <w:t>r</w:t>
            </w:r>
          </w:p>
          <w:p w14:paraId="3B003E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154C8A4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514337A" w14:textId="77777777">
        <w:trPr>
          <w:trHeight w:val="223"/>
        </w:trPr>
        <w:tc>
          <w:tcPr>
            <w:tcW w:w="1560" w:type="dxa"/>
          </w:tcPr>
          <w:p w14:paraId="34619D4F" w14:textId="77777777" w:rsidR="00B75F46" w:rsidRDefault="00D82551">
            <w:pPr>
              <w:pStyle w:val="TableText"/>
            </w:pPr>
            <w:r>
              <w:t>&lt;IMSI&gt;</w:t>
            </w:r>
          </w:p>
        </w:tc>
        <w:tc>
          <w:tcPr>
            <w:tcW w:w="7852" w:type="dxa"/>
          </w:tcPr>
          <w:p w14:paraId="1FDCBF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国际移动用户识别码。</w:t>
            </w:r>
          </w:p>
          <w:p w14:paraId="72ACAA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该识别码</w:t>
            </w:r>
            <w:r>
              <w:t>为</w:t>
            </w:r>
            <w:r>
              <w:t>15</w:t>
            </w:r>
            <w:r>
              <w:t>位数字，以</w:t>
            </w:r>
            <w:r>
              <w:t>3</w:t>
            </w:r>
            <w:r>
              <w:t>位</w:t>
            </w:r>
            <w:r>
              <w:t>MCC</w:t>
            </w:r>
            <w:r>
              <w:t>和</w:t>
            </w:r>
            <w:r>
              <w:t>2</w:t>
            </w:r>
            <w:r>
              <w:t>位</w:t>
            </w:r>
            <w:r>
              <w:t>MNC</w:t>
            </w:r>
            <w:r>
              <w:t>开头，用来对</w:t>
            </w:r>
            <w:r>
              <w:t>SIM</w:t>
            </w:r>
            <w:r>
              <w:t>卡进行鉴权</w:t>
            </w:r>
            <w:r>
              <w:rPr>
                <w:rFonts w:hint="eastAsia"/>
              </w:rPr>
              <w:t>。</w:t>
            </w:r>
          </w:p>
        </w:tc>
      </w:tr>
    </w:tbl>
    <w:p w14:paraId="5307BB9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3B9E299D" w14:textId="77777777">
        <w:trPr>
          <w:trHeight w:val="80"/>
        </w:trPr>
        <w:tc>
          <w:tcPr>
            <w:tcW w:w="4814" w:type="dxa"/>
          </w:tcPr>
          <w:p w14:paraId="6AB47BC0" w14:textId="77777777" w:rsidR="00B75F46" w:rsidRDefault="00D82551">
            <w:pPr>
              <w:pStyle w:val="TerminalDisplay"/>
            </w:pPr>
            <w:r>
              <w:t>AT+CIMI</w:t>
            </w:r>
          </w:p>
          <w:p w14:paraId="28FC642C" w14:textId="77777777" w:rsidR="00B75F46" w:rsidRDefault="00B75F46">
            <w:pPr>
              <w:pStyle w:val="TerminalDisplay"/>
            </w:pPr>
          </w:p>
          <w:p w14:paraId="759BA347" w14:textId="77777777" w:rsidR="00B75F46" w:rsidRDefault="00D82551">
            <w:pPr>
              <w:pStyle w:val="TerminalDisplay"/>
            </w:pPr>
            <w:r>
              <w:t>+CIMI: 460020188385503</w:t>
            </w:r>
          </w:p>
          <w:p w14:paraId="6ED3DCF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50CFF705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查询国际移动用户识别码</w:t>
            </w:r>
          </w:p>
          <w:p w14:paraId="5544633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IMSI：460022201575463</w:t>
            </w:r>
          </w:p>
        </w:tc>
      </w:tr>
      <w:tr w:rsidR="00B75F46" w14:paraId="25496A9E" w14:textId="77777777">
        <w:trPr>
          <w:trHeight w:val="106"/>
        </w:trPr>
        <w:tc>
          <w:tcPr>
            <w:tcW w:w="4814" w:type="dxa"/>
          </w:tcPr>
          <w:p w14:paraId="3DAF4B92" w14:textId="77777777" w:rsidR="00B75F46" w:rsidRDefault="00D82551">
            <w:pPr>
              <w:pStyle w:val="TerminalDisplay"/>
            </w:pPr>
            <w:r>
              <w:t>AT+CIMI</w:t>
            </w:r>
          </w:p>
          <w:p w14:paraId="08F2EA39" w14:textId="77777777" w:rsidR="00B75F46" w:rsidRDefault="00B75F46">
            <w:pPr>
              <w:pStyle w:val="TerminalDisplay"/>
            </w:pPr>
          </w:p>
          <w:p w14:paraId="6A10397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0B786864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不插SIM卡，返回ERROR</w:t>
            </w:r>
          </w:p>
        </w:tc>
      </w:tr>
    </w:tbl>
    <w:p w14:paraId="0C8C0246" w14:textId="49EE17A1" w:rsidR="00B75F46" w:rsidRDefault="00D82551" w:rsidP="00AD0129">
      <w:pPr>
        <w:pStyle w:val="20"/>
      </w:pPr>
      <w:bookmarkStart w:id="57" w:name="_Toc72417877"/>
      <w:bookmarkStart w:id="58" w:name="_Toc47513224"/>
      <w:bookmarkStart w:id="59" w:name="_Toc70523646"/>
      <w:bookmarkStart w:id="60" w:name="_Toc209020522"/>
      <w:r>
        <w:rPr>
          <w:rFonts w:hint="eastAsia"/>
        </w:rPr>
        <w:t>AT</w:t>
      </w:r>
      <w:r>
        <w:t>+CGSN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57"/>
      <w:bookmarkEnd w:id="58"/>
      <w:bookmarkEnd w:id="59"/>
      <w:bookmarkEnd w:id="60"/>
      <w:proofErr w:type="spellEnd"/>
    </w:p>
    <w:p w14:paraId="723FE6DB" w14:textId="77777777" w:rsidR="00B75F46" w:rsidRDefault="00D82551">
      <w:pPr>
        <w:pStyle w:val="afc"/>
      </w:pPr>
      <w:r>
        <w:t>获取</w:t>
      </w:r>
      <w:r>
        <w:rPr>
          <w:rFonts w:hint="eastAsia"/>
        </w:rPr>
        <w:t>模组的产品序列号，也就是</w:t>
      </w:r>
      <w:r>
        <w:t>IMEI</w:t>
      </w:r>
      <w:r>
        <w:rPr>
          <w:rFonts w:hint="eastAsia"/>
        </w:rPr>
        <w:t>号（</w:t>
      </w:r>
      <w:r>
        <w:t>International Mobile Equipment Identity</w:t>
      </w:r>
      <w:r>
        <w:rPr>
          <w:rFonts w:hint="eastAsia"/>
        </w:rPr>
        <w:t>）。</w:t>
      </w:r>
    </w:p>
    <w:p w14:paraId="18885EF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5F28B0D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2AEEE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C1127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919002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C015A9" w14:textId="77777777" w:rsidTr="00B75F46">
        <w:trPr>
          <w:trHeight w:val="18"/>
        </w:trPr>
        <w:tc>
          <w:tcPr>
            <w:tcW w:w="602" w:type="pct"/>
          </w:tcPr>
          <w:p w14:paraId="3714F09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395D909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AT+CGSN&lt;CR&gt;</w:t>
            </w:r>
          </w:p>
        </w:tc>
        <w:tc>
          <w:tcPr>
            <w:tcW w:w="2630" w:type="pct"/>
          </w:tcPr>
          <w:p w14:paraId="5580C73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 xml:space="preserve">+CGSN: </w:t>
            </w:r>
            <w:r>
              <w:t>&lt;IMEI&gt;</w:t>
            </w:r>
          </w:p>
          <w:p w14:paraId="4868A649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bCs/>
              </w:rPr>
              <w:t>OK</w:t>
            </w:r>
            <w:r>
              <w:t>&lt;CR&gt;&lt;LF&gt;</w:t>
            </w:r>
          </w:p>
        </w:tc>
      </w:tr>
    </w:tbl>
    <w:p w14:paraId="710BD7B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66A041" w14:textId="77777777">
        <w:tc>
          <w:tcPr>
            <w:tcW w:w="1560" w:type="dxa"/>
          </w:tcPr>
          <w:p w14:paraId="6E60B531" w14:textId="77777777" w:rsidR="00B75F46" w:rsidRDefault="00D82551">
            <w:pPr>
              <w:pStyle w:val="TableText"/>
            </w:pPr>
            <w:r>
              <w:t>&lt;IMEI</w:t>
            </w:r>
            <w:r>
              <w:rPr>
                <w:rFonts w:hint="eastAsia"/>
              </w:rPr>
              <w:t>&gt;</w:t>
            </w:r>
          </w:p>
        </w:tc>
        <w:tc>
          <w:tcPr>
            <w:tcW w:w="7852" w:type="dxa"/>
          </w:tcPr>
          <w:p w14:paraId="0F140D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模组的产品序列号。</w:t>
            </w:r>
          </w:p>
        </w:tc>
      </w:tr>
    </w:tbl>
    <w:p w14:paraId="6F1E93B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D3720F" w14:textId="77777777">
        <w:trPr>
          <w:trHeight w:val="768"/>
        </w:trPr>
        <w:tc>
          <w:tcPr>
            <w:tcW w:w="4814" w:type="dxa"/>
          </w:tcPr>
          <w:p w14:paraId="03158C81" w14:textId="77777777" w:rsidR="00B75F46" w:rsidRDefault="00D82551">
            <w:pPr>
              <w:pStyle w:val="TerminalDisplay"/>
            </w:pPr>
            <w:r>
              <w:t>AT+CGSN</w:t>
            </w:r>
          </w:p>
          <w:p w14:paraId="6CBBED2E" w14:textId="77777777" w:rsidR="00B75F46" w:rsidRDefault="00B75F46">
            <w:pPr>
              <w:pStyle w:val="TerminalDisplay"/>
            </w:pPr>
          </w:p>
          <w:p w14:paraId="0086E006" w14:textId="77777777" w:rsidR="00B75F46" w:rsidRDefault="00D82551">
            <w:pPr>
              <w:pStyle w:val="TerminalDisplay"/>
            </w:pPr>
            <w:r>
              <w:t>+CGSN: 355897043139120</w:t>
            </w:r>
          </w:p>
          <w:p w14:paraId="514CF6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093F966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</w:tbl>
    <w:p w14:paraId="25CB5F2D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A079A5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60EFDE5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27685E1C" wp14:editId="69EF20ED">
                  <wp:extent cx="441960" cy="359410"/>
                  <wp:effectExtent l="0" t="0" r="0" b="2540"/>
                  <wp:docPr id="1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082EE4AE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3GPP2</w:t>
            </w:r>
            <w:r>
              <w:rPr>
                <w:rFonts w:hint="eastAsia"/>
              </w:rPr>
              <w:t>网络下，返回码为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位的</w:t>
            </w:r>
            <w:r>
              <w:rPr>
                <w:rFonts w:hint="eastAsia"/>
              </w:rPr>
              <w:t>ESN</w:t>
            </w:r>
            <w:r>
              <w:rPr>
                <w:rFonts w:hint="eastAsia"/>
              </w:rPr>
              <w:t>。</w:t>
            </w:r>
          </w:p>
        </w:tc>
      </w:tr>
    </w:tbl>
    <w:p w14:paraId="60B7C441" w14:textId="1B252F86" w:rsidR="00B75F46" w:rsidRDefault="00D82551" w:rsidP="00AD0129">
      <w:pPr>
        <w:pStyle w:val="20"/>
      </w:pPr>
      <w:bookmarkStart w:id="61" w:name="_Toc70523647"/>
      <w:bookmarkStart w:id="62" w:name="_Toc72417878"/>
      <w:bookmarkStart w:id="63" w:name="_Toc47513225"/>
      <w:bookmarkStart w:id="64" w:name="_Toc209020523"/>
      <w:r>
        <w:rPr>
          <w:rFonts w:hint="eastAsia"/>
        </w:rPr>
        <w:lastRenderedPageBreak/>
        <w:t>AT</w:t>
      </w:r>
      <w:r>
        <w:t>+GSN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获取通信模组</w:t>
      </w:r>
      <w:r>
        <w:rPr>
          <w:rFonts w:cs="Arial"/>
        </w:rPr>
        <w:t>IMEI</w:t>
      </w:r>
      <w:r>
        <w:rPr>
          <w:rFonts w:ascii="黑体" w:hAnsi="黑体" w:hint="eastAsia"/>
        </w:rPr>
        <w:t>号</w:t>
      </w:r>
      <w:bookmarkEnd w:id="61"/>
      <w:bookmarkEnd w:id="62"/>
      <w:bookmarkEnd w:id="63"/>
      <w:bookmarkEnd w:id="64"/>
      <w:proofErr w:type="spellEnd"/>
    </w:p>
    <w:p w14:paraId="04F0DF9D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获取模组的产品序列号，也就是</w:t>
      </w:r>
      <w:r>
        <w:rPr>
          <w:rFonts w:hint="eastAsia"/>
        </w:rPr>
        <w:t>IMEI</w:t>
      </w:r>
      <w:r>
        <w:rPr>
          <w:rFonts w:hint="eastAsia"/>
        </w:rPr>
        <w:t>号（</w:t>
      </w:r>
      <w:r>
        <w:rPr>
          <w:rFonts w:hint="eastAsia"/>
        </w:rPr>
        <w:t>International Mobile Equipment Identity</w:t>
      </w:r>
      <w:r>
        <w:rPr>
          <w:rFonts w:hint="eastAsia"/>
        </w:rPr>
        <w:t>）。</w:t>
      </w:r>
    </w:p>
    <w:p w14:paraId="27BF30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1600AD1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CA233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25A01B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0A4862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6F2038" w14:textId="77777777" w:rsidTr="00B75F46">
        <w:trPr>
          <w:trHeight w:val="18"/>
        </w:trPr>
        <w:tc>
          <w:tcPr>
            <w:tcW w:w="602" w:type="pct"/>
          </w:tcPr>
          <w:p w14:paraId="32FD7A0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413EAE7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AT+GSN&lt;CR&gt;</w:t>
            </w:r>
          </w:p>
        </w:tc>
        <w:tc>
          <w:tcPr>
            <w:tcW w:w="2630" w:type="pct"/>
          </w:tcPr>
          <w:p w14:paraId="1CB6E75D" w14:textId="77777777" w:rsidR="00B75F46" w:rsidRDefault="00D82551">
            <w:pPr>
              <w:pStyle w:val="TableText"/>
            </w:pPr>
            <w:r>
              <w:t>&lt;CR&gt;&lt;LF&gt;+GSN: &lt;IMEI&gt;</w:t>
            </w:r>
          </w:p>
          <w:p w14:paraId="2FD6AB1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733F66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DCB7C03" w14:textId="77777777">
        <w:tc>
          <w:tcPr>
            <w:tcW w:w="1560" w:type="dxa"/>
          </w:tcPr>
          <w:p w14:paraId="3F7FF8F9" w14:textId="77777777" w:rsidR="00B75F46" w:rsidRDefault="00D82551">
            <w:pPr>
              <w:pStyle w:val="TableText"/>
            </w:pPr>
            <w:r>
              <w:t>&lt;IMEI&gt;</w:t>
            </w:r>
          </w:p>
        </w:tc>
        <w:tc>
          <w:tcPr>
            <w:tcW w:w="7852" w:type="dxa"/>
          </w:tcPr>
          <w:p w14:paraId="2B7F4D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模组的产品序列号，为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位数字。</w:t>
            </w:r>
          </w:p>
        </w:tc>
      </w:tr>
    </w:tbl>
    <w:p w14:paraId="1261584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1781562D" w14:textId="77777777">
        <w:trPr>
          <w:trHeight w:val="768"/>
        </w:trPr>
        <w:tc>
          <w:tcPr>
            <w:tcW w:w="4814" w:type="dxa"/>
          </w:tcPr>
          <w:p w14:paraId="3B83954C" w14:textId="77777777" w:rsidR="00B75F46" w:rsidRDefault="00D82551">
            <w:pPr>
              <w:pStyle w:val="TerminalDisplay"/>
            </w:pPr>
            <w:r>
              <w:t>AT+GSN</w:t>
            </w:r>
          </w:p>
          <w:p w14:paraId="42035CBA" w14:textId="77777777" w:rsidR="00B75F46" w:rsidRDefault="00B75F46">
            <w:pPr>
              <w:pStyle w:val="TerminalDisplay"/>
            </w:pPr>
          </w:p>
          <w:p w14:paraId="1609166D" w14:textId="77777777" w:rsidR="00B75F46" w:rsidRDefault="00D82551">
            <w:pPr>
              <w:pStyle w:val="TerminalDisplay"/>
            </w:pPr>
            <w:r>
              <w:t>+GSN: 355897043139120</w:t>
            </w:r>
          </w:p>
          <w:p w14:paraId="75AE18A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F5B72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IMEI</w:t>
            </w:r>
            <w:r>
              <w:rPr>
                <w:rFonts w:hint="eastAsia"/>
              </w:rPr>
              <w:t>号</w:t>
            </w:r>
          </w:p>
        </w:tc>
      </w:tr>
    </w:tbl>
    <w:p w14:paraId="57D3B67E" w14:textId="79C49B87" w:rsidR="00B75F46" w:rsidRDefault="00D82551" w:rsidP="00AD0129">
      <w:pPr>
        <w:pStyle w:val="20"/>
      </w:pPr>
      <w:bookmarkStart w:id="65" w:name="_Toc70523648"/>
      <w:bookmarkStart w:id="66" w:name="_Toc47513226"/>
      <w:bookmarkStart w:id="67" w:name="_Toc72417879"/>
      <w:bookmarkStart w:id="68" w:name="_Toc209020524"/>
      <w:r>
        <w:rPr>
          <w:rFonts w:hint="eastAsia"/>
        </w:rPr>
        <w:t>AT</w:t>
      </w:r>
      <w:r>
        <w:t>+CCID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获取</w:t>
      </w:r>
      <w:r>
        <w:rPr>
          <w:rFonts w:cs="Arial"/>
          <w:lang w:eastAsia="zh-CN"/>
        </w:rPr>
        <w:t>SIM</w:t>
      </w:r>
      <w:r>
        <w:rPr>
          <w:rFonts w:ascii="黑体" w:hAnsi="黑体" w:hint="eastAsia"/>
          <w:lang w:eastAsia="zh-CN"/>
        </w:rPr>
        <w:t>卡标识</w:t>
      </w:r>
      <w:bookmarkEnd w:id="65"/>
      <w:bookmarkEnd w:id="66"/>
      <w:bookmarkEnd w:id="67"/>
      <w:bookmarkEnd w:id="68"/>
    </w:p>
    <w:p w14:paraId="700CD7D0" w14:textId="77777777" w:rsidR="00B75F46" w:rsidRDefault="00D82551">
      <w:pPr>
        <w:pStyle w:val="afc"/>
        <w:rPr>
          <w:lang w:eastAsia="en-US"/>
        </w:rPr>
      </w:pPr>
      <w:r>
        <w:t>获取</w:t>
      </w:r>
      <w:r>
        <w:t>SIM</w:t>
      </w:r>
      <w:r>
        <w:t>卡的</w:t>
      </w:r>
      <w:r>
        <w:t>ICCID</w:t>
      </w:r>
      <w:r>
        <w:rPr>
          <w:rFonts w:hint="eastAsia"/>
        </w:rPr>
        <w:t>。</w:t>
      </w:r>
    </w:p>
    <w:p w14:paraId="37C030D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0BC9121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31D64E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79B55E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3DF8C5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D9070F" w14:textId="77777777" w:rsidTr="00B75F46">
        <w:trPr>
          <w:trHeight w:val="18"/>
        </w:trPr>
        <w:tc>
          <w:tcPr>
            <w:tcW w:w="602" w:type="pct"/>
          </w:tcPr>
          <w:p w14:paraId="3BC763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6B4033D5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AT+CCID&lt;CR&gt;</w:t>
            </w:r>
          </w:p>
        </w:tc>
        <w:tc>
          <w:tcPr>
            <w:tcW w:w="2630" w:type="pct"/>
          </w:tcPr>
          <w:p w14:paraId="19115D87" w14:textId="77777777" w:rsidR="00B75F46" w:rsidRDefault="00D82551">
            <w:pPr>
              <w:pStyle w:val="TableText"/>
            </w:pPr>
            <w:r>
              <w:t>&lt;CR&gt;&lt;LF&gt;+CCID: &lt;ICCID&gt;</w:t>
            </w:r>
          </w:p>
          <w:p w14:paraId="4A3DD44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060954" w14:textId="77777777" w:rsidR="00B75F46" w:rsidRDefault="00D82551">
            <w:pPr>
              <w:pStyle w:val="TableText"/>
            </w:pPr>
            <w:r>
              <w:t>Or</w:t>
            </w:r>
          </w:p>
          <w:p w14:paraId="1FA0AB51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DF0B2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89569A4" w14:textId="77777777">
        <w:tc>
          <w:tcPr>
            <w:tcW w:w="1560" w:type="dxa"/>
          </w:tcPr>
          <w:p w14:paraId="060EE349" w14:textId="77777777" w:rsidR="00B75F46" w:rsidRDefault="00D82551">
            <w:pPr>
              <w:pStyle w:val="TableText"/>
            </w:pPr>
            <w:r>
              <w:t>&lt;ICCID&gt;</w:t>
            </w:r>
          </w:p>
        </w:tc>
        <w:tc>
          <w:tcPr>
            <w:tcW w:w="7852" w:type="dxa"/>
          </w:tcPr>
          <w:p w14:paraId="04321F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Integrate circuit card identity </w:t>
            </w:r>
            <w:r>
              <w:rPr>
                <w:rFonts w:hint="eastAsia"/>
              </w:rPr>
              <w:t>集成电路卡识别码，即所插入卡的识别码</w:t>
            </w:r>
          </w:p>
          <w:p w14:paraId="11EC12AE" w14:textId="77777777" w:rsidR="00B75F46" w:rsidRDefault="00D82551">
            <w:pPr>
              <w:pStyle w:val="TableText"/>
            </w:pPr>
            <w:r>
              <w:t>ICCID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位。</w:t>
            </w:r>
          </w:p>
        </w:tc>
      </w:tr>
    </w:tbl>
    <w:p w14:paraId="0702768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6D7A0B3C" w14:textId="77777777">
        <w:trPr>
          <w:trHeight w:val="768"/>
        </w:trPr>
        <w:tc>
          <w:tcPr>
            <w:tcW w:w="4814" w:type="dxa"/>
          </w:tcPr>
          <w:p w14:paraId="048A94A8" w14:textId="77777777" w:rsidR="00B75F46" w:rsidRDefault="00D82551">
            <w:pPr>
              <w:pStyle w:val="TerminalDisplay"/>
            </w:pPr>
            <w:r>
              <w:t>AT+CCID</w:t>
            </w:r>
          </w:p>
          <w:p w14:paraId="5375A28F" w14:textId="77777777" w:rsidR="00B75F46" w:rsidRDefault="00B75F46">
            <w:pPr>
              <w:pStyle w:val="TerminalDisplay"/>
            </w:pPr>
          </w:p>
          <w:p w14:paraId="62EA2442" w14:textId="77777777" w:rsidR="00B75F46" w:rsidRDefault="00D82551">
            <w:pPr>
              <w:pStyle w:val="TerminalDisplay"/>
            </w:pPr>
            <w:r>
              <w:t>+CCID: 89860002190810001367</w:t>
            </w:r>
          </w:p>
          <w:p w14:paraId="4B7DEFC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964DCD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读取指令</w:t>
            </w:r>
          </w:p>
        </w:tc>
      </w:tr>
      <w:tr w:rsidR="00B75F46" w14:paraId="77495DA0" w14:textId="77777777">
        <w:trPr>
          <w:trHeight w:val="106"/>
        </w:trPr>
        <w:tc>
          <w:tcPr>
            <w:tcW w:w="4814" w:type="dxa"/>
          </w:tcPr>
          <w:p w14:paraId="7E0DEDC9" w14:textId="77777777" w:rsidR="00B75F46" w:rsidRDefault="00D82551">
            <w:pPr>
              <w:pStyle w:val="TerminalDisplay"/>
            </w:pPr>
            <w:r>
              <w:t>AT+CCID</w:t>
            </w:r>
          </w:p>
          <w:p w14:paraId="776834EC" w14:textId="77777777" w:rsidR="00B75F46" w:rsidRDefault="00B75F46">
            <w:pPr>
              <w:pStyle w:val="TerminalDisplay"/>
            </w:pPr>
          </w:p>
          <w:p w14:paraId="73C33A24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814" w:type="dxa"/>
          </w:tcPr>
          <w:p w14:paraId="239A7363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不插SIM卡时，返回ERROR</w:t>
            </w:r>
          </w:p>
        </w:tc>
      </w:tr>
    </w:tbl>
    <w:p w14:paraId="5499B9F6" w14:textId="3C7ACDC5" w:rsidR="00B75F46" w:rsidRDefault="00D82551" w:rsidP="00AD0129">
      <w:pPr>
        <w:pStyle w:val="20"/>
      </w:pPr>
      <w:bookmarkStart w:id="69" w:name="_Toc47513227"/>
      <w:bookmarkStart w:id="70" w:name="_Toc70523649"/>
      <w:bookmarkStart w:id="71" w:name="_Toc72417880"/>
      <w:bookmarkStart w:id="72" w:name="_Toc209020525"/>
      <w:r>
        <w:rPr>
          <w:rFonts w:hint="eastAsia"/>
        </w:rPr>
        <w:t>AT</w:t>
      </w:r>
      <w:r>
        <w:t>+CGMM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查询模组型号</w:t>
      </w:r>
      <w:bookmarkEnd w:id="69"/>
      <w:bookmarkEnd w:id="70"/>
      <w:bookmarkEnd w:id="71"/>
      <w:bookmarkEnd w:id="72"/>
    </w:p>
    <w:p w14:paraId="287FEF81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4F13F93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3FDA0DF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C4D56A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4E030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65927D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59CC7D8" w14:textId="77777777" w:rsidTr="00B75F46">
        <w:trPr>
          <w:trHeight w:val="18"/>
        </w:trPr>
        <w:tc>
          <w:tcPr>
            <w:tcW w:w="602" w:type="pct"/>
          </w:tcPr>
          <w:p w14:paraId="2B5630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15" w:type="pct"/>
          </w:tcPr>
          <w:p w14:paraId="2484A15F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</w:t>
            </w:r>
            <w:r>
              <w:rPr>
                <w:rFonts w:hint="eastAsia"/>
              </w:rPr>
              <w:t>MM&lt;CR&gt;</w:t>
            </w:r>
          </w:p>
        </w:tc>
        <w:tc>
          <w:tcPr>
            <w:tcW w:w="2883" w:type="pct"/>
          </w:tcPr>
          <w:p w14:paraId="0F2F88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+CGMM: </w:t>
            </w:r>
            <w:r>
              <w:rPr>
                <w:rFonts w:hint="eastAsia"/>
              </w:rPr>
              <w:t>&lt;model&gt;</w:t>
            </w:r>
          </w:p>
          <w:p w14:paraId="2DA247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rFonts w:hint="eastAsia"/>
                <w:bCs/>
              </w:rPr>
              <w:t>OK</w:t>
            </w:r>
            <w:r>
              <w:rPr>
                <w:rFonts w:hint="eastAsia"/>
              </w:rPr>
              <w:t>&lt;CR&gt;&lt;LF&gt;</w:t>
            </w:r>
          </w:p>
        </w:tc>
      </w:tr>
    </w:tbl>
    <w:p w14:paraId="2AAB8FF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59A7669" w14:textId="77777777">
        <w:tc>
          <w:tcPr>
            <w:tcW w:w="1560" w:type="dxa"/>
          </w:tcPr>
          <w:p w14:paraId="12BF0985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model</w:t>
            </w:r>
            <w:r>
              <w:t>&gt;</w:t>
            </w:r>
          </w:p>
        </w:tc>
        <w:tc>
          <w:tcPr>
            <w:tcW w:w="7852" w:type="dxa"/>
          </w:tcPr>
          <w:p w14:paraId="45DCE06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</w:t>
            </w:r>
          </w:p>
        </w:tc>
      </w:tr>
    </w:tbl>
    <w:p w14:paraId="51BD788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20685B0" w14:textId="77777777">
        <w:trPr>
          <w:trHeight w:val="768"/>
        </w:trPr>
        <w:tc>
          <w:tcPr>
            <w:tcW w:w="4814" w:type="dxa"/>
          </w:tcPr>
          <w:p w14:paraId="6CC6B454" w14:textId="77777777" w:rsidR="00B75F46" w:rsidRDefault="00D82551">
            <w:pPr>
              <w:pStyle w:val="TerminalDisplay"/>
            </w:pPr>
            <w:r>
              <w:t>AT+CGMM</w:t>
            </w:r>
          </w:p>
          <w:p w14:paraId="1E00E511" w14:textId="77777777" w:rsidR="00B75F46" w:rsidRDefault="00B75F46">
            <w:pPr>
              <w:pStyle w:val="TerminalDisplay"/>
            </w:pPr>
          </w:p>
          <w:p w14:paraId="23607C0B" w14:textId="77777777" w:rsidR="00B75F46" w:rsidRDefault="00D82551">
            <w:pPr>
              <w:pStyle w:val="TerminalDisplay"/>
            </w:pPr>
            <w:r>
              <w:t>+CGMM: N706</w:t>
            </w:r>
          </w:p>
          <w:p w14:paraId="478374A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9202A6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4F435820" w14:textId="4DCB72AE" w:rsidR="00B75F46" w:rsidRDefault="00D82551" w:rsidP="00AD0129">
      <w:pPr>
        <w:pStyle w:val="20"/>
      </w:pPr>
      <w:bookmarkStart w:id="73" w:name="_Toc72417881"/>
      <w:bookmarkStart w:id="74" w:name="_Toc47513228"/>
      <w:bookmarkStart w:id="75" w:name="_Toc70523650"/>
      <w:bookmarkStart w:id="76" w:name="_Toc209020526"/>
      <w:r>
        <w:rPr>
          <w:rFonts w:hint="eastAsia"/>
        </w:rPr>
        <w:t>AT</w:t>
      </w:r>
      <w:r>
        <w:t>+GMM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查询模组型号</w:t>
      </w:r>
      <w:bookmarkEnd w:id="73"/>
      <w:bookmarkEnd w:id="74"/>
      <w:bookmarkEnd w:id="75"/>
      <w:bookmarkEnd w:id="76"/>
    </w:p>
    <w:p w14:paraId="65989D64" w14:textId="77777777" w:rsidR="00B75F46" w:rsidRDefault="00D82551">
      <w:pPr>
        <w:pStyle w:val="afc"/>
        <w:rPr>
          <w:lang w:eastAsia="en-US"/>
        </w:rPr>
      </w:pPr>
      <w:r>
        <w:rPr>
          <w:rFonts w:hint="eastAsia"/>
        </w:rPr>
        <w:t>查询模组型号。</w:t>
      </w:r>
    </w:p>
    <w:p w14:paraId="2ADAE70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67A723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ADE18B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2566F32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798B14B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EBEB297" w14:textId="77777777" w:rsidTr="00B75F46">
        <w:trPr>
          <w:trHeight w:val="18"/>
        </w:trPr>
        <w:tc>
          <w:tcPr>
            <w:tcW w:w="602" w:type="pct"/>
          </w:tcPr>
          <w:p w14:paraId="120B94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615F93A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AT+GMM&lt;CR&gt;</w:t>
            </w:r>
          </w:p>
        </w:tc>
        <w:tc>
          <w:tcPr>
            <w:tcW w:w="3103" w:type="pct"/>
          </w:tcPr>
          <w:p w14:paraId="2AB0ADDC" w14:textId="77777777" w:rsidR="00B75F46" w:rsidRDefault="00D82551">
            <w:pPr>
              <w:pStyle w:val="TableText"/>
            </w:pPr>
            <w:r>
              <w:t>&lt;CR&gt;&lt;LF&gt;+GMM: &lt;model&gt;</w:t>
            </w:r>
          </w:p>
          <w:p w14:paraId="570AA73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4D6261F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066F6EF" w14:textId="77777777">
        <w:tc>
          <w:tcPr>
            <w:tcW w:w="1560" w:type="dxa"/>
          </w:tcPr>
          <w:p w14:paraId="26812F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&lt;model&gt;</w:t>
            </w:r>
          </w:p>
        </w:tc>
        <w:tc>
          <w:tcPr>
            <w:tcW w:w="7852" w:type="dxa"/>
          </w:tcPr>
          <w:p w14:paraId="4516A28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模组型号。</w:t>
            </w:r>
          </w:p>
        </w:tc>
      </w:tr>
    </w:tbl>
    <w:p w14:paraId="591BDE0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DCCE8F7" w14:textId="77777777">
        <w:trPr>
          <w:trHeight w:val="80"/>
        </w:trPr>
        <w:tc>
          <w:tcPr>
            <w:tcW w:w="4814" w:type="dxa"/>
          </w:tcPr>
          <w:p w14:paraId="1D219D05" w14:textId="77777777" w:rsidR="00B75F46" w:rsidRDefault="00D82551">
            <w:pPr>
              <w:pStyle w:val="TerminalDisplay"/>
            </w:pPr>
            <w:r>
              <w:t>AT+GMM</w:t>
            </w:r>
          </w:p>
          <w:p w14:paraId="2D918091" w14:textId="77777777" w:rsidR="00B75F46" w:rsidRDefault="00B75F46">
            <w:pPr>
              <w:pStyle w:val="TerminalDisplay"/>
            </w:pPr>
          </w:p>
          <w:p w14:paraId="41FDF38C" w14:textId="77777777" w:rsidR="00B75F46" w:rsidRDefault="00D82551">
            <w:pPr>
              <w:pStyle w:val="TerminalDisplay"/>
            </w:pPr>
            <w:r>
              <w:t>+GMM: N706</w:t>
            </w:r>
          </w:p>
          <w:p w14:paraId="4675168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14EE1CA0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查询模组型号</w:t>
            </w:r>
          </w:p>
        </w:tc>
      </w:tr>
    </w:tbl>
    <w:p w14:paraId="0912001C" w14:textId="106C7C1A" w:rsidR="00B75F46" w:rsidRDefault="00D82551" w:rsidP="00AD0129">
      <w:pPr>
        <w:pStyle w:val="20"/>
      </w:pPr>
      <w:bookmarkStart w:id="77" w:name="_Toc47513229"/>
      <w:bookmarkStart w:id="78" w:name="_Toc72417882"/>
      <w:bookmarkStart w:id="79" w:name="_Toc70523651"/>
      <w:bookmarkStart w:id="80" w:name="_Toc209020527"/>
      <w:r>
        <w:rPr>
          <w:rFonts w:hint="eastAsia"/>
        </w:rPr>
        <w:t>AT</w:t>
      </w:r>
      <w:r>
        <w:t>+IPR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设置模组波特率</w:t>
      </w:r>
      <w:bookmarkEnd w:id="77"/>
      <w:bookmarkEnd w:id="78"/>
      <w:bookmarkEnd w:id="79"/>
      <w:bookmarkEnd w:id="80"/>
    </w:p>
    <w:p w14:paraId="129AE460" w14:textId="77777777" w:rsidR="00B75F46" w:rsidRDefault="00D82551">
      <w:pPr>
        <w:pStyle w:val="afc"/>
      </w:pPr>
      <w:r>
        <w:rPr>
          <w:rFonts w:hint="eastAsia"/>
        </w:rPr>
        <w:t>设置模组波特率</w:t>
      </w:r>
      <w:r>
        <w:t>，</w:t>
      </w:r>
      <w:r>
        <w:rPr>
          <w:rFonts w:hint="eastAsia"/>
        </w:rPr>
        <w:t>默认掉电保存。</w:t>
      </w:r>
    </w:p>
    <w:p w14:paraId="5B38052C" w14:textId="592FE83F" w:rsidR="00B75F46" w:rsidRDefault="00D82551">
      <w:pPr>
        <w:pStyle w:val="afc"/>
      </w:pPr>
      <w:r>
        <w:rPr>
          <w:rFonts w:hint="eastAsia"/>
        </w:rPr>
        <w:t>若波特率查询返回为</w:t>
      </w:r>
      <w:r>
        <w:rPr>
          <w:rFonts w:hint="eastAsia"/>
        </w:rPr>
        <w:t>0</w:t>
      </w:r>
      <w:r>
        <w:rPr>
          <w:rFonts w:hint="eastAsia"/>
        </w:rPr>
        <w:t>，表示模组波特率自适应。默认为波特率自适应</w:t>
      </w:r>
      <w:r w:rsidR="004C4BE5">
        <w:rPr>
          <w:rFonts w:hint="eastAsia"/>
        </w:rPr>
        <w:t>（备注</w:t>
      </w:r>
      <w:r w:rsidR="004C4BE5">
        <w:t>：</w:t>
      </w:r>
      <w:r w:rsidR="004C4BE5">
        <w:rPr>
          <w:rFonts w:hint="eastAsia"/>
        </w:rPr>
        <w:t>自适应波特率不超</w:t>
      </w:r>
      <w:r w:rsidR="004C4BE5">
        <w:t>过</w:t>
      </w:r>
      <w:r w:rsidR="004C4BE5">
        <w:rPr>
          <w:rFonts w:hint="eastAsia"/>
        </w:rPr>
        <w:t>115200</w:t>
      </w:r>
      <w:r w:rsidR="004C4BE5">
        <w:rPr>
          <w:rFonts w:hint="eastAsia"/>
        </w:rPr>
        <w:t>）</w:t>
      </w:r>
      <w:r>
        <w:rPr>
          <w:rFonts w:hint="eastAsia"/>
        </w:rPr>
        <w:t>。</w:t>
      </w:r>
    </w:p>
    <w:p w14:paraId="0F2B621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03"/>
        <w:gridCol w:w="5066"/>
      </w:tblGrid>
      <w:tr w:rsidR="00B75F46" w14:paraId="426792D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0E5E146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767" w:type="pct"/>
          </w:tcPr>
          <w:p w14:paraId="4A4147F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630" w:type="pct"/>
          </w:tcPr>
          <w:p w14:paraId="4572064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BBF805" w14:textId="77777777" w:rsidTr="00B75F46">
        <w:trPr>
          <w:trHeight w:val="18"/>
        </w:trPr>
        <w:tc>
          <w:tcPr>
            <w:tcW w:w="602" w:type="pct"/>
          </w:tcPr>
          <w:p w14:paraId="1A78C25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767" w:type="pct"/>
          </w:tcPr>
          <w:p w14:paraId="25C3FF4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AT+IPR=&lt;baud rate&gt;&lt;CR&gt;</w:t>
            </w:r>
          </w:p>
        </w:tc>
        <w:tc>
          <w:tcPr>
            <w:tcW w:w="2630" w:type="pct"/>
          </w:tcPr>
          <w:p w14:paraId="6B2472A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04F24D1" w14:textId="77777777" w:rsidR="00B75F46" w:rsidRDefault="00D82551">
            <w:pPr>
              <w:pStyle w:val="TableText"/>
            </w:pPr>
            <w:r>
              <w:t>Or</w:t>
            </w:r>
          </w:p>
          <w:p w14:paraId="27444FF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1E4A6172" w14:textId="77777777" w:rsidTr="00B75F46">
        <w:trPr>
          <w:trHeight w:val="18"/>
        </w:trPr>
        <w:tc>
          <w:tcPr>
            <w:tcW w:w="602" w:type="pct"/>
          </w:tcPr>
          <w:p w14:paraId="00268A0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767" w:type="pct"/>
          </w:tcPr>
          <w:p w14:paraId="6189B01E" w14:textId="77777777" w:rsidR="00B75F46" w:rsidRDefault="00D82551">
            <w:pPr>
              <w:pStyle w:val="TableText"/>
            </w:pPr>
            <w:r>
              <w:t>AT+IPR</w:t>
            </w:r>
            <w:r>
              <w:rPr>
                <w:rFonts w:hint="eastAsia"/>
              </w:rPr>
              <w:t>?&lt;CR&gt;</w:t>
            </w:r>
          </w:p>
        </w:tc>
        <w:tc>
          <w:tcPr>
            <w:tcW w:w="2630" w:type="pct"/>
          </w:tcPr>
          <w:p w14:paraId="7A36589D" w14:textId="77777777" w:rsidR="00B75F46" w:rsidRDefault="00D82551">
            <w:pPr>
              <w:pStyle w:val="TableText"/>
            </w:pPr>
            <w:r>
              <w:t>&lt;CR&gt;&lt;LF&gt;+IPR: &lt;baud rate&gt;</w:t>
            </w:r>
          </w:p>
          <w:p w14:paraId="11F27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7A67DA8" w14:textId="77777777" w:rsidTr="00B75F46">
        <w:trPr>
          <w:trHeight w:val="18"/>
        </w:trPr>
        <w:tc>
          <w:tcPr>
            <w:tcW w:w="602" w:type="pct"/>
          </w:tcPr>
          <w:p w14:paraId="26890F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767" w:type="pct"/>
          </w:tcPr>
          <w:p w14:paraId="73321C4C" w14:textId="77777777" w:rsidR="00B75F46" w:rsidRDefault="00D82551">
            <w:pPr>
              <w:pStyle w:val="TableText"/>
            </w:pPr>
            <w:r>
              <w:t>AT+IPR=?&lt;CR&gt;</w:t>
            </w:r>
          </w:p>
        </w:tc>
        <w:tc>
          <w:tcPr>
            <w:tcW w:w="2630" w:type="pct"/>
          </w:tcPr>
          <w:p w14:paraId="64748459" w14:textId="77777777" w:rsidR="00B75F46" w:rsidRDefault="00D82551">
            <w:pPr>
              <w:pStyle w:val="TableText"/>
            </w:pPr>
            <w:r>
              <w:t>&lt;CR&gt;&lt;LF&gt;+IPR: (list of supported &lt;baud rate&gt;s)</w:t>
            </w:r>
          </w:p>
          <w:p w14:paraId="6506242B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092F6F6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8102"/>
      </w:tblGrid>
      <w:tr w:rsidR="00B75F46" w14:paraId="61AF3069" w14:textId="77777777" w:rsidTr="002D7703">
        <w:tc>
          <w:tcPr>
            <w:tcW w:w="1526" w:type="dxa"/>
          </w:tcPr>
          <w:p w14:paraId="7BD25075" w14:textId="77777777" w:rsidR="00B75F46" w:rsidRDefault="00D82551">
            <w:pPr>
              <w:pStyle w:val="TableText"/>
            </w:pPr>
            <w:r>
              <w:t>&lt;baud rate&gt;</w:t>
            </w:r>
          </w:p>
        </w:tc>
        <w:tc>
          <w:tcPr>
            <w:tcW w:w="8102" w:type="dxa"/>
          </w:tcPr>
          <w:p w14:paraId="4E658A9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波特率</w:t>
            </w:r>
          </w:p>
          <w:p w14:paraId="2883C1D1" w14:textId="3DC7701D" w:rsidR="00B75F46" w:rsidRDefault="00D82551">
            <w:pPr>
              <w:pStyle w:val="TableText"/>
            </w:pPr>
            <w:r>
              <w:t>(0,1200,2400,4800,9600,14400,19200,28800,38400,57600,115200</w:t>
            </w:r>
            <w:r w:rsidR="00991FE7">
              <w:t>,256000,512000,921600</w:t>
            </w:r>
            <w:r>
              <w:t>)</w:t>
            </w:r>
          </w:p>
        </w:tc>
      </w:tr>
    </w:tbl>
    <w:p w14:paraId="18E122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4275"/>
      </w:tblGrid>
      <w:tr w:rsidR="00B75F46" w14:paraId="5D8C7130" w14:textId="77777777">
        <w:trPr>
          <w:trHeight w:val="74"/>
        </w:trPr>
        <w:tc>
          <w:tcPr>
            <w:tcW w:w="5353" w:type="dxa"/>
          </w:tcPr>
          <w:p w14:paraId="1004F44D" w14:textId="77777777" w:rsidR="00B75F46" w:rsidRDefault="00D82551">
            <w:pPr>
              <w:pStyle w:val="TerminalDisplay"/>
            </w:pPr>
            <w:r>
              <w:t>AT+IPR=115200</w:t>
            </w:r>
          </w:p>
          <w:p w14:paraId="291CF588" w14:textId="77777777" w:rsidR="00B75F46" w:rsidRDefault="00B75F46">
            <w:pPr>
              <w:pStyle w:val="TerminalDisplay"/>
            </w:pPr>
          </w:p>
          <w:p w14:paraId="570427C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57751DD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设置波特率为115200bps</w:t>
            </w:r>
          </w:p>
        </w:tc>
      </w:tr>
      <w:tr w:rsidR="00B75F46" w14:paraId="58F861A4" w14:textId="77777777">
        <w:trPr>
          <w:trHeight w:val="106"/>
        </w:trPr>
        <w:tc>
          <w:tcPr>
            <w:tcW w:w="5353" w:type="dxa"/>
          </w:tcPr>
          <w:p w14:paraId="6FDF1979" w14:textId="77777777" w:rsidR="00B75F46" w:rsidRDefault="00D82551">
            <w:pPr>
              <w:pStyle w:val="TerminalDisplay"/>
            </w:pPr>
            <w:r>
              <w:lastRenderedPageBreak/>
              <w:t>AT+IPR?</w:t>
            </w:r>
          </w:p>
          <w:p w14:paraId="5CE12B65" w14:textId="77777777" w:rsidR="00B75F46" w:rsidRDefault="00B75F46">
            <w:pPr>
              <w:pStyle w:val="TerminalDisplay"/>
            </w:pPr>
          </w:p>
          <w:p w14:paraId="454AA605" w14:textId="77777777" w:rsidR="00B75F46" w:rsidRDefault="00D82551">
            <w:pPr>
              <w:pStyle w:val="TerminalDisplay"/>
            </w:pPr>
            <w:r>
              <w:t>+IPR: 115200</w:t>
            </w:r>
          </w:p>
          <w:p w14:paraId="5BCFEFF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335FB5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波特率查询</w:t>
            </w:r>
          </w:p>
        </w:tc>
      </w:tr>
      <w:tr w:rsidR="00B75F46" w14:paraId="08F0D8A5" w14:textId="77777777">
        <w:trPr>
          <w:trHeight w:val="106"/>
        </w:trPr>
        <w:tc>
          <w:tcPr>
            <w:tcW w:w="5353" w:type="dxa"/>
          </w:tcPr>
          <w:p w14:paraId="4BC6C863" w14:textId="77777777" w:rsidR="00B75F46" w:rsidRDefault="00D82551">
            <w:pPr>
              <w:pStyle w:val="TerminalDisplay"/>
            </w:pPr>
            <w:r>
              <w:t>AT+IPR=?</w:t>
            </w:r>
          </w:p>
          <w:p w14:paraId="240268D1" w14:textId="77777777" w:rsidR="00B75F46" w:rsidRDefault="00B75F46">
            <w:pPr>
              <w:pStyle w:val="TerminalDisplay"/>
            </w:pPr>
          </w:p>
          <w:p w14:paraId="0B7BCE28" w14:textId="3B803D1B" w:rsidR="00B75F46" w:rsidRDefault="00D82551">
            <w:pPr>
              <w:pStyle w:val="TerminalDisplay"/>
            </w:pPr>
            <w:r>
              <w:t>+IPR: (0,1200,2400,4800,9600,14400,19200,28800,38400,57600,115200</w:t>
            </w:r>
            <w:r w:rsidR="005230DF">
              <w:t>,256000,512000,921600</w:t>
            </w:r>
            <w:r>
              <w:t>)</w:t>
            </w:r>
          </w:p>
          <w:p w14:paraId="27A078C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275" w:type="dxa"/>
          </w:tcPr>
          <w:p w14:paraId="524700A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查询波特率设置范围</w:t>
            </w:r>
          </w:p>
        </w:tc>
      </w:tr>
      <w:tr w:rsidR="00B75F46" w14:paraId="038470D0" w14:textId="77777777">
        <w:trPr>
          <w:trHeight w:val="106"/>
        </w:trPr>
        <w:tc>
          <w:tcPr>
            <w:tcW w:w="5353" w:type="dxa"/>
          </w:tcPr>
          <w:p w14:paraId="1AB3DA7B" w14:textId="77777777" w:rsidR="00B75F46" w:rsidRDefault="00D82551">
            <w:pPr>
              <w:pStyle w:val="TerminalDisplay"/>
            </w:pPr>
            <w:r>
              <w:t>AT+IPR=100</w:t>
            </w:r>
          </w:p>
          <w:p w14:paraId="00D15E6E" w14:textId="77777777" w:rsidR="00B75F46" w:rsidRDefault="00B75F46">
            <w:pPr>
              <w:pStyle w:val="TerminalDisplay"/>
            </w:pPr>
          </w:p>
          <w:p w14:paraId="7B2048D8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275" w:type="dxa"/>
          </w:tcPr>
          <w:p w14:paraId="2097911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模组波特率设为不允许的值</w:t>
            </w:r>
          </w:p>
          <w:p w14:paraId="71A5DFB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出错</w:t>
            </w:r>
          </w:p>
        </w:tc>
      </w:tr>
    </w:tbl>
    <w:p w14:paraId="0AE87C76" w14:textId="1A1E916C" w:rsidR="00B75F46" w:rsidRDefault="00D82551" w:rsidP="00AD0129">
      <w:pPr>
        <w:pStyle w:val="20"/>
      </w:pPr>
      <w:bookmarkStart w:id="81" w:name="_Toc70523652"/>
      <w:bookmarkStart w:id="82" w:name="_Toc72417883"/>
      <w:bookmarkStart w:id="83" w:name="_Toc47513230"/>
      <w:bookmarkStart w:id="84" w:name="_Toc209020528"/>
      <w:r>
        <w:rPr>
          <w:rFonts w:hint="eastAsia"/>
        </w:rPr>
        <w:t>AT</w:t>
      </w:r>
      <w:r>
        <w:t>+CFUN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ascii="黑体" w:hAnsi="黑体" w:hint="eastAsia"/>
          <w:lang w:eastAsia="zh-CN"/>
        </w:rPr>
        <w:t>设置模组功能</w:t>
      </w:r>
      <w:bookmarkEnd w:id="81"/>
      <w:bookmarkEnd w:id="82"/>
      <w:bookmarkEnd w:id="83"/>
      <w:bookmarkEnd w:id="84"/>
    </w:p>
    <w:p w14:paraId="13FB6461" w14:textId="77777777" w:rsidR="00B75F46" w:rsidRDefault="00D82551">
      <w:pPr>
        <w:pStyle w:val="afc"/>
      </w:pPr>
      <w:r>
        <w:t>通过设置</w:t>
      </w:r>
      <w:r>
        <w:t>&lt;fun&gt;</w:t>
      </w:r>
      <w:r>
        <w:t>来选择模组的功能。</w:t>
      </w:r>
      <w:r>
        <w:t>&lt;fun&gt;</w:t>
      </w:r>
      <w:r>
        <w:t>只支持某些值</w:t>
      </w:r>
      <w:r>
        <w:rPr>
          <w:rFonts w:hint="eastAsia"/>
        </w:rPr>
        <w:t>。</w:t>
      </w:r>
    </w:p>
    <w:p w14:paraId="2E46A8D8" w14:textId="77777777" w:rsidR="00B75F46" w:rsidRDefault="00D82551">
      <w:pPr>
        <w:pStyle w:val="afc"/>
      </w:pPr>
      <w:r>
        <w:rPr>
          <w:rFonts w:hint="eastAsia"/>
        </w:rPr>
        <w:t>设置该参数后，掉电不保存。</w:t>
      </w:r>
    </w:p>
    <w:p w14:paraId="67C8248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959"/>
        <w:gridCol w:w="3177"/>
        <w:gridCol w:w="5492"/>
      </w:tblGrid>
      <w:tr w:rsidR="00B75F46" w14:paraId="6AF87A4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042D785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pct"/>
          </w:tcPr>
          <w:p w14:paraId="5F6EE87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52" w:type="pct"/>
          </w:tcPr>
          <w:p w14:paraId="3CD8F9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3A8BE7A" w14:textId="77777777" w:rsidTr="00B75F46">
        <w:trPr>
          <w:trHeight w:val="18"/>
        </w:trPr>
        <w:tc>
          <w:tcPr>
            <w:tcW w:w="498" w:type="pct"/>
          </w:tcPr>
          <w:p w14:paraId="59788B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50" w:type="pct"/>
          </w:tcPr>
          <w:p w14:paraId="009A06BC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AT+CFUN=[&lt;fun&gt;[,&lt;</w:t>
            </w:r>
            <w:proofErr w:type="spellStart"/>
            <w:r>
              <w:t>rst</w:t>
            </w:r>
            <w:proofErr w:type="spellEnd"/>
            <w:r>
              <w:t>&gt;]]&lt;CR&gt;</w:t>
            </w:r>
          </w:p>
        </w:tc>
        <w:tc>
          <w:tcPr>
            <w:tcW w:w="2852" w:type="pct"/>
          </w:tcPr>
          <w:p w14:paraId="30011A4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355A4102" w14:textId="77777777" w:rsidR="00B75F46" w:rsidRDefault="00D82551">
            <w:pPr>
              <w:pStyle w:val="TableText"/>
            </w:pPr>
            <w:r>
              <w:t>Or</w:t>
            </w:r>
          </w:p>
          <w:p w14:paraId="627CAA93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7B050993" w14:textId="77777777" w:rsidTr="00B75F46">
        <w:trPr>
          <w:trHeight w:val="18"/>
        </w:trPr>
        <w:tc>
          <w:tcPr>
            <w:tcW w:w="498" w:type="pct"/>
          </w:tcPr>
          <w:p w14:paraId="5BA034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50" w:type="pct"/>
          </w:tcPr>
          <w:p w14:paraId="2C0049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AT+CFUN?&lt;CR&gt;</w:t>
            </w:r>
          </w:p>
        </w:tc>
        <w:tc>
          <w:tcPr>
            <w:tcW w:w="2852" w:type="pct"/>
          </w:tcPr>
          <w:p w14:paraId="2219F277" w14:textId="77777777" w:rsidR="00B75F46" w:rsidRDefault="00D82551">
            <w:pPr>
              <w:pStyle w:val="TableText"/>
            </w:pPr>
            <w:r>
              <w:t>&lt;CR&gt;&lt;LF&gt;+CFUN: &lt;fun&gt;</w:t>
            </w:r>
          </w:p>
          <w:p w14:paraId="58777D0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0D353171" w14:textId="77777777" w:rsidTr="00B75F46">
        <w:trPr>
          <w:trHeight w:val="18"/>
        </w:trPr>
        <w:tc>
          <w:tcPr>
            <w:tcW w:w="498" w:type="pct"/>
          </w:tcPr>
          <w:p w14:paraId="0B4D52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50" w:type="pct"/>
          </w:tcPr>
          <w:p w14:paraId="30721D31" w14:textId="77777777" w:rsidR="00B75F46" w:rsidRDefault="00D82551">
            <w:pPr>
              <w:pStyle w:val="TableText"/>
            </w:pPr>
            <w:r>
              <w:t>AT+CFUN=?&lt;CR&gt;</w:t>
            </w:r>
          </w:p>
        </w:tc>
        <w:tc>
          <w:tcPr>
            <w:tcW w:w="2852" w:type="pct"/>
          </w:tcPr>
          <w:p w14:paraId="24D6C043" w14:textId="77777777" w:rsidR="00B75F46" w:rsidRDefault="00D82551">
            <w:pPr>
              <w:pStyle w:val="TableText"/>
            </w:pPr>
            <w:r>
              <w:t>&lt;CR&gt;&lt;LF&gt;+CFUN: (</w:t>
            </w:r>
            <w:proofErr w:type="spellStart"/>
            <w:r>
              <w:rPr>
                <w:rFonts w:hint="eastAsia"/>
              </w:rPr>
              <w:t>listof</w:t>
            </w:r>
            <w:proofErr w:type="spellEnd"/>
            <w:r>
              <w:t xml:space="preserve"> supported &lt;fun&gt;s),(range of supported &lt;</w:t>
            </w:r>
            <w:proofErr w:type="spellStart"/>
            <w:r>
              <w:t>rst</w:t>
            </w:r>
            <w:proofErr w:type="spellEnd"/>
            <w:r>
              <w:t>&gt;)</w:t>
            </w:r>
          </w:p>
          <w:p w14:paraId="5D9A8D8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CB6800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2F3C9E48" w14:textId="77777777">
        <w:tc>
          <w:tcPr>
            <w:tcW w:w="1560" w:type="dxa"/>
          </w:tcPr>
          <w:p w14:paraId="1059C344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fun</w:t>
            </w:r>
            <w:r>
              <w:t>&gt;</w:t>
            </w:r>
          </w:p>
        </w:tc>
        <w:tc>
          <w:tcPr>
            <w:tcW w:w="7852" w:type="dxa"/>
          </w:tcPr>
          <w:p w14:paraId="5EA4C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：最小功能（</w:t>
            </w:r>
            <w:r>
              <w:rPr>
                <w:rFonts w:hint="eastAsia"/>
              </w:rPr>
              <w:t>turn off radio and SIM power</w:t>
            </w:r>
            <w:r>
              <w:rPr>
                <w:rFonts w:hint="eastAsia"/>
              </w:rPr>
              <w:t>）</w:t>
            </w:r>
          </w:p>
          <w:p w14:paraId="72B8CDD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：全功能（默认）</w:t>
            </w:r>
          </w:p>
          <w:p w14:paraId="36BDC2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：关闭模组的发送和接收射频电路（飞行模式）</w:t>
            </w:r>
          </w:p>
          <w:p w14:paraId="28CBD87B" w14:textId="77777777" w:rsidR="00625CEA" w:rsidRPr="00625CEA" w:rsidRDefault="00625CEA">
            <w:pPr>
              <w:pStyle w:val="TableText"/>
            </w:pPr>
            <w:r>
              <w:t>9</w:t>
            </w:r>
            <w:r w:rsidR="00B7222C">
              <w:rPr>
                <w:rFonts w:hint="eastAsia"/>
              </w:rPr>
              <w:t>：升级功能（可通过上位机工具升级版本）</w:t>
            </w:r>
          </w:p>
        </w:tc>
      </w:tr>
      <w:tr w:rsidR="00B75F46" w14:paraId="3102EE77" w14:textId="77777777">
        <w:tc>
          <w:tcPr>
            <w:tcW w:w="1560" w:type="dxa"/>
          </w:tcPr>
          <w:p w14:paraId="4391017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rst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2CF19C0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do not reset the MT before setting it to &lt;fun&gt; power level</w:t>
            </w:r>
          </w:p>
          <w:p w14:paraId="4BFC81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reset the MT before setting it to &lt;fun&gt; power level</w:t>
            </w:r>
          </w:p>
        </w:tc>
      </w:tr>
    </w:tbl>
    <w:p w14:paraId="588328D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5F46" w14:paraId="06338FFF" w14:textId="77777777">
        <w:trPr>
          <w:trHeight w:val="95"/>
        </w:trPr>
        <w:tc>
          <w:tcPr>
            <w:tcW w:w="4814" w:type="dxa"/>
          </w:tcPr>
          <w:p w14:paraId="3AC1AEBF" w14:textId="77777777" w:rsidR="00B75F46" w:rsidRDefault="00D82551" w:rsidP="000D0E81">
            <w:pPr>
              <w:pStyle w:val="TerminalDisplay"/>
            </w:pPr>
            <w:r>
              <w:t>AT+CFUN=1</w:t>
            </w:r>
          </w:p>
          <w:p w14:paraId="3359A08A" w14:textId="77777777" w:rsidR="00B75F46" w:rsidRDefault="00B75F46" w:rsidP="000D0E81">
            <w:pPr>
              <w:pStyle w:val="TerminalDisplay"/>
            </w:pPr>
          </w:p>
          <w:p w14:paraId="1070AF1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4DF9E0D8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设置模组为全功能状态工作</w:t>
            </w:r>
          </w:p>
        </w:tc>
      </w:tr>
      <w:tr w:rsidR="00B75F46" w14:paraId="2819C340" w14:textId="77777777">
        <w:trPr>
          <w:trHeight w:val="106"/>
        </w:trPr>
        <w:tc>
          <w:tcPr>
            <w:tcW w:w="4814" w:type="dxa"/>
          </w:tcPr>
          <w:p w14:paraId="0327CEBB" w14:textId="77777777" w:rsidR="00B75F46" w:rsidRDefault="00D82551" w:rsidP="000D0E81">
            <w:pPr>
              <w:pStyle w:val="TerminalDisplay"/>
            </w:pPr>
            <w:r>
              <w:t>AT+CFUN?</w:t>
            </w:r>
          </w:p>
          <w:p w14:paraId="29328C0A" w14:textId="77777777" w:rsidR="00B75F46" w:rsidRDefault="00B75F46" w:rsidP="000D0E81">
            <w:pPr>
              <w:pStyle w:val="TerminalDisplay"/>
            </w:pPr>
          </w:p>
          <w:p w14:paraId="133326A4" w14:textId="77777777" w:rsidR="00B75F46" w:rsidRDefault="00D82551" w:rsidP="000D0E81">
            <w:pPr>
              <w:pStyle w:val="TerminalDisplay"/>
            </w:pPr>
            <w:r>
              <w:t>+CFUN: 1</w:t>
            </w:r>
          </w:p>
          <w:p w14:paraId="2C5E253D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32C76FD3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查询当前功能状态，全功能状态</w:t>
            </w:r>
          </w:p>
        </w:tc>
      </w:tr>
      <w:tr w:rsidR="00B75F46" w14:paraId="4C8BC681" w14:textId="77777777">
        <w:trPr>
          <w:trHeight w:val="106"/>
        </w:trPr>
        <w:tc>
          <w:tcPr>
            <w:tcW w:w="4814" w:type="dxa"/>
          </w:tcPr>
          <w:p w14:paraId="7F6440AB" w14:textId="77777777" w:rsidR="00B75F46" w:rsidRDefault="00D82551" w:rsidP="000D0E81">
            <w:pPr>
              <w:pStyle w:val="TerminalDisplay"/>
            </w:pPr>
            <w:r>
              <w:t>AT+CFUN=?</w:t>
            </w:r>
          </w:p>
          <w:p w14:paraId="4411D8D5" w14:textId="77777777" w:rsidR="00B75F46" w:rsidRDefault="00B75F46" w:rsidP="000D0E81">
            <w:pPr>
              <w:pStyle w:val="TerminalDisplay"/>
            </w:pPr>
          </w:p>
          <w:p w14:paraId="7BB82ED4" w14:textId="77777777" w:rsidR="00B75F46" w:rsidRDefault="00D82551" w:rsidP="000D0E81">
            <w:pPr>
              <w:pStyle w:val="TerminalDisplay"/>
            </w:pPr>
            <w:r>
              <w:t>+CFUN: (0,1,4</w:t>
            </w:r>
            <w:r w:rsidR="00625CEA">
              <w:rPr>
                <w:rFonts w:hint="eastAsia"/>
              </w:rPr>
              <w:t>,</w:t>
            </w:r>
            <w:r w:rsidR="00625CEA">
              <w:t>9</w:t>
            </w:r>
            <w:r>
              <w:t>),(0-1)</w:t>
            </w:r>
          </w:p>
          <w:p w14:paraId="63E977D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814" w:type="dxa"/>
          </w:tcPr>
          <w:p w14:paraId="0EA78AFD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查询指令可设置参数范围</w:t>
            </w:r>
          </w:p>
        </w:tc>
      </w:tr>
      <w:tr w:rsidR="00B75F46" w14:paraId="7185ABC4" w14:textId="77777777">
        <w:trPr>
          <w:trHeight w:val="106"/>
        </w:trPr>
        <w:tc>
          <w:tcPr>
            <w:tcW w:w="4814" w:type="dxa"/>
          </w:tcPr>
          <w:p w14:paraId="294B1E5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AT+CFUN=3</w:t>
            </w:r>
          </w:p>
          <w:p w14:paraId="41D83438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1E5813CD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814" w:type="dxa"/>
          </w:tcPr>
          <w:p w14:paraId="33FC4F94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设置不允许的参数</w:t>
            </w:r>
          </w:p>
        </w:tc>
      </w:tr>
    </w:tbl>
    <w:p w14:paraId="301B7797" w14:textId="79732923" w:rsidR="00B75F46" w:rsidRDefault="00D82551" w:rsidP="00AD0129">
      <w:pPr>
        <w:pStyle w:val="20"/>
      </w:pPr>
      <w:bookmarkStart w:id="85" w:name="_Toc41310411"/>
      <w:bookmarkStart w:id="86" w:name="_Toc70523653"/>
      <w:bookmarkStart w:id="87" w:name="_Toc47513231"/>
      <w:bookmarkStart w:id="88" w:name="_Toc72417884"/>
      <w:bookmarkStart w:id="89" w:name="_Toc209020529"/>
      <w:r>
        <w:rPr>
          <w:rFonts w:hint="eastAsia"/>
        </w:rPr>
        <w:t>AT+CMUX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串口多路复用指令</w:t>
      </w:r>
      <w:bookmarkEnd w:id="85"/>
      <w:bookmarkEnd w:id="86"/>
      <w:bookmarkEnd w:id="87"/>
      <w:bookmarkEnd w:id="88"/>
      <w:bookmarkEnd w:id="89"/>
      <w:proofErr w:type="spellEnd"/>
    </w:p>
    <w:p w14:paraId="28C79939" w14:textId="77777777" w:rsidR="00B75F46" w:rsidRDefault="00D82551">
      <w:pPr>
        <w:pStyle w:val="afc"/>
      </w:pPr>
      <w:r>
        <w:rPr>
          <w:rFonts w:hint="eastAsia"/>
        </w:rPr>
        <w:t>启用通信模组串口多路复用功能。</w:t>
      </w:r>
    </w:p>
    <w:p w14:paraId="0C4DF07C" w14:textId="77777777" w:rsidR="00B75F46" w:rsidRDefault="00D82551">
      <w:pPr>
        <w:pStyle w:val="afc"/>
      </w:pPr>
      <w:r>
        <w:rPr>
          <w:rFonts w:hint="eastAsia"/>
        </w:rPr>
        <w:t>基于一个物理通信串口，通过规范协议虚拟出两个甚至多个串口，一般虚拟三个串口，一个串口进行外部协议栈拨号上网，另外两个收发</w:t>
      </w:r>
      <w:r>
        <w:t>AT</w:t>
      </w:r>
      <w:r>
        <w:rPr>
          <w:rFonts w:hint="eastAsia"/>
        </w:rPr>
        <w:t>指令。建议使用</w:t>
      </w:r>
      <w:r>
        <w:t>AT+CMUX=0</w:t>
      </w:r>
      <w:r>
        <w:rPr>
          <w:rFonts w:hint="eastAsia"/>
        </w:rPr>
        <w:t>启用串口多路复用功能。</w:t>
      </w:r>
    </w:p>
    <w:p w14:paraId="250F712E" w14:textId="77777777" w:rsidR="00B75F46" w:rsidRDefault="00D82551">
      <w:pPr>
        <w:pStyle w:val="afc"/>
      </w:pPr>
      <w:r>
        <w:rPr>
          <w:rFonts w:hint="eastAsia"/>
        </w:rPr>
        <w:t>建议使用</w:t>
      </w:r>
      <w:r>
        <w:t>AT+CMUX=0</w:t>
      </w:r>
      <w:r>
        <w:rPr>
          <w:rFonts w:hint="eastAsia"/>
        </w:rPr>
        <w:t>启用串口多路复用功能。</w:t>
      </w:r>
    </w:p>
    <w:p w14:paraId="5C75CB0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95"/>
        <w:gridCol w:w="4974"/>
      </w:tblGrid>
      <w:tr w:rsidR="00B75F46" w14:paraId="431F543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DFA92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15" w:type="pct"/>
          </w:tcPr>
          <w:p w14:paraId="00DE92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83" w:type="pct"/>
          </w:tcPr>
          <w:p w14:paraId="75A12BE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B052EF6" w14:textId="77777777" w:rsidTr="00B75F46">
        <w:trPr>
          <w:trHeight w:val="18"/>
        </w:trPr>
        <w:tc>
          <w:tcPr>
            <w:tcW w:w="602" w:type="pct"/>
          </w:tcPr>
          <w:p w14:paraId="23EF29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15" w:type="pct"/>
          </w:tcPr>
          <w:p w14:paraId="2920E405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AT+CMUX=&lt;mode&gt;[,&lt;subset&gt;[,&lt;port_speed&gt;[,&lt;N1&gt;[,&lt;T1&gt;[,&lt;N2&gt;[,&lt;T2&gt;[,&lt;T3&gt;[,&lt;k&gt;]]]]]]]]&lt;CR&gt;</w:t>
            </w:r>
          </w:p>
        </w:tc>
        <w:tc>
          <w:tcPr>
            <w:tcW w:w="2583" w:type="pct"/>
          </w:tcPr>
          <w:p w14:paraId="6DD85BA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041B6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40C68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6278BE9" w14:textId="77777777" w:rsidTr="00B75F46">
        <w:trPr>
          <w:trHeight w:val="18"/>
        </w:trPr>
        <w:tc>
          <w:tcPr>
            <w:tcW w:w="602" w:type="pct"/>
          </w:tcPr>
          <w:p w14:paraId="50E7581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815" w:type="pct"/>
          </w:tcPr>
          <w:p w14:paraId="562AC0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r>
              <w:rPr>
                <w:rFonts w:hint="eastAsia"/>
              </w:rPr>
              <w:t>=?</w:t>
            </w:r>
            <w:r>
              <w:rPr>
                <w:color w:val="000000"/>
              </w:rPr>
              <w:t>&lt;CR&gt;</w:t>
            </w:r>
          </w:p>
        </w:tc>
        <w:tc>
          <w:tcPr>
            <w:tcW w:w="2583" w:type="pct"/>
          </w:tcPr>
          <w:p w14:paraId="4123C7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+CMUX: (list of supported &lt;mode&gt;values),(list of supported &lt;subset&gt; values),(value range of&lt;</w:t>
            </w:r>
            <w:proofErr w:type="spellStart"/>
            <w:r>
              <w:t>port_speed</w:t>
            </w:r>
            <w:proofErr w:type="spellEnd"/>
            <w:r>
              <w:t>&gt;),(value range of&lt;N1&gt;),(value range of&lt;T1&gt;),(value range of&lt;N2&gt;),(value range of&lt;T2&gt;),(value range of&lt;T3&gt;),(value range of&lt;k&gt;)</w:t>
            </w:r>
          </w:p>
          <w:p w14:paraId="14A26C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7DE3A13A" w14:textId="77777777" w:rsidTr="00B75F46">
        <w:trPr>
          <w:trHeight w:val="18"/>
        </w:trPr>
        <w:tc>
          <w:tcPr>
            <w:tcW w:w="602" w:type="pct"/>
          </w:tcPr>
          <w:p w14:paraId="262F477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15" w:type="pct"/>
          </w:tcPr>
          <w:p w14:paraId="7ED516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AT+</w:t>
            </w:r>
            <w:r>
              <w:t>CMUX</w:t>
            </w:r>
            <w:r>
              <w:rPr>
                <w:rFonts w:hint="eastAsia"/>
              </w:rPr>
              <w:t>?</w:t>
            </w:r>
            <w:r>
              <w:rPr>
                <w:color w:val="000000"/>
              </w:rPr>
              <w:t>&lt;CR&gt;</w:t>
            </w:r>
          </w:p>
        </w:tc>
        <w:tc>
          <w:tcPr>
            <w:tcW w:w="2583" w:type="pct"/>
          </w:tcPr>
          <w:p w14:paraId="4FDB017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 xml:space="preserve">+CMUX: </w:t>
            </w:r>
            <w:r>
              <w:rPr>
                <w:rFonts w:hint="eastAsia"/>
              </w:rPr>
              <w:t>&lt;mode&gt;</w:t>
            </w:r>
            <w:r>
              <w:t>,&lt;subset&gt;,</w:t>
            </w:r>
            <w:r>
              <w:rPr>
                <w:rFonts w:hint="eastAsia"/>
              </w:rPr>
              <w:t>&lt;</w:t>
            </w:r>
            <w:proofErr w:type="spellStart"/>
            <w:r>
              <w:t>port_speed</w:t>
            </w:r>
            <w:proofErr w:type="spellEnd"/>
            <w:r>
              <w:t>&gt;,&lt;N1&gt;,&lt;T1&gt;,&lt;N2&gt;,&lt;T2&gt;,&lt;T3&gt;,&lt;k&gt;</w:t>
            </w:r>
          </w:p>
          <w:p w14:paraId="1FD307E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AD2CA0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3164B3C" w14:textId="77777777">
        <w:tc>
          <w:tcPr>
            <w:tcW w:w="1560" w:type="dxa"/>
          </w:tcPr>
          <w:p w14:paraId="2E95C806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4327561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</w:t>
            </w:r>
            <w:r>
              <w:t>MUX</w:t>
            </w:r>
            <w:r>
              <w:rPr>
                <w:rFonts w:hint="eastAsia"/>
              </w:rPr>
              <w:t>打开状态下的模式，本规范中至少需要支持基本模式</w:t>
            </w:r>
          </w:p>
          <w:p w14:paraId="571F5865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：基本模式（默认值）</w:t>
            </w:r>
          </w:p>
          <w:p w14:paraId="688F0DEE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：增强模式（目前不支持）</w:t>
            </w:r>
          </w:p>
        </w:tc>
      </w:tr>
      <w:tr w:rsidR="00B75F46" w14:paraId="7CE2317E" w14:textId="77777777">
        <w:tc>
          <w:tcPr>
            <w:tcW w:w="1560" w:type="dxa"/>
          </w:tcPr>
          <w:p w14:paraId="19512C98" w14:textId="77777777" w:rsidR="00B75F46" w:rsidRDefault="00D82551">
            <w:pPr>
              <w:pStyle w:val="TableText"/>
            </w:pPr>
            <w:r>
              <w:t>&lt;subset&gt;</w:t>
            </w:r>
          </w:p>
        </w:tc>
        <w:tc>
          <w:tcPr>
            <w:tcW w:w="7852" w:type="dxa"/>
          </w:tcPr>
          <w:p w14:paraId="5A2876F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整数类型，帧格式子集</w:t>
            </w:r>
          </w:p>
          <w:p w14:paraId="5D69DBD1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UIH frames used only</w:t>
            </w:r>
            <w:r>
              <w:rPr>
                <w:rFonts w:hint="eastAsia"/>
              </w:rPr>
              <w:t>（默认值）</w:t>
            </w:r>
          </w:p>
          <w:p w14:paraId="4122D03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UI frames used only</w:t>
            </w:r>
            <w:r>
              <w:rPr>
                <w:rFonts w:hint="eastAsia"/>
              </w:rPr>
              <w:t>（目前不支持）</w:t>
            </w:r>
          </w:p>
          <w:p w14:paraId="6F99DD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t>：目前不支持</w:t>
            </w:r>
          </w:p>
        </w:tc>
      </w:tr>
      <w:tr w:rsidR="00B75F46" w14:paraId="3BA0C441" w14:textId="77777777">
        <w:tc>
          <w:tcPr>
            <w:tcW w:w="1560" w:type="dxa"/>
          </w:tcPr>
          <w:p w14:paraId="0C919B7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port_speed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907203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整数类型，串口速率</w:t>
            </w:r>
          </w:p>
          <w:p w14:paraId="316AD576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9600bit/s</w:t>
            </w:r>
          </w:p>
          <w:p w14:paraId="6A8BEBA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19200bit/s</w:t>
            </w:r>
          </w:p>
          <w:p w14:paraId="14DC5311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</w:t>
            </w:r>
            <w:r>
              <w:t>38400bit/s</w:t>
            </w:r>
          </w:p>
          <w:p w14:paraId="636B6E24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57600bit/s</w:t>
            </w:r>
          </w:p>
          <w:p w14:paraId="2B6D5969" w14:textId="77777777" w:rsidR="00B75F46" w:rsidRDefault="00D82551">
            <w:pPr>
              <w:pStyle w:val="TableText"/>
            </w:pPr>
            <w:r>
              <w:t>5</w:t>
            </w:r>
            <w:r>
              <w:rPr>
                <w:rFonts w:hint="eastAsia"/>
              </w:rPr>
              <w:t>：</w:t>
            </w:r>
            <w:r>
              <w:t>115200bit/s</w:t>
            </w:r>
            <w:r>
              <w:rPr>
                <w:rFonts w:hint="eastAsia"/>
              </w:rPr>
              <w:t>（默认值）</w:t>
            </w:r>
          </w:p>
          <w:p w14:paraId="1D0BCE10" w14:textId="77777777" w:rsidR="00B75F46" w:rsidRDefault="00D82551">
            <w:pPr>
              <w:pStyle w:val="TableText"/>
            </w:pPr>
            <w:r>
              <w:t>6</w:t>
            </w:r>
            <w:r>
              <w:rPr>
                <w:rFonts w:hint="eastAsia"/>
              </w:rPr>
              <w:t>：</w:t>
            </w:r>
            <w:r>
              <w:t>230400bit/s</w:t>
            </w:r>
          </w:p>
          <w:p w14:paraId="68ED0923" w14:textId="77777777" w:rsidR="00B75F46" w:rsidRDefault="00D82551">
            <w:pPr>
              <w:pStyle w:val="TableText"/>
            </w:pPr>
            <w:r>
              <w:t>7</w:t>
            </w:r>
            <w:r>
              <w:t>：目前不支持</w:t>
            </w:r>
          </w:p>
          <w:p w14:paraId="68846EE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：目前不支持</w:t>
            </w:r>
          </w:p>
        </w:tc>
      </w:tr>
      <w:tr w:rsidR="00B75F46" w14:paraId="3A57AEF3" w14:textId="77777777">
        <w:tc>
          <w:tcPr>
            <w:tcW w:w="1560" w:type="dxa"/>
          </w:tcPr>
          <w:p w14:paraId="2195CE01" w14:textId="77777777" w:rsidR="00B75F46" w:rsidRDefault="00D82551">
            <w:pPr>
              <w:pStyle w:val="TableText"/>
            </w:pPr>
            <w:r>
              <w:t>&lt;N1&gt;</w:t>
            </w:r>
          </w:p>
        </w:tc>
        <w:tc>
          <w:tcPr>
            <w:tcW w:w="7852" w:type="dxa"/>
          </w:tcPr>
          <w:p w14:paraId="0B0CAE6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整数类型，最大帧长，</w:t>
            </w:r>
            <w:r>
              <w:t>1~32768</w:t>
            </w:r>
            <w:r>
              <w:rPr>
                <w:rFonts w:hint="eastAsia"/>
              </w:rPr>
              <w:t>；目前仅支持的设置范围为</w:t>
            </w:r>
            <w:r>
              <w:t>1~2048</w:t>
            </w:r>
          </w:p>
          <w:p w14:paraId="008BFF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基本模式下默认值</w:t>
            </w:r>
            <w:r>
              <w:t>31</w:t>
            </w:r>
          </w:p>
          <w:p w14:paraId="15CB7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增强模式下默认值</w:t>
            </w:r>
            <w:r>
              <w:t>64</w:t>
            </w:r>
          </w:p>
        </w:tc>
      </w:tr>
      <w:tr w:rsidR="00B75F46" w14:paraId="3A4EAF97" w14:textId="77777777">
        <w:tc>
          <w:tcPr>
            <w:tcW w:w="1560" w:type="dxa"/>
          </w:tcPr>
          <w:p w14:paraId="50DF6DB7" w14:textId="77777777" w:rsidR="00B75F46" w:rsidRDefault="00D82551">
            <w:pPr>
              <w:pStyle w:val="TableText"/>
            </w:pPr>
            <w:r>
              <w:t>&lt;T1&gt;</w:t>
            </w:r>
          </w:p>
        </w:tc>
        <w:tc>
          <w:tcPr>
            <w:tcW w:w="7852" w:type="dxa"/>
          </w:tcPr>
          <w:p w14:paraId="2680E7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整数类型，接收确认定时器，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10ms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100ms</w:t>
            </w:r>
            <w:r>
              <w:rPr>
                <w:rFonts w:hint="eastAsia"/>
              </w:rPr>
              <w:t>）</w:t>
            </w:r>
          </w:p>
        </w:tc>
      </w:tr>
      <w:tr w:rsidR="00B75F46" w14:paraId="26E55E28" w14:textId="77777777">
        <w:tc>
          <w:tcPr>
            <w:tcW w:w="1560" w:type="dxa"/>
          </w:tcPr>
          <w:p w14:paraId="77B2FFAE" w14:textId="77777777" w:rsidR="00B75F46" w:rsidRDefault="00D82551">
            <w:pPr>
              <w:pStyle w:val="TableText"/>
            </w:pPr>
            <w:r>
              <w:t>&lt;N2&gt;</w:t>
            </w:r>
          </w:p>
        </w:tc>
        <w:tc>
          <w:tcPr>
            <w:tcW w:w="7852" w:type="dxa"/>
          </w:tcPr>
          <w:p w14:paraId="2907AF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整数类型，最大重连次数，</w:t>
            </w:r>
            <w:r>
              <w:t>0~100</w:t>
            </w:r>
            <w:r>
              <w:rPr>
                <w:rFonts w:hint="eastAsia"/>
              </w:rPr>
              <w:t>，默认值为</w:t>
            </w:r>
            <w:r>
              <w:t>3</w:t>
            </w:r>
            <w:r>
              <w:rPr>
                <w:rFonts w:hint="eastAsia"/>
              </w:rPr>
              <w:t>，目前仅支持</w:t>
            </w:r>
            <w:r>
              <w:t>0~5</w:t>
            </w:r>
          </w:p>
        </w:tc>
      </w:tr>
      <w:tr w:rsidR="00B75F46" w14:paraId="4DC3CB7E" w14:textId="77777777">
        <w:tc>
          <w:tcPr>
            <w:tcW w:w="1560" w:type="dxa"/>
          </w:tcPr>
          <w:p w14:paraId="4859DA08" w14:textId="77777777" w:rsidR="00B75F46" w:rsidRDefault="00D82551">
            <w:pPr>
              <w:pStyle w:val="TableText"/>
            </w:pPr>
            <w:r>
              <w:t>&lt;T2&gt;</w:t>
            </w:r>
          </w:p>
        </w:tc>
        <w:tc>
          <w:tcPr>
            <w:tcW w:w="7852" w:type="dxa"/>
          </w:tcPr>
          <w:p w14:paraId="3A0E32E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整数类型，多路控制通道响应定时器，</w:t>
            </w:r>
            <w:r>
              <w:t>2~255</w:t>
            </w:r>
            <w:r>
              <w:rPr>
                <w:rFonts w:hint="eastAsia"/>
              </w:rPr>
              <w:t>，</w:t>
            </w:r>
            <w:r>
              <w:t>2</w:t>
            </w:r>
            <w:r>
              <w:rPr>
                <w:rFonts w:hint="eastAsia"/>
              </w:rPr>
              <w:t>代表</w:t>
            </w:r>
            <w:r>
              <w:t>20ms</w:t>
            </w:r>
            <w:r>
              <w:rPr>
                <w:rFonts w:hint="eastAsia"/>
              </w:rPr>
              <w:t>，默认值为</w:t>
            </w:r>
            <w:r>
              <w:t>30</w:t>
            </w:r>
            <w:r>
              <w:rPr>
                <w:rFonts w:hint="eastAsia"/>
              </w:rPr>
              <w:t>（</w:t>
            </w:r>
            <w:r>
              <w:t>300ms</w:t>
            </w:r>
            <w:r>
              <w:rPr>
                <w:rFonts w:hint="eastAsia"/>
              </w:rPr>
              <w:t>）</w:t>
            </w:r>
          </w:p>
        </w:tc>
      </w:tr>
      <w:tr w:rsidR="00B75F46" w14:paraId="085AC45B" w14:textId="77777777">
        <w:tc>
          <w:tcPr>
            <w:tcW w:w="1560" w:type="dxa"/>
          </w:tcPr>
          <w:p w14:paraId="6B62791D" w14:textId="77777777" w:rsidR="00B75F46" w:rsidRDefault="00D82551">
            <w:pPr>
              <w:pStyle w:val="TableText"/>
            </w:pPr>
            <w:r>
              <w:t>&lt;T3&gt;</w:t>
            </w:r>
          </w:p>
        </w:tc>
        <w:tc>
          <w:tcPr>
            <w:tcW w:w="7852" w:type="dxa"/>
          </w:tcPr>
          <w:p w14:paraId="3BCD2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整数类型，唤醒响应定时器，</w:t>
            </w:r>
            <w:r>
              <w:t>1~255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代表</w:t>
            </w:r>
            <w:r>
              <w:t>1s</w:t>
            </w:r>
            <w:r>
              <w:rPr>
                <w:rFonts w:hint="eastAsia"/>
              </w:rPr>
              <w:t>，默认值为</w:t>
            </w:r>
            <w:r>
              <w:t>10</w:t>
            </w:r>
            <w:r>
              <w:rPr>
                <w:rFonts w:hint="eastAsia"/>
              </w:rPr>
              <w:t>（</w:t>
            </w:r>
            <w:r>
              <w:t>10s</w:t>
            </w:r>
            <w:r>
              <w:rPr>
                <w:rFonts w:hint="eastAsia"/>
              </w:rPr>
              <w:t>）</w:t>
            </w:r>
          </w:p>
          <w:p w14:paraId="494F75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（目前不支持该参数，读命令时返回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  <w:tr w:rsidR="00B75F46" w14:paraId="33EDB2A3" w14:textId="77777777">
        <w:tc>
          <w:tcPr>
            <w:tcW w:w="1560" w:type="dxa"/>
          </w:tcPr>
          <w:p w14:paraId="1D2B9447" w14:textId="77777777" w:rsidR="00B75F46" w:rsidRDefault="00D82551">
            <w:pPr>
              <w:pStyle w:val="TableText"/>
            </w:pPr>
            <w:r>
              <w:t>&lt;k&gt;</w:t>
            </w:r>
          </w:p>
        </w:tc>
        <w:tc>
          <w:tcPr>
            <w:tcW w:w="7852" w:type="dxa"/>
          </w:tcPr>
          <w:p w14:paraId="2BE42AA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整数类型，窗口大小，</w:t>
            </w:r>
            <w:r>
              <w:t>1~7</w:t>
            </w:r>
            <w:r>
              <w:rPr>
                <w:rFonts w:hint="eastAsia"/>
              </w:rPr>
              <w:t>，默认值为</w:t>
            </w:r>
            <w:r>
              <w:t>2</w:t>
            </w:r>
            <w:r>
              <w:rPr>
                <w:rFonts w:hint="eastAsia"/>
              </w:rPr>
              <w:t>，用于支持错误恢复的增强模式。</w:t>
            </w:r>
          </w:p>
          <w:p w14:paraId="6B443D3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（目前不支持该参数，读命令时返回</w:t>
            </w:r>
            <w:r>
              <w:t>0</w:t>
            </w:r>
            <w:r>
              <w:rPr>
                <w:rFonts w:hint="eastAsia"/>
              </w:rPr>
              <w:t>值）</w:t>
            </w:r>
          </w:p>
        </w:tc>
      </w:tr>
    </w:tbl>
    <w:p w14:paraId="40EAE5AA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51420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E798B6B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5CF0C40" wp14:editId="4315B929">
                  <wp:extent cx="441960" cy="359410"/>
                  <wp:effectExtent l="0" t="0" r="0" b="2540"/>
                  <wp:docPr id="27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E6477C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&lt;T2&gt;</w:t>
            </w:r>
            <w:r>
              <w:rPr>
                <w:rFonts w:hint="eastAsia"/>
              </w:rPr>
              <w:t>必须大于</w:t>
            </w:r>
            <w:r>
              <w:t>&lt;T1&gt;</w:t>
            </w:r>
            <w:r>
              <w:rPr>
                <w:rFonts w:hint="eastAsia"/>
              </w:rPr>
              <w:t>。</w:t>
            </w:r>
          </w:p>
        </w:tc>
      </w:tr>
    </w:tbl>
    <w:p w14:paraId="305FDD0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458"/>
        <w:gridCol w:w="2956"/>
      </w:tblGrid>
      <w:tr w:rsidR="00B75F46" w14:paraId="598EF040" w14:textId="77777777">
        <w:tc>
          <w:tcPr>
            <w:tcW w:w="4786" w:type="dxa"/>
            <w:vAlign w:val="center"/>
          </w:tcPr>
          <w:p w14:paraId="68AFAD2F" w14:textId="77777777" w:rsidR="00B75F46" w:rsidRDefault="00D82551" w:rsidP="000D0E81">
            <w:pPr>
              <w:pStyle w:val="TerminalDisplay"/>
            </w:pPr>
            <w:r>
              <w:t>AT+CMUX=0</w:t>
            </w:r>
          </w:p>
          <w:p w14:paraId="3693DB23" w14:textId="77777777" w:rsidR="00B75F46" w:rsidRDefault="00B75F46" w:rsidP="000D0E81">
            <w:pPr>
              <w:pStyle w:val="TerminalDisplay"/>
            </w:pPr>
          </w:p>
          <w:p w14:paraId="614A993E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05E5BCF6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基本模式，其它参数使用默认值</w:t>
            </w:r>
          </w:p>
        </w:tc>
      </w:tr>
      <w:tr w:rsidR="00B75F46" w14:paraId="606C8158" w14:textId="77777777">
        <w:tc>
          <w:tcPr>
            <w:tcW w:w="4786" w:type="dxa"/>
            <w:vAlign w:val="center"/>
          </w:tcPr>
          <w:p w14:paraId="5BA39AA5" w14:textId="77777777" w:rsidR="00B75F46" w:rsidRDefault="00D82551" w:rsidP="000D0E81">
            <w:pPr>
              <w:pStyle w:val="TerminalDisplay"/>
            </w:pPr>
            <w:r>
              <w:t>AT+CMUX=?</w:t>
            </w:r>
          </w:p>
          <w:p w14:paraId="2E708C27" w14:textId="77777777" w:rsidR="00B75F46" w:rsidRDefault="00B75F46" w:rsidP="000D0E81">
            <w:pPr>
              <w:pStyle w:val="TerminalDisplay"/>
            </w:pPr>
          </w:p>
          <w:p w14:paraId="2EBD7056" w14:textId="77777777" w:rsidR="00B75F46" w:rsidRDefault="00D82551" w:rsidP="000D0E81">
            <w:pPr>
              <w:pStyle w:val="TerminalDisplay"/>
            </w:pPr>
            <w:r>
              <w:t>+CMUX: (0-1),(0-2),(1-8),(1-32768),(1-255),(0-100),(2-255),(1-255),(1-7)</w:t>
            </w:r>
          </w:p>
          <w:p w14:paraId="348B679D" w14:textId="77777777" w:rsidR="00B75F46" w:rsidRDefault="00D82551" w:rsidP="000D0E8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628" w:type="dxa"/>
            <w:vAlign w:val="center"/>
          </w:tcPr>
          <w:p w14:paraId="6312B9BD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查询指令参数可设置范围</w:t>
            </w:r>
          </w:p>
        </w:tc>
      </w:tr>
      <w:tr w:rsidR="00B75F46" w14:paraId="22938F64" w14:textId="77777777">
        <w:tc>
          <w:tcPr>
            <w:tcW w:w="4786" w:type="dxa"/>
            <w:vAlign w:val="center"/>
          </w:tcPr>
          <w:p w14:paraId="3DAAE635" w14:textId="77777777" w:rsidR="00B75F46" w:rsidRDefault="00D82551" w:rsidP="000D0E81">
            <w:pPr>
              <w:pStyle w:val="TerminalDisplay"/>
            </w:pPr>
            <w:r>
              <w:t>AT+CMUX?</w:t>
            </w:r>
          </w:p>
          <w:p w14:paraId="604E65E7" w14:textId="77777777" w:rsidR="00B75F46" w:rsidRDefault="00B75F46" w:rsidP="000D0E81">
            <w:pPr>
              <w:pStyle w:val="TerminalDisplay"/>
            </w:pPr>
          </w:p>
          <w:p w14:paraId="3AA84947" w14:textId="77777777" w:rsidR="00B75F46" w:rsidRDefault="00D82551" w:rsidP="000D0E81">
            <w:pPr>
              <w:pStyle w:val="TerminalDisplay"/>
            </w:pPr>
            <w:r>
              <w:t>+CMUX: 0,0,5,31,10,3,30,10,2</w:t>
            </w:r>
          </w:p>
          <w:p w14:paraId="650FF405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4628" w:type="dxa"/>
            <w:vAlign w:val="center"/>
          </w:tcPr>
          <w:p w14:paraId="30114BBE" w14:textId="77777777" w:rsidR="00B75F46" w:rsidRDefault="00D82551" w:rsidP="000D0E8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查询当前参数</w:t>
            </w:r>
          </w:p>
        </w:tc>
      </w:tr>
      <w:tr w:rsidR="00B75F46" w14:paraId="2B1FAAD7" w14:textId="77777777">
        <w:tc>
          <w:tcPr>
            <w:tcW w:w="4786" w:type="dxa"/>
            <w:vAlign w:val="center"/>
          </w:tcPr>
          <w:p w14:paraId="11F0C13A" w14:textId="77777777" w:rsidR="00B75F46" w:rsidRDefault="00D82551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  <w:r>
              <w:rPr>
                <w:rFonts w:ascii="宋体" w:hAnsi="Times New Roman" w:cs="宋体"/>
                <w:szCs w:val="18"/>
                <w:lang w:val="zh-CN"/>
              </w:rPr>
              <w:t>AT+CMUX=3</w:t>
            </w:r>
          </w:p>
          <w:p w14:paraId="5C319600" w14:textId="77777777" w:rsidR="00B75F46" w:rsidRDefault="00B75F46" w:rsidP="000D0E81">
            <w:pPr>
              <w:pStyle w:val="TerminalDisplay"/>
              <w:rPr>
                <w:rFonts w:ascii="宋体" w:hAnsi="Times New Roman" w:cs="宋体"/>
                <w:szCs w:val="18"/>
                <w:lang w:val="zh-CN"/>
              </w:rPr>
            </w:pPr>
          </w:p>
          <w:p w14:paraId="75546639" w14:textId="77777777" w:rsidR="00B75F46" w:rsidRDefault="00D82551" w:rsidP="000D0E81">
            <w:pPr>
              <w:pStyle w:val="TerminalDisplay"/>
            </w:pPr>
            <w:r>
              <w:rPr>
                <w:rFonts w:ascii="宋体" w:hAnsi="Times New Roman" w:cs="宋体"/>
                <w:sz w:val="18"/>
                <w:szCs w:val="18"/>
                <w:lang w:val="zh-CN"/>
              </w:rPr>
              <w:t>ERROR</w:t>
            </w:r>
          </w:p>
        </w:tc>
        <w:tc>
          <w:tcPr>
            <w:tcW w:w="4628" w:type="dxa"/>
            <w:vAlign w:val="center"/>
          </w:tcPr>
          <w:p w14:paraId="41E28BF2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设置不允许的参数</w:t>
            </w:r>
          </w:p>
        </w:tc>
      </w:tr>
    </w:tbl>
    <w:p w14:paraId="78E9D178" w14:textId="77D95C93" w:rsidR="00B75F46" w:rsidRDefault="00D82551" w:rsidP="00AD0129">
      <w:pPr>
        <w:pStyle w:val="20"/>
      </w:pPr>
      <w:bookmarkStart w:id="90" w:name="_Toc41310412"/>
      <w:bookmarkStart w:id="91" w:name="_Toc47513232"/>
      <w:bookmarkStart w:id="92" w:name="_Toc70523654"/>
      <w:bookmarkStart w:id="93" w:name="_Toc72417885"/>
      <w:bookmarkStart w:id="94" w:name="_Toc209020530"/>
      <w:r>
        <w:t>AT+CCLK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时钟</w:t>
      </w:r>
      <w:r>
        <w:rPr>
          <w:rFonts w:hint="eastAsia"/>
        </w:rPr>
        <w:t>管理</w:t>
      </w:r>
      <w:bookmarkEnd w:id="90"/>
      <w:bookmarkEnd w:id="91"/>
      <w:bookmarkEnd w:id="92"/>
      <w:bookmarkEnd w:id="93"/>
      <w:bookmarkEnd w:id="94"/>
      <w:proofErr w:type="spellEnd"/>
    </w:p>
    <w:p w14:paraId="3D15E0DB" w14:textId="77777777" w:rsidR="00B75F46" w:rsidRDefault="00D82551">
      <w:pPr>
        <w:pStyle w:val="afc"/>
      </w:pPr>
      <w:r>
        <w:rPr>
          <w:rFonts w:hint="eastAsia"/>
        </w:rPr>
        <w:t>设置和查询模组的实时时钟。</w:t>
      </w:r>
    </w:p>
    <w:p w14:paraId="0B5FF991" w14:textId="77777777" w:rsidR="00B75F46" w:rsidRDefault="00D82551">
      <w:pPr>
        <w:pStyle w:val="afc"/>
      </w:pPr>
      <w:r>
        <w:rPr>
          <w:rFonts w:hint="eastAsia"/>
        </w:rPr>
        <w:t>设置的时间立即生效，掉电保存；默认时钟为</w:t>
      </w:r>
      <w:r>
        <w:t>0</w:t>
      </w:r>
      <w:r>
        <w:rPr>
          <w:rFonts w:hint="eastAsia"/>
        </w:rPr>
        <w:t>时区，使用</w:t>
      </w:r>
      <w:r>
        <w:rPr>
          <w:rFonts w:hint="eastAsia"/>
        </w:rPr>
        <w:t>1/4</w:t>
      </w:r>
      <w:r>
        <w:rPr>
          <w:rFonts w:hint="eastAsia"/>
        </w:rPr>
        <w:t>时区。</w:t>
      </w:r>
    </w:p>
    <w:p w14:paraId="7BF5F88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322DA09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64B5BF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41494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48E4D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7CA7762" w14:textId="77777777" w:rsidTr="00B75F46">
        <w:trPr>
          <w:trHeight w:val="18"/>
        </w:trPr>
        <w:tc>
          <w:tcPr>
            <w:tcW w:w="602" w:type="pct"/>
          </w:tcPr>
          <w:p w14:paraId="1B76B0A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3363AA72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AT+CCLK=&lt;time&gt;</w:t>
            </w:r>
            <w:r>
              <w:t>&lt;CR&gt;</w:t>
            </w:r>
          </w:p>
        </w:tc>
        <w:tc>
          <w:tcPr>
            <w:tcW w:w="2598" w:type="pct"/>
          </w:tcPr>
          <w:p w14:paraId="118E9E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7671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39BCB722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A9492B8" w14:textId="77777777" w:rsidTr="00B75F46">
        <w:trPr>
          <w:trHeight w:val="18"/>
        </w:trPr>
        <w:tc>
          <w:tcPr>
            <w:tcW w:w="602" w:type="pct"/>
          </w:tcPr>
          <w:p w14:paraId="4D52B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7858B679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AT+CCLK?</w:t>
            </w:r>
            <w:r>
              <w:t>&lt;CR&gt;</w:t>
            </w:r>
          </w:p>
        </w:tc>
        <w:tc>
          <w:tcPr>
            <w:tcW w:w="2598" w:type="pct"/>
          </w:tcPr>
          <w:p w14:paraId="7E5D412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CCLK: &lt;time&gt;</w:t>
            </w:r>
          </w:p>
          <w:p w14:paraId="5A9894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20CD76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F0B35A1" w14:textId="77777777">
        <w:tc>
          <w:tcPr>
            <w:tcW w:w="1560" w:type="dxa"/>
          </w:tcPr>
          <w:p w14:paraId="055788DD" w14:textId="77777777" w:rsidR="00B75F46" w:rsidRDefault="00D82551">
            <w:pPr>
              <w:pStyle w:val="TableText"/>
            </w:pPr>
            <w:r>
              <w:t>&lt;time&gt;</w:t>
            </w:r>
          </w:p>
        </w:tc>
        <w:tc>
          <w:tcPr>
            <w:tcW w:w="7852" w:type="dxa"/>
          </w:tcPr>
          <w:p w14:paraId="0A2A2C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字符串，格式为</w:t>
            </w:r>
            <w:r>
              <w:t xml:space="preserve"> “</w:t>
            </w:r>
            <w:proofErr w:type="spellStart"/>
            <w:r>
              <w:t>yy</w:t>
            </w:r>
            <w:proofErr w:type="spellEnd"/>
            <w:r>
              <w:t>/MM/</w:t>
            </w:r>
            <w:proofErr w:type="spellStart"/>
            <w:r>
              <w:t>dd,hh:mm:ss</w:t>
            </w:r>
            <w:proofErr w:type="spellEnd"/>
            <w:r>
              <w:rPr>
                <w:rFonts w:hint="eastAsia"/>
              </w:rPr>
              <w:t>[</w:t>
            </w:r>
            <w:r>
              <w:t>TZ</w:t>
            </w:r>
            <w:r>
              <w:rPr>
                <w:rFonts w:hint="eastAsia"/>
              </w:rPr>
              <w:t>]</w:t>
            </w:r>
            <w:r>
              <w:t>”</w:t>
            </w:r>
            <w:r>
              <w:rPr>
                <w:rFonts w:hint="eastAsia"/>
              </w:rPr>
              <w:t>，指示年、月、日、小时、分钟、秒</w:t>
            </w:r>
          </w:p>
        </w:tc>
      </w:tr>
      <w:tr w:rsidR="00B75F46" w14:paraId="3219F188" w14:textId="77777777">
        <w:tc>
          <w:tcPr>
            <w:tcW w:w="1560" w:type="dxa"/>
          </w:tcPr>
          <w:p w14:paraId="3C1522AD" w14:textId="77777777" w:rsidR="00B75F46" w:rsidRDefault="00D82551">
            <w:pPr>
              <w:pStyle w:val="TableText"/>
            </w:pPr>
            <w:r>
              <w:t>TZ</w:t>
            </w:r>
          </w:p>
        </w:tc>
        <w:tc>
          <w:tcPr>
            <w:tcW w:w="7852" w:type="dxa"/>
          </w:tcPr>
          <w:p w14:paraId="11E021BD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位数字表示当地时间与</w:t>
            </w:r>
            <w:r>
              <w:t>GMT</w:t>
            </w:r>
            <w:r>
              <w:rPr>
                <w:rFonts w:hint="eastAsia"/>
              </w:rPr>
              <w:t>之间时差。</w:t>
            </w:r>
          </w:p>
          <w:p w14:paraId="5E7B0F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该信息可选，只有当网络支持时该信息才显示。当地时间为</w:t>
            </w:r>
            <w:r>
              <w:t>GMT</w:t>
            </w:r>
            <w:r>
              <w:rPr>
                <w:rFonts w:hint="eastAsia"/>
              </w:rPr>
              <w:t>时间时不显示。</w:t>
            </w:r>
          </w:p>
        </w:tc>
      </w:tr>
    </w:tbl>
    <w:p w14:paraId="2853C1E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49D8646E" w14:textId="77777777">
        <w:trPr>
          <w:trHeight w:val="74"/>
        </w:trPr>
        <w:tc>
          <w:tcPr>
            <w:tcW w:w="4111" w:type="dxa"/>
            <w:vAlign w:val="center"/>
          </w:tcPr>
          <w:p w14:paraId="3041958D" w14:textId="77777777" w:rsidR="00B75F46" w:rsidRDefault="00D82551">
            <w:pPr>
              <w:pStyle w:val="TerminalDisplay"/>
            </w:pPr>
            <w:bookmarkStart w:id="95" w:name="OLE_LINK50"/>
            <w:r>
              <w:t>AT+CCLK="18/07/01,14:54:01"</w:t>
            </w:r>
          </w:p>
          <w:p w14:paraId="5F1320A1" w14:textId="77777777" w:rsidR="00B75F46" w:rsidRDefault="00B75F46">
            <w:pPr>
              <w:pStyle w:val="TerminalDisplay"/>
            </w:pPr>
          </w:p>
          <w:bookmarkEnd w:id="95"/>
          <w:p w14:paraId="7BD7BB9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44A0C5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设置模组时间为</w:t>
            </w: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月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>日，</w:t>
            </w:r>
            <w:r>
              <w:rPr>
                <w:rFonts w:asciiTheme="minorEastAsia" w:hAnsiTheme="minorEastAsia"/>
              </w:rPr>
              <w:t>14</w:t>
            </w:r>
            <w:r>
              <w:rPr>
                <w:rFonts w:asciiTheme="minorEastAsia" w:hAnsiTheme="minorEastAsia" w:hint="eastAsia"/>
              </w:rPr>
              <w:t>时</w:t>
            </w:r>
            <w:r>
              <w:rPr>
                <w:rFonts w:asciiTheme="minorEastAsia" w:hAnsiTheme="minorEastAsia"/>
              </w:rPr>
              <w:t>54</w:t>
            </w:r>
            <w:r>
              <w:rPr>
                <w:rFonts w:asciiTheme="minorEastAsia" w:hAnsiTheme="minorEastAsia" w:hint="eastAsia"/>
              </w:rPr>
              <w:t>分</w:t>
            </w:r>
            <w:r>
              <w:rPr>
                <w:rFonts w:asciiTheme="minorEastAsia" w:hAnsiTheme="minorEastAsia"/>
              </w:rPr>
              <w:t>01</w:t>
            </w:r>
            <w:r>
              <w:rPr>
                <w:rFonts w:asciiTheme="minorEastAsia" w:hAnsiTheme="minorEastAsia" w:hint="eastAsia"/>
              </w:rPr>
              <w:t>秒，时区为东八区</w:t>
            </w:r>
          </w:p>
        </w:tc>
      </w:tr>
      <w:tr w:rsidR="00B75F46" w14:paraId="4555C1CC" w14:textId="77777777">
        <w:trPr>
          <w:trHeight w:val="74"/>
        </w:trPr>
        <w:tc>
          <w:tcPr>
            <w:tcW w:w="4111" w:type="dxa"/>
            <w:vAlign w:val="center"/>
          </w:tcPr>
          <w:p w14:paraId="0D91B904" w14:textId="77777777" w:rsidR="00B75F46" w:rsidRDefault="00D82551">
            <w:pPr>
              <w:pStyle w:val="TerminalDisplay"/>
            </w:pPr>
            <w:r>
              <w:t>AT+CCLK?</w:t>
            </w:r>
          </w:p>
          <w:p w14:paraId="2A7374E5" w14:textId="77777777" w:rsidR="00B75F46" w:rsidRDefault="00B75F46">
            <w:pPr>
              <w:pStyle w:val="TerminalDisplay"/>
            </w:pPr>
          </w:p>
          <w:p w14:paraId="2A582FA3" w14:textId="77777777" w:rsidR="00B75F46" w:rsidRDefault="00D82551">
            <w:pPr>
              <w:pStyle w:val="TerminalDisplay"/>
            </w:pPr>
            <w:r>
              <w:t>+CCLK: "18/07/01,14:54:10</w:t>
            </w:r>
            <w:r>
              <w:rPr>
                <w:rFonts w:hint="eastAsia"/>
              </w:rPr>
              <w:t>+</w:t>
            </w:r>
            <w:r>
              <w:t>32"</w:t>
            </w:r>
          </w:p>
          <w:p w14:paraId="14284DC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93C31F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查询模组当前的时钟</w:t>
            </w:r>
          </w:p>
        </w:tc>
      </w:tr>
      <w:tr w:rsidR="00B75F46" w14:paraId="23FF1B2B" w14:textId="77777777">
        <w:trPr>
          <w:trHeight w:val="74"/>
        </w:trPr>
        <w:tc>
          <w:tcPr>
            <w:tcW w:w="4111" w:type="dxa"/>
            <w:vAlign w:val="center"/>
          </w:tcPr>
          <w:p w14:paraId="05F88CA0" w14:textId="77777777" w:rsidR="00B75F46" w:rsidRDefault="00D82551">
            <w:pPr>
              <w:pStyle w:val="TerminalDisplay"/>
            </w:pPr>
            <w:r>
              <w:t>AT+CCLK=14/07/02,10:48:50</w:t>
            </w:r>
          </w:p>
          <w:p w14:paraId="2B377D9D" w14:textId="77777777" w:rsidR="00B75F46" w:rsidRDefault="00B75F46">
            <w:pPr>
              <w:pStyle w:val="TerminalDisplay"/>
            </w:pPr>
          </w:p>
          <w:p w14:paraId="0ADABF5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04EA1A4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设置时间必须为字符串格式</w:t>
            </w:r>
          </w:p>
        </w:tc>
      </w:tr>
    </w:tbl>
    <w:p w14:paraId="0CC20063" w14:textId="77777777" w:rsidR="00B75F46" w:rsidRDefault="00B75F46">
      <w:bookmarkStart w:id="96" w:name="_Toc41310413"/>
      <w:bookmarkStart w:id="97" w:name="_Toc72417886"/>
      <w:bookmarkStart w:id="98" w:name="_Toc47513233"/>
      <w:bookmarkStart w:id="99" w:name="_Toc70523655"/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FAE28CE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09959F8C" w14:textId="77777777" w:rsidR="00B75F46" w:rsidRDefault="00D82551">
            <w:pPr>
              <w:pStyle w:val="TableText"/>
            </w:pPr>
            <w:r>
              <w:rPr>
                <w:noProof/>
              </w:rPr>
              <w:lastRenderedPageBreak/>
              <w:drawing>
                <wp:inline distT="0" distB="0" distL="0" distR="0" wp14:anchorId="336D1F6E" wp14:editId="7C5B8803">
                  <wp:extent cx="441960" cy="359410"/>
                  <wp:effectExtent l="0" t="0" r="0" b="2540"/>
                  <wp:docPr id="1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C167F92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BE1064">
              <w:rPr>
                <w:rFonts w:hint="eastAsia"/>
              </w:rPr>
              <w:t>设</w:t>
            </w:r>
            <w:r w:rsidRPr="002D7703">
              <w:rPr>
                <w:rFonts w:hint="eastAsia"/>
              </w:rPr>
              <w:t>置的时间内容会写入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，掉电报存；</w:t>
            </w:r>
          </w:p>
          <w:p w14:paraId="1628E958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默认打开网络授时（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）功能，如果对应的运营商网络支持网络授时，在注册网络过程，会将</w:t>
            </w:r>
            <w:r w:rsidRPr="002D7703">
              <w:rPr>
                <w:rFonts w:hint="eastAsia"/>
              </w:rPr>
              <w:t>NV</w:t>
            </w:r>
            <w:r w:rsidRPr="002D7703">
              <w:rPr>
                <w:rFonts w:hint="eastAsia"/>
              </w:rPr>
              <w:t>文件中的时间刷新为网络时间。</w:t>
            </w:r>
          </w:p>
          <w:p w14:paraId="3A8C9EA0" w14:textId="77777777" w:rsidR="00B75F46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故：如果测试掉电保存，请无卡测试，或使用不支持</w:t>
            </w:r>
            <w:r w:rsidRPr="002D7703">
              <w:rPr>
                <w:rFonts w:hint="eastAsia"/>
              </w:rPr>
              <w:t>NITZ</w:t>
            </w:r>
            <w:r w:rsidRPr="002D7703">
              <w:rPr>
                <w:rFonts w:hint="eastAsia"/>
              </w:rPr>
              <w:t>功能的运营商</w:t>
            </w:r>
            <w:r w:rsidRPr="002D7703">
              <w:rPr>
                <w:rFonts w:hint="eastAsia"/>
              </w:rPr>
              <w:t>SIM</w:t>
            </w:r>
            <w:r w:rsidRPr="002D7703">
              <w:rPr>
                <w:rFonts w:hint="eastAsia"/>
              </w:rPr>
              <w:t>卡测试（如联通）。</w:t>
            </w:r>
          </w:p>
        </w:tc>
      </w:tr>
    </w:tbl>
    <w:p w14:paraId="17604805" w14:textId="278FDD57" w:rsidR="00B75F46" w:rsidRDefault="00D82551" w:rsidP="00AD0129">
      <w:pPr>
        <w:pStyle w:val="20"/>
      </w:pPr>
      <w:bookmarkStart w:id="100" w:name="_Toc209020531"/>
      <w:r>
        <w:t>AT+CPIN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输入</w:t>
      </w:r>
      <w:r>
        <w:t>PIN</w:t>
      </w:r>
      <w:r>
        <w:t>码</w:t>
      </w:r>
      <w:bookmarkEnd w:id="96"/>
      <w:bookmarkEnd w:id="97"/>
      <w:bookmarkEnd w:id="98"/>
      <w:bookmarkEnd w:id="99"/>
      <w:bookmarkEnd w:id="100"/>
      <w:proofErr w:type="spellEnd"/>
    </w:p>
    <w:p w14:paraId="63B7B1D8" w14:textId="77777777" w:rsidR="00B75F46" w:rsidRDefault="00D82551">
      <w:pPr>
        <w:pStyle w:val="afc"/>
      </w:pPr>
      <w:r>
        <w:rPr>
          <w:rFonts w:hint="eastAsia"/>
        </w:rPr>
        <w:t>查询</w:t>
      </w:r>
      <w:r>
        <w:t>PIN</w:t>
      </w:r>
      <w:r>
        <w:rPr>
          <w:rFonts w:hint="eastAsia"/>
        </w:rPr>
        <w:t>状态以及输入</w:t>
      </w:r>
      <w:r>
        <w:t>PIN</w:t>
      </w:r>
      <w:r>
        <w:rPr>
          <w:rFonts w:hint="eastAsia"/>
        </w:rPr>
        <w:t>码。</w:t>
      </w:r>
    </w:p>
    <w:p w14:paraId="192E96F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若要输入</w:t>
      </w:r>
      <w:r>
        <w:t>PIN</w:t>
      </w:r>
      <w:r>
        <w:rPr>
          <w:rFonts w:hint="eastAsia"/>
        </w:rPr>
        <w:t>码，需锁定当前</w:t>
      </w:r>
      <w:r>
        <w:t>SIM</w:t>
      </w:r>
      <w:r>
        <w:rPr>
          <w:rFonts w:hint="eastAsia"/>
        </w:rPr>
        <w:t>卡（</w:t>
      </w:r>
      <w:r>
        <w:t>AT+CLCK="SC",1,"1234"</w:t>
      </w:r>
      <w:r>
        <w:rPr>
          <w:rFonts w:hint="eastAsia"/>
        </w:rPr>
        <w:t>）后，重启模组才能输入</w:t>
      </w:r>
      <w:r>
        <w:t>PIN</w:t>
      </w:r>
      <w:r>
        <w:rPr>
          <w:rFonts w:hint="eastAsia"/>
        </w:rPr>
        <w:t>码；输入三次错误的</w:t>
      </w:r>
      <w:r>
        <w:t>PIN</w:t>
      </w:r>
      <w:r>
        <w:rPr>
          <w:rFonts w:hint="eastAsia"/>
        </w:rPr>
        <w:t>码后，会要求输入</w:t>
      </w:r>
      <w:r>
        <w:t>PUK</w:t>
      </w:r>
      <w:r>
        <w:rPr>
          <w:rFonts w:hint="eastAsia"/>
        </w:rPr>
        <w:t>码才能解锁。</w:t>
      </w:r>
    </w:p>
    <w:p w14:paraId="2B635AD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80"/>
        <w:gridCol w:w="4989"/>
      </w:tblGrid>
      <w:tr w:rsidR="00B75F46" w14:paraId="404B111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1DA129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7" w:type="pct"/>
          </w:tcPr>
          <w:p w14:paraId="4AB27DF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0" w:type="pct"/>
          </w:tcPr>
          <w:p w14:paraId="3C98784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5F3FBB7" w14:textId="77777777" w:rsidTr="00B75F46">
        <w:trPr>
          <w:trHeight w:val="18"/>
        </w:trPr>
        <w:tc>
          <w:tcPr>
            <w:tcW w:w="602" w:type="pct"/>
          </w:tcPr>
          <w:p w14:paraId="1ADA6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7" w:type="pct"/>
          </w:tcPr>
          <w:p w14:paraId="46D7E7B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AT+CPIN=&lt;pin&gt;[,&lt;</w:t>
            </w:r>
            <w:proofErr w:type="spellStart"/>
            <w:r>
              <w:t>newpin</w:t>
            </w:r>
            <w:proofErr w:type="spellEnd"/>
            <w:r>
              <w:t>&gt;]&lt;CR&gt;</w:t>
            </w:r>
          </w:p>
        </w:tc>
        <w:tc>
          <w:tcPr>
            <w:tcW w:w="2590" w:type="pct"/>
          </w:tcPr>
          <w:p w14:paraId="63E21B6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7441D4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C8002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69DA3C0F" w14:textId="77777777" w:rsidTr="00B75F46">
        <w:trPr>
          <w:trHeight w:val="18"/>
        </w:trPr>
        <w:tc>
          <w:tcPr>
            <w:tcW w:w="602" w:type="pct"/>
          </w:tcPr>
          <w:p w14:paraId="2C0C9D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7" w:type="pct"/>
          </w:tcPr>
          <w:p w14:paraId="7AF9B787" w14:textId="77777777" w:rsidR="00B75F46" w:rsidRDefault="00D82551">
            <w:pPr>
              <w:pStyle w:val="TableText"/>
            </w:pPr>
            <w:r>
              <w:t>AT+CPIN?&lt;CR&gt;</w:t>
            </w:r>
          </w:p>
        </w:tc>
        <w:tc>
          <w:tcPr>
            <w:tcW w:w="2590" w:type="pct"/>
          </w:tcPr>
          <w:p w14:paraId="5902AB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CPIN</w:t>
            </w:r>
            <w:r>
              <w:rPr>
                <w:lang w:val="en-GB"/>
              </w:rPr>
              <w:t xml:space="preserve">: </w:t>
            </w:r>
            <w:r>
              <w:t>&lt;code&gt;</w:t>
            </w:r>
          </w:p>
          <w:p w14:paraId="568C92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43EEAD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696B50D" w14:textId="77777777">
        <w:tc>
          <w:tcPr>
            <w:tcW w:w="1843" w:type="dxa"/>
          </w:tcPr>
          <w:p w14:paraId="2CC3CFFC" w14:textId="77777777" w:rsidR="00B75F46" w:rsidRDefault="00D82551">
            <w:pPr>
              <w:pStyle w:val="TableText"/>
            </w:pPr>
            <w:r>
              <w:t>&lt;pin&gt;, &lt;</w:t>
            </w:r>
            <w:proofErr w:type="spellStart"/>
            <w:r>
              <w:t>newpin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6F0ED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</w:p>
        </w:tc>
      </w:tr>
      <w:tr w:rsidR="00B75F46" w14:paraId="20477DB1" w14:textId="77777777">
        <w:tc>
          <w:tcPr>
            <w:tcW w:w="1843" w:type="dxa"/>
          </w:tcPr>
          <w:p w14:paraId="7EAC8790" w14:textId="77777777" w:rsidR="00B75F46" w:rsidRDefault="00D82551">
            <w:pPr>
              <w:pStyle w:val="TableText"/>
            </w:pPr>
            <w:r>
              <w:t>&lt;code&gt;</w:t>
            </w:r>
          </w:p>
        </w:tc>
        <w:tc>
          <w:tcPr>
            <w:tcW w:w="7569" w:type="dxa"/>
          </w:tcPr>
          <w:p w14:paraId="3BD9A955" w14:textId="77777777" w:rsidR="00B75F46" w:rsidRDefault="00D82551">
            <w:pPr>
              <w:pStyle w:val="TableText"/>
            </w:pPr>
            <w:r>
              <w:t>READY</w:t>
            </w:r>
            <w:r>
              <w:rPr>
                <w:rFonts w:hint="eastAsia"/>
              </w:rPr>
              <w:t>：不需要输入任何密码</w:t>
            </w:r>
          </w:p>
          <w:p w14:paraId="74964251" w14:textId="4E2D4EF7" w:rsidR="00CD5F1B" w:rsidRDefault="00CD5F1B">
            <w:pPr>
              <w:pStyle w:val="TableText"/>
            </w:pPr>
            <w:r w:rsidRPr="00CD5F1B">
              <w:t>NO SIM</w:t>
            </w:r>
            <w:r>
              <w:rPr>
                <w:rFonts w:hint="eastAsia"/>
              </w:rPr>
              <w:t>：未检测</w:t>
            </w:r>
            <w:r>
              <w:t>到</w:t>
            </w:r>
            <w:r>
              <w:rPr>
                <w:rFonts w:hint="eastAsia"/>
              </w:rPr>
              <w:t>卡</w:t>
            </w:r>
          </w:p>
          <w:p w14:paraId="2841EBD6" w14:textId="77777777" w:rsidR="00B75F46" w:rsidRDefault="00D82551">
            <w:pPr>
              <w:pStyle w:val="TableText"/>
            </w:pPr>
            <w:r>
              <w:t>SIM PIN</w:t>
            </w:r>
            <w:r>
              <w:rPr>
                <w:rFonts w:hint="eastAsia"/>
              </w:rPr>
              <w:t>：需要输入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4012EF0" w14:textId="77777777" w:rsidR="00B75F46" w:rsidRDefault="00D82551">
            <w:pPr>
              <w:pStyle w:val="TableText"/>
            </w:pPr>
            <w:r>
              <w:t>SIM PUK</w:t>
            </w:r>
            <w:r>
              <w:rPr>
                <w:rFonts w:hint="eastAsia"/>
              </w:rPr>
              <w:t>：需要输入</w:t>
            </w:r>
            <w:r>
              <w:t>PUK</w:t>
            </w:r>
            <w:r>
              <w:rPr>
                <w:rFonts w:hint="eastAsia"/>
              </w:rPr>
              <w:t>码</w:t>
            </w:r>
          </w:p>
          <w:p w14:paraId="3C725786" w14:textId="77777777" w:rsidR="00B75F46" w:rsidRDefault="00D82551">
            <w:pPr>
              <w:pStyle w:val="TableText"/>
            </w:pPr>
            <w:r>
              <w:t>SIM PIN2</w:t>
            </w:r>
            <w:r>
              <w:rPr>
                <w:rFonts w:hint="eastAsia"/>
              </w:rPr>
              <w:t>：需要输入</w:t>
            </w:r>
            <w:r>
              <w:t>PIN2</w:t>
            </w:r>
            <w:r>
              <w:rPr>
                <w:rFonts w:hint="eastAsia"/>
              </w:rPr>
              <w:t>码</w:t>
            </w:r>
          </w:p>
          <w:p w14:paraId="09947B36" w14:textId="77777777" w:rsidR="00B75F46" w:rsidRDefault="00D82551">
            <w:pPr>
              <w:pStyle w:val="TableText"/>
            </w:pPr>
            <w:r>
              <w:t>SIM PUK2</w:t>
            </w:r>
            <w:r>
              <w:rPr>
                <w:rFonts w:hint="eastAsia"/>
              </w:rPr>
              <w:t>：需要输入</w:t>
            </w:r>
            <w:r>
              <w:t>PUK2</w:t>
            </w:r>
            <w:r>
              <w:rPr>
                <w:rFonts w:hint="eastAsia"/>
              </w:rPr>
              <w:t>码</w:t>
            </w:r>
          </w:p>
        </w:tc>
      </w:tr>
    </w:tbl>
    <w:p w14:paraId="71ADB62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3E2C26B8" w14:textId="77777777">
        <w:trPr>
          <w:trHeight w:val="74"/>
        </w:trPr>
        <w:tc>
          <w:tcPr>
            <w:tcW w:w="4111" w:type="dxa"/>
            <w:vAlign w:val="center"/>
          </w:tcPr>
          <w:p w14:paraId="3032FC79" w14:textId="77777777" w:rsidR="00B75F46" w:rsidRDefault="00D82551">
            <w:pPr>
              <w:pStyle w:val="TerminalDisplay"/>
            </w:pPr>
            <w:r>
              <w:t>AT+CPIN?</w:t>
            </w:r>
          </w:p>
          <w:p w14:paraId="2F0C67E1" w14:textId="77777777" w:rsidR="00B75F46" w:rsidRDefault="00B75F46">
            <w:pPr>
              <w:pStyle w:val="TerminalDisplay"/>
            </w:pPr>
          </w:p>
          <w:p w14:paraId="09F9E5E1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t>+CPIN: READY</w:t>
            </w:r>
          </w:p>
          <w:p w14:paraId="52F4929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A9CC36" w14:textId="77777777" w:rsidR="00B75F46" w:rsidRDefault="00D82551">
            <w:pPr>
              <w:pStyle w:val="TerminalDisplay"/>
              <w:rPr>
                <w:bCs/>
                <w:iCs/>
              </w:rPr>
            </w:pPr>
            <w:r>
              <w:rPr>
                <w:rFonts w:hint="eastAsia"/>
              </w:rPr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C0BDD0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不需要输入任何密码</w:t>
            </w:r>
          </w:p>
        </w:tc>
      </w:tr>
      <w:tr w:rsidR="00B75F46" w14:paraId="75670735" w14:textId="77777777">
        <w:trPr>
          <w:trHeight w:val="74"/>
        </w:trPr>
        <w:tc>
          <w:tcPr>
            <w:tcW w:w="4111" w:type="dxa"/>
            <w:vAlign w:val="center"/>
          </w:tcPr>
          <w:p w14:paraId="3ED6495E" w14:textId="77777777" w:rsidR="00B75F46" w:rsidRDefault="00D82551">
            <w:pPr>
              <w:pStyle w:val="TerminalDisplay"/>
            </w:pPr>
            <w:r>
              <w:t>AT+CPIN?</w:t>
            </w:r>
          </w:p>
          <w:p w14:paraId="3DC983E6" w14:textId="77777777" w:rsidR="00B75F46" w:rsidRDefault="00B75F46">
            <w:pPr>
              <w:pStyle w:val="TerminalDisplay"/>
            </w:pPr>
          </w:p>
          <w:p w14:paraId="76D5E5D8" w14:textId="77777777" w:rsidR="00B75F46" w:rsidRDefault="00D82551">
            <w:pPr>
              <w:pStyle w:val="TerminalDisplay"/>
              <w:rPr>
                <w:bCs/>
              </w:rPr>
            </w:pPr>
            <w:r>
              <w:lastRenderedPageBreak/>
              <w:t>+CPIN: SIM PIN</w:t>
            </w:r>
          </w:p>
          <w:p w14:paraId="06DF80C4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475B84E4" w14:textId="77777777" w:rsidR="00B75F46" w:rsidRDefault="00D82551">
            <w:pPr>
              <w:pStyle w:val="TerminalDisplay"/>
            </w:pPr>
            <w:r>
              <w:t>AT+CPIN="1234"</w:t>
            </w:r>
          </w:p>
          <w:p w14:paraId="1D0606AE" w14:textId="77777777" w:rsidR="00B75F46" w:rsidRDefault="00B75F46">
            <w:pPr>
              <w:pStyle w:val="TerminalDisplay"/>
            </w:pPr>
          </w:p>
          <w:p w14:paraId="0B3B119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741F63B0" w14:textId="77777777" w:rsidR="00B75F46" w:rsidRDefault="00B75F46">
            <w:pPr>
              <w:pStyle w:val="TerminalDisplay"/>
            </w:pPr>
          </w:p>
          <w:p w14:paraId="734044DB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039E716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查询是否需要输入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0707EC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需要输入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26BBE797" w14:textId="77777777" w:rsidR="00B75F46" w:rsidRDefault="00B75F46">
            <w:pPr>
              <w:pStyle w:val="TerminalDisplay"/>
            </w:pPr>
          </w:p>
          <w:p w14:paraId="11B0634D" w14:textId="77777777" w:rsidR="00B75F46" w:rsidRDefault="00B75F46">
            <w:pPr>
              <w:pStyle w:val="TerminalDisplay"/>
            </w:pPr>
          </w:p>
          <w:p w14:paraId="36DE3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输入正确的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05699322" w14:textId="77777777" w:rsidR="00B75F46" w:rsidRDefault="00B75F46">
            <w:pPr>
              <w:pStyle w:val="TerminalDisplay"/>
            </w:pPr>
          </w:p>
          <w:p w14:paraId="3E3E4197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卡解锁</w:t>
            </w:r>
          </w:p>
        </w:tc>
      </w:tr>
      <w:tr w:rsidR="00B75F46" w14:paraId="777463E2" w14:textId="77777777">
        <w:trPr>
          <w:trHeight w:val="74"/>
        </w:trPr>
        <w:tc>
          <w:tcPr>
            <w:tcW w:w="4111" w:type="dxa"/>
            <w:vAlign w:val="center"/>
          </w:tcPr>
          <w:p w14:paraId="0C8C75CB" w14:textId="77777777" w:rsidR="00B75F46" w:rsidRDefault="00D82551">
            <w:pPr>
              <w:pStyle w:val="TerminalDisplay"/>
            </w:pPr>
            <w:r>
              <w:lastRenderedPageBreak/>
              <w:t>AT+CPIN?</w:t>
            </w:r>
          </w:p>
          <w:p w14:paraId="038F91D7" w14:textId="77777777" w:rsidR="00B75F46" w:rsidRDefault="00B75F46">
            <w:pPr>
              <w:pStyle w:val="TerminalDisplay"/>
            </w:pPr>
          </w:p>
          <w:p w14:paraId="35DA9536" w14:textId="77777777" w:rsidR="00B75F46" w:rsidRDefault="00D82551">
            <w:pPr>
              <w:pStyle w:val="TerminalDisplay"/>
              <w:rPr>
                <w:bCs/>
              </w:rPr>
            </w:pPr>
            <w:r>
              <w:t>+CPIN: SIM PUK</w:t>
            </w:r>
          </w:p>
          <w:p w14:paraId="1D9B039F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EE6BDC8" w14:textId="77777777" w:rsidR="00B75F46" w:rsidRDefault="00D82551">
            <w:pPr>
              <w:pStyle w:val="TerminalDisplay"/>
            </w:pPr>
            <w:r>
              <w:t>AT+CPIN="12345678","4321"</w:t>
            </w:r>
          </w:p>
          <w:p w14:paraId="550B8563" w14:textId="77777777" w:rsidR="00B75F46" w:rsidRDefault="00B75F46">
            <w:pPr>
              <w:pStyle w:val="TerminalDisplay"/>
            </w:pPr>
          </w:p>
          <w:p w14:paraId="3608F7BD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114E029" w14:textId="77777777" w:rsidR="00B75F46" w:rsidRDefault="00B75F46">
            <w:pPr>
              <w:pStyle w:val="TerminalDisplay"/>
            </w:pPr>
          </w:p>
          <w:p w14:paraId="68E837D8" w14:textId="77777777" w:rsidR="00B75F46" w:rsidRDefault="00D82551">
            <w:pPr>
              <w:pStyle w:val="TerminalDisplay"/>
            </w:pPr>
            <w:r>
              <w:t>+PBREADY</w:t>
            </w:r>
          </w:p>
        </w:tc>
        <w:tc>
          <w:tcPr>
            <w:tcW w:w="5303" w:type="dxa"/>
            <w:vAlign w:val="center"/>
          </w:tcPr>
          <w:p w14:paraId="2FB3471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输入错误的</w:t>
            </w:r>
            <w:r>
              <w:t>PIN</w:t>
            </w:r>
            <w:r>
              <w:rPr>
                <w:rFonts w:hint="eastAsia"/>
              </w:rPr>
              <w:t>码三次以上，需要输入</w:t>
            </w:r>
            <w:r>
              <w:t>PUK</w:t>
            </w:r>
            <w:r>
              <w:rPr>
                <w:rFonts w:hint="eastAsia"/>
              </w:rPr>
              <w:t>码来解锁</w:t>
            </w:r>
          </w:p>
          <w:p w14:paraId="0BBB0D3C" w14:textId="77777777" w:rsidR="00B75F46" w:rsidRDefault="00B75F46">
            <w:pPr>
              <w:pStyle w:val="TerminalDisplay"/>
            </w:pPr>
          </w:p>
          <w:p w14:paraId="21F75C0A" w14:textId="77777777" w:rsidR="00B75F46" w:rsidRDefault="00B75F46">
            <w:pPr>
              <w:pStyle w:val="TerminalDisplay"/>
            </w:pPr>
          </w:p>
          <w:p w14:paraId="2992A9A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输入</w:t>
            </w:r>
            <w:r>
              <w:t>PUK</w:t>
            </w:r>
            <w:r>
              <w:rPr>
                <w:rFonts w:hint="eastAsia"/>
              </w:rPr>
              <w:t>码，并输入新的</w:t>
            </w:r>
            <w:r>
              <w:t>PIN</w:t>
            </w:r>
            <w:r>
              <w:rPr>
                <w:rFonts w:hint="eastAsia"/>
              </w:rPr>
              <w:t>码</w:t>
            </w:r>
          </w:p>
          <w:p w14:paraId="7A84149B" w14:textId="77777777" w:rsidR="00B75F46" w:rsidRDefault="00B75F46">
            <w:pPr>
              <w:pStyle w:val="TerminalDisplay"/>
            </w:pPr>
          </w:p>
          <w:p w14:paraId="38177871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卡解锁</w:t>
            </w:r>
          </w:p>
        </w:tc>
      </w:tr>
    </w:tbl>
    <w:p w14:paraId="4728D754" w14:textId="3589D220" w:rsidR="00B75F46" w:rsidRDefault="00D82551" w:rsidP="00AD0129">
      <w:pPr>
        <w:pStyle w:val="20"/>
      </w:pPr>
      <w:bookmarkStart w:id="101" w:name="_Toc36717114"/>
      <w:bookmarkStart w:id="102" w:name="_Toc41310414"/>
      <w:bookmarkStart w:id="103" w:name="_Toc72417887"/>
      <w:bookmarkStart w:id="104" w:name="_Toc70523656"/>
      <w:bookmarkStart w:id="105" w:name="_Toc47513234"/>
      <w:bookmarkStart w:id="106" w:name="_Toc209020532"/>
      <w:r>
        <w:t>AT+CLCK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PIN</w:t>
      </w:r>
      <w:r>
        <w:rPr>
          <w:rFonts w:hint="eastAsia"/>
        </w:rPr>
        <w:t>使能与查询功能指令</w:t>
      </w:r>
      <w:bookmarkEnd w:id="101"/>
      <w:bookmarkEnd w:id="102"/>
      <w:bookmarkEnd w:id="103"/>
      <w:bookmarkEnd w:id="104"/>
      <w:bookmarkEnd w:id="105"/>
      <w:bookmarkEnd w:id="106"/>
      <w:proofErr w:type="spellEnd"/>
    </w:p>
    <w:p w14:paraId="04D97FAB" w14:textId="77777777" w:rsidR="00B75F46" w:rsidRDefault="00D82551">
      <w:pPr>
        <w:pStyle w:val="afc"/>
      </w:pPr>
      <w:r>
        <w:rPr>
          <w:rFonts w:hint="eastAsia"/>
        </w:rPr>
        <w:t>锁、解锁以及查询</w:t>
      </w:r>
      <w:r>
        <w:t>MT</w:t>
      </w:r>
      <w:r>
        <w:rPr>
          <w:rFonts w:hint="eastAsia"/>
        </w:rPr>
        <w:t>和网络设备。设置该参数，重启模组后生效。</w:t>
      </w:r>
    </w:p>
    <w:p w14:paraId="270387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3210"/>
        <w:gridCol w:w="5692"/>
      </w:tblGrid>
      <w:tr w:rsidR="00B75F46" w14:paraId="51A206D9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D819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CC2CC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DD736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6096D9F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ED878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758D0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AT+CLCK=&lt;fac&gt;,&lt;mode&gt;[,&lt;passwd&gt;[,&lt;class&gt;]]&lt;CR&gt;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B1165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12B31A05" w14:textId="77777777" w:rsidR="00B75F46" w:rsidRDefault="00D82551">
            <w:pPr>
              <w:pStyle w:val="ItemListTextinTable"/>
              <w:ind w:left="420"/>
            </w:pPr>
            <w:r>
              <w:t>&lt;CR&gt;&lt;LF&gt;+CLCK: &lt;status&gt;[,&lt;class1&gt;</w:t>
            </w:r>
          </w:p>
          <w:p w14:paraId="7BF9E271" w14:textId="77777777" w:rsidR="00B75F46" w:rsidRDefault="00D82551">
            <w:pPr>
              <w:pStyle w:val="ItemListTextinTable"/>
              <w:ind w:left="420"/>
            </w:pPr>
            <w:r>
              <w:t>[&lt;CR&gt;&lt;LF&gt;+CLCK: &lt;status&gt;,&lt;class2&gt;[...]]</w:t>
            </w:r>
          </w:p>
          <w:p w14:paraId="3C7104D5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56D33BEA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00AE665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D99B5E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当</w:t>
            </w:r>
            <w:r>
              <w:t>&lt;mode&gt;</w:t>
            </w:r>
            <w:r>
              <w:rPr>
                <w:rFonts w:hint="eastAsia"/>
              </w:rPr>
              <w:t>不等于</w:t>
            </w:r>
            <w:r>
              <w:t>2</w:t>
            </w:r>
            <w:r>
              <w:rPr>
                <w:rFonts w:hint="eastAsia"/>
              </w:rPr>
              <w:t>：</w:t>
            </w:r>
          </w:p>
          <w:p w14:paraId="4CE460FF" w14:textId="77777777" w:rsidR="00B75F46" w:rsidRDefault="00D82551">
            <w:pPr>
              <w:pStyle w:val="ItemListTextinTable"/>
              <w:ind w:left="420"/>
            </w:pPr>
            <w:r>
              <w:t>&lt;CR&gt;&lt;LF&gt;OK&lt;CR&gt;&lt;LF&gt;</w:t>
            </w:r>
          </w:p>
          <w:p w14:paraId="7069E229" w14:textId="77777777" w:rsidR="00B75F46" w:rsidRDefault="00D82551">
            <w:pPr>
              <w:pStyle w:val="ItemListTextinTable"/>
              <w:ind w:left="420"/>
            </w:pPr>
            <w:r>
              <w:t>Or</w:t>
            </w:r>
          </w:p>
          <w:p w14:paraId="291642B2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</w:tc>
      </w:tr>
      <w:tr w:rsidR="00B75F46" w14:paraId="528ACC02" w14:textId="77777777" w:rsidTr="00B75F46">
        <w:trPr>
          <w:trHeight w:val="18"/>
        </w:trPr>
        <w:tc>
          <w:tcPr>
            <w:tcW w:w="37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2BF47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6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1872B6" w14:textId="77777777" w:rsidR="00B75F46" w:rsidRDefault="00D82551">
            <w:pPr>
              <w:pStyle w:val="TableText"/>
            </w:pPr>
            <w:r>
              <w:t>AT+CLCK=?&lt;CR&gt;</w:t>
            </w:r>
          </w:p>
        </w:tc>
        <w:tc>
          <w:tcPr>
            <w:tcW w:w="2956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7F59306" w14:textId="77777777" w:rsidR="00B75F46" w:rsidRDefault="00D82551">
            <w:pPr>
              <w:pStyle w:val="TableText"/>
            </w:pPr>
            <w:r>
              <w:t>&lt;CR&gt;&lt;LF&gt;+CLCK: (</w:t>
            </w:r>
            <w:r>
              <w:rPr>
                <w:rFonts w:hint="eastAsia"/>
              </w:rPr>
              <w:t>li</w:t>
            </w:r>
            <w:r>
              <w:t>st of supported &lt;fac&gt; values)</w:t>
            </w:r>
          </w:p>
          <w:p w14:paraId="13161E08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13DE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A95227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D714E5D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5ED8388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7FC63DD" w14:textId="77777777" w:rsidR="00B75F46" w:rsidRDefault="00D82551">
            <w:pPr>
              <w:pStyle w:val="TableText"/>
            </w:pPr>
            <w:r>
              <w:t>"OI"</w:t>
            </w:r>
            <w:r>
              <w:rPr>
                <w:rFonts w:hint="eastAsia"/>
              </w:rPr>
              <w:t>：呼出国际电话</w:t>
            </w:r>
          </w:p>
          <w:p w14:paraId="188FD534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  <w:p w14:paraId="60F2DD0B" w14:textId="77777777" w:rsidR="00B75F46" w:rsidRDefault="00D82551">
            <w:pPr>
              <w:pStyle w:val="TableText"/>
            </w:pPr>
            <w:r>
              <w:t>"AO"</w:t>
            </w:r>
            <w:r>
              <w:rPr>
                <w:rFonts w:hint="eastAsia"/>
              </w:rPr>
              <w:t>：呼出电话</w:t>
            </w:r>
          </w:p>
          <w:p w14:paraId="6016CED4" w14:textId="77777777" w:rsidR="00B75F46" w:rsidRDefault="00D82551">
            <w:pPr>
              <w:pStyle w:val="TableText"/>
            </w:pPr>
            <w:r>
              <w:t>"OX"</w:t>
            </w:r>
            <w:r>
              <w:rPr>
                <w:rFonts w:hint="eastAsia"/>
              </w:rPr>
              <w:t>：除了归属地外所有呼出国际电话</w:t>
            </w:r>
          </w:p>
          <w:p w14:paraId="66098111" w14:textId="77777777" w:rsidR="00B75F46" w:rsidRDefault="00D82551">
            <w:pPr>
              <w:pStyle w:val="TableText"/>
            </w:pPr>
            <w:r>
              <w:lastRenderedPageBreak/>
              <w:t>"FD"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卡固定拨号空间</w:t>
            </w:r>
          </w:p>
        </w:tc>
      </w:tr>
      <w:tr w:rsidR="00B75F46" w14:paraId="69AEBACE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BC16801" w14:textId="77777777" w:rsidR="00B75F46" w:rsidRDefault="00D82551">
            <w:pPr>
              <w:pStyle w:val="TableText"/>
            </w:pPr>
            <w:r>
              <w:lastRenderedPageBreak/>
              <w:t>&lt;mode&gt;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5BFAC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：解锁</w:t>
            </w:r>
          </w:p>
          <w:p w14:paraId="0559F3A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：锁定</w:t>
            </w:r>
          </w:p>
          <w:p w14:paraId="66E4918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：查询状态</w:t>
            </w:r>
          </w:p>
        </w:tc>
      </w:tr>
      <w:tr w:rsidR="00B75F46" w14:paraId="152F856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F4172D5" w14:textId="77777777" w:rsidR="00B75F46" w:rsidRDefault="00D82551">
            <w:pPr>
              <w:pStyle w:val="TableText"/>
            </w:pPr>
            <w:r>
              <w:t>&lt;status&gt;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CDF5B34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not active</w:t>
            </w:r>
          </w:p>
          <w:p w14:paraId="5FBA9D40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active</w:t>
            </w:r>
          </w:p>
        </w:tc>
      </w:tr>
      <w:tr w:rsidR="00B75F46" w14:paraId="7E74E4A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B1DA27F" w14:textId="77777777" w:rsidR="00B75F46" w:rsidRDefault="00D82551">
            <w:pPr>
              <w:pStyle w:val="TableText"/>
            </w:pPr>
            <w:r>
              <w:t>&lt;passwd&gt;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AEFD96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密码或操作码，字符串类型，需带双引号</w:t>
            </w:r>
            <w:r>
              <w:t>""</w:t>
            </w:r>
          </w:p>
        </w:tc>
      </w:tr>
      <w:tr w:rsidR="00B75F46" w14:paraId="47531DF8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6575453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classx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5EEC5752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：语音服务类型</w:t>
            </w:r>
          </w:p>
          <w:p w14:paraId="2BDEBB8F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：数据服务类型</w:t>
            </w:r>
          </w:p>
          <w:p w14:paraId="1ACE1D77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</w:t>
            </w:r>
            <w:r>
              <w:t>fax</w:t>
            </w:r>
            <w:r>
              <w:rPr>
                <w:rFonts w:hint="eastAsia"/>
              </w:rPr>
              <w:t>服务类型</w:t>
            </w:r>
          </w:p>
          <w:p w14:paraId="704D20C4" w14:textId="77777777" w:rsidR="00B75F46" w:rsidRDefault="00D82551">
            <w:pPr>
              <w:pStyle w:val="TableText"/>
            </w:pPr>
            <w:r>
              <w:t>8</w:t>
            </w:r>
            <w:r>
              <w:rPr>
                <w:rFonts w:hint="eastAsia"/>
              </w:rPr>
              <w:t>：短消息</w:t>
            </w:r>
          </w:p>
          <w:p w14:paraId="59EEE46E" w14:textId="77777777" w:rsidR="00B75F46" w:rsidRDefault="00D82551">
            <w:pPr>
              <w:pStyle w:val="TableText"/>
            </w:pPr>
            <w:r>
              <w:t>16</w:t>
            </w:r>
            <w:r>
              <w:rPr>
                <w:rFonts w:hint="eastAsia"/>
              </w:rPr>
              <w:t>：同步数据业务</w:t>
            </w:r>
          </w:p>
          <w:p w14:paraId="3CBE3916" w14:textId="77777777" w:rsidR="00B75F46" w:rsidRDefault="00D82551">
            <w:pPr>
              <w:pStyle w:val="TableText"/>
            </w:pPr>
            <w:r>
              <w:t>32</w:t>
            </w:r>
            <w:r>
              <w:rPr>
                <w:rFonts w:hint="eastAsia"/>
              </w:rPr>
              <w:t>：异步数据业务</w:t>
            </w:r>
          </w:p>
          <w:p w14:paraId="68A0D4C3" w14:textId="77777777" w:rsidR="00B75F46" w:rsidRDefault="00D82551">
            <w:pPr>
              <w:pStyle w:val="TableText"/>
            </w:pPr>
            <w:r>
              <w:t>64</w:t>
            </w:r>
            <w:r>
              <w:rPr>
                <w:rFonts w:hint="eastAsia"/>
              </w:rPr>
              <w:t>：专用包接入</w:t>
            </w:r>
          </w:p>
          <w:p w14:paraId="7D0F1986" w14:textId="77777777" w:rsidR="00B75F46" w:rsidRDefault="00D82551">
            <w:pPr>
              <w:pStyle w:val="TableText"/>
            </w:pPr>
            <w:r>
              <w:t>128</w:t>
            </w:r>
            <w:r>
              <w:rPr>
                <w:rFonts w:hint="eastAsia"/>
              </w:rPr>
              <w:t>：专用数据包装拆器接入</w:t>
            </w:r>
          </w:p>
        </w:tc>
      </w:tr>
    </w:tbl>
    <w:p w14:paraId="5AB1895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502"/>
        <w:gridCol w:w="5126"/>
      </w:tblGrid>
      <w:tr w:rsidR="00B75F46" w14:paraId="61F2F42B" w14:textId="77777777">
        <w:trPr>
          <w:trHeight w:val="74"/>
        </w:trPr>
        <w:tc>
          <w:tcPr>
            <w:tcW w:w="2338" w:type="pct"/>
            <w:vAlign w:val="center"/>
          </w:tcPr>
          <w:p w14:paraId="67EE84B4" w14:textId="77777777" w:rsidR="00B75F46" w:rsidRDefault="00D82551" w:rsidP="000D0E81">
            <w:pPr>
              <w:pStyle w:val="TerminalDisplay"/>
            </w:pPr>
            <w:r>
              <w:t>AT+CLCK="SC",2</w:t>
            </w:r>
          </w:p>
          <w:p w14:paraId="4465CCC6" w14:textId="77777777" w:rsidR="00B75F46" w:rsidRDefault="00B75F46" w:rsidP="000D0E81">
            <w:pPr>
              <w:pStyle w:val="TerminalDisplay"/>
            </w:pPr>
          </w:p>
          <w:p w14:paraId="106DAA8A" w14:textId="77777777" w:rsidR="00B75F46" w:rsidRDefault="00D82551" w:rsidP="000D0E81">
            <w:pPr>
              <w:pStyle w:val="TerminalDisplay"/>
            </w:pPr>
            <w:r>
              <w:t>+CLCK: 0</w:t>
            </w:r>
          </w:p>
          <w:p w14:paraId="5A34251B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1D8066C2" w14:textId="77777777" w:rsidR="00B75F46" w:rsidRDefault="00B75F46" w:rsidP="000D0E81">
            <w:pPr>
              <w:pStyle w:val="TerminalDisplay"/>
            </w:pPr>
          </w:p>
        </w:tc>
      </w:tr>
      <w:tr w:rsidR="00B75F46" w14:paraId="535EBD7D" w14:textId="77777777">
        <w:trPr>
          <w:trHeight w:val="74"/>
        </w:trPr>
        <w:tc>
          <w:tcPr>
            <w:tcW w:w="2338" w:type="pct"/>
            <w:vAlign w:val="center"/>
          </w:tcPr>
          <w:p w14:paraId="408E11B4" w14:textId="77777777" w:rsidR="00B75F46" w:rsidRDefault="00D82551" w:rsidP="000D0E81">
            <w:pPr>
              <w:pStyle w:val="TerminalDisplay"/>
            </w:pPr>
            <w:r>
              <w:t>AT+CLCK=?</w:t>
            </w:r>
          </w:p>
          <w:p w14:paraId="2549F870" w14:textId="77777777" w:rsidR="00B75F46" w:rsidRDefault="00B75F46" w:rsidP="000D0E81">
            <w:pPr>
              <w:pStyle w:val="TerminalDisplay"/>
            </w:pPr>
          </w:p>
          <w:p w14:paraId="21CCB68F" w14:textId="77777777" w:rsidR="00B75F46" w:rsidRDefault="00D82551" w:rsidP="000D0E81">
            <w:pPr>
              <w:pStyle w:val="TerminalDisplay"/>
            </w:pPr>
            <w:r>
              <w:t>+CLCK: ("SC","FD","AO","OX","OI")</w:t>
            </w:r>
          </w:p>
          <w:p w14:paraId="45844592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7E6DBFA9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查询模组相关网络信息。</w:t>
            </w:r>
          </w:p>
        </w:tc>
      </w:tr>
      <w:tr w:rsidR="00B75F46" w14:paraId="770F1330" w14:textId="77777777">
        <w:trPr>
          <w:trHeight w:val="74"/>
        </w:trPr>
        <w:tc>
          <w:tcPr>
            <w:tcW w:w="2338" w:type="pct"/>
            <w:vAlign w:val="center"/>
          </w:tcPr>
          <w:p w14:paraId="7498516E" w14:textId="77777777" w:rsidR="00B75F46" w:rsidRDefault="00D82551" w:rsidP="000D0E81">
            <w:pPr>
              <w:pStyle w:val="TerminalDisplay"/>
            </w:pPr>
            <w:r>
              <w:t>AT+CLCK="SC",1,"1234"</w:t>
            </w:r>
          </w:p>
          <w:p w14:paraId="1278CDD1" w14:textId="77777777" w:rsidR="00B75F46" w:rsidRDefault="00B75F46" w:rsidP="000D0E81">
            <w:pPr>
              <w:pStyle w:val="TerminalDisplay"/>
            </w:pPr>
          </w:p>
          <w:p w14:paraId="3F7C9149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28DE6680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锁定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.</w:t>
            </w:r>
          </w:p>
        </w:tc>
      </w:tr>
      <w:tr w:rsidR="00B75F46" w14:paraId="10168D7B" w14:textId="77777777">
        <w:trPr>
          <w:trHeight w:val="74"/>
        </w:trPr>
        <w:tc>
          <w:tcPr>
            <w:tcW w:w="2338" w:type="pct"/>
            <w:vAlign w:val="center"/>
          </w:tcPr>
          <w:p w14:paraId="18601EB6" w14:textId="77777777" w:rsidR="00B75F46" w:rsidRDefault="00D82551" w:rsidP="000D0E81">
            <w:pPr>
              <w:pStyle w:val="TerminalDisplay"/>
            </w:pPr>
            <w:r>
              <w:t>AT+CLCK="SC",0,"1234"</w:t>
            </w:r>
          </w:p>
          <w:p w14:paraId="3A86F2C6" w14:textId="77777777" w:rsidR="00B75F46" w:rsidRDefault="00B75F46" w:rsidP="000D0E81">
            <w:pPr>
              <w:pStyle w:val="TerminalDisplay"/>
            </w:pPr>
          </w:p>
          <w:p w14:paraId="661C7AC8" w14:textId="77777777" w:rsidR="00B75F46" w:rsidRDefault="00D82551" w:rsidP="000D0E81">
            <w:pPr>
              <w:pStyle w:val="TerminalDisplay"/>
            </w:pPr>
            <w:r>
              <w:t>OK</w:t>
            </w:r>
          </w:p>
        </w:tc>
        <w:tc>
          <w:tcPr>
            <w:tcW w:w="2662" w:type="pct"/>
            <w:vAlign w:val="center"/>
          </w:tcPr>
          <w:p w14:paraId="6D9F373A" w14:textId="77777777" w:rsidR="00B75F46" w:rsidRDefault="00D82551" w:rsidP="000D0E81">
            <w:pPr>
              <w:pStyle w:val="TerminalDisplay"/>
            </w:pPr>
            <w:r>
              <w:rPr>
                <w:rFonts w:hint="eastAsia"/>
              </w:rPr>
              <w:t>解锁</w:t>
            </w:r>
            <w:r>
              <w:t>SIM</w:t>
            </w:r>
            <w:r>
              <w:rPr>
                <w:rFonts w:hint="eastAsia"/>
              </w:rPr>
              <w:t>卡，其中“</w:t>
            </w:r>
            <w:r>
              <w:t>1234</w:t>
            </w:r>
            <w:r>
              <w:rPr>
                <w:rFonts w:hint="eastAsia"/>
              </w:rPr>
              <w:t>”为当前</w:t>
            </w:r>
            <w:r>
              <w:t>SIM</w:t>
            </w:r>
            <w:r>
              <w:rPr>
                <w:rFonts w:hint="eastAsia"/>
              </w:rPr>
              <w:t>卡的</w:t>
            </w:r>
            <w: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0A436F44" w14:textId="77777777">
        <w:trPr>
          <w:trHeight w:val="74"/>
        </w:trPr>
        <w:tc>
          <w:tcPr>
            <w:tcW w:w="2338" w:type="pct"/>
            <w:vAlign w:val="center"/>
          </w:tcPr>
          <w:p w14:paraId="4C3E6041" w14:textId="77777777" w:rsidR="00B75F46" w:rsidRDefault="00D82551" w:rsidP="000D0E81">
            <w:pPr>
              <w:pStyle w:val="TerminalDisplay"/>
            </w:pPr>
            <w:r>
              <w:t>AT+CLCK="SC",1,"2222"</w:t>
            </w:r>
          </w:p>
          <w:p w14:paraId="0FFF7CC7" w14:textId="77777777" w:rsidR="00B75F46" w:rsidRDefault="00B75F46" w:rsidP="000D0E81">
            <w:pPr>
              <w:pStyle w:val="TerminalDisplay"/>
            </w:pPr>
          </w:p>
          <w:p w14:paraId="576285A1" w14:textId="77777777" w:rsidR="00B75F46" w:rsidRDefault="00D82551" w:rsidP="000D0E81">
            <w:pPr>
              <w:pStyle w:val="TerminalDisplay"/>
            </w:pPr>
            <w:r>
              <w:t>ERROR</w:t>
            </w:r>
          </w:p>
        </w:tc>
        <w:tc>
          <w:tcPr>
            <w:tcW w:w="2662" w:type="pct"/>
            <w:vAlign w:val="center"/>
          </w:tcPr>
          <w:p w14:paraId="79AD5930" w14:textId="77777777" w:rsidR="00B75F46" w:rsidRDefault="00D82551" w:rsidP="000D0E81">
            <w:pPr>
              <w:pStyle w:val="TerminalDisplay"/>
            </w:pPr>
            <w:r>
              <w:t>PIN</w:t>
            </w:r>
            <w:r>
              <w:rPr>
                <w:rFonts w:hint="eastAsia"/>
              </w:rPr>
              <w:t>码错误。</w:t>
            </w:r>
          </w:p>
        </w:tc>
      </w:tr>
    </w:tbl>
    <w:p w14:paraId="58103BAC" w14:textId="17E89C94" w:rsidR="00B75F46" w:rsidRDefault="00D82551" w:rsidP="00AD0129">
      <w:pPr>
        <w:pStyle w:val="20"/>
      </w:pPr>
      <w:bookmarkStart w:id="107" w:name="_Toc36717115"/>
      <w:bookmarkStart w:id="108" w:name="_Toc70523657"/>
      <w:bookmarkStart w:id="109" w:name="_Toc47513235"/>
      <w:bookmarkStart w:id="110" w:name="_Toc41310415"/>
      <w:bookmarkStart w:id="111" w:name="_Toc72417888"/>
      <w:bookmarkStart w:id="112" w:name="_Toc209020533"/>
      <w:r>
        <w:t>AT+CPWD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修改密码指令</w:t>
      </w:r>
      <w:bookmarkEnd w:id="107"/>
      <w:bookmarkEnd w:id="108"/>
      <w:bookmarkEnd w:id="109"/>
      <w:bookmarkEnd w:id="110"/>
      <w:bookmarkEnd w:id="111"/>
      <w:bookmarkEnd w:id="112"/>
      <w:proofErr w:type="spellEnd"/>
    </w:p>
    <w:p w14:paraId="01CE29A1" w14:textId="77777777" w:rsidR="00B75F46" w:rsidRDefault="00D82551">
      <w:pPr>
        <w:pStyle w:val="afc"/>
      </w:pPr>
      <w:r>
        <w:rPr>
          <w:rFonts w:hint="eastAsia"/>
        </w:rPr>
        <w:t>修改模组锁功能的密码。</w:t>
      </w:r>
    </w:p>
    <w:p w14:paraId="5D1FA76E" w14:textId="77777777" w:rsidR="00B75F46" w:rsidRDefault="00D82551">
      <w:pPr>
        <w:pStyle w:val="afc"/>
      </w:pPr>
      <w:r>
        <w:rPr>
          <w:rFonts w:hint="eastAsia"/>
        </w:rPr>
        <w:t>若需修改</w:t>
      </w:r>
      <w:r>
        <w:t>PIN</w:t>
      </w:r>
      <w:r>
        <w:rPr>
          <w:rFonts w:hint="eastAsia"/>
        </w:rPr>
        <w:t>码，需锁定</w:t>
      </w:r>
      <w:r>
        <w:t>SIM</w:t>
      </w:r>
      <w:r>
        <w:rPr>
          <w:rFonts w:hint="eastAsia"/>
        </w:rPr>
        <w:t>卡（</w:t>
      </w:r>
      <w:bookmarkStart w:id="113" w:name="OLE_LINK58"/>
      <w:r>
        <w:t>AT+CLCK="SC",1,"1234"</w:t>
      </w:r>
      <w:bookmarkEnd w:id="113"/>
      <w:r>
        <w:rPr>
          <w:rFonts w:hint="eastAsia"/>
        </w:rPr>
        <w:t>）后才能修改。</w:t>
      </w:r>
    </w:p>
    <w:p w14:paraId="22670BA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705"/>
        <w:gridCol w:w="4489"/>
        <w:gridCol w:w="4434"/>
      </w:tblGrid>
      <w:tr w:rsidR="00B75F46" w14:paraId="157C9BD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6376E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792F9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71D17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808D5C2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726A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86CBEF1" w14:textId="77777777" w:rsidR="00B75F46" w:rsidRDefault="00D82551">
            <w:pPr>
              <w:pStyle w:val="TableText"/>
            </w:pPr>
            <w:r>
              <w:t>AT+CPWD=&lt;fac&gt;,&lt;</w:t>
            </w:r>
            <w:proofErr w:type="spellStart"/>
            <w:r>
              <w:t>oldpwd</w:t>
            </w:r>
            <w:proofErr w:type="spellEnd"/>
            <w:r>
              <w:t>&gt;,&lt;</w:t>
            </w:r>
            <w:proofErr w:type="spellStart"/>
            <w:r>
              <w:t>newpwd</w:t>
            </w:r>
            <w:proofErr w:type="spellEnd"/>
            <w:r>
              <w:t>&gt;&lt;CR&gt;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EE5E27D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642EC56D" w14:textId="77777777" w:rsidR="00B75F46" w:rsidRDefault="00D82551">
            <w:pPr>
              <w:pStyle w:val="TableText"/>
            </w:pPr>
            <w:r>
              <w:t>Or</w:t>
            </w:r>
          </w:p>
          <w:p w14:paraId="7158D5A4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2DE66678" w14:textId="77777777" w:rsidTr="00B75F46">
        <w:trPr>
          <w:trHeight w:val="18"/>
        </w:trPr>
        <w:tc>
          <w:tcPr>
            <w:tcW w:w="50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5FD63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57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4F0071D" w14:textId="77777777" w:rsidR="00B75F46" w:rsidRDefault="00D82551">
            <w:pPr>
              <w:pStyle w:val="TableText"/>
            </w:pPr>
            <w:r>
              <w:t>AT+CPWD=?&lt;CR&gt;</w:t>
            </w:r>
          </w:p>
        </w:tc>
        <w:tc>
          <w:tcPr>
            <w:tcW w:w="2439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74DD952" w14:textId="77777777" w:rsidR="00B75F46" w:rsidRDefault="00D82551">
            <w:pPr>
              <w:pStyle w:val="TableText"/>
            </w:pPr>
            <w:r>
              <w:t>&lt;CR&gt;&lt;LF&gt;+CPWD:</w:t>
            </w:r>
            <w:r>
              <w:rPr>
                <w:rFonts w:hint="eastAsia"/>
              </w:rPr>
              <w:t xml:space="preserve"> </w:t>
            </w:r>
            <w:r>
              <w:t>(list of supported (&lt;fac&gt;,&lt;</w:t>
            </w:r>
            <w:proofErr w:type="spellStart"/>
            <w:r>
              <w:t>pwdlength</w:t>
            </w:r>
            <w:proofErr w:type="spellEnd"/>
            <w:r>
              <w:t>&gt;)s)</w:t>
            </w:r>
          </w:p>
          <w:p w14:paraId="30970D4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AF5CA1B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372B063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25756B5" w14:textId="77777777" w:rsidR="00B75F46" w:rsidRDefault="00D82551">
            <w:pPr>
              <w:pStyle w:val="TableText"/>
            </w:pPr>
            <w:r>
              <w:t>&lt;fac&gt;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2BA642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</w:p>
          <w:p w14:paraId="2464803C" w14:textId="77777777" w:rsidR="00B75F46" w:rsidRDefault="00D82551">
            <w:pPr>
              <w:pStyle w:val="TableText"/>
            </w:pPr>
            <w:r>
              <w:t>"P2"</w:t>
            </w:r>
            <w:r>
              <w:rPr>
                <w:rFonts w:hint="eastAsia"/>
              </w:rPr>
              <w:t>：</w:t>
            </w:r>
            <w:r>
              <w:t>SIM PIN2</w:t>
            </w:r>
          </w:p>
          <w:p w14:paraId="3E984A99" w14:textId="77777777" w:rsidR="00B75F46" w:rsidRDefault="00D82551">
            <w:pPr>
              <w:pStyle w:val="TableText"/>
            </w:pPr>
            <w:r>
              <w:t>"SC"</w:t>
            </w:r>
            <w:r>
              <w:rPr>
                <w:rFonts w:hint="eastAsia"/>
              </w:rPr>
              <w:t>：</w:t>
            </w:r>
            <w:r>
              <w:t>SIM</w:t>
            </w:r>
            <w:r>
              <w:rPr>
                <w:rFonts w:hint="eastAsia"/>
              </w:rPr>
              <w:t>卡</w:t>
            </w:r>
          </w:p>
        </w:tc>
      </w:tr>
      <w:tr w:rsidR="00B75F46" w14:paraId="1286ED7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11E5B9E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oldpwd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3518C6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，旧密码或操作码，字符串类型</w:t>
            </w:r>
          </w:p>
        </w:tc>
      </w:tr>
      <w:tr w:rsidR="00B75F46" w14:paraId="6DF3F986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D4FBB1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newpwd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C8BC7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需带双引号</w:t>
            </w:r>
            <w:r>
              <w:t>""</w:t>
            </w:r>
            <w:r>
              <w:rPr>
                <w:rFonts w:hint="eastAsia"/>
              </w:rPr>
              <w:t>，新密码或操作码，字符串类型</w:t>
            </w:r>
          </w:p>
        </w:tc>
      </w:tr>
    </w:tbl>
    <w:p w14:paraId="43B87C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3227"/>
        <w:gridCol w:w="6185"/>
      </w:tblGrid>
      <w:tr w:rsidR="00B75F46" w14:paraId="1217C88F" w14:textId="77777777">
        <w:trPr>
          <w:trHeight w:val="74"/>
        </w:trPr>
        <w:tc>
          <w:tcPr>
            <w:tcW w:w="3227" w:type="dxa"/>
            <w:vAlign w:val="center"/>
          </w:tcPr>
          <w:p w14:paraId="177AACDA" w14:textId="77777777" w:rsidR="00B75F46" w:rsidRDefault="00D82551">
            <w:pPr>
              <w:pStyle w:val="TerminalDisplay"/>
            </w:pPr>
            <w:r>
              <w:t>AT+CPWD=?</w:t>
            </w:r>
          </w:p>
          <w:p w14:paraId="5845E349" w14:textId="77777777" w:rsidR="00B75F46" w:rsidRDefault="00B75F46">
            <w:pPr>
              <w:pStyle w:val="TerminalDisplay"/>
            </w:pPr>
          </w:p>
          <w:p w14:paraId="0C2D5B4A" w14:textId="77777777" w:rsidR="00B75F46" w:rsidRDefault="00D82551">
            <w:pPr>
              <w:pStyle w:val="TerminalDisplay"/>
            </w:pPr>
            <w:r>
              <w:t>+CPWD: ("SC",8),("P2",8)</w:t>
            </w:r>
          </w:p>
          <w:p w14:paraId="4313CB5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696CE84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查询模组允许锁功能密码的业务范围。</w:t>
            </w:r>
          </w:p>
        </w:tc>
      </w:tr>
      <w:tr w:rsidR="00B75F46" w14:paraId="10312C57" w14:textId="77777777">
        <w:trPr>
          <w:trHeight w:val="74"/>
        </w:trPr>
        <w:tc>
          <w:tcPr>
            <w:tcW w:w="3227" w:type="dxa"/>
            <w:vAlign w:val="center"/>
          </w:tcPr>
          <w:p w14:paraId="3575C47B" w14:textId="77777777" w:rsidR="00B75F46" w:rsidRDefault="00D82551">
            <w:pPr>
              <w:pStyle w:val="TerminalDisplay"/>
            </w:pPr>
            <w:r>
              <w:t>AT+CPWD="SC","1234","0000"</w:t>
            </w:r>
          </w:p>
          <w:p w14:paraId="01FF74CF" w14:textId="77777777" w:rsidR="00B75F46" w:rsidRDefault="00B75F46">
            <w:pPr>
              <w:pStyle w:val="TerminalDisplay"/>
            </w:pPr>
          </w:p>
          <w:p w14:paraId="4030DFA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185" w:type="dxa"/>
            <w:vAlign w:val="center"/>
          </w:tcPr>
          <w:p w14:paraId="2E01A55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修改当前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卡的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码，其中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为旧的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码，</w:t>
            </w:r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为新的</w:t>
            </w:r>
            <w:r>
              <w:rPr>
                <w:rFonts w:hint="eastAsia"/>
              </w:rPr>
              <w:t>PIN</w:t>
            </w:r>
            <w:r>
              <w:rPr>
                <w:rFonts w:hint="eastAsia"/>
              </w:rPr>
              <w:t>码。</w:t>
            </w:r>
          </w:p>
        </w:tc>
      </w:tr>
      <w:tr w:rsidR="00B75F46" w14:paraId="4AA0EBCC" w14:textId="77777777">
        <w:trPr>
          <w:trHeight w:val="74"/>
        </w:trPr>
        <w:tc>
          <w:tcPr>
            <w:tcW w:w="3227" w:type="dxa"/>
            <w:vAlign w:val="center"/>
          </w:tcPr>
          <w:p w14:paraId="497EB363" w14:textId="77777777" w:rsidR="00B75F46" w:rsidRDefault="00D82551">
            <w:pPr>
              <w:pStyle w:val="TerminalDisplay"/>
            </w:pPr>
            <w:r>
              <w:t>AT+CPWD=SC,1234,0000</w:t>
            </w:r>
          </w:p>
          <w:p w14:paraId="1CB4B622" w14:textId="77777777" w:rsidR="00B75F46" w:rsidRDefault="00B75F46">
            <w:pPr>
              <w:pStyle w:val="TerminalDisplay"/>
            </w:pPr>
          </w:p>
          <w:p w14:paraId="5BBBEFAC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6185" w:type="dxa"/>
            <w:vAlign w:val="center"/>
          </w:tcPr>
          <w:p w14:paraId="53E6719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指令格式错误，需带双引号</w:t>
            </w:r>
            <w:r>
              <w:rPr>
                <w:rFonts w:hint="eastAsia"/>
              </w:rPr>
              <w:t>""</w:t>
            </w:r>
            <w:r>
              <w:rPr>
                <w:rFonts w:hint="eastAsia"/>
              </w:rPr>
              <w:t>。</w:t>
            </w:r>
          </w:p>
        </w:tc>
      </w:tr>
    </w:tbl>
    <w:p w14:paraId="1A82DC8F" w14:textId="6450756B" w:rsidR="00B75F46" w:rsidRDefault="00D82551" w:rsidP="00AD0129">
      <w:pPr>
        <w:pStyle w:val="20"/>
      </w:pPr>
      <w:bookmarkStart w:id="114" w:name="_Toc70523658"/>
      <w:bookmarkStart w:id="115" w:name="_Toc41310416"/>
      <w:bookmarkStart w:id="116" w:name="_Toc72417889"/>
      <w:bookmarkStart w:id="117" w:name="_Toc47513236"/>
      <w:bookmarkStart w:id="118" w:name="_Toc209020534"/>
      <w:r>
        <w:t>AT</w:t>
      </w:r>
      <w:r>
        <w:rPr>
          <w:rFonts w:hint="eastAsia"/>
        </w:rPr>
        <w:t>+</w:t>
      </w:r>
      <w:r>
        <w:t>CGDCONT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  <w:lang w:eastAsia="zh-CN"/>
        </w:rPr>
        <w:t>设置</w:t>
      </w:r>
      <w:r>
        <w:rPr>
          <w:rFonts w:hint="eastAsia"/>
        </w:rPr>
        <w:t>P</w:t>
      </w:r>
      <w:r>
        <w:t>D</w:t>
      </w:r>
      <w:r>
        <w:rPr>
          <w:rFonts w:hint="eastAsia"/>
        </w:rPr>
        <w:t>P</w:t>
      </w:r>
      <w:r>
        <w:rPr>
          <w:rFonts w:hint="eastAsia"/>
          <w:lang w:eastAsia="zh-CN"/>
        </w:rPr>
        <w:t>格式</w:t>
      </w:r>
      <w:bookmarkEnd w:id="114"/>
      <w:bookmarkEnd w:id="115"/>
      <w:bookmarkEnd w:id="116"/>
      <w:bookmarkEnd w:id="117"/>
      <w:bookmarkEnd w:id="118"/>
    </w:p>
    <w:p w14:paraId="29541F8F" w14:textId="77777777" w:rsidR="00B75F46" w:rsidRDefault="00D82551">
      <w:pPr>
        <w:pStyle w:val="afc"/>
      </w:pPr>
      <w:r>
        <w:rPr>
          <w:rFonts w:hint="eastAsia"/>
        </w:rPr>
        <w:t>设置</w:t>
      </w:r>
      <w:r>
        <w:rPr>
          <w:rFonts w:hint="eastAsia"/>
        </w:rPr>
        <w:t>G</w:t>
      </w:r>
      <w:r>
        <w:t>PRS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DP</w:t>
      </w:r>
      <w:r>
        <w:rPr>
          <w:rFonts w:hint="eastAsia"/>
        </w:rPr>
        <w:t>（</w:t>
      </w:r>
      <w:r>
        <w:rPr>
          <w:rFonts w:hint="eastAsia"/>
        </w:rPr>
        <w:t>Packet Data Protocol</w:t>
      </w:r>
      <w:r>
        <w:rPr>
          <w:rFonts w:hint="eastAsia"/>
        </w:rPr>
        <w:t>，分组数据协议）</w:t>
      </w:r>
      <w:r>
        <w:t>格式</w:t>
      </w:r>
      <w:r>
        <w:rPr>
          <w:rFonts w:hint="eastAsia"/>
        </w:rPr>
        <w:t>。</w:t>
      </w:r>
      <w:r>
        <w:rPr>
          <w:rFonts w:hint="eastAsia"/>
        </w:rPr>
        <w:t>APN</w:t>
      </w:r>
      <w:r>
        <w:rPr>
          <w:rFonts w:hint="eastAsia"/>
        </w:rPr>
        <w:t>允许设置的长度最长是</w:t>
      </w:r>
      <w:r>
        <w:rPr>
          <w:rFonts w:hint="eastAsia"/>
        </w:rPr>
        <w:t>50</w:t>
      </w:r>
      <w:r>
        <w:rPr>
          <w:rFonts w:hint="eastAsia"/>
        </w:rPr>
        <w:t>。</w:t>
      </w:r>
    </w:p>
    <w:p w14:paraId="1B4B80F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17C9AE47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A9FA9FF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1A4977C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0F85B6FD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0669E3" w14:textId="77777777" w:rsidTr="00B75F46">
        <w:trPr>
          <w:trHeight w:val="18"/>
        </w:trPr>
        <w:tc>
          <w:tcPr>
            <w:tcW w:w="602" w:type="pct"/>
          </w:tcPr>
          <w:p w14:paraId="2F2F8D4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4E4B61BD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AT+CGDCONT=&lt;cid&gt;[,&lt;PDP_type&gt;[,&lt;APN&gt;[,&lt;PDP_ad</w:t>
            </w:r>
            <w:r>
              <w:rPr>
                <w:lang w:val="en-GB"/>
              </w:rPr>
              <w:lastRenderedPageBreak/>
              <w:t>dr&gt;[,&lt;d_comp&gt;[,&lt;h_comp&gt;]]]]]&lt;CR&gt;</w:t>
            </w:r>
          </w:p>
        </w:tc>
        <w:tc>
          <w:tcPr>
            <w:tcW w:w="2883" w:type="pct"/>
          </w:tcPr>
          <w:p w14:paraId="3CF169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1457E5F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B1D670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&lt;CR&gt;&lt;LF&gt;</w:t>
            </w:r>
            <w:r>
              <w:t>ERROR</w:t>
            </w:r>
            <w:r>
              <w:rPr>
                <w:rFonts w:hint="eastAsia"/>
              </w:rPr>
              <w:t>&lt;CR&gt;&lt;LF&gt;</w:t>
            </w:r>
          </w:p>
        </w:tc>
      </w:tr>
      <w:tr w:rsidR="00B75F46" w14:paraId="4CA5B792" w14:textId="77777777" w:rsidTr="00B75F46">
        <w:trPr>
          <w:trHeight w:val="18"/>
        </w:trPr>
        <w:tc>
          <w:tcPr>
            <w:tcW w:w="602" w:type="pct"/>
          </w:tcPr>
          <w:p w14:paraId="4B18E3F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1515" w:type="pct"/>
          </w:tcPr>
          <w:p w14:paraId="14EF0F12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AT+CGDCONT?&lt;CR&gt;</w:t>
            </w:r>
          </w:p>
        </w:tc>
        <w:tc>
          <w:tcPr>
            <w:tcW w:w="2883" w:type="pct"/>
          </w:tcPr>
          <w:p w14:paraId="3221EB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rPr>
                <w:lang w:val="en-GB"/>
              </w:rPr>
              <w:t xml:space="preserve"> &lt;</w:t>
            </w:r>
            <w:proofErr w:type="spellStart"/>
            <w:r>
              <w:rPr>
                <w:lang w:val="en-GB"/>
              </w:rPr>
              <w:t>cid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PDP_type</w:t>
            </w:r>
            <w:proofErr w:type="spellEnd"/>
            <w:r>
              <w:rPr>
                <w:lang w:val="en-GB"/>
              </w:rPr>
              <w:t>&gt;,&lt;APN&gt;,&lt;</w:t>
            </w:r>
            <w:proofErr w:type="spellStart"/>
            <w:r>
              <w:rPr>
                <w:lang w:val="en-GB"/>
              </w:rPr>
              <w:t>PDP_addr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d_comp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h_comp</w:t>
            </w:r>
            <w:proofErr w:type="spellEnd"/>
            <w:r>
              <w:rPr>
                <w:lang w:val="en-GB"/>
              </w:rPr>
              <w:t>&gt;</w:t>
            </w:r>
            <w:r>
              <w:t xml:space="preserve">[list of all supported </w:t>
            </w:r>
            <w:proofErr w:type="spellStart"/>
            <w:r>
              <w:t>cid</w:t>
            </w:r>
            <w:proofErr w:type="spellEnd"/>
            <w:r>
              <w:t xml:space="preserve"> ,max to 7 record]</w:t>
            </w:r>
          </w:p>
          <w:p w14:paraId="5A60BFA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70DC26F" w14:textId="77777777" w:rsidTr="00B75F46">
        <w:trPr>
          <w:trHeight w:val="18"/>
        </w:trPr>
        <w:tc>
          <w:tcPr>
            <w:tcW w:w="602" w:type="pct"/>
          </w:tcPr>
          <w:p w14:paraId="0C803B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2E7A4095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AT</w:t>
            </w:r>
            <w:r>
              <w:t>+CGDCONT</w:t>
            </w:r>
            <w:r>
              <w:rPr>
                <w:rFonts w:hint="eastAsia"/>
              </w:rPr>
              <w:t>=</w:t>
            </w:r>
            <w:r>
              <w:t>?&lt;CR&gt;</w:t>
            </w:r>
          </w:p>
        </w:tc>
        <w:tc>
          <w:tcPr>
            <w:tcW w:w="2883" w:type="pct"/>
          </w:tcPr>
          <w:p w14:paraId="230C673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+CGDCONT</w:t>
            </w:r>
            <w:r>
              <w:rPr>
                <w:rFonts w:hint="eastAsia"/>
                <w:lang w:val="en-GB"/>
              </w:rPr>
              <w:t>:</w:t>
            </w:r>
            <w:r>
              <w:t xml:space="preserve"> [list of supported (&lt;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t>&gt;,</w:t>
            </w:r>
            <w:r>
              <w:rPr>
                <w:lang w:val="en-GB"/>
              </w:rPr>
              <w:t>&lt;</w:t>
            </w:r>
            <w:proofErr w:type="spellStart"/>
            <w:r>
              <w:rPr>
                <w:lang w:val="en-GB"/>
              </w:rPr>
              <w:t>PDP_type</w:t>
            </w:r>
            <w:proofErr w:type="spellEnd"/>
            <w:r>
              <w:rPr>
                <w:lang w:val="en-GB"/>
              </w:rPr>
              <w:t>&gt;,&lt;APN&gt;,&lt;</w:t>
            </w:r>
            <w:proofErr w:type="spellStart"/>
            <w:r>
              <w:rPr>
                <w:lang w:val="en-GB"/>
              </w:rPr>
              <w:t>PDP_addr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d_comp</w:t>
            </w:r>
            <w:proofErr w:type="spellEnd"/>
            <w:r>
              <w:rPr>
                <w:lang w:val="en-GB"/>
              </w:rPr>
              <w:t>&gt;,&lt;</w:t>
            </w:r>
            <w:proofErr w:type="spellStart"/>
            <w:r>
              <w:rPr>
                <w:lang w:val="en-GB"/>
              </w:rPr>
              <w:t>h_comp</w:t>
            </w:r>
            <w:proofErr w:type="spellEnd"/>
            <w:r>
              <w:rPr>
                <w:lang w:val="en-GB"/>
              </w:rPr>
              <w:t>&gt;</w:t>
            </w:r>
            <w:r>
              <w:t>)]</w:t>
            </w:r>
          </w:p>
          <w:p w14:paraId="2DE0E0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5E8EF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43"/>
        <w:gridCol w:w="7569"/>
      </w:tblGrid>
      <w:tr w:rsidR="00B75F46" w14:paraId="2DEFB791" w14:textId="77777777">
        <w:tc>
          <w:tcPr>
            <w:tcW w:w="1843" w:type="dxa"/>
          </w:tcPr>
          <w:p w14:paraId="642D26F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333C5E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上下文定义，这个参数是当地的</w:t>
            </w:r>
            <w:r>
              <w:rPr>
                <w:rFonts w:hint="eastAsia"/>
              </w:rPr>
              <w:t>TE-MT</w:t>
            </w:r>
            <w:r>
              <w:rPr>
                <w:rFonts w:hint="eastAsia"/>
              </w:rPr>
              <w:t>接口并且被应用到其他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上下文相关的命令当中，使用查询命令可以查询到允许的值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最小值为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。</w:t>
            </w:r>
          </w:p>
        </w:tc>
      </w:tr>
      <w:tr w:rsidR="00B75F46" w14:paraId="54518300" w14:textId="77777777">
        <w:tc>
          <w:tcPr>
            <w:tcW w:w="1843" w:type="dxa"/>
          </w:tcPr>
          <w:p w14:paraId="6061EFAB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PDP_type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283463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(Packet Data Protocol type)</w:t>
            </w:r>
            <w:r>
              <w:rPr>
                <w:rFonts w:hint="eastAsia"/>
              </w:rPr>
              <w:t>字符串参数，用于指定分组数据协议的类型</w:t>
            </w:r>
          </w:p>
          <w:p w14:paraId="7CDD63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“</w:t>
            </w:r>
            <w:r>
              <w:t>IP</w:t>
            </w:r>
            <w:r>
              <w:rPr>
                <w:rFonts w:hint="eastAsia"/>
              </w:rPr>
              <w:t>”网络协议（</w:t>
            </w:r>
            <w:r>
              <w:t>Internet Protocol</w:t>
            </w:r>
            <w:r>
              <w:rPr>
                <w:rFonts w:hint="eastAsia"/>
              </w:rPr>
              <w:t>）（</w:t>
            </w:r>
            <w:r>
              <w:t>IETFSTD 5</w:t>
            </w:r>
            <w:r>
              <w:rPr>
                <w:rFonts w:hint="eastAsia"/>
              </w:rPr>
              <w:t>）</w:t>
            </w:r>
          </w:p>
        </w:tc>
      </w:tr>
      <w:tr w:rsidR="00B75F46" w14:paraId="1A693463" w14:textId="77777777">
        <w:tc>
          <w:tcPr>
            <w:tcW w:w="1843" w:type="dxa"/>
          </w:tcPr>
          <w:p w14:paraId="561B89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APN&gt;</w:t>
            </w:r>
          </w:p>
        </w:tc>
        <w:tc>
          <w:tcPr>
            <w:tcW w:w="7569" w:type="dxa"/>
          </w:tcPr>
          <w:p w14:paraId="797F0ED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(Access Point Name)</w:t>
            </w:r>
            <w:r>
              <w:rPr>
                <w:rFonts w:hint="eastAsia"/>
              </w:rPr>
              <w:t>字符串形式，是一个逻辑名称，用来选择</w:t>
            </w:r>
            <w:r>
              <w:rPr>
                <w:rFonts w:hint="eastAsia"/>
              </w:rPr>
              <w:t>GGSN</w:t>
            </w:r>
            <w:r>
              <w:rPr>
                <w:rFonts w:hint="eastAsia"/>
              </w:rPr>
              <w:t>或者外部分组数据网。</w:t>
            </w:r>
          </w:p>
        </w:tc>
      </w:tr>
      <w:tr w:rsidR="00B75F46" w14:paraId="1B77E1E2" w14:textId="77777777">
        <w:tc>
          <w:tcPr>
            <w:tcW w:w="1843" w:type="dxa"/>
          </w:tcPr>
          <w:p w14:paraId="510B6B3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PDP_address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3E1C1D9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字符串形式，用来在地址空间中区分</w:t>
            </w:r>
            <w:r>
              <w:rPr>
                <w:rFonts w:hint="eastAsia"/>
              </w:rPr>
              <w:t>MT</w:t>
            </w:r>
            <w:r>
              <w:rPr>
                <w:rFonts w:hint="eastAsia"/>
              </w:rPr>
              <w:t>。</w:t>
            </w:r>
          </w:p>
          <w:p w14:paraId="57A87E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如果不写这个参数，则在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的启动过程当中由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提供这个值。</w:t>
            </w:r>
          </w:p>
          <w:p w14:paraId="761840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TE</w:t>
            </w:r>
            <w:r>
              <w:rPr>
                <w:rFonts w:hint="eastAsia"/>
              </w:rPr>
              <w:t>提供失败，就请求动态地址，即使在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的启动过程当中分配了地址，在使用这条指令查询的时候仍然会返回空。</w:t>
            </w:r>
          </w:p>
        </w:tc>
      </w:tr>
      <w:tr w:rsidR="00B75F46" w14:paraId="6E4452C2" w14:textId="77777777">
        <w:tc>
          <w:tcPr>
            <w:tcW w:w="1843" w:type="dxa"/>
          </w:tcPr>
          <w:p w14:paraId="61216B7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d_comp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5A25E3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数据压缩（仅适用于</w:t>
            </w:r>
            <w:r>
              <w:rPr>
                <w:rFonts w:hint="eastAsia"/>
              </w:rPr>
              <w:t>SNDCP</w:t>
            </w:r>
            <w:r>
              <w:rPr>
                <w:rFonts w:hint="eastAsia"/>
              </w:rPr>
              <w:t>）</w:t>
            </w:r>
          </w:p>
          <w:p w14:paraId="7A962CD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6CA963F8" w14:textId="77777777">
        <w:tc>
          <w:tcPr>
            <w:tcW w:w="1843" w:type="dxa"/>
          </w:tcPr>
          <w:p w14:paraId="4E27BE1C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h_comp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65B505B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数字参数用来控制</w:t>
            </w:r>
            <w:r>
              <w:rPr>
                <w:rFonts w:hint="eastAsia"/>
              </w:rPr>
              <w:t>PDP</w:t>
            </w:r>
            <w:r>
              <w:rPr>
                <w:rFonts w:hint="eastAsia"/>
              </w:rPr>
              <w:t>头部压缩</w:t>
            </w:r>
            <w:r>
              <w:rPr>
                <w:rFonts w:hint="eastAsia"/>
              </w:rPr>
              <w:t>0 - off (</w:t>
            </w:r>
            <w:r>
              <w:rPr>
                <w:rFonts w:hint="eastAsia"/>
              </w:rPr>
              <w:t>缺省情况下默认值</w:t>
            </w:r>
            <w:r>
              <w:rPr>
                <w:rFonts w:hint="eastAsia"/>
              </w:rPr>
              <w:t>)</w:t>
            </w:r>
          </w:p>
        </w:tc>
      </w:tr>
      <w:tr w:rsidR="00B75F46" w14:paraId="4E401F80" w14:textId="77777777">
        <w:tc>
          <w:tcPr>
            <w:tcW w:w="1843" w:type="dxa"/>
          </w:tcPr>
          <w:p w14:paraId="396D1229" w14:textId="77777777" w:rsidR="00B75F46" w:rsidRDefault="00D82551">
            <w:pPr>
              <w:pStyle w:val="TableText"/>
            </w:pPr>
            <w:r>
              <w:t>&lt;pd1&gt;, … &lt;</w:t>
            </w:r>
            <w:proofErr w:type="spellStart"/>
            <w:r>
              <w:t>pdN</w:t>
            </w:r>
            <w:proofErr w:type="spellEnd"/>
            <w:r>
              <w:t>&gt;</w:t>
            </w:r>
          </w:p>
        </w:tc>
        <w:tc>
          <w:tcPr>
            <w:tcW w:w="7569" w:type="dxa"/>
          </w:tcPr>
          <w:p w14:paraId="285E8C7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，字符串类型，意义与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PDP_type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有关</w:t>
            </w:r>
          </w:p>
        </w:tc>
      </w:tr>
    </w:tbl>
    <w:p w14:paraId="0D056305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11"/>
        <w:gridCol w:w="4199"/>
      </w:tblGrid>
      <w:tr w:rsidR="00B75F46" w14:paraId="78F32F0E" w14:textId="77777777">
        <w:trPr>
          <w:trHeight w:val="74"/>
        </w:trPr>
        <w:tc>
          <w:tcPr>
            <w:tcW w:w="5211" w:type="dxa"/>
            <w:vAlign w:val="center"/>
          </w:tcPr>
          <w:p w14:paraId="22B4716A" w14:textId="77777777" w:rsidR="00B75F46" w:rsidRDefault="00D82551">
            <w:pPr>
              <w:pStyle w:val="TerminalDisplay"/>
            </w:pPr>
            <w:r>
              <w:t>AT+CGDCONT=1,"IP","CMNET"</w:t>
            </w:r>
          </w:p>
          <w:p w14:paraId="7F6FA4A1" w14:textId="77777777" w:rsidR="00B75F46" w:rsidRDefault="00B75F46">
            <w:pPr>
              <w:pStyle w:val="TerminalDisplay"/>
            </w:pPr>
          </w:p>
          <w:p w14:paraId="790BAC5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4FE0AA54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设置</w:t>
            </w:r>
            <w:r>
              <w:t>PDP</w:t>
            </w:r>
            <w:r>
              <w:rPr>
                <w:rFonts w:hint="eastAsia"/>
              </w:rPr>
              <w:t>格式，</w:t>
            </w:r>
            <w:r>
              <w:t>PDP</w:t>
            </w:r>
            <w:r>
              <w:rPr>
                <w:rFonts w:hint="eastAsia"/>
              </w:rPr>
              <w:t>类型为</w:t>
            </w:r>
            <w:r>
              <w:t>IP</w:t>
            </w:r>
            <w:r>
              <w:rPr>
                <w:rFonts w:hint="eastAsia"/>
              </w:rPr>
              <w:t>，</w:t>
            </w:r>
            <w:r>
              <w:t>APN</w:t>
            </w:r>
            <w:r>
              <w:rPr>
                <w:rFonts w:hint="eastAsia"/>
              </w:rPr>
              <w:t>名称为</w:t>
            </w:r>
            <w:r>
              <w:t>CMNET</w:t>
            </w:r>
            <w:r>
              <w:rPr>
                <w:rFonts w:hint="eastAsia"/>
              </w:rPr>
              <w:t>。</w:t>
            </w:r>
          </w:p>
        </w:tc>
      </w:tr>
      <w:tr w:rsidR="00B75F46" w14:paraId="64052FBE" w14:textId="77777777">
        <w:trPr>
          <w:trHeight w:val="74"/>
        </w:trPr>
        <w:tc>
          <w:tcPr>
            <w:tcW w:w="5211" w:type="dxa"/>
            <w:vAlign w:val="center"/>
          </w:tcPr>
          <w:p w14:paraId="2461246C" w14:textId="77777777" w:rsidR="00B75F46" w:rsidRDefault="00D82551">
            <w:pPr>
              <w:pStyle w:val="TerminalDisplay"/>
            </w:pPr>
            <w:proofErr w:type="spellStart"/>
            <w:r>
              <w:t>AT+Cgdcont</w:t>
            </w:r>
            <w:proofErr w:type="spellEnd"/>
            <w:r>
              <w:t>?</w:t>
            </w:r>
          </w:p>
          <w:p w14:paraId="3DBF1249" w14:textId="77777777" w:rsidR="00B75F46" w:rsidRDefault="00B75F46">
            <w:pPr>
              <w:pStyle w:val="TerminalDisplay"/>
            </w:pPr>
          </w:p>
          <w:p w14:paraId="662D4632" w14:textId="77777777" w:rsidR="00B75F46" w:rsidRDefault="00D82551">
            <w:pPr>
              <w:pStyle w:val="TerminalDisplay"/>
            </w:pPr>
            <w:r>
              <w:t>+CGDCONT: 1,"IP","","IPV4:0.0.0.0",0,0</w:t>
            </w:r>
          </w:p>
          <w:p w14:paraId="71EAD789" w14:textId="77777777" w:rsidR="00B75F46" w:rsidRDefault="00D82551">
            <w:pPr>
              <w:pStyle w:val="TerminalDisplay"/>
            </w:pPr>
            <w:r>
              <w:t>+CGDCONT: 2,"IP","","IPV4:0.0.0.0",0,0</w:t>
            </w:r>
          </w:p>
          <w:p w14:paraId="595B87C6" w14:textId="77777777" w:rsidR="00B75F46" w:rsidRDefault="00D82551">
            <w:pPr>
              <w:pStyle w:val="TerminalDisplay"/>
            </w:pPr>
            <w:r>
              <w:t>+CGDCONT: 3,"IP","","IPV4:0.0.0.0",0,0</w:t>
            </w:r>
          </w:p>
          <w:p w14:paraId="27748B13" w14:textId="77777777" w:rsidR="00B75F46" w:rsidRDefault="00D82551">
            <w:pPr>
              <w:pStyle w:val="TerminalDisplay"/>
            </w:pPr>
            <w:r>
              <w:t>+CGDCONT: 4,"IP","","IPV4:0.0.0.0",0,0</w:t>
            </w:r>
          </w:p>
          <w:p w14:paraId="3D083111" w14:textId="77777777" w:rsidR="00B75F46" w:rsidRDefault="00D82551">
            <w:pPr>
              <w:pStyle w:val="TerminalDisplay"/>
            </w:pPr>
            <w:r>
              <w:t>+CGDCONT: 5,"IP","","IPV4:0.0.0.0",0,0</w:t>
            </w:r>
          </w:p>
          <w:p w14:paraId="7E4F38DB" w14:textId="77777777" w:rsidR="00B75F46" w:rsidRDefault="00D82551">
            <w:pPr>
              <w:pStyle w:val="TerminalDisplay"/>
            </w:pPr>
            <w:r>
              <w:t>+CGDCONT: 6,"IP","","IPV4:0.0.0.0",0,0</w:t>
            </w:r>
          </w:p>
          <w:p w14:paraId="4045280A" w14:textId="77777777" w:rsidR="00B75F46" w:rsidRDefault="00D82551">
            <w:pPr>
              <w:pStyle w:val="TerminalDisplay"/>
            </w:pPr>
            <w:r>
              <w:t>+CGDCONT: 7,"IP","","IPV4:0.0.0.0",0,0</w:t>
            </w:r>
          </w:p>
          <w:p w14:paraId="381DD27D" w14:textId="77777777" w:rsidR="00B75F46" w:rsidRDefault="00D82551">
            <w:pPr>
              <w:pStyle w:val="TerminalDisplay"/>
            </w:pPr>
            <w:r>
              <w:lastRenderedPageBreak/>
              <w:t>OK</w:t>
            </w:r>
          </w:p>
        </w:tc>
        <w:tc>
          <w:tcPr>
            <w:tcW w:w="4199" w:type="dxa"/>
            <w:vAlign w:val="center"/>
          </w:tcPr>
          <w:p w14:paraId="6B20CA7E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lastRenderedPageBreak/>
              <w:t>查询当前</w:t>
            </w:r>
            <w:r>
              <w:t>PDP</w:t>
            </w:r>
            <w:r>
              <w:rPr>
                <w:rFonts w:hint="eastAsia"/>
              </w:rPr>
              <w:t>格式。</w:t>
            </w:r>
          </w:p>
        </w:tc>
      </w:tr>
      <w:tr w:rsidR="00B75F46" w14:paraId="52BCFA7D" w14:textId="77777777">
        <w:trPr>
          <w:trHeight w:val="74"/>
        </w:trPr>
        <w:tc>
          <w:tcPr>
            <w:tcW w:w="5211" w:type="dxa"/>
            <w:vAlign w:val="center"/>
          </w:tcPr>
          <w:p w14:paraId="3605827C" w14:textId="77777777" w:rsidR="00B75F46" w:rsidRDefault="00D82551">
            <w:pPr>
              <w:pStyle w:val="TerminalDisplay"/>
            </w:pPr>
            <w:r>
              <w:t>AT+CGDCONT?</w:t>
            </w:r>
          </w:p>
          <w:p w14:paraId="0C6BAF8F" w14:textId="77777777" w:rsidR="00B75F46" w:rsidRDefault="00B75F46">
            <w:pPr>
              <w:pStyle w:val="TerminalDisplay"/>
            </w:pPr>
          </w:p>
          <w:p w14:paraId="1A3AB2A1" w14:textId="77777777" w:rsidR="00B75F46" w:rsidRDefault="00D82551">
            <w:pPr>
              <w:pStyle w:val="TerminalDisplay"/>
            </w:pPr>
            <w:r>
              <w:t>+CGDCONT: 1,"IPV4V6","cmnet","IPV4:10.218.107.76    IPV6:2409:8970:11BC:5307:183D:2E68:CDBE:2758",0,0</w:t>
            </w:r>
          </w:p>
          <w:p w14:paraId="58E38E5F" w14:textId="77777777" w:rsidR="00B75F46" w:rsidRDefault="00D82551">
            <w:pPr>
              <w:pStyle w:val="TerminalDisplay"/>
            </w:pPr>
            <w:r>
              <w:t>+CGDCONT: 2,"IPV4V6","","IPV4:0.0.0.0    IPV6:    ::",0,0</w:t>
            </w:r>
          </w:p>
          <w:p w14:paraId="2CD9C215" w14:textId="77777777" w:rsidR="00B75F46" w:rsidRDefault="00D82551">
            <w:pPr>
              <w:pStyle w:val="TerminalDisplay"/>
            </w:pPr>
            <w:r>
              <w:t>+CGDCONT: 3,"IPV4V6","","IPV4:0.0.0.0    IPV6:    ::",0,0</w:t>
            </w:r>
          </w:p>
          <w:p w14:paraId="38F764DD" w14:textId="77777777" w:rsidR="00B75F46" w:rsidRDefault="00D82551">
            <w:pPr>
              <w:pStyle w:val="TerminalDisplay"/>
            </w:pPr>
            <w:r>
              <w:t>+CGDCONT: 4,"IPV4V6","","IPV4:0.0.0.0    IPV6:    ::",0,0</w:t>
            </w:r>
          </w:p>
          <w:p w14:paraId="05E545D6" w14:textId="77777777" w:rsidR="00B75F46" w:rsidRDefault="00D82551">
            <w:pPr>
              <w:pStyle w:val="TerminalDisplay"/>
            </w:pPr>
            <w:r>
              <w:t>+CGDCONT: 5,"IPV4V6","","IPV4:0.0.0.0    IPV6:    ::",0,0</w:t>
            </w:r>
          </w:p>
          <w:p w14:paraId="47B4C429" w14:textId="77777777" w:rsidR="00B75F46" w:rsidRDefault="00D82551">
            <w:pPr>
              <w:pStyle w:val="TerminalDisplay"/>
            </w:pPr>
            <w:r>
              <w:t>+CGDCONT: 6,"IPV4V6","","IPV4:0.0.0.0    IPV6:    ::",0,0</w:t>
            </w:r>
          </w:p>
          <w:p w14:paraId="7CD6332E" w14:textId="77777777" w:rsidR="00B75F46" w:rsidRDefault="00D82551">
            <w:pPr>
              <w:pStyle w:val="TerminalDisplay"/>
            </w:pPr>
            <w:r>
              <w:t>+CGDCONT: 7,"IPV4V6","","IPV4:0.0.0.0    IPV6:    ::",0,0</w:t>
            </w:r>
          </w:p>
          <w:p w14:paraId="4076673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1961A9D4" w14:textId="77777777" w:rsidR="00B75F46" w:rsidRDefault="00B75F46">
            <w:pPr>
              <w:pStyle w:val="TerminalDisplay"/>
            </w:pPr>
          </w:p>
        </w:tc>
      </w:tr>
      <w:tr w:rsidR="00B75F46" w14:paraId="3F154524" w14:textId="77777777">
        <w:trPr>
          <w:trHeight w:val="74"/>
        </w:trPr>
        <w:tc>
          <w:tcPr>
            <w:tcW w:w="5211" w:type="dxa"/>
            <w:vAlign w:val="center"/>
          </w:tcPr>
          <w:p w14:paraId="36E26A66" w14:textId="77777777" w:rsidR="00B75F46" w:rsidRDefault="00D82551">
            <w:pPr>
              <w:pStyle w:val="TerminalDisplay"/>
            </w:pPr>
            <w:r>
              <w:t>AT+CGDCONT=?</w:t>
            </w:r>
          </w:p>
          <w:p w14:paraId="27188E7E" w14:textId="77777777" w:rsidR="00B75F46" w:rsidRDefault="00B75F46">
            <w:pPr>
              <w:pStyle w:val="TerminalDisplay"/>
            </w:pPr>
          </w:p>
          <w:p w14:paraId="741F3D87" w14:textId="77777777" w:rsidR="00B75F46" w:rsidRDefault="00D82551">
            <w:pPr>
              <w:pStyle w:val="TerminalDisplay"/>
            </w:pPr>
            <w:r>
              <w:t>+CGDCONT: (1-7),(IP,IPV6,IPV4V6,PPP,Non-IP),,,(0-3),(0-4)</w:t>
            </w:r>
          </w:p>
          <w:p w14:paraId="6D8868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99" w:type="dxa"/>
            <w:vAlign w:val="center"/>
          </w:tcPr>
          <w:p w14:paraId="2518AF99" w14:textId="77777777" w:rsidR="00B75F46" w:rsidRDefault="00D82551">
            <w:pPr>
              <w:pStyle w:val="TerminalDisplay"/>
              <w:rPr>
                <w:rFonts w:asciiTheme="minorEastAsia" w:hAnsiTheme="minorEastAsia" w:hint="eastAsia"/>
              </w:rPr>
            </w:pPr>
            <w:r>
              <w:rPr>
                <w:rFonts w:hint="eastAsia"/>
              </w:rPr>
              <w:t>查询设置</w:t>
            </w:r>
            <w:r>
              <w:t>PDP</w:t>
            </w:r>
            <w:r>
              <w:rPr>
                <w:rFonts w:hint="eastAsia"/>
              </w:rPr>
              <w:t>格式的取值范围。</w:t>
            </w:r>
          </w:p>
        </w:tc>
      </w:tr>
      <w:tr w:rsidR="00B75F46" w14:paraId="027DC190" w14:textId="77777777">
        <w:trPr>
          <w:trHeight w:val="74"/>
        </w:trPr>
        <w:tc>
          <w:tcPr>
            <w:tcW w:w="5211" w:type="dxa"/>
            <w:vAlign w:val="center"/>
          </w:tcPr>
          <w:p w14:paraId="2E0A57A3" w14:textId="77777777" w:rsidR="00B75F46" w:rsidRDefault="00D82551">
            <w:pPr>
              <w:pStyle w:val="TerminalDisplay"/>
            </w:pPr>
            <w:proofErr w:type="spellStart"/>
            <w:r>
              <w:t>AT+cgdcont</w:t>
            </w:r>
            <w:proofErr w:type="spellEnd"/>
            <w:r>
              <w:t>=1,"IPV4"</w:t>
            </w:r>
          </w:p>
          <w:p w14:paraId="5DD0CEB9" w14:textId="77777777" w:rsidR="00B75F46" w:rsidRDefault="00B75F46">
            <w:pPr>
              <w:pStyle w:val="TerminalDisplay"/>
            </w:pPr>
          </w:p>
          <w:p w14:paraId="2E976620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99" w:type="dxa"/>
            <w:vAlign w:val="center"/>
          </w:tcPr>
          <w:p w14:paraId="0135A81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2D7770EE" w14:textId="710AB061" w:rsidR="00B75F46" w:rsidRDefault="00D82551" w:rsidP="00AD0129">
      <w:pPr>
        <w:pStyle w:val="20"/>
      </w:pPr>
      <w:bookmarkStart w:id="119" w:name="_Toc41310417"/>
      <w:bookmarkStart w:id="120" w:name="_Toc47513237"/>
      <w:bookmarkStart w:id="121" w:name="_Toc36717129"/>
      <w:bookmarkStart w:id="122" w:name="_Toc70523659"/>
      <w:bookmarkStart w:id="123" w:name="_Toc72417890"/>
      <w:bookmarkStart w:id="124" w:name="_Toc209020535"/>
      <w:r>
        <w:t>AT+XGAUTH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用户认证</w:t>
      </w:r>
      <w:bookmarkEnd w:id="119"/>
      <w:bookmarkEnd w:id="120"/>
      <w:bookmarkEnd w:id="121"/>
      <w:bookmarkEnd w:id="122"/>
      <w:bookmarkEnd w:id="123"/>
      <w:bookmarkEnd w:id="124"/>
      <w:proofErr w:type="spellEnd"/>
    </w:p>
    <w:p w14:paraId="5A34219A" w14:textId="77777777" w:rsidR="00B75F46" w:rsidRDefault="00D82551">
      <w:pPr>
        <w:pStyle w:val="afc"/>
      </w:pPr>
      <w:r>
        <w:t>PDP</w:t>
      </w:r>
      <w:r>
        <w:rPr>
          <w:rFonts w:hint="eastAsia"/>
        </w:rPr>
        <w:t>认证。</w:t>
      </w:r>
    </w:p>
    <w:p w14:paraId="1CF9F8E9" w14:textId="77777777" w:rsidR="00B75F46" w:rsidRDefault="00D82551">
      <w:pPr>
        <w:pStyle w:val="afc"/>
      </w:pPr>
      <w:r>
        <w:rPr>
          <w:rFonts w:hint="eastAsia"/>
        </w:rPr>
        <w:t>该指令要放在</w:t>
      </w:r>
      <w:r>
        <w:t>AT+CGDCONT</w:t>
      </w:r>
      <w:r>
        <w:rPr>
          <w:rFonts w:hint="eastAsia"/>
        </w:rPr>
        <w:t>这条指令后面。目前在专网中各个地方逐渐增加了用户身份认证需求，使用内部协议栈，需要使用到这条指令，因此，请在代码流程上加上这条指令。</w:t>
      </w:r>
    </w:p>
    <w:p w14:paraId="3CCECA47" w14:textId="77777777" w:rsidR="00B75F46" w:rsidRDefault="00D82551">
      <w:pPr>
        <w:pStyle w:val="afc"/>
      </w:pPr>
      <w:r>
        <w:rPr>
          <w:rFonts w:hint="eastAsia"/>
        </w:rPr>
        <w:t>联通卡默认用户名和密码是“</w:t>
      </w:r>
      <w:r>
        <w:t>card”</w:t>
      </w:r>
      <w:r>
        <w:rPr>
          <w:rFonts w:hint="eastAsia"/>
        </w:rPr>
        <w:t>和“</w:t>
      </w:r>
      <w:r>
        <w:t>card”</w:t>
      </w:r>
      <w:r>
        <w:rPr>
          <w:rFonts w:hint="eastAsia"/>
        </w:rPr>
        <w:t>。</w:t>
      </w:r>
    </w:p>
    <w:p w14:paraId="6432D225" w14:textId="77777777" w:rsidR="00B75F46" w:rsidRDefault="00D82551">
      <w:pPr>
        <w:pStyle w:val="afc"/>
      </w:pPr>
      <w:r>
        <w:t>&lt;cid&gt;</w:t>
      </w:r>
      <w:r>
        <w:rPr>
          <w:rFonts w:hint="eastAsia"/>
        </w:rPr>
        <w:t>对应</w:t>
      </w:r>
      <w:r>
        <w:t>+CGDCONT</w:t>
      </w:r>
      <w:r>
        <w:rPr>
          <w:rFonts w:hint="eastAsia"/>
        </w:rPr>
        <w:t>中的</w:t>
      </w:r>
      <w:r>
        <w:t>&lt;cid&gt;</w:t>
      </w:r>
      <w:r>
        <w:rPr>
          <w:rFonts w:hint="eastAsia"/>
        </w:rPr>
        <w:t>。</w:t>
      </w:r>
    </w:p>
    <w:p w14:paraId="0CB4B2CE" w14:textId="77777777" w:rsidR="00B75F46" w:rsidRDefault="00D82551">
      <w:pPr>
        <w:pStyle w:val="afc"/>
      </w:pP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pwd</w:t>
      </w:r>
      <w:r>
        <w:rPr>
          <w:rFonts w:hint="eastAsia"/>
        </w:rPr>
        <w:t>&gt;</w:t>
      </w:r>
      <w:r>
        <w:rPr>
          <w:rFonts w:hint="eastAsia"/>
        </w:rPr>
        <w:t>允许设置的最大字符串长度都是</w:t>
      </w:r>
      <w:r>
        <w:rPr>
          <w:rFonts w:hint="eastAsia"/>
        </w:rPr>
        <w:t>50</w:t>
      </w:r>
    </w:p>
    <w:p w14:paraId="0B3C48C1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03"/>
        <w:gridCol w:w="2973"/>
        <w:gridCol w:w="5552"/>
      </w:tblGrid>
      <w:tr w:rsidR="00B75F46" w14:paraId="0711634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2BFC54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1FFA18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E4EAD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063BA23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19ED8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ABA85B3" w14:textId="77777777" w:rsidR="00B75F46" w:rsidRDefault="00D82551">
            <w:pPr>
              <w:pStyle w:val="TableText"/>
            </w:pPr>
            <w:r>
              <w:t>AT+XGAUTH=&lt;</w:t>
            </w:r>
            <w:proofErr w:type="spellStart"/>
            <w:r>
              <w:t>cid</w:t>
            </w:r>
            <w:proofErr w:type="spellEnd"/>
            <w:r>
              <w:t>&gt;,&lt;auth&gt;[,</w:t>
            </w:r>
            <w:bookmarkStart w:id="125" w:name="OLE_LINK365"/>
            <w:r>
              <w:t>&lt;name&gt;,&lt;</w:t>
            </w:r>
            <w:proofErr w:type="spellStart"/>
            <w:r>
              <w:t>pwd</w:t>
            </w:r>
            <w:proofErr w:type="spellEnd"/>
            <w:r>
              <w:t>&gt;</w:t>
            </w:r>
            <w:bookmarkEnd w:id="125"/>
            <w:r>
              <w:t>]&lt;CR&gt;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0A7F135" w14:textId="77777777" w:rsidR="00B75F46" w:rsidRDefault="00D82551">
            <w:pPr>
              <w:pStyle w:val="TableText"/>
            </w:pPr>
            <w:bookmarkStart w:id="126" w:name="OLE_LINK265"/>
            <w:bookmarkStart w:id="127" w:name="OLE_LINK266"/>
            <w:r>
              <w:t>&lt;CR&gt;&lt;LF&gt;OK&lt;CR&gt;&lt;LF&gt;</w:t>
            </w:r>
            <w:bookmarkEnd w:id="126"/>
            <w:bookmarkEnd w:id="127"/>
          </w:p>
          <w:p w14:paraId="45DD352D" w14:textId="77777777" w:rsidR="00B75F46" w:rsidRDefault="00D82551">
            <w:pPr>
              <w:pStyle w:val="TableText"/>
            </w:pPr>
            <w:r>
              <w:t>Or</w:t>
            </w:r>
          </w:p>
          <w:p w14:paraId="524DDEA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69DD05E4" w14:textId="77777777" w:rsidTr="00B75F46">
        <w:trPr>
          <w:trHeight w:val="18"/>
        </w:trPr>
        <w:tc>
          <w:tcPr>
            <w:tcW w:w="57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CE881C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C8219C" w14:textId="77777777" w:rsidR="00B75F46" w:rsidRDefault="00D82551">
            <w:pPr>
              <w:pStyle w:val="TableText"/>
            </w:pPr>
            <w:r>
              <w:t>AT+XGAUTH=?</w:t>
            </w:r>
          </w:p>
        </w:tc>
        <w:tc>
          <w:tcPr>
            <w:tcW w:w="2883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EBE47D8" w14:textId="77777777" w:rsidR="00B75F46" w:rsidRDefault="00D82551">
            <w:pPr>
              <w:pStyle w:val="TableText"/>
            </w:pPr>
            <w:r>
              <w:t>&lt;CR&gt;&lt;LF&gt;+XGAUTH: (list of supported &lt;</w:t>
            </w:r>
            <w:proofErr w:type="spellStart"/>
            <w:r>
              <w:t>cid</w:t>
            </w:r>
            <w:proofErr w:type="spellEnd"/>
            <w:r>
              <w:t>&gt;),(value range of&lt;auth&gt;),</w:t>
            </w:r>
            <w:r>
              <w:rPr>
                <w:rFonts w:hint="eastAsia"/>
              </w:rPr>
              <w:t>(</w:t>
            </w:r>
            <w:r>
              <w:t>length of &lt;name&gt;),(length of &lt;</w:t>
            </w:r>
            <w:proofErr w:type="spellStart"/>
            <w:r>
              <w:t>pwd</w:t>
            </w:r>
            <w:proofErr w:type="spellEnd"/>
            <w:r>
              <w:t>&gt;)</w:t>
            </w:r>
          </w:p>
          <w:p w14:paraId="24D71212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5F37F5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5A8574DA" w14:textId="77777777">
        <w:tc>
          <w:tcPr>
            <w:tcW w:w="1560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00CCBC18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nil"/>
              <w:left w:val="nil"/>
              <w:bottom w:val="single" w:sz="2" w:space="0" w:color="FFFFFF" w:themeColor="background1"/>
              <w:right w:val="nil"/>
            </w:tcBorders>
          </w:tcPr>
          <w:p w14:paraId="495886E3" w14:textId="77777777" w:rsidR="00B75F46" w:rsidRDefault="00D82551">
            <w:pPr>
              <w:pStyle w:val="TableText"/>
            </w:pPr>
            <w:r>
              <w:t>(PDP Context Identifier)</w:t>
            </w:r>
            <w:r>
              <w:rPr>
                <w:rFonts w:hint="eastAsia"/>
              </w:rPr>
              <w:t>一个数字参数，指定一个</w:t>
            </w:r>
            <w:r>
              <w:t>PDP</w:t>
            </w:r>
            <w:r>
              <w:rPr>
                <w:rFonts w:hint="eastAsia"/>
              </w:rPr>
              <w:t>上下文定义</w:t>
            </w:r>
          </w:p>
          <w:p w14:paraId="643B85B6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  <w:r>
              <w:rPr>
                <w:rFonts w:hint="eastAsia"/>
              </w:rPr>
              <w:t>对应</w:t>
            </w:r>
            <w:r>
              <w:t>+CGDCONT</w:t>
            </w:r>
            <w:r>
              <w:rPr>
                <w:rFonts w:hint="eastAsia"/>
              </w:rPr>
              <w:t>中的</w:t>
            </w:r>
            <w:r>
              <w:t>&lt;</w:t>
            </w:r>
            <w:proofErr w:type="spellStart"/>
            <w:r>
              <w:t>cid</w:t>
            </w:r>
            <w:proofErr w:type="spellEnd"/>
            <w:r>
              <w:t>&gt;</w:t>
            </w:r>
            <w:r>
              <w:rPr>
                <w:rFonts w:hint="eastAsia"/>
              </w:rPr>
              <w:t>。</w:t>
            </w:r>
          </w:p>
        </w:tc>
      </w:tr>
      <w:tr w:rsidR="00B75F46" w14:paraId="6B6D2C81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4CE0B1F3" w14:textId="77777777" w:rsidR="00B75F46" w:rsidRDefault="00D82551">
            <w:pPr>
              <w:pStyle w:val="TableText"/>
            </w:pPr>
            <w:r>
              <w:t>&lt;auth&gt;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6317A08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鉴权类型，默认为</w:t>
            </w:r>
            <w:r>
              <w:t>1</w:t>
            </w:r>
          </w:p>
          <w:p w14:paraId="1C7722E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NONE</w:t>
            </w:r>
          </w:p>
          <w:p w14:paraId="2183D8E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PAP</w:t>
            </w:r>
          </w:p>
          <w:p w14:paraId="5A250AF4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CHAP</w:t>
            </w:r>
          </w:p>
          <w:p w14:paraId="5A22283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鉴权类型为非</w:t>
            </w:r>
            <w:r>
              <w:t>NONE</w:t>
            </w:r>
            <w:r>
              <w:rPr>
                <w:rFonts w:hint="eastAsia"/>
              </w:rPr>
              <w:t>时，需带</w:t>
            </w:r>
            <w:r>
              <w:t>&lt;name&gt;</w:t>
            </w:r>
            <w:r>
              <w:rPr>
                <w:rFonts w:hint="eastAsia"/>
              </w:rPr>
              <w:t>和</w:t>
            </w:r>
            <w:r>
              <w:t>&lt;</w:t>
            </w:r>
            <w:proofErr w:type="spellStart"/>
            <w:r>
              <w:t>pwd</w:t>
            </w:r>
            <w:proofErr w:type="spellEnd"/>
            <w:r>
              <w:t>&gt;</w:t>
            </w:r>
            <w:r>
              <w:rPr>
                <w:rFonts w:hint="eastAsia"/>
              </w:rPr>
              <w:t>参数</w:t>
            </w:r>
          </w:p>
        </w:tc>
      </w:tr>
      <w:tr w:rsidR="00B75F46" w14:paraId="52802284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565133FE" w14:textId="77777777" w:rsidR="00B75F46" w:rsidRDefault="00D82551">
            <w:pPr>
              <w:pStyle w:val="TableText"/>
            </w:pPr>
            <w:r>
              <w:t>&lt;name&gt;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single" w:sz="2" w:space="0" w:color="FFFFFF" w:themeColor="background1"/>
              <w:right w:val="nil"/>
            </w:tcBorders>
          </w:tcPr>
          <w:p w14:paraId="04447D1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用户名</w:t>
            </w:r>
          </w:p>
        </w:tc>
      </w:tr>
      <w:tr w:rsidR="00B75F46" w14:paraId="345DED6A" w14:textId="77777777">
        <w:tc>
          <w:tcPr>
            <w:tcW w:w="1560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18B8F42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pwd</w:t>
            </w:r>
            <w:proofErr w:type="spellEnd"/>
            <w:r>
              <w:t>&gt;</w:t>
            </w:r>
          </w:p>
        </w:tc>
        <w:tc>
          <w:tcPr>
            <w:tcW w:w="7852" w:type="dxa"/>
            <w:tcBorders>
              <w:top w:val="single" w:sz="2" w:space="0" w:color="FFFFFF" w:themeColor="background1"/>
              <w:left w:val="nil"/>
              <w:bottom w:val="nil"/>
              <w:right w:val="nil"/>
            </w:tcBorders>
          </w:tcPr>
          <w:p w14:paraId="0A7B399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密码</w:t>
            </w:r>
          </w:p>
        </w:tc>
      </w:tr>
    </w:tbl>
    <w:p w14:paraId="1269C9E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66B7A8" w14:textId="77777777">
        <w:trPr>
          <w:trHeight w:val="74"/>
        </w:trPr>
        <w:tc>
          <w:tcPr>
            <w:tcW w:w="4111" w:type="dxa"/>
            <w:vAlign w:val="center"/>
          </w:tcPr>
          <w:p w14:paraId="7F72BCCA" w14:textId="77777777" w:rsidR="00B75F46" w:rsidRDefault="00D82551">
            <w:pPr>
              <w:pStyle w:val="TerminalDisplay"/>
            </w:pPr>
            <w:r>
              <w:t>AT+XGAUTH=1,1,”gsm”,”1234”</w:t>
            </w:r>
          </w:p>
          <w:p w14:paraId="6FC17B7B" w14:textId="77777777" w:rsidR="00B75F46" w:rsidRDefault="00B75F46">
            <w:pPr>
              <w:pStyle w:val="TerminalDisplay"/>
            </w:pPr>
          </w:p>
          <w:p w14:paraId="6CAAFF5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1193F9" w14:textId="77777777" w:rsidR="00B75F46" w:rsidRDefault="00D82551">
            <w:pPr>
              <w:pStyle w:val="TerminalDisplay"/>
              <w:rPr>
                <w:snapToGrid/>
              </w:rPr>
            </w:pPr>
            <w:r>
              <w:rPr>
                <w:rFonts w:hint="eastAsia"/>
              </w:rPr>
              <w:t>设置第一个</w:t>
            </w:r>
            <w:r>
              <w:t>PDP</w:t>
            </w:r>
            <w:r>
              <w:rPr>
                <w:rFonts w:hint="eastAsia"/>
              </w:rPr>
              <w:t>认证</w:t>
            </w:r>
          </w:p>
        </w:tc>
      </w:tr>
      <w:tr w:rsidR="00B75F46" w14:paraId="48E86206" w14:textId="77777777">
        <w:trPr>
          <w:trHeight w:val="74"/>
        </w:trPr>
        <w:tc>
          <w:tcPr>
            <w:tcW w:w="4111" w:type="dxa"/>
            <w:vAlign w:val="center"/>
          </w:tcPr>
          <w:p w14:paraId="17A0A025" w14:textId="77777777" w:rsidR="00B75F46" w:rsidRDefault="00D82551">
            <w:pPr>
              <w:pStyle w:val="TerminalDisplay"/>
            </w:pPr>
            <w:r>
              <w:t>AT+XGAUTH=?</w:t>
            </w:r>
          </w:p>
          <w:p w14:paraId="082C6584" w14:textId="77777777" w:rsidR="00B75F46" w:rsidRDefault="00B75F46">
            <w:pPr>
              <w:pStyle w:val="TerminalDisplay"/>
            </w:pPr>
          </w:p>
          <w:p w14:paraId="2A3F23AA" w14:textId="77777777" w:rsidR="00B75F46" w:rsidRDefault="00D82551">
            <w:pPr>
              <w:pStyle w:val="TerminalDisplay"/>
            </w:pPr>
            <w:r>
              <w:t>+XGAUTH: (1</w:t>
            </w:r>
            <w:r>
              <w:rPr>
                <w:rFonts w:hint="eastAsia"/>
              </w:rPr>
              <w:t>-</w:t>
            </w:r>
            <w:r>
              <w:t>7),(0-2),</w:t>
            </w:r>
            <w:r>
              <w:rPr>
                <w:rFonts w:hint="eastAsia"/>
              </w:rPr>
              <w:t>50</w:t>
            </w:r>
            <w:r>
              <w:t>,</w:t>
            </w:r>
            <w:r>
              <w:rPr>
                <w:rFonts w:hint="eastAsia"/>
              </w:rPr>
              <w:t>50</w:t>
            </w:r>
          </w:p>
          <w:p w14:paraId="5347F8C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B1F400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查询参数值范围。</w:t>
            </w:r>
          </w:p>
        </w:tc>
      </w:tr>
      <w:tr w:rsidR="00B75F46" w14:paraId="6F0B7F41" w14:textId="77777777">
        <w:trPr>
          <w:trHeight w:val="74"/>
        </w:trPr>
        <w:tc>
          <w:tcPr>
            <w:tcW w:w="4111" w:type="dxa"/>
            <w:vAlign w:val="center"/>
          </w:tcPr>
          <w:p w14:paraId="16056855" w14:textId="77777777" w:rsidR="00B75F46" w:rsidRDefault="00D82551">
            <w:pPr>
              <w:pStyle w:val="TerminalDisplay"/>
            </w:pPr>
            <w:proofErr w:type="spellStart"/>
            <w:r>
              <w:t>AT+xgauth</w:t>
            </w:r>
            <w:proofErr w:type="spellEnd"/>
            <w:r>
              <w:t>=1,8,"",""</w:t>
            </w:r>
          </w:p>
          <w:p w14:paraId="68804AC9" w14:textId="77777777" w:rsidR="00B75F46" w:rsidRDefault="00B75F46">
            <w:pPr>
              <w:pStyle w:val="TerminalDisplay"/>
            </w:pPr>
          </w:p>
          <w:p w14:paraId="1CC1ECE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6AABC6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xgauth</w:t>
            </w:r>
            <w:proofErr w:type="spellEnd"/>
            <w:r>
              <w:rPr>
                <w:rFonts w:hint="eastAsia"/>
              </w:rPr>
              <w:t>参数时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非法</w:t>
            </w:r>
          </w:p>
        </w:tc>
      </w:tr>
    </w:tbl>
    <w:p w14:paraId="271DE2C4" w14:textId="106A9092" w:rsidR="00B75F46" w:rsidRDefault="00D82551" w:rsidP="00AD0129">
      <w:pPr>
        <w:pStyle w:val="20"/>
      </w:pPr>
      <w:bookmarkStart w:id="128" w:name="_Toc70523660"/>
      <w:bookmarkStart w:id="129" w:name="_Toc72417891"/>
      <w:bookmarkStart w:id="130" w:name="_Toc47513238"/>
      <w:bookmarkStart w:id="131" w:name="_Toc41310418"/>
      <w:bookmarkStart w:id="132" w:name="_Toc209020536"/>
      <w:r>
        <w:rPr>
          <w:rFonts w:hint="eastAsia"/>
        </w:rPr>
        <w:t>AT+CGAT</w:t>
      </w:r>
      <w:r>
        <w:rPr>
          <w:rFonts w:hint="eastAsia"/>
          <w:lang w:eastAsia="zh-CN"/>
        </w:rPr>
        <w:t>T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GPRS</w:t>
      </w:r>
      <w:r>
        <w:rPr>
          <w:rFonts w:hint="eastAsia"/>
        </w:rPr>
        <w:t>附着和分离</w:t>
      </w:r>
      <w:bookmarkEnd w:id="128"/>
      <w:bookmarkEnd w:id="129"/>
      <w:bookmarkEnd w:id="130"/>
      <w:bookmarkEnd w:id="131"/>
      <w:bookmarkEnd w:id="132"/>
      <w:proofErr w:type="spellEnd"/>
    </w:p>
    <w:p w14:paraId="4091404F" w14:textId="77777777" w:rsidR="00B75F46" w:rsidRDefault="00D82551">
      <w:pPr>
        <w:pStyle w:val="afc"/>
      </w:pPr>
      <w:r>
        <w:rPr>
          <w:rFonts w:hint="eastAsia"/>
        </w:rPr>
        <w:t>该指令用来查询、设置</w:t>
      </w:r>
      <w:r>
        <w:t>GPRS</w:t>
      </w:r>
      <w:r>
        <w:rPr>
          <w:rFonts w:hint="eastAsia"/>
        </w:rPr>
        <w:t>附着和分离。掉电不保存。</w:t>
      </w:r>
    </w:p>
    <w:p w14:paraId="1F5CFF00" w14:textId="77777777" w:rsidR="00B75F46" w:rsidRDefault="00D82551">
      <w:pPr>
        <w:pStyle w:val="afc"/>
      </w:pPr>
      <w:r>
        <w:rPr>
          <w:rFonts w:hint="eastAsia"/>
        </w:rPr>
        <w:t>模组默认情况下，会主动进行</w:t>
      </w:r>
      <w:r>
        <w:t>GPRS</w:t>
      </w:r>
      <w:r>
        <w:rPr>
          <w:rFonts w:hint="eastAsia"/>
        </w:rPr>
        <w:t>附着。</w:t>
      </w:r>
    </w:p>
    <w:p w14:paraId="4DAF76D8" w14:textId="77777777" w:rsidR="00B75F46" w:rsidRDefault="00D82551">
      <w:pPr>
        <w:pStyle w:val="afc"/>
      </w:pPr>
      <w:r>
        <w:rPr>
          <w:rFonts w:hint="eastAsia"/>
        </w:rPr>
        <w:t>进行</w:t>
      </w:r>
      <w:r>
        <w:t>PPP</w:t>
      </w:r>
      <w:r>
        <w:rPr>
          <w:rFonts w:hint="eastAsia"/>
        </w:rPr>
        <w:t>连接之前要确保</w:t>
      </w:r>
      <w:r>
        <w:t>GPRS</w:t>
      </w:r>
      <w:r>
        <w:rPr>
          <w:rFonts w:hint="eastAsia"/>
        </w:rPr>
        <w:t>是处于附着状态，</w:t>
      </w:r>
      <w:r>
        <w:rPr>
          <w:rFonts w:hint="eastAsia"/>
        </w:rPr>
        <w:t>A</w:t>
      </w:r>
      <w:r>
        <w:t>T</w:t>
      </w:r>
      <w:r>
        <w:rPr>
          <w:rFonts w:hint="eastAsia"/>
        </w:rPr>
        <w:t>流程增加查询指令</w:t>
      </w:r>
      <w:r>
        <w:t>AT+CGATT?</w:t>
      </w:r>
      <w:r>
        <w:rPr>
          <w:rFonts w:hint="eastAsia"/>
        </w:rPr>
        <w:t>：</w:t>
      </w:r>
    </w:p>
    <w:p w14:paraId="5F6F201F" w14:textId="77777777" w:rsidR="00B75F46" w:rsidRDefault="00D82551">
      <w:pPr>
        <w:pStyle w:val="ItemList"/>
        <w:ind w:left="440" w:hanging="440"/>
      </w:pPr>
      <w:r>
        <w:rPr>
          <w:rFonts w:hint="eastAsia"/>
        </w:rPr>
        <w:t>如果返回值是</w:t>
      </w:r>
      <w:r>
        <w:t>1</w:t>
      </w:r>
      <w:r>
        <w:rPr>
          <w:rFonts w:hint="eastAsia"/>
        </w:rPr>
        <w:t>，则可以直接进行</w:t>
      </w:r>
      <w:r>
        <w:t>PPP</w:t>
      </w:r>
      <w:r>
        <w:rPr>
          <w:rFonts w:hint="eastAsia"/>
        </w:rPr>
        <w:t>连接；</w:t>
      </w:r>
    </w:p>
    <w:p w14:paraId="4530356E" w14:textId="77777777" w:rsidR="00B75F46" w:rsidRDefault="00D82551">
      <w:pPr>
        <w:pStyle w:val="ItemList"/>
        <w:ind w:left="440" w:hanging="440"/>
        <w:rPr>
          <w:bCs/>
          <w:iCs/>
        </w:rPr>
      </w:pPr>
      <w:r>
        <w:rPr>
          <w:rFonts w:hint="eastAsia"/>
        </w:rPr>
        <w:t>如果返回值是</w:t>
      </w:r>
      <w:r>
        <w:t>0</w:t>
      </w:r>
      <w:r>
        <w:rPr>
          <w:rFonts w:hint="eastAsia"/>
        </w:rPr>
        <w:t>，则需进行手动附着，即</w:t>
      </w:r>
      <w:r>
        <w:t>AT+CGATT=1</w:t>
      </w:r>
      <w:r>
        <w:rPr>
          <w:rFonts w:hint="eastAsia"/>
        </w:rPr>
        <w:t>。</w:t>
      </w:r>
    </w:p>
    <w:p w14:paraId="657E939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2917"/>
        <w:gridCol w:w="5552"/>
      </w:tblGrid>
      <w:tr w:rsidR="00B75F46" w14:paraId="4675BA4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3F06D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15" w:type="pct"/>
          </w:tcPr>
          <w:p w14:paraId="79AD8387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83" w:type="pct"/>
          </w:tcPr>
          <w:p w14:paraId="109BDCE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5DD7F06" w14:textId="77777777" w:rsidTr="00B75F46">
        <w:trPr>
          <w:trHeight w:val="18"/>
        </w:trPr>
        <w:tc>
          <w:tcPr>
            <w:tcW w:w="602" w:type="pct"/>
          </w:tcPr>
          <w:p w14:paraId="2D77BFA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15" w:type="pct"/>
          </w:tcPr>
          <w:p w14:paraId="6601758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AT+CGATT=&lt;state&gt;&lt;CR&gt;</w:t>
            </w:r>
          </w:p>
        </w:tc>
        <w:tc>
          <w:tcPr>
            <w:tcW w:w="2883" w:type="pct"/>
          </w:tcPr>
          <w:p w14:paraId="610613B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GPRS DISCONNECTION</w:t>
            </w:r>
            <w:r>
              <w:rPr>
                <w:rFonts w:hint="eastAsia"/>
              </w:rPr>
              <w:t>&lt;CR&gt;&lt;LF&gt;</w:t>
            </w:r>
          </w:p>
          <w:p w14:paraId="412FD1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281993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E088D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0ED4A4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A46B6B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0F522EB" w14:textId="77777777" w:rsidTr="00B75F46">
        <w:trPr>
          <w:trHeight w:val="18"/>
        </w:trPr>
        <w:tc>
          <w:tcPr>
            <w:tcW w:w="602" w:type="pct"/>
          </w:tcPr>
          <w:p w14:paraId="2D5EE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15" w:type="pct"/>
          </w:tcPr>
          <w:p w14:paraId="2CE480BB" w14:textId="77777777" w:rsidR="00B75F46" w:rsidRDefault="00D82551">
            <w:pPr>
              <w:pStyle w:val="TableText"/>
            </w:pPr>
            <w:r>
              <w:t>AT+CGATT?&lt;CR&gt;</w:t>
            </w:r>
          </w:p>
        </w:tc>
        <w:tc>
          <w:tcPr>
            <w:tcW w:w="2883" w:type="pct"/>
          </w:tcPr>
          <w:p w14:paraId="552B4E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CGATT</w:t>
            </w:r>
            <w:r>
              <w:rPr>
                <w:lang w:val="en-GB"/>
              </w:rPr>
              <w:t xml:space="preserve">: </w:t>
            </w:r>
            <w:r>
              <w:t>&lt;state&gt;</w:t>
            </w:r>
          </w:p>
          <w:p w14:paraId="79655E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3C5CC9E2" w14:textId="77777777" w:rsidTr="00B75F46">
        <w:trPr>
          <w:trHeight w:val="18"/>
        </w:trPr>
        <w:tc>
          <w:tcPr>
            <w:tcW w:w="602" w:type="pct"/>
          </w:tcPr>
          <w:p w14:paraId="17497B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15" w:type="pct"/>
          </w:tcPr>
          <w:p w14:paraId="79042CDE" w14:textId="77777777" w:rsidR="00B75F46" w:rsidRDefault="00D82551">
            <w:pPr>
              <w:pStyle w:val="TableText"/>
            </w:pPr>
            <w:r>
              <w:t>AT+CGATT=?&lt;CR&gt;</w:t>
            </w:r>
          </w:p>
        </w:tc>
        <w:tc>
          <w:tcPr>
            <w:tcW w:w="2883" w:type="pct"/>
          </w:tcPr>
          <w:p w14:paraId="303A49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+CGATT:(</w:t>
            </w:r>
            <w:r>
              <w:rPr>
                <w:rFonts w:hint="eastAsia"/>
              </w:rPr>
              <w:t>va</w:t>
            </w:r>
            <w:r>
              <w:t>lue range of &lt;state&gt;)</w:t>
            </w:r>
          </w:p>
          <w:p w14:paraId="4712EE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4EB9B00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E29E836" w14:textId="77777777">
        <w:tc>
          <w:tcPr>
            <w:tcW w:w="1560" w:type="dxa"/>
          </w:tcPr>
          <w:p w14:paraId="44A3D177" w14:textId="77777777" w:rsidR="00B75F46" w:rsidRDefault="00D82551">
            <w:pPr>
              <w:pStyle w:val="TableText"/>
            </w:pPr>
            <w:r>
              <w:t>&lt;state&gt;</w:t>
            </w:r>
          </w:p>
        </w:tc>
        <w:tc>
          <w:tcPr>
            <w:tcW w:w="7852" w:type="dxa"/>
          </w:tcPr>
          <w:p w14:paraId="5BA7AD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取值范围（</w:t>
            </w:r>
            <w:r w:rsidR="00200968">
              <w:t>0,</w:t>
            </w:r>
            <w:r>
              <w:t>1</w:t>
            </w:r>
            <w:r>
              <w:rPr>
                <w:rFonts w:hint="eastAsia"/>
              </w:rPr>
              <w:t>）</w:t>
            </w:r>
          </w:p>
          <w:p w14:paraId="4AC7516E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：表示分离</w:t>
            </w:r>
          </w:p>
          <w:p w14:paraId="5B8BD2F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：表示附着</w:t>
            </w:r>
          </w:p>
        </w:tc>
      </w:tr>
    </w:tbl>
    <w:p w14:paraId="48BE31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07F423AF" w14:textId="77777777">
        <w:trPr>
          <w:trHeight w:val="74"/>
        </w:trPr>
        <w:tc>
          <w:tcPr>
            <w:tcW w:w="4111" w:type="dxa"/>
            <w:vAlign w:val="center"/>
          </w:tcPr>
          <w:p w14:paraId="4372DD67" w14:textId="77777777" w:rsidR="00B75F46" w:rsidRDefault="00D82551">
            <w:pPr>
              <w:pStyle w:val="TerminalDisplay"/>
            </w:pPr>
            <w:r>
              <w:t>AT+CGATT=1</w:t>
            </w:r>
          </w:p>
          <w:p w14:paraId="28A48AC4" w14:textId="77777777" w:rsidR="00B75F46" w:rsidRDefault="00B75F46">
            <w:pPr>
              <w:pStyle w:val="TerminalDisplay"/>
            </w:pPr>
          </w:p>
          <w:p w14:paraId="4B6C4C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4C2BFA1" w14:textId="77777777" w:rsidR="00B75F46" w:rsidRDefault="00B75F46">
            <w:pPr>
              <w:pStyle w:val="TerminalDisplay"/>
            </w:pPr>
          </w:p>
          <w:p w14:paraId="0E3E529E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附着成功。</w:t>
            </w:r>
          </w:p>
        </w:tc>
      </w:tr>
      <w:tr w:rsidR="00B75F46" w14:paraId="7419294A" w14:textId="77777777">
        <w:trPr>
          <w:trHeight w:val="74"/>
        </w:trPr>
        <w:tc>
          <w:tcPr>
            <w:tcW w:w="4111" w:type="dxa"/>
            <w:vAlign w:val="center"/>
          </w:tcPr>
          <w:p w14:paraId="3C09B176" w14:textId="77777777" w:rsidR="00B75F46" w:rsidRDefault="00D82551">
            <w:pPr>
              <w:pStyle w:val="TerminalDisplay"/>
            </w:pPr>
            <w:r>
              <w:t>AT+CGATT=0</w:t>
            </w:r>
          </w:p>
          <w:p w14:paraId="5AE9E13E" w14:textId="77777777" w:rsidR="00B75F46" w:rsidRDefault="00B75F46">
            <w:pPr>
              <w:pStyle w:val="TerminalDisplay"/>
            </w:pPr>
          </w:p>
          <w:p w14:paraId="5972FE8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9AAC27" w14:textId="77777777" w:rsidR="00B75F46" w:rsidRDefault="00B75F46">
            <w:pPr>
              <w:pStyle w:val="TerminalDisplay"/>
            </w:pPr>
          </w:p>
          <w:p w14:paraId="67CB0F5C" w14:textId="77777777" w:rsidR="00B75F46" w:rsidRDefault="00D82551">
            <w:pPr>
              <w:pStyle w:val="TerminalDisplay"/>
            </w:pPr>
            <w:r>
              <w:t>GPRS</w:t>
            </w:r>
            <w:r>
              <w:rPr>
                <w:rFonts w:hint="eastAsia"/>
              </w:rPr>
              <w:t>分离成功。</w:t>
            </w:r>
          </w:p>
        </w:tc>
      </w:tr>
      <w:tr w:rsidR="00B75F46" w14:paraId="6231AA42" w14:textId="77777777">
        <w:trPr>
          <w:trHeight w:val="74"/>
        </w:trPr>
        <w:tc>
          <w:tcPr>
            <w:tcW w:w="4111" w:type="dxa"/>
            <w:vAlign w:val="center"/>
          </w:tcPr>
          <w:p w14:paraId="0451F92B" w14:textId="77777777" w:rsidR="00B75F46" w:rsidRDefault="00D82551">
            <w:pPr>
              <w:pStyle w:val="TerminalDisplay"/>
            </w:pPr>
            <w:r>
              <w:t>AT+CGATT=0</w:t>
            </w:r>
          </w:p>
          <w:p w14:paraId="57D08EB5" w14:textId="77777777" w:rsidR="00B75F46" w:rsidRDefault="00B75F46">
            <w:pPr>
              <w:pStyle w:val="TerminalDisplay"/>
            </w:pPr>
          </w:p>
          <w:p w14:paraId="76FF9669" w14:textId="77777777" w:rsidR="00B75F46" w:rsidRDefault="00D82551">
            <w:pPr>
              <w:pStyle w:val="TerminalDisplay"/>
            </w:pPr>
            <w:r>
              <w:t>GPRS DISCONNECTION</w:t>
            </w:r>
          </w:p>
          <w:p w14:paraId="463A201F" w14:textId="77777777" w:rsidR="00B75F46" w:rsidRDefault="00B75F46">
            <w:pPr>
              <w:pStyle w:val="TerminalDisplay"/>
            </w:pPr>
          </w:p>
          <w:p w14:paraId="3EEF2758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7C52BE3" w14:textId="77777777" w:rsidR="00B75F46" w:rsidRDefault="00D82551">
            <w:pPr>
              <w:pStyle w:val="TerminalDisplay"/>
            </w:pPr>
            <w:bookmarkStart w:id="133" w:name="OLE_LINK75"/>
            <w:bookmarkStart w:id="134" w:name="OLE_LINK76"/>
            <w:r>
              <w:rPr>
                <w:rFonts w:hint="eastAsia"/>
              </w:rPr>
              <w:t>在建立</w:t>
            </w:r>
            <w:r>
              <w:t>PPP</w:t>
            </w:r>
            <w:r>
              <w:rPr>
                <w:rFonts w:hint="eastAsia"/>
              </w:rPr>
              <w:t>链接（</w:t>
            </w:r>
            <w:r>
              <w:t>AT+XIIC=1</w:t>
            </w:r>
            <w:r>
              <w:rPr>
                <w:rFonts w:hint="eastAsia"/>
              </w:rPr>
              <w:t>）后</w:t>
            </w:r>
            <w:bookmarkEnd w:id="133"/>
            <w:bookmarkEnd w:id="134"/>
            <w:r>
              <w:rPr>
                <w:rFonts w:hint="eastAsia"/>
              </w:rPr>
              <w:t>，使用该指令的返回值。</w:t>
            </w:r>
          </w:p>
        </w:tc>
      </w:tr>
      <w:tr w:rsidR="00B75F46" w14:paraId="4C86C552" w14:textId="77777777">
        <w:trPr>
          <w:trHeight w:val="74"/>
        </w:trPr>
        <w:tc>
          <w:tcPr>
            <w:tcW w:w="4111" w:type="dxa"/>
            <w:vAlign w:val="center"/>
          </w:tcPr>
          <w:p w14:paraId="265D9D7D" w14:textId="77777777" w:rsidR="00B75F46" w:rsidRDefault="00D82551">
            <w:pPr>
              <w:pStyle w:val="TerminalDisplay"/>
            </w:pPr>
            <w:r>
              <w:t>AT+CGATT=0</w:t>
            </w:r>
          </w:p>
          <w:p w14:paraId="706F9362" w14:textId="77777777" w:rsidR="00B75F46" w:rsidRDefault="00B75F46">
            <w:pPr>
              <w:pStyle w:val="TerminalDisplay"/>
            </w:pPr>
          </w:p>
          <w:p w14:paraId="037601AE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612B130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不插</w:t>
            </w:r>
            <w:r>
              <w:t>SIM</w:t>
            </w:r>
            <w:r>
              <w:rPr>
                <w:rFonts w:hint="eastAsia"/>
              </w:rPr>
              <w:t>时，返回</w:t>
            </w:r>
            <w:r>
              <w:t>ERROR</w:t>
            </w:r>
            <w:r>
              <w:rPr>
                <w:rFonts w:hint="eastAsia"/>
              </w:rPr>
              <w:t>。</w:t>
            </w:r>
          </w:p>
        </w:tc>
      </w:tr>
      <w:tr w:rsidR="00B75F46" w14:paraId="2153F013" w14:textId="77777777">
        <w:trPr>
          <w:trHeight w:val="74"/>
        </w:trPr>
        <w:tc>
          <w:tcPr>
            <w:tcW w:w="4111" w:type="dxa"/>
            <w:vAlign w:val="center"/>
          </w:tcPr>
          <w:p w14:paraId="694CAE55" w14:textId="77777777" w:rsidR="00B75F46" w:rsidRDefault="00D82551">
            <w:pPr>
              <w:pStyle w:val="TerminalDisplay"/>
            </w:pPr>
            <w:r>
              <w:t>AT+CGATT?</w:t>
            </w:r>
          </w:p>
          <w:p w14:paraId="3DC8E106" w14:textId="77777777" w:rsidR="00B75F46" w:rsidRDefault="00B75F46">
            <w:pPr>
              <w:pStyle w:val="TerminalDisplay"/>
            </w:pPr>
          </w:p>
          <w:p w14:paraId="5E6D7D77" w14:textId="77777777" w:rsidR="00B75F46" w:rsidRDefault="00D82551">
            <w:pPr>
              <w:pStyle w:val="TerminalDisplay"/>
            </w:pPr>
            <w:r>
              <w:t>+CGATT: 0</w:t>
            </w:r>
          </w:p>
          <w:p w14:paraId="297339B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479E22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</w:t>
            </w:r>
            <w:r>
              <w:t>GPRS</w:t>
            </w:r>
            <w:r>
              <w:rPr>
                <w:rFonts w:hint="eastAsia"/>
              </w:rPr>
              <w:t>状态。</w:t>
            </w:r>
          </w:p>
          <w:p w14:paraId="12E575EB" w14:textId="77777777" w:rsidR="00B75F46" w:rsidRDefault="00B75F46">
            <w:pPr>
              <w:pStyle w:val="TerminalDisplay"/>
            </w:pPr>
          </w:p>
          <w:p w14:paraId="07E96EFF" w14:textId="77777777" w:rsidR="00B75F46" w:rsidRDefault="00B75F46">
            <w:pPr>
              <w:pStyle w:val="TerminalDisplay"/>
            </w:pPr>
          </w:p>
        </w:tc>
      </w:tr>
      <w:tr w:rsidR="00B75F46" w14:paraId="61E4391E" w14:textId="77777777">
        <w:trPr>
          <w:trHeight w:val="74"/>
        </w:trPr>
        <w:tc>
          <w:tcPr>
            <w:tcW w:w="4111" w:type="dxa"/>
            <w:vAlign w:val="center"/>
          </w:tcPr>
          <w:p w14:paraId="2C2DCEAA" w14:textId="77777777" w:rsidR="00B75F46" w:rsidRDefault="00D82551">
            <w:pPr>
              <w:pStyle w:val="TerminalDisplay"/>
            </w:pPr>
            <w:r>
              <w:t>AT+CGATT=?</w:t>
            </w:r>
          </w:p>
          <w:p w14:paraId="745E075A" w14:textId="77777777" w:rsidR="00B75F46" w:rsidRDefault="00B75F46">
            <w:pPr>
              <w:pStyle w:val="TerminalDisplay"/>
            </w:pPr>
          </w:p>
          <w:p w14:paraId="564CFF5B" w14:textId="77777777" w:rsidR="00B75F46" w:rsidRDefault="00200968">
            <w:pPr>
              <w:pStyle w:val="TerminalDisplay"/>
            </w:pPr>
            <w:r>
              <w:t>+CGATT:(0</w:t>
            </w:r>
            <w:r>
              <w:rPr>
                <w:rFonts w:hint="eastAsia"/>
              </w:rPr>
              <w:t>,</w:t>
            </w:r>
            <w:r w:rsidR="00D82551">
              <w:t>1)</w:t>
            </w:r>
          </w:p>
          <w:p w14:paraId="62ED230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3E6646C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查询指令支持参数。</w:t>
            </w:r>
          </w:p>
          <w:p w14:paraId="74B6C5DD" w14:textId="77777777" w:rsidR="00B75F46" w:rsidRDefault="00B75F46">
            <w:pPr>
              <w:pStyle w:val="TerminalDisplay"/>
            </w:pPr>
          </w:p>
          <w:p w14:paraId="22D1B39C" w14:textId="77777777" w:rsidR="00B75F46" w:rsidRDefault="00B75F46">
            <w:pPr>
              <w:pStyle w:val="TerminalDisplay"/>
            </w:pPr>
          </w:p>
        </w:tc>
      </w:tr>
    </w:tbl>
    <w:p w14:paraId="0B701EC0" w14:textId="31869064" w:rsidR="00B75F46" w:rsidRDefault="00D82551" w:rsidP="00AD0129">
      <w:pPr>
        <w:pStyle w:val="20"/>
      </w:pPr>
      <w:bookmarkStart w:id="135" w:name="_Toc41310419"/>
      <w:bookmarkStart w:id="136" w:name="_Toc72417892"/>
      <w:bookmarkStart w:id="137" w:name="_Toc70523661"/>
      <w:bookmarkStart w:id="138" w:name="_Toc47513239"/>
      <w:bookmarkStart w:id="139" w:name="_Toc209020537"/>
      <w:r>
        <w:rPr>
          <w:rFonts w:hint="eastAsia"/>
        </w:rPr>
        <w:lastRenderedPageBreak/>
        <w:t>ATE1/ATE0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打开</w:t>
      </w:r>
      <w:r>
        <w:rPr>
          <w:rFonts w:hint="eastAsia"/>
        </w:rPr>
        <w:t>&amp;</w:t>
      </w:r>
      <w:r>
        <w:rPr>
          <w:rFonts w:hint="eastAsia"/>
        </w:rPr>
        <w:t>关闭回显</w:t>
      </w:r>
      <w:bookmarkEnd w:id="135"/>
      <w:bookmarkEnd w:id="136"/>
      <w:bookmarkEnd w:id="137"/>
      <w:bookmarkEnd w:id="138"/>
      <w:bookmarkEnd w:id="139"/>
      <w:proofErr w:type="spellEnd"/>
    </w:p>
    <w:p w14:paraId="67585FF9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打开（或关闭）模组</w:t>
      </w:r>
      <w:r>
        <w:t>AT</w:t>
      </w:r>
      <w:r>
        <w:rPr>
          <w:rFonts w:hint="eastAsia"/>
        </w:rPr>
        <w:t>指令回显功能</w:t>
      </w:r>
      <w:r>
        <w:rPr>
          <w:rFonts w:hint="eastAsia"/>
          <w:bCs/>
          <w:iCs/>
        </w:rPr>
        <w:t>。</w:t>
      </w:r>
    </w:p>
    <w:p w14:paraId="4466C473" w14:textId="77777777" w:rsidR="00B75F46" w:rsidRDefault="00D82551">
      <w:pPr>
        <w:pStyle w:val="afc"/>
      </w:pPr>
      <w:r>
        <w:rPr>
          <w:rFonts w:hint="eastAsia"/>
        </w:rPr>
        <w:t>该模组默认回显功能为打开状态。</w:t>
      </w:r>
    </w:p>
    <w:p w14:paraId="358B4652" w14:textId="77777777" w:rsidR="00B75F46" w:rsidRDefault="00D82551">
      <w:pPr>
        <w:pStyle w:val="afc"/>
      </w:pPr>
      <w:r>
        <w:rPr>
          <w:rFonts w:hint="eastAsia"/>
        </w:rPr>
        <w:t>该指令设置后掉电不保存。</w:t>
      </w:r>
    </w:p>
    <w:p w14:paraId="3B1589C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75"/>
        <w:gridCol w:w="2461"/>
        <w:gridCol w:w="5992"/>
      </w:tblGrid>
      <w:tr w:rsidR="00B75F46" w14:paraId="6F2FA464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610" w:type="pct"/>
          </w:tcPr>
          <w:p w14:paraId="4452CCB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78" w:type="pct"/>
          </w:tcPr>
          <w:p w14:paraId="378552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12" w:type="pct"/>
          </w:tcPr>
          <w:p w14:paraId="10C4F67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9A05BCC" w14:textId="77777777" w:rsidTr="00B75F46">
        <w:trPr>
          <w:trHeight w:val="313"/>
        </w:trPr>
        <w:tc>
          <w:tcPr>
            <w:tcW w:w="610" w:type="pct"/>
          </w:tcPr>
          <w:p w14:paraId="11C291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278" w:type="pct"/>
          </w:tcPr>
          <w:p w14:paraId="706340D3" w14:textId="77777777" w:rsidR="00B75F46" w:rsidRDefault="00D82551">
            <w:pPr>
              <w:pStyle w:val="TableText"/>
            </w:pPr>
            <w:r>
              <w:t>ATE[&lt;value&gt;]&lt;CR&gt;</w:t>
            </w:r>
          </w:p>
        </w:tc>
        <w:tc>
          <w:tcPr>
            <w:tcW w:w="3112" w:type="pct"/>
          </w:tcPr>
          <w:p w14:paraId="2ABAC18F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</w:t>
            </w:r>
            <w:r>
              <w:t>K&lt;CR&gt;&lt;LF&gt;</w:t>
            </w:r>
          </w:p>
        </w:tc>
      </w:tr>
    </w:tbl>
    <w:p w14:paraId="77EE7A9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360" w:type="dxa"/>
        <w:tblLayout w:type="fixed"/>
        <w:tblLook w:val="04A0" w:firstRow="1" w:lastRow="0" w:firstColumn="1" w:lastColumn="0" w:noHBand="0" w:noVBand="1"/>
      </w:tblPr>
      <w:tblGrid>
        <w:gridCol w:w="1560"/>
        <w:gridCol w:w="7800"/>
      </w:tblGrid>
      <w:tr w:rsidR="00B75F46" w14:paraId="64E53DA3" w14:textId="77777777">
        <w:tc>
          <w:tcPr>
            <w:tcW w:w="1560" w:type="dxa"/>
          </w:tcPr>
          <w:p w14:paraId="12E12E99" w14:textId="77777777" w:rsidR="00B75F46" w:rsidRDefault="00D82551">
            <w:pPr>
              <w:pStyle w:val="TableText"/>
            </w:pPr>
            <w:r>
              <w:t>&lt;value&gt;</w:t>
            </w:r>
          </w:p>
        </w:tc>
        <w:tc>
          <w:tcPr>
            <w:tcW w:w="7800" w:type="dxa"/>
          </w:tcPr>
          <w:p w14:paraId="63C56B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回显开关</w:t>
            </w:r>
          </w:p>
          <w:p w14:paraId="27B1C934" w14:textId="77777777" w:rsidR="00B75F46" w:rsidRDefault="00D82551">
            <w:pPr>
              <w:pStyle w:val="TableText"/>
            </w:pPr>
            <w:r>
              <w:t xml:space="preserve">0 </w:t>
            </w:r>
            <w:r>
              <w:rPr>
                <w:rFonts w:hint="eastAsia"/>
              </w:rPr>
              <w:t>关闭回显（默认）</w:t>
            </w:r>
          </w:p>
          <w:p w14:paraId="6A80A921" w14:textId="77777777" w:rsidR="00B75F46" w:rsidRDefault="00D82551">
            <w:pPr>
              <w:pStyle w:val="TableText"/>
            </w:pPr>
            <w:r>
              <w:t xml:space="preserve">1 </w:t>
            </w:r>
            <w:r>
              <w:rPr>
                <w:rFonts w:hint="eastAsia"/>
              </w:rPr>
              <w:t>打开回显</w:t>
            </w:r>
          </w:p>
        </w:tc>
      </w:tr>
    </w:tbl>
    <w:p w14:paraId="497A9093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80653F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7E0922A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E7DDF1D" wp14:editId="1DE53779">
                  <wp:extent cx="441960" cy="359410"/>
                  <wp:effectExtent l="0" t="0" r="0" b="2540"/>
                  <wp:docPr id="2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F82626A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t>ATE</w:t>
            </w:r>
            <w:r>
              <w:rPr>
                <w:rFonts w:hint="eastAsia"/>
              </w:rPr>
              <w:t>等同于</w:t>
            </w:r>
            <w:r>
              <w:t>ATE0</w:t>
            </w:r>
            <w:r>
              <w:rPr>
                <w:rFonts w:hint="eastAsia"/>
              </w:rPr>
              <w:t>。</w:t>
            </w:r>
          </w:p>
        </w:tc>
      </w:tr>
    </w:tbl>
    <w:p w14:paraId="75CF6A24" w14:textId="77777777" w:rsidR="00B75F46" w:rsidRDefault="00D82551">
      <w:pPr>
        <w:pStyle w:val="BlockLabel"/>
        <w:numPr>
          <w:ilvl w:val="0"/>
          <w:numId w:val="0"/>
        </w:numPr>
      </w:pPr>
      <w: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4620"/>
        <w:gridCol w:w="5008"/>
      </w:tblGrid>
      <w:tr w:rsidR="00B75F46" w14:paraId="37F514DC" w14:textId="77777777">
        <w:trPr>
          <w:trHeight w:val="106"/>
        </w:trPr>
        <w:tc>
          <w:tcPr>
            <w:tcW w:w="2399" w:type="pct"/>
            <w:vAlign w:val="center"/>
          </w:tcPr>
          <w:p w14:paraId="3127D141" w14:textId="77777777" w:rsidR="00B75F46" w:rsidRDefault="00D82551">
            <w:pPr>
              <w:pStyle w:val="TerminalDisplay"/>
            </w:pPr>
            <w:r>
              <w:t>ATE1</w:t>
            </w:r>
          </w:p>
          <w:p w14:paraId="5F936CEC" w14:textId="77777777" w:rsidR="00B75F46" w:rsidRDefault="00B75F46">
            <w:pPr>
              <w:pStyle w:val="TerminalDisplay"/>
            </w:pPr>
          </w:p>
          <w:p w14:paraId="35C6906C" w14:textId="77777777" w:rsidR="00B75F46" w:rsidRDefault="00D82551">
            <w:pPr>
              <w:pStyle w:val="TerminalDisplay"/>
            </w:pPr>
            <w:r>
              <w:t>OK</w:t>
            </w:r>
          </w:p>
          <w:p w14:paraId="1D9F4E49" w14:textId="77777777" w:rsidR="00B75F46" w:rsidRDefault="00D82551">
            <w:pPr>
              <w:pStyle w:val="TerminalDisplay"/>
            </w:pPr>
            <w:r>
              <w:t>AT</w:t>
            </w:r>
          </w:p>
          <w:p w14:paraId="038B123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945F38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打开模组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5B9CB3C6" w14:textId="77777777" w:rsidR="00B75F46" w:rsidRDefault="00B75F46">
            <w:pPr>
              <w:pStyle w:val="TerminalDisplay"/>
            </w:pPr>
          </w:p>
          <w:p w14:paraId="25A9871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，串口工具显示“</w:t>
            </w:r>
            <w:r>
              <w:t>AT</w:t>
            </w:r>
            <w:r>
              <w:rPr>
                <w:rFonts w:hint="eastAsia"/>
              </w:rPr>
              <w:t>”及“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73AFBD10" w14:textId="77777777" w:rsidR="00B75F46" w:rsidRDefault="00B75F46">
            <w:pPr>
              <w:pStyle w:val="TerminalDisplay"/>
            </w:pPr>
          </w:p>
        </w:tc>
      </w:tr>
      <w:tr w:rsidR="00B75F46" w14:paraId="49482A6E" w14:textId="77777777">
        <w:tc>
          <w:tcPr>
            <w:tcW w:w="2399" w:type="pct"/>
            <w:vAlign w:val="center"/>
          </w:tcPr>
          <w:p w14:paraId="502E141D" w14:textId="77777777" w:rsidR="00B75F46" w:rsidRDefault="00D82551">
            <w:pPr>
              <w:pStyle w:val="TerminalDisplay"/>
            </w:pPr>
            <w:r>
              <w:t>ATE0</w:t>
            </w:r>
          </w:p>
          <w:p w14:paraId="12C66E5C" w14:textId="77777777" w:rsidR="00B75F46" w:rsidRDefault="00B75F46">
            <w:pPr>
              <w:pStyle w:val="TerminalDisplay"/>
            </w:pPr>
          </w:p>
          <w:p w14:paraId="61848062" w14:textId="77777777" w:rsidR="00B75F46" w:rsidRDefault="00D82551">
            <w:pPr>
              <w:pStyle w:val="TerminalDisplay"/>
            </w:pPr>
            <w:r>
              <w:t>OK</w:t>
            </w:r>
          </w:p>
          <w:p w14:paraId="333E1BF3" w14:textId="77777777" w:rsidR="00B75F46" w:rsidRDefault="00B75F46">
            <w:pPr>
              <w:pStyle w:val="TerminalDisplay"/>
            </w:pPr>
          </w:p>
          <w:p w14:paraId="70C305C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601" w:type="pct"/>
            <w:vAlign w:val="center"/>
          </w:tcPr>
          <w:p w14:paraId="04C18E9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关闭模组</w:t>
            </w:r>
            <w:r>
              <w:t>AT</w:t>
            </w:r>
            <w:r>
              <w:rPr>
                <w:rFonts w:hint="eastAsia"/>
              </w:rPr>
              <w:t>指令回显功能</w:t>
            </w:r>
          </w:p>
          <w:p w14:paraId="108814E5" w14:textId="77777777" w:rsidR="00B75F46" w:rsidRDefault="00B75F46">
            <w:pPr>
              <w:pStyle w:val="TerminalDisplay"/>
            </w:pPr>
          </w:p>
          <w:p w14:paraId="4F9647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</w:t>
            </w:r>
            <w:r>
              <w:t>AT</w:t>
            </w:r>
            <w:r>
              <w:rPr>
                <w:rFonts w:hint="eastAsia"/>
              </w:rPr>
              <w:t>，串口工具只显示“</w:t>
            </w:r>
            <w:r>
              <w:t>OK</w:t>
            </w:r>
            <w:r>
              <w:rPr>
                <w:rFonts w:hint="eastAsia"/>
              </w:rPr>
              <w:t>”</w:t>
            </w:r>
          </w:p>
          <w:p w14:paraId="53323C82" w14:textId="77777777" w:rsidR="00B75F46" w:rsidRDefault="00B75F46">
            <w:pPr>
              <w:pStyle w:val="TerminalDisplay"/>
            </w:pPr>
          </w:p>
        </w:tc>
      </w:tr>
    </w:tbl>
    <w:p w14:paraId="7090AAAE" w14:textId="460362CF" w:rsidR="00B75F46" w:rsidRDefault="00D82551" w:rsidP="00AD0129">
      <w:pPr>
        <w:pStyle w:val="20"/>
      </w:pPr>
      <w:bookmarkStart w:id="140" w:name="_Toc15415"/>
      <w:bookmarkStart w:id="141" w:name="_Toc503346533"/>
      <w:bookmarkStart w:id="142" w:name="_Toc13379"/>
      <w:bookmarkStart w:id="143" w:name="_Toc481653419"/>
      <w:bookmarkStart w:id="144" w:name="_Toc16701"/>
      <w:bookmarkStart w:id="145" w:name="_Toc12250"/>
      <w:bookmarkStart w:id="146" w:name="_Toc495766453"/>
      <w:bookmarkStart w:id="147" w:name="_Toc70523662"/>
      <w:bookmarkStart w:id="148" w:name="_Toc503011740"/>
      <w:bookmarkStart w:id="149" w:name="_Toc19433"/>
      <w:bookmarkStart w:id="150" w:name="_Toc47513240"/>
      <w:bookmarkStart w:id="151" w:name="_Toc12264"/>
      <w:bookmarkStart w:id="152" w:name="_Toc1439"/>
      <w:bookmarkStart w:id="153" w:name="_Toc72417893"/>
      <w:bookmarkStart w:id="154" w:name="_Toc536294868"/>
      <w:bookmarkStart w:id="155" w:name="_Toc496084212"/>
      <w:bookmarkStart w:id="156" w:name="_Toc20427"/>
      <w:bookmarkStart w:id="157" w:name="_Toc484166836"/>
      <w:bookmarkStart w:id="158" w:name="_Toc9821"/>
      <w:bookmarkStart w:id="159" w:name="_Toc41310420"/>
      <w:bookmarkStart w:id="160" w:name="_Toc28435773"/>
      <w:bookmarkStart w:id="161" w:name="_Toc209020538"/>
      <w:bookmarkStart w:id="162" w:name="_Toc36717110"/>
      <w:r>
        <w:rPr>
          <w:rFonts w:hint="eastAsia"/>
        </w:rPr>
        <w:t>ATD*99#</w:t>
      </w:r>
      <w:r w:rsidR="002500E9">
        <w:rPr>
          <w:rFonts w:ascii="黑体" w:hAnsi="黑体" w:hint="eastAsia"/>
          <w:lang w:eastAsia="zh-CN"/>
        </w:rPr>
        <w:t>：</w:t>
      </w:r>
      <w:r>
        <w:rPr>
          <w:rFonts w:hint="eastAsia"/>
        </w:rPr>
        <w:t>GPRS</w:t>
      </w:r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</w:p>
    <w:p w14:paraId="78F0C48D" w14:textId="77777777" w:rsidR="00B75F46" w:rsidRDefault="00D82551">
      <w:pPr>
        <w:pStyle w:val="afc"/>
      </w:pPr>
      <w:r>
        <w:rPr>
          <w:rFonts w:hint="eastAsia"/>
        </w:rPr>
        <w:t>使用外部协议栈，进行</w:t>
      </w:r>
      <w:r>
        <w:rPr>
          <w:rFonts w:hint="eastAsia"/>
        </w:rPr>
        <w:t>GPRS</w:t>
      </w:r>
      <w:r>
        <w:rPr>
          <w:rFonts w:hint="eastAsia"/>
        </w:rPr>
        <w:t>拨号连接。</w:t>
      </w:r>
    </w:p>
    <w:p w14:paraId="47B1526D" w14:textId="77777777" w:rsidR="00B75F46" w:rsidRDefault="00D82551">
      <w:pPr>
        <w:pStyle w:val="afc"/>
      </w:pPr>
      <w:r>
        <w:rPr>
          <w:rFonts w:hint="eastAsia"/>
        </w:rPr>
        <w:t>进行拨号之前一定要确保</w:t>
      </w:r>
      <w:r>
        <w:rPr>
          <w:rFonts w:hint="eastAsia"/>
        </w:rPr>
        <w:t>CREG</w:t>
      </w:r>
      <w:r>
        <w:rPr>
          <w:rFonts w:hint="eastAsia"/>
        </w:rPr>
        <w:t>已经注册成功，并且设置了</w:t>
      </w:r>
      <w:r>
        <w:rPr>
          <w:rFonts w:hint="eastAsia"/>
        </w:rPr>
        <w:t>APN</w:t>
      </w:r>
      <w:r>
        <w:rPr>
          <w:rFonts w:hint="eastAsia"/>
        </w:rPr>
        <w:t>。</w:t>
      </w:r>
    </w:p>
    <w:p w14:paraId="78B40D84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478D4DCF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2E776CB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3691F0A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17CA50E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10B3623" w14:textId="77777777" w:rsidTr="00B75F46">
        <w:trPr>
          <w:trHeight w:val="18"/>
        </w:trPr>
        <w:tc>
          <w:tcPr>
            <w:tcW w:w="602" w:type="pct"/>
          </w:tcPr>
          <w:p w14:paraId="12EECD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6E3C3C50" w14:textId="77777777" w:rsidR="00B75F46" w:rsidRDefault="00D82551">
            <w:pPr>
              <w:pStyle w:val="TableText"/>
              <w:rPr>
                <w:color w:val="262626"/>
              </w:rPr>
            </w:pPr>
            <w:r>
              <w:rPr>
                <w:rFonts w:hint="eastAsia"/>
              </w:rPr>
              <w:t>ATD*99#&lt;CR&gt;</w:t>
            </w:r>
          </w:p>
        </w:tc>
        <w:tc>
          <w:tcPr>
            <w:tcW w:w="2598" w:type="pct"/>
          </w:tcPr>
          <w:p w14:paraId="17E2C0C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&lt;CR&gt;&lt;LF&gt;CONNECT&lt;CR&gt;&lt;LF&gt;</w:t>
            </w:r>
          </w:p>
        </w:tc>
      </w:tr>
    </w:tbl>
    <w:p w14:paraId="5628C95C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p w14:paraId="75C1B6F2" w14:textId="77777777" w:rsidR="00B75F46" w:rsidRDefault="00D82551">
      <w:pPr>
        <w:pStyle w:val="afc"/>
      </w:pPr>
      <w:r>
        <w:rPr>
          <w:rFonts w:hint="eastAsia"/>
        </w:rPr>
        <w:t>无</w:t>
      </w:r>
    </w:p>
    <w:p w14:paraId="23944AAA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5000" w:type="pct"/>
        <w:tblLook w:val="04A0" w:firstRow="1" w:lastRow="0" w:firstColumn="1" w:lastColumn="0" w:noHBand="0" w:noVBand="1"/>
      </w:tblPr>
      <w:tblGrid>
        <w:gridCol w:w="5034"/>
        <w:gridCol w:w="4594"/>
      </w:tblGrid>
      <w:tr w:rsidR="00B75F46" w14:paraId="2B0C92B8" w14:textId="77777777">
        <w:tc>
          <w:tcPr>
            <w:tcW w:w="2614" w:type="pct"/>
          </w:tcPr>
          <w:p w14:paraId="0B01333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ATD*99#</w:t>
            </w:r>
          </w:p>
          <w:p w14:paraId="48160464" w14:textId="77777777" w:rsidR="00B75F46" w:rsidRDefault="00B75F46">
            <w:pPr>
              <w:pStyle w:val="TerminalDisplay"/>
            </w:pPr>
          </w:p>
          <w:p w14:paraId="0FB35A81" w14:textId="77777777" w:rsidR="00B75F46" w:rsidRDefault="00D82551">
            <w:pPr>
              <w:pStyle w:val="TerminalDisplay"/>
            </w:pPr>
            <w:r>
              <w:t xml:space="preserve">CONNECT </w:t>
            </w:r>
          </w:p>
        </w:tc>
        <w:tc>
          <w:tcPr>
            <w:tcW w:w="2386" w:type="pct"/>
          </w:tcPr>
          <w:p w14:paraId="6EA3C9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开始拨号连接</w:t>
            </w:r>
          </w:p>
          <w:p w14:paraId="1C66B3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拨号成功的返回值</w:t>
            </w:r>
          </w:p>
        </w:tc>
      </w:tr>
    </w:tbl>
    <w:p w14:paraId="1C656F1E" w14:textId="28277F75" w:rsidR="00B75F46" w:rsidRDefault="00D82551" w:rsidP="00AD0129">
      <w:pPr>
        <w:pStyle w:val="20"/>
      </w:pPr>
      <w:bookmarkStart w:id="163" w:name="_Toc72417896"/>
      <w:bookmarkStart w:id="164" w:name="_Toc209020539"/>
      <w:bookmarkEnd w:id="4"/>
      <w:bookmarkEnd w:id="5"/>
      <w:bookmarkEnd w:id="162"/>
      <w:r>
        <w:rPr>
          <w:rFonts w:hint="eastAsia"/>
        </w:rPr>
        <w:t>A</w:t>
      </w:r>
      <w:r>
        <w:t>T+C</w:t>
      </w:r>
      <w:r>
        <w:rPr>
          <w:rFonts w:hint="eastAsia"/>
        </w:rPr>
        <w:t>E</w:t>
      </w:r>
      <w:r>
        <w:t>SQ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扩展信号</w:t>
      </w:r>
      <w:r>
        <w:rPr>
          <w:rFonts w:hint="eastAsia"/>
        </w:rPr>
        <w:t>强度</w:t>
      </w:r>
      <w:bookmarkEnd w:id="163"/>
      <w:bookmarkEnd w:id="164"/>
      <w:proofErr w:type="spellEnd"/>
    </w:p>
    <w:p w14:paraId="7A64964E" w14:textId="77777777" w:rsidR="00B75F46" w:rsidRDefault="00D82551">
      <w:pPr>
        <w:pStyle w:val="afc"/>
      </w:pPr>
      <w:r>
        <w:rPr>
          <w:rFonts w:hint="eastAsia"/>
        </w:rPr>
        <w:t>查询扩展信号强度。</w:t>
      </w:r>
    </w:p>
    <w:p w14:paraId="7FE72851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0094C705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6202A089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D8DF1EC" wp14:editId="4986EA30">
                  <wp:extent cx="441960" cy="359410"/>
                  <wp:effectExtent l="0" t="0" r="15240" b="2540"/>
                  <wp:docPr id="4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19D5A461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网络，</w:t>
            </w:r>
            <w:r>
              <w:t>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&gt;,&lt;</w:t>
            </w:r>
            <w:proofErr w:type="spellStart"/>
            <w:r>
              <w:t>ber</w:t>
            </w:r>
            <w:proofErr w:type="spellEnd"/>
            <w: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99</w:t>
            </w:r>
            <w:r>
              <w:rPr>
                <w:rFonts w:hint="eastAsia"/>
              </w:rPr>
              <w:t>；</w:t>
            </w:r>
          </w:p>
          <w:p w14:paraId="340FD356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3G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rscp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ecno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5E2B69A0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如果当前注册的不是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rsrp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；</w:t>
            </w:r>
          </w:p>
          <w:p w14:paraId="428001BB" w14:textId="77777777" w:rsidR="00B75F46" w:rsidRDefault="00D82551" w:rsidP="003862E2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不支持</w:t>
            </w:r>
            <w:r>
              <w:rPr>
                <w:rFonts w:hint="eastAsia"/>
              </w:rPr>
              <w:t>5G</w:t>
            </w:r>
            <w:r>
              <w:rPr>
                <w:rFonts w:hint="eastAsia"/>
              </w:rPr>
              <w:t>网络，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ss_rsrq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ss_rsrp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ss_sinr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不显示；</w:t>
            </w:r>
          </w:p>
          <w:p w14:paraId="43CF3E45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详细对应规则见</w:t>
            </w:r>
            <w:r>
              <w:rPr>
                <w:rFonts w:hint="eastAsia"/>
              </w:rPr>
              <w:t>3GPP TS 27.007 8.69</w:t>
            </w:r>
            <w:r>
              <w:rPr>
                <w:rFonts w:hint="eastAsia"/>
              </w:rPr>
              <w:t>。</w:t>
            </w:r>
          </w:p>
        </w:tc>
      </w:tr>
    </w:tbl>
    <w:p w14:paraId="66A3B82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2494"/>
        <w:gridCol w:w="5975"/>
      </w:tblGrid>
      <w:tr w:rsidR="00B75F46" w14:paraId="0D03240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1DC5F8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95" w:type="pct"/>
          </w:tcPr>
          <w:p w14:paraId="6E49753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命令。</w:t>
            </w:r>
          </w:p>
        </w:tc>
        <w:tc>
          <w:tcPr>
            <w:tcW w:w="3103" w:type="pct"/>
          </w:tcPr>
          <w:p w14:paraId="1321A6A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91D1D50" w14:textId="77777777" w:rsidTr="00B75F46">
        <w:trPr>
          <w:trHeight w:val="18"/>
        </w:trPr>
        <w:tc>
          <w:tcPr>
            <w:tcW w:w="602" w:type="pct"/>
          </w:tcPr>
          <w:p w14:paraId="4C8995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295" w:type="pct"/>
          </w:tcPr>
          <w:p w14:paraId="5526224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SQ&lt;CR&gt;</w:t>
            </w:r>
          </w:p>
        </w:tc>
        <w:tc>
          <w:tcPr>
            <w:tcW w:w="3103" w:type="pct"/>
          </w:tcPr>
          <w:p w14:paraId="32FCD7C1" w14:textId="77777777" w:rsidR="00B75F46" w:rsidRDefault="00D82551">
            <w:pPr>
              <w:pStyle w:val="TableText"/>
            </w:pPr>
            <w:r>
              <w:t>&lt;CR&gt;&lt;LF&gt;+C</w:t>
            </w:r>
            <w:r>
              <w:rPr>
                <w:rFonts w:hint="eastAsia"/>
              </w:rPr>
              <w:t>E</w:t>
            </w:r>
            <w:r>
              <w:t>SQ: 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&gt;,&lt;</w:t>
            </w:r>
            <w:proofErr w:type="spellStart"/>
            <w:r>
              <w:t>ber</w:t>
            </w:r>
            <w:proofErr w:type="spellEnd"/>
            <w:r>
              <w:t>&gt;</w:t>
            </w:r>
            <w:r>
              <w:rPr>
                <w:rFonts w:hint="eastAsia"/>
              </w:rPr>
              <w:t>,&lt;</w:t>
            </w:r>
            <w:proofErr w:type="spellStart"/>
            <w:r>
              <w:rPr>
                <w:rFonts w:hint="eastAsia"/>
              </w:rPr>
              <w:t>rscp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ecno</w:t>
            </w:r>
            <w:proofErr w:type="spellEnd"/>
            <w:r>
              <w:rPr>
                <w:rFonts w:hint="eastAsia"/>
              </w:rPr>
              <w:t>&gt;,</w:t>
            </w:r>
          </w:p>
          <w:p w14:paraId="28EDCD2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rsrq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rsrp</w:t>
            </w:r>
            <w:proofErr w:type="spellEnd"/>
            <w:r>
              <w:rPr>
                <w:rFonts w:hint="eastAsia"/>
              </w:rPr>
              <w:t>&gt;</w:t>
            </w:r>
          </w:p>
          <w:p w14:paraId="45E4E47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1FB039D" w14:textId="77777777" w:rsidTr="00B75F46">
        <w:trPr>
          <w:trHeight w:val="18"/>
        </w:trPr>
        <w:tc>
          <w:tcPr>
            <w:tcW w:w="602" w:type="pct"/>
          </w:tcPr>
          <w:p w14:paraId="6CFA8AD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95" w:type="pct"/>
          </w:tcPr>
          <w:p w14:paraId="62AD087C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CESQ=</w:t>
            </w:r>
            <w:r>
              <w:t>?&lt;CR&gt;</w:t>
            </w:r>
          </w:p>
        </w:tc>
        <w:tc>
          <w:tcPr>
            <w:tcW w:w="3103" w:type="pct"/>
          </w:tcPr>
          <w:p w14:paraId="232B67AC" w14:textId="77777777" w:rsidR="00B75F46" w:rsidRDefault="00D82551">
            <w:pPr>
              <w:spacing w:before="0" w:after="0"/>
              <w:rPr>
                <w:rFonts w:ascii="Arial" w:eastAsia="新宋体" w:hAnsi="Arial"/>
                <w:snapToGrid w:val="0"/>
                <w:kern w:val="0"/>
              </w:rPr>
            </w:pPr>
            <w:r>
              <w:rPr>
                <w:rFonts w:ascii="Arial" w:eastAsia="新宋体" w:hAnsi="Arial"/>
                <w:snapToGrid w:val="0"/>
                <w:kern w:val="0"/>
              </w:rPr>
              <w:t>&lt;CR&gt;&lt;LF&gt;+CESQ: 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rxlev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ber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rscp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ecno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rsrq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&gt;s),(list of supported &lt;</w:t>
            </w:r>
            <w:proofErr w:type="spellStart"/>
            <w:r>
              <w:rPr>
                <w:rFonts w:ascii="Arial" w:eastAsia="新宋体" w:hAnsi="Arial"/>
                <w:snapToGrid w:val="0"/>
                <w:kern w:val="0"/>
              </w:rPr>
              <w:t>rsrp</w:t>
            </w:r>
            <w:proofErr w:type="spellEnd"/>
            <w:r>
              <w:rPr>
                <w:rFonts w:ascii="Arial" w:eastAsia="新宋体" w:hAnsi="Arial"/>
                <w:snapToGrid w:val="0"/>
                <w:kern w:val="0"/>
              </w:rPr>
              <w:t>&gt;s))</w:t>
            </w:r>
          </w:p>
          <w:p w14:paraId="5334F72B" w14:textId="77777777" w:rsidR="00B75F46" w:rsidRDefault="00D82551">
            <w:pPr>
              <w:pStyle w:val="TableText"/>
            </w:pPr>
            <w:r>
              <w:lastRenderedPageBreak/>
              <w:t>&lt;CR&gt;&lt;LF&gt;OK&lt;CR&gt;&lt;LF&gt;</w:t>
            </w:r>
          </w:p>
        </w:tc>
      </w:tr>
    </w:tbl>
    <w:p w14:paraId="05C67375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BBE1704" w14:textId="77777777">
        <w:tc>
          <w:tcPr>
            <w:tcW w:w="1560" w:type="dxa"/>
          </w:tcPr>
          <w:p w14:paraId="294805AE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rPr>
                <w:rFonts w:hint="eastAsia"/>
              </w:rPr>
              <w:t>rxlev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B0EA43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信号接收功率</w:t>
            </w:r>
          </w:p>
        </w:tc>
      </w:tr>
      <w:tr w:rsidR="00B75F46" w14:paraId="67327401" w14:textId="77777777">
        <w:tc>
          <w:tcPr>
            <w:tcW w:w="1560" w:type="dxa"/>
          </w:tcPr>
          <w:p w14:paraId="1685A9CE" w14:textId="77777777" w:rsidR="00B75F46" w:rsidRDefault="00D82551">
            <w:pPr>
              <w:pStyle w:val="TableHeading"/>
              <w:keepNext w:val="0"/>
            </w:pPr>
            <w:r>
              <w:rPr>
                <w:rFonts w:hint="eastAsia"/>
              </w:rPr>
              <w:t>&lt;</w:t>
            </w:r>
            <w:proofErr w:type="spellStart"/>
            <w:r>
              <w:t>ber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20D003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误码率</w:t>
            </w:r>
          </w:p>
        </w:tc>
      </w:tr>
      <w:tr w:rsidR="00B75F46" w14:paraId="022BBD01" w14:textId="77777777">
        <w:tc>
          <w:tcPr>
            <w:tcW w:w="1560" w:type="dxa"/>
          </w:tcPr>
          <w:p w14:paraId="15994852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ecno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478323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下行载波干扰比率</w:t>
            </w:r>
          </w:p>
        </w:tc>
      </w:tr>
      <w:tr w:rsidR="00B75F46" w14:paraId="729AB90D" w14:textId="77777777">
        <w:tc>
          <w:tcPr>
            <w:tcW w:w="1560" w:type="dxa"/>
          </w:tcPr>
          <w:p w14:paraId="62FE9259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rsrq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B41490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参考信号质量</w:t>
            </w:r>
          </w:p>
        </w:tc>
      </w:tr>
      <w:tr w:rsidR="00B75F46" w14:paraId="6F6D01AB" w14:textId="77777777">
        <w:tc>
          <w:tcPr>
            <w:tcW w:w="1560" w:type="dxa"/>
          </w:tcPr>
          <w:p w14:paraId="34BA1412" w14:textId="77777777" w:rsidR="00B75F46" w:rsidRDefault="00D82551">
            <w:pPr>
              <w:pStyle w:val="TableHeading"/>
              <w:keepNext w:val="0"/>
            </w:pPr>
            <w:r>
              <w:t>&lt;</w:t>
            </w:r>
            <w:proofErr w:type="spellStart"/>
            <w:r>
              <w:t>rsrp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61A0C3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参考信号接收功率</w:t>
            </w:r>
          </w:p>
        </w:tc>
      </w:tr>
    </w:tbl>
    <w:p w14:paraId="43E5F94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0" w:type="auto"/>
        <w:tblLook w:val="04A0" w:firstRow="1" w:lastRow="0" w:firstColumn="1" w:lastColumn="0" w:noHBand="0" w:noVBand="1"/>
      </w:tblPr>
      <w:tblGrid>
        <w:gridCol w:w="5209"/>
        <w:gridCol w:w="4419"/>
      </w:tblGrid>
      <w:tr w:rsidR="00B75F46" w14:paraId="3D40EFEB" w14:textId="77777777">
        <w:trPr>
          <w:trHeight w:val="768"/>
        </w:trPr>
        <w:tc>
          <w:tcPr>
            <w:tcW w:w="5209" w:type="dxa"/>
            <w:vAlign w:val="center"/>
          </w:tcPr>
          <w:p w14:paraId="6898F1E1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</w:p>
          <w:p w14:paraId="4E8443D1" w14:textId="77777777" w:rsidR="00B75F46" w:rsidRDefault="00B75F46">
            <w:pPr>
              <w:pStyle w:val="TerminalDisplay"/>
            </w:pPr>
          </w:p>
          <w:p w14:paraId="432A852A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9</w:t>
            </w:r>
            <w:r>
              <w:t>9,</w:t>
            </w:r>
            <w:r>
              <w:rPr>
                <w:rFonts w:hint="eastAsia"/>
              </w:rPr>
              <w:t>99,255,255,16,47</w:t>
            </w:r>
          </w:p>
          <w:p w14:paraId="514366B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1C9294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查询信号强度</w:t>
            </w:r>
          </w:p>
        </w:tc>
      </w:tr>
      <w:tr w:rsidR="00B75F46" w14:paraId="7D4927E3" w14:textId="77777777">
        <w:trPr>
          <w:trHeight w:val="768"/>
        </w:trPr>
        <w:tc>
          <w:tcPr>
            <w:tcW w:w="5209" w:type="dxa"/>
            <w:vAlign w:val="center"/>
          </w:tcPr>
          <w:p w14:paraId="7F40D885" w14:textId="77777777" w:rsidR="00B75F46" w:rsidRDefault="00D82551">
            <w:pPr>
              <w:pStyle w:val="TerminalDisplay"/>
            </w:pPr>
            <w:r>
              <w:t>AT+C</w:t>
            </w:r>
            <w:r>
              <w:rPr>
                <w:rFonts w:hint="eastAsia"/>
              </w:rPr>
              <w:t>E</w:t>
            </w:r>
            <w:r>
              <w:t>SQ</w:t>
            </w:r>
            <w:r>
              <w:rPr>
                <w:rFonts w:hint="eastAsia"/>
              </w:rPr>
              <w:t>=?</w:t>
            </w:r>
          </w:p>
          <w:p w14:paraId="75BF5176" w14:textId="77777777" w:rsidR="00B75F46" w:rsidRDefault="00B75F46">
            <w:pPr>
              <w:pStyle w:val="TerminalDisplay"/>
            </w:pPr>
          </w:p>
          <w:p w14:paraId="47A5127B" w14:textId="77777777" w:rsidR="00B75F46" w:rsidRDefault="00D82551">
            <w:pPr>
              <w:pStyle w:val="TerminalDisplay"/>
            </w:pPr>
            <w:r>
              <w:t>+C</w:t>
            </w:r>
            <w:r>
              <w:rPr>
                <w:rFonts w:hint="eastAsia"/>
              </w:rPr>
              <w:t>E</w:t>
            </w:r>
            <w:r>
              <w:t xml:space="preserve">SQ: </w:t>
            </w:r>
            <w:r>
              <w:rPr>
                <w:rFonts w:hint="eastAsia"/>
              </w:rPr>
              <w:t>(0-6</w:t>
            </w:r>
            <w:r>
              <w:t>3</w:t>
            </w:r>
            <w:r>
              <w:rPr>
                <w:rFonts w:hint="eastAsia"/>
              </w:rPr>
              <w:t>,99),(0-7,99),(255),(255),(0-34,255),(0-97,255)</w:t>
            </w:r>
          </w:p>
          <w:p w14:paraId="22C2C0D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419" w:type="dxa"/>
          </w:tcPr>
          <w:p w14:paraId="246CCEE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信号显示范围</w:t>
            </w:r>
          </w:p>
        </w:tc>
      </w:tr>
    </w:tbl>
    <w:p w14:paraId="7A8C185C" w14:textId="261148B3" w:rsidR="00B75F46" w:rsidRDefault="00D82551" w:rsidP="00AD0129">
      <w:pPr>
        <w:pStyle w:val="20"/>
      </w:pPr>
      <w:bookmarkStart w:id="165" w:name="_Toc58934761"/>
      <w:bookmarkStart w:id="166" w:name="_Toc1642"/>
      <w:bookmarkStart w:id="167" w:name="_Toc209020540"/>
      <w:r>
        <w:t>AT+</w:t>
      </w:r>
      <w:r>
        <w:rPr>
          <w:rFonts w:hint="eastAsia"/>
        </w:rPr>
        <w:t>NWDNS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ascii="黑体" w:hAnsi="黑体" w:hint="eastAsia"/>
        </w:rPr>
        <w:t>域名</w:t>
      </w:r>
      <w:r>
        <w:rPr>
          <w:rFonts w:hint="eastAsia"/>
        </w:rPr>
        <w:t>解析</w:t>
      </w:r>
      <w:bookmarkEnd w:id="165"/>
      <w:bookmarkEnd w:id="166"/>
      <w:bookmarkEnd w:id="167"/>
      <w:proofErr w:type="spellEnd"/>
    </w:p>
    <w:p w14:paraId="6B8F8D03" w14:textId="77777777" w:rsidR="00B75F46" w:rsidRDefault="00D82551">
      <w:pPr>
        <w:pStyle w:val="afc"/>
      </w:pPr>
      <w:r>
        <w:rPr>
          <w:rFonts w:hint="eastAsia"/>
        </w:rPr>
        <w:t>内置协议栈拨号后，查询</w:t>
      </w:r>
      <w:r>
        <w:t>DNS</w:t>
      </w:r>
      <w:r>
        <w:rPr>
          <w:rFonts w:hint="eastAsia"/>
        </w:rPr>
        <w:t>解析结果。</w:t>
      </w:r>
    </w:p>
    <w:p w14:paraId="7D219536" w14:textId="77777777" w:rsidR="00B75F46" w:rsidRDefault="00D82551">
      <w:pPr>
        <w:pStyle w:val="afc"/>
      </w:pPr>
      <w:r>
        <w:rPr>
          <w:rFonts w:hint="eastAsia"/>
        </w:rPr>
        <w:t>先使用</w:t>
      </w:r>
      <w:r>
        <w:rPr>
          <w:rFonts w:hint="eastAsia"/>
        </w:rPr>
        <w:t>A</w:t>
      </w:r>
      <w:r>
        <w:t>T+</w:t>
      </w:r>
      <w:r>
        <w:rPr>
          <w:rFonts w:hint="eastAsia"/>
        </w:rPr>
        <w:t>XIIC</w:t>
      </w:r>
      <w:r>
        <w:rPr>
          <w:rFonts w:hint="eastAsia"/>
        </w:rPr>
        <w:t>命令拨号成功后，才能执行该命令。</w:t>
      </w:r>
    </w:p>
    <w:p w14:paraId="0C6632D4" w14:textId="77777777" w:rsidR="00B75F46" w:rsidRDefault="00D82551">
      <w:pPr>
        <w:pStyle w:val="afc"/>
      </w:pPr>
      <w:r>
        <w:rPr>
          <w:rFonts w:hint="eastAsia"/>
        </w:rPr>
        <w:t>域名填入不校验正确性，需保证填入内容的正确性。</w:t>
      </w:r>
    </w:p>
    <w:p w14:paraId="47B8AC62" w14:textId="77777777" w:rsidR="00B75F46" w:rsidRDefault="00D82551" w:rsidP="007268A7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9628" w:type="dxa"/>
        <w:tblLayout w:type="fixed"/>
        <w:tblLook w:val="04A0" w:firstRow="1" w:lastRow="0" w:firstColumn="1" w:lastColumn="0" w:noHBand="0" w:noVBand="1"/>
      </w:tblPr>
      <w:tblGrid>
        <w:gridCol w:w="1083"/>
        <w:gridCol w:w="3879"/>
        <w:gridCol w:w="4666"/>
      </w:tblGrid>
      <w:tr w:rsidR="00B75F46" w14:paraId="4120B64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1083" w:type="dxa"/>
          </w:tcPr>
          <w:p w14:paraId="12B9FC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3879" w:type="dxa"/>
          </w:tcPr>
          <w:p w14:paraId="0413C16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4666" w:type="dxa"/>
          </w:tcPr>
          <w:p w14:paraId="04EE32D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4C46404B" w14:textId="77777777" w:rsidTr="00B75F46">
        <w:trPr>
          <w:trHeight w:val="18"/>
        </w:trPr>
        <w:tc>
          <w:tcPr>
            <w:tcW w:w="1083" w:type="dxa"/>
          </w:tcPr>
          <w:p w14:paraId="1EFD6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3879" w:type="dxa"/>
          </w:tcPr>
          <w:p w14:paraId="7B0A5AEF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NWDNS=&lt;hostname</w:t>
            </w:r>
            <w:r>
              <w:t>&gt;&lt;CR&gt;</w:t>
            </w:r>
          </w:p>
        </w:tc>
        <w:tc>
          <w:tcPr>
            <w:tcW w:w="4666" w:type="dxa"/>
          </w:tcPr>
          <w:p w14:paraId="574F8D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</w:t>
            </w:r>
          </w:p>
          <w:p w14:paraId="21F7C2FB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&gt;,&lt;IP&gt;&lt;CR&gt;&lt;LF&gt;[…]]</w:t>
            </w:r>
          </w:p>
          <w:p w14:paraId="38FFEA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  <w:p w14:paraId="4CE56F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8ECB7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CR&gt;&lt;LF&gt;ERROR&lt;CR&gt;&lt;LF&gt;</w:t>
            </w:r>
          </w:p>
        </w:tc>
      </w:tr>
      <w:tr w:rsidR="00B75F46" w14:paraId="1768E21A" w14:textId="77777777" w:rsidTr="00B75F46">
        <w:trPr>
          <w:trHeight w:val="18"/>
        </w:trPr>
        <w:tc>
          <w:tcPr>
            <w:tcW w:w="1083" w:type="dxa"/>
          </w:tcPr>
          <w:p w14:paraId="3E1D59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3879" w:type="dxa"/>
          </w:tcPr>
          <w:p w14:paraId="07075424" w14:textId="77777777" w:rsidR="00B75F46" w:rsidRDefault="00D82551">
            <w:pPr>
              <w:pStyle w:val="TableText"/>
            </w:pPr>
            <w:r>
              <w:t>AT+</w:t>
            </w:r>
            <w:r>
              <w:rPr>
                <w:rFonts w:hint="eastAsia"/>
              </w:rPr>
              <w:t>NWDNS</w:t>
            </w:r>
            <w:r>
              <w:t>?&lt;CR&gt;</w:t>
            </w:r>
          </w:p>
        </w:tc>
        <w:tc>
          <w:tcPr>
            <w:tcW w:w="4666" w:type="dxa"/>
          </w:tcPr>
          <w:p w14:paraId="3F33A55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</w:t>
            </w:r>
          </w:p>
          <w:p w14:paraId="3B5A1621" w14:textId="77777777" w:rsidR="00B75F46" w:rsidRDefault="00D82551">
            <w:pPr>
              <w:pStyle w:val="TableText"/>
            </w:pPr>
            <w:r>
              <w:t>[</w:t>
            </w:r>
            <w:r>
              <w:rPr>
                <w:rFonts w:hint="eastAsia"/>
              </w:rPr>
              <w:t>&lt;</w:t>
            </w:r>
            <w:r>
              <w:t>CR&gt;&lt;LF&gt;+</w:t>
            </w:r>
            <w:r>
              <w:rPr>
                <w:rFonts w:hint="eastAsia"/>
              </w:rPr>
              <w:t>NWDNS</w:t>
            </w:r>
            <w:r>
              <w:t xml:space="preserve">: </w:t>
            </w:r>
            <w:r>
              <w:rPr>
                <w:rFonts w:hint="eastAsia"/>
              </w:rPr>
              <w:lastRenderedPageBreak/>
              <w:t>&lt;</w:t>
            </w:r>
            <w:r>
              <w:t>S</w:t>
            </w:r>
            <w:r>
              <w:rPr>
                <w:rFonts w:hint="eastAsia"/>
              </w:rPr>
              <w:t>ign</w:t>
            </w:r>
            <w:r>
              <w:t>&gt;,&lt;IP&gt;&lt;CR&gt;&lt;LF&gt;[…]]</w:t>
            </w:r>
          </w:p>
          <w:p w14:paraId="0A0FB39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CR&gt;&lt;LF&gt;OK&lt;CR&gt;&lt;LF&gt;</w:t>
            </w:r>
          </w:p>
        </w:tc>
      </w:tr>
    </w:tbl>
    <w:p w14:paraId="2DB6AECD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A5DF0F" w14:textId="77777777">
        <w:tc>
          <w:tcPr>
            <w:tcW w:w="1560" w:type="dxa"/>
          </w:tcPr>
          <w:p w14:paraId="545CC0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&lt;hostname&gt;</w:t>
            </w:r>
          </w:p>
        </w:tc>
        <w:tc>
          <w:tcPr>
            <w:tcW w:w="7852" w:type="dxa"/>
          </w:tcPr>
          <w:p w14:paraId="0552843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字符串，域名，可不带双引号，最大长度</w:t>
            </w:r>
            <w:r>
              <w:rPr>
                <w:rFonts w:hint="eastAsia"/>
              </w:rPr>
              <w:t>128</w:t>
            </w:r>
          </w:p>
        </w:tc>
      </w:tr>
      <w:tr w:rsidR="00B75F46" w14:paraId="2730F8E0" w14:textId="77777777">
        <w:tc>
          <w:tcPr>
            <w:tcW w:w="1560" w:type="dxa"/>
          </w:tcPr>
          <w:p w14:paraId="7B6B1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IP&gt;</w:t>
            </w:r>
          </w:p>
        </w:tc>
        <w:tc>
          <w:tcPr>
            <w:tcW w:w="7852" w:type="dxa"/>
          </w:tcPr>
          <w:p w14:paraId="555489A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</w:tr>
      <w:tr w:rsidR="00B75F46" w14:paraId="36C733F7" w14:textId="77777777">
        <w:tc>
          <w:tcPr>
            <w:tcW w:w="1560" w:type="dxa"/>
          </w:tcPr>
          <w:p w14:paraId="1CC867D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Sign&gt;</w:t>
            </w:r>
          </w:p>
        </w:tc>
        <w:tc>
          <w:tcPr>
            <w:tcW w:w="7852" w:type="dxa"/>
          </w:tcPr>
          <w:p w14:paraId="4F4575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字符串，</w:t>
            </w: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类型，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</w:t>
            </w:r>
            <w:r>
              <w:t>PV6</w:t>
            </w:r>
          </w:p>
        </w:tc>
      </w:tr>
    </w:tbl>
    <w:p w14:paraId="132169AB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5495"/>
        <w:gridCol w:w="4133"/>
      </w:tblGrid>
      <w:tr w:rsidR="00B75F46" w:rsidRPr="00BE38FE" w14:paraId="18A3096C" w14:textId="77777777">
        <w:tc>
          <w:tcPr>
            <w:tcW w:w="5495" w:type="dxa"/>
          </w:tcPr>
          <w:p w14:paraId="03DF7DE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AT+NWDNS="www.baidu.com"</w:t>
            </w:r>
          </w:p>
          <w:p w14:paraId="2FEE6E13" w14:textId="77777777" w:rsidR="00B75F46" w:rsidRPr="00BE38FE" w:rsidRDefault="00B75F46" w:rsidP="00BE38FE">
            <w:pPr>
              <w:pStyle w:val="TerminalDisplay"/>
            </w:pPr>
          </w:p>
          <w:p w14:paraId="6901903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IPV4,"183.2.172.185"</w:t>
            </w:r>
          </w:p>
          <w:p w14:paraId="7C075CFB" w14:textId="77777777" w:rsidR="00B75F46" w:rsidRPr="00BE38FE" w:rsidRDefault="00B75F46" w:rsidP="00BE38FE">
            <w:pPr>
              <w:pStyle w:val="TerminalDisplay"/>
            </w:pPr>
          </w:p>
          <w:p w14:paraId="41870DCF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IPV4,"183.2.172.42"</w:t>
            </w:r>
          </w:p>
          <w:p w14:paraId="75298527" w14:textId="77777777" w:rsidR="00B75F46" w:rsidRPr="00BE38FE" w:rsidRDefault="00B75F46" w:rsidP="00BE38FE">
            <w:pPr>
              <w:pStyle w:val="TerminalDisplay"/>
            </w:pPr>
          </w:p>
          <w:p w14:paraId="54E629E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IPV6,"240e:ff:e020:9ae:0:ff:b014:8e8b"</w:t>
            </w:r>
          </w:p>
          <w:p w14:paraId="1CE2126E" w14:textId="77777777" w:rsidR="00B75F46" w:rsidRPr="00BE38FE" w:rsidRDefault="00B75F46" w:rsidP="00BE38FE">
            <w:pPr>
              <w:pStyle w:val="TerminalDisplay"/>
            </w:pPr>
          </w:p>
          <w:p w14:paraId="27E9D071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IPV6,"240e:ff:e020:966:0:ff:b042:f296"</w:t>
            </w:r>
          </w:p>
          <w:p w14:paraId="4FEE47A8" w14:textId="77777777" w:rsidR="00B75F46" w:rsidRPr="00BE38FE" w:rsidRDefault="00B75F46" w:rsidP="00BE38FE">
            <w:pPr>
              <w:pStyle w:val="TerminalDisplay"/>
            </w:pPr>
          </w:p>
          <w:p w14:paraId="033FD24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</w:tcPr>
          <w:p w14:paraId="4271890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拨号后，查询百度域名，返回结果。</w:t>
            </w:r>
          </w:p>
        </w:tc>
      </w:tr>
      <w:tr w:rsidR="00B75F46" w:rsidRPr="00BE38FE" w14:paraId="05F3301B" w14:textId="77777777">
        <w:tc>
          <w:tcPr>
            <w:tcW w:w="5495" w:type="dxa"/>
            <w:vAlign w:val="center"/>
          </w:tcPr>
          <w:p w14:paraId="41AD34F9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AT+NWDNS="www.google.com"</w:t>
            </w:r>
          </w:p>
          <w:p w14:paraId="2CD60BE6" w14:textId="77777777" w:rsidR="00B75F46" w:rsidRPr="00BE38FE" w:rsidRDefault="00B75F46" w:rsidP="00BE38FE">
            <w:pPr>
              <w:pStyle w:val="TerminalDisplay"/>
            </w:pPr>
          </w:p>
          <w:p w14:paraId="2A934F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IPV4,"31.13.94.37"</w:t>
            </w:r>
          </w:p>
          <w:p w14:paraId="705AA60B" w14:textId="77777777" w:rsidR="00B75F46" w:rsidRPr="00BE38FE" w:rsidRDefault="00B75F46" w:rsidP="00BE38FE">
            <w:pPr>
              <w:pStyle w:val="TerminalDisplay"/>
            </w:pPr>
          </w:p>
          <w:p w14:paraId="60A0DC98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IPV6,"2001::1"</w:t>
            </w:r>
          </w:p>
          <w:p w14:paraId="163BA2F1" w14:textId="77777777" w:rsidR="00B75F46" w:rsidRPr="00BE38FE" w:rsidRDefault="00B75F46" w:rsidP="00BE38FE">
            <w:pPr>
              <w:pStyle w:val="TerminalDisplay"/>
            </w:pPr>
          </w:p>
          <w:p w14:paraId="08E6A45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133C28BA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</w:t>
            </w:r>
            <w:r w:rsidRPr="00BE38FE">
              <w:rPr>
                <w:rFonts w:hint="eastAsia"/>
              </w:rPr>
              <w:t>google</w:t>
            </w:r>
            <w:r w:rsidRPr="00BE38FE">
              <w:rPr>
                <w:rFonts w:hint="eastAsia"/>
              </w:rPr>
              <w:t>域名，返回结果。</w:t>
            </w:r>
          </w:p>
        </w:tc>
      </w:tr>
      <w:tr w:rsidR="00B75F46" w:rsidRPr="00BE38FE" w14:paraId="4DB31FB2" w14:textId="77777777">
        <w:tc>
          <w:tcPr>
            <w:tcW w:w="5495" w:type="dxa"/>
            <w:vAlign w:val="center"/>
          </w:tcPr>
          <w:p w14:paraId="5D8928B0" w14:textId="77777777" w:rsidR="00B75F46" w:rsidRPr="00BE38FE" w:rsidRDefault="00D82551" w:rsidP="00BE38FE">
            <w:pPr>
              <w:pStyle w:val="TerminalDisplay"/>
            </w:pPr>
            <w:r w:rsidRPr="00BE38FE">
              <w:t>AT+</w:t>
            </w:r>
            <w:r w:rsidRPr="00BE38FE">
              <w:rPr>
                <w:rFonts w:hint="eastAsia"/>
              </w:rPr>
              <w:t>NWDNS</w:t>
            </w:r>
            <w:r w:rsidRPr="00BE38FE">
              <w:t>=”</w:t>
            </w:r>
            <w:hyperlink r:id="rId10" w:history="1">
              <w:r w:rsidRPr="00BE38FE">
                <w:rPr>
                  <w:rStyle w:val="affffc"/>
                </w:rPr>
                <w:t>www.google.com</w:t>
              </w:r>
            </w:hyperlink>
            <w:r w:rsidRPr="00BE38FE">
              <w:t>”</w:t>
            </w:r>
          </w:p>
          <w:p w14:paraId="71EAE092" w14:textId="77777777" w:rsidR="00B75F46" w:rsidRPr="00BE38FE" w:rsidRDefault="00B75F46" w:rsidP="00BE38FE">
            <w:pPr>
              <w:pStyle w:val="TerminalDisplay"/>
            </w:pPr>
          </w:p>
          <w:p w14:paraId="5AB62BD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ERROR</w:t>
            </w:r>
          </w:p>
        </w:tc>
        <w:tc>
          <w:tcPr>
            <w:tcW w:w="4133" w:type="dxa"/>
            <w:vAlign w:val="center"/>
          </w:tcPr>
          <w:p w14:paraId="19BB9E43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未拨号，查询</w:t>
            </w:r>
            <w:r w:rsidRPr="00BE38FE">
              <w:rPr>
                <w:rFonts w:hint="eastAsia"/>
              </w:rPr>
              <w:t>D</w:t>
            </w:r>
            <w:r w:rsidRPr="00BE38FE">
              <w:t>NS</w:t>
            </w:r>
            <w:r w:rsidRPr="00BE38FE">
              <w:rPr>
                <w:rFonts w:hint="eastAsia"/>
              </w:rPr>
              <w:t>解析结果，返回</w:t>
            </w:r>
            <w:r w:rsidRPr="00BE38FE">
              <w:rPr>
                <w:rFonts w:hint="eastAsia"/>
              </w:rPr>
              <w:t>ERROR</w:t>
            </w:r>
          </w:p>
        </w:tc>
      </w:tr>
      <w:tr w:rsidR="00B75F46" w:rsidRPr="00BE38FE" w14:paraId="2D867BE4" w14:textId="77777777">
        <w:tc>
          <w:tcPr>
            <w:tcW w:w="5495" w:type="dxa"/>
            <w:vAlign w:val="center"/>
          </w:tcPr>
          <w:p w14:paraId="6BD3C1B5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AT+NWDNS?</w:t>
            </w:r>
          </w:p>
          <w:p w14:paraId="35BB38FC" w14:textId="77777777" w:rsidR="00B75F46" w:rsidRPr="00BE38FE" w:rsidRDefault="00B75F46" w:rsidP="00BE38FE">
            <w:pPr>
              <w:pStyle w:val="TerminalDisplay"/>
            </w:pPr>
          </w:p>
          <w:p w14:paraId="6A85FBA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IPV4,"199.59.148.229"</w:t>
            </w:r>
          </w:p>
          <w:p w14:paraId="31151DC6" w14:textId="77777777" w:rsidR="00B75F46" w:rsidRPr="00BE38FE" w:rsidRDefault="00B75F46" w:rsidP="00BE38FE">
            <w:pPr>
              <w:pStyle w:val="TerminalDisplay"/>
            </w:pPr>
          </w:p>
          <w:p w14:paraId="12240D6C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+NWDNS: IPV6,"2001::1"</w:t>
            </w:r>
          </w:p>
          <w:p w14:paraId="0C23AF92" w14:textId="77777777" w:rsidR="00B75F46" w:rsidRPr="00BE38FE" w:rsidRDefault="00B75F46" w:rsidP="00BE38FE">
            <w:pPr>
              <w:pStyle w:val="TerminalDisplay"/>
            </w:pPr>
          </w:p>
          <w:p w14:paraId="50132484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OK</w:t>
            </w:r>
          </w:p>
        </w:tc>
        <w:tc>
          <w:tcPr>
            <w:tcW w:w="4133" w:type="dxa"/>
            <w:vAlign w:val="center"/>
          </w:tcPr>
          <w:p w14:paraId="096CC9CD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查询获取到的</w:t>
            </w:r>
            <w:r w:rsidRPr="00BE38FE">
              <w:t>IP</w:t>
            </w:r>
          </w:p>
        </w:tc>
      </w:tr>
    </w:tbl>
    <w:p w14:paraId="1B4B9912" w14:textId="77777777" w:rsidR="00B75F46" w:rsidRDefault="00B75F46">
      <w:pPr>
        <w:pStyle w:val="afc"/>
      </w:pPr>
    </w:p>
    <w:p w14:paraId="3E3C06B4" w14:textId="181E794D" w:rsidR="00B75F46" w:rsidRDefault="00D82551" w:rsidP="00AD0129">
      <w:pPr>
        <w:pStyle w:val="20"/>
      </w:pPr>
      <w:bookmarkStart w:id="168" w:name="_Toc209020541"/>
      <w:r>
        <w:t>AT+NWENPWRSAVE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休眠（</w:t>
      </w:r>
      <w:r>
        <w:t>Sleep</w:t>
      </w:r>
      <w:r>
        <w:rPr>
          <w:rFonts w:hint="eastAsia"/>
        </w:rPr>
        <w:t>）设置</w:t>
      </w:r>
      <w:bookmarkEnd w:id="168"/>
      <w:proofErr w:type="spellEnd"/>
    </w:p>
    <w:p w14:paraId="1FDA05F4" w14:textId="77777777" w:rsidR="00B75F46" w:rsidRDefault="00D82551">
      <w:pPr>
        <w:pStyle w:val="afc"/>
      </w:pPr>
      <w:r>
        <w:rPr>
          <w:rFonts w:hint="eastAsia"/>
        </w:rPr>
        <w:t>设置是否允许模组进入休眠（</w:t>
      </w:r>
      <w:r>
        <w:t>Sleep</w:t>
      </w:r>
      <w:r>
        <w:rPr>
          <w:rFonts w:hint="eastAsia"/>
        </w:rPr>
        <w:t>）模式。该命令设置掉电不保存。</w:t>
      </w:r>
    </w:p>
    <w:p w14:paraId="0A231DF6" w14:textId="77777777" w:rsidR="00B75F46" w:rsidRDefault="00D82551">
      <w:pPr>
        <w:pStyle w:val="afc"/>
      </w:pPr>
      <w:r>
        <w:rPr>
          <w:rFonts w:hint="eastAsia"/>
        </w:rPr>
        <w:t>模组</w:t>
      </w:r>
      <w:r>
        <w:t>DTR</w:t>
      </w:r>
      <w:r>
        <w:rPr>
          <w:rFonts w:hint="eastAsia"/>
        </w:rPr>
        <w:t>信号默认为低电平：</w:t>
      </w:r>
    </w:p>
    <w:p w14:paraId="00412250" w14:textId="77777777" w:rsidR="00B75F46" w:rsidRDefault="00D82551">
      <w:pPr>
        <w:pStyle w:val="afc"/>
      </w:pPr>
      <w:r>
        <w:rPr>
          <w:rFonts w:hint="eastAsia"/>
        </w:rPr>
        <w:lastRenderedPageBreak/>
        <w:t>发送允许进入休眠模式指令之后，且模组</w:t>
      </w:r>
      <w:r>
        <w:t>DTR</w:t>
      </w:r>
      <w:r>
        <w:rPr>
          <w:rFonts w:hint="eastAsia"/>
        </w:rPr>
        <w:t>信号为低（或高）电平，模组内部各个部分的电路都允许进入休眠状态模组才能进入休眠。</w:t>
      </w:r>
    </w:p>
    <w:p w14:paraId="5DCE1686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846"/>
        <w:gridCol w:w="4091"/>
        <w:gridCol w:w="4691"/>
      </w:tblGrid>
      <w:tr w:rsidR="00B75F46" w14:paraId="7B5E756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430D1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5AF21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D0747E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868948C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1CB06B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4CDCF6F" w14:textId="77777777" w:rsidR="00B75F46" w:rsidRDefault="00D82551">
            <w:pPr>
              <w:pStyle w:val="TableText"/>
            </w:pPr>
            <w:r>
              <w:t>AT+NWENPWRSAVE=&lt;n&gt;[,&lt;</w:t>
            </w:r>
            <w:proofErr w:type="spellStart"/>
            <w:r>
              <w:t>usb</w:t>
            </w:r>
            <w:proofErr w:type="spellEnd"/>
            <w:r>
              <w:t>&gt;]&lt;CR&gt;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69BA24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0BAD462D" w14:textId="77777777" w:rsidR="00B75F46" w:rsidRDefault="00D82551">
            <w:pPr>
              <w:pStyle w:val="TableText"/>
            </w:pPr>
            <w:r>
              <w:t>Or</w:t>
            </w:r>
          </w:p>
          <w:p w14:paraId="1169F1A9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EEF89D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F17828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3F702FB" w14:textId="77777777" w:rsidR="00B75F46" w:rsidRDefault="00D82551">
            <w:pPr>
              <w:pStyle w:val="TableText"/>
            </w:pPr>
            <w:r>
              <w:t>AT+NWENPWRSAVE?&lt;CR&gt;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63A28C8" w14:textId="77777777" w:rsidR="00B75F46" w:rsidRDefault="00D82551">
            <w:pPr>
              <w:pStyle w:val="TableText"/>
            </w:pPr>
            <w:r>
              <w:t>&lt;CR&gt;&lt;LF&gt;+NWENPWRSAVE: &lt;n&gt;</w:t>
            </w:r>
            <w:r>
              <w:rPr>
                <w:rFonts w:hint="eastAsia"/>
              </w:rPr>
              <w:t>[,</w:t>
            </w:r>
            <w:r>
              <w:t>&lt;</w:t>
            </w:r>
            <w:proofErr w:type="spellStart"/>
            <w:r>
              <w:t>usb</w:t>
            </w:r>
            <w:proofErr w:type="spellEnd"/>
            <w:r>
              <w:t>&gt;</w:t>
            </w:r>
            <w:r>
              <w:rPr>
                <w:rFonts w:hint="eastAsia"/>
              </w:rPr>
              <w:t>]</w:t>
            </w:r>
          </w:p>
          <w:p w14:paraId="403B531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0C46A6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Layout w:type="fixed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2783BA5" w14:textId="77777777">
        <w:tc>
          <w:tcPr>
            <w:tcW w:w="1560" w:type="dxa"/>
          </w:tcPr>
          <w:p w14:paraId="3A333402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595EFFE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：不允许进入休眠模式（默认）</w:t>
            </w:r>
          </w:p>
          <w:p w14:paraId="2C8D00B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信号低电平进入休眠，高电平退出休眠）</w:t>
            </w:r>
          </w:p>
          <w:p w14:paraId="38612940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：允许进入休眠模式（</w:t>
            </w:r>
            <w:r>
              <w:t>DTR</w:t>
            </w:r>
            <w:r>
              <w:rPr>
                <w:rFonts w:hint="eastAsia"/>
              </w:rPr>
              <w:t>信号高电平进入休眠，低电平退出休眠）</w:t>
            </w:r>
          </w:p>
        </w:tc>
      </w:tr>
      <w:tr w:rsidR="00B75F46" w14:paraId="4A0D46C2" w14:textId="77777777">
        <w:tc>
          <w:tcPr>
            <w:tcW w:w="1560" w:type="dxa"/>
          </w:tcPr>
          <w:p w14:paraId="5994CFAE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usb</w:t>
            </w:r>
            <w:proofErr w:type="spellEnd"/>
            <w:r>
              <w:t>&gt;</w:t>
            </w:r>
          </w:p>
          <w:p w14:paraId="3CF01C88" w14:textId="77777777" w:rsidR="00B75F46" w:rsidRDefault="00B75F46">
            <w:pPr>
              <w:pStyle w:val="TableText"/>
            </w:pPr>
          </w:p>
        </w:tc>
        <w:tc>
          <w:tcPr>
            <w:tcW w:w="7852" w:type="dxa"/>
          </w:tcPr>
          <w:p w14:paraId="6283617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：不允许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远程休眠唤醒（缺省）</w:t>
            </w:r>
          </w:p>
          <w:p w14:paraId="653F578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：使能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远程休眠唤醒（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主机挂起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总线模组才能进入休眠，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主机恢复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总线会唤醒模组，</w:t>
            </w:r>
            <w:r>
              <w:rPr>
                <w:rFonts w:hint="eastAsia"/>
              </w:rPr>
              <w:t>有网络下行事件（数据、短信、电话）时</w:t>
            </w:r>
            <w:r>
              <w:t>模组会通过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总线唤醒</w:t>
            </w:r>
            <w:r>
              <w:rPr>
                <w:rFonts w:hint="eastAsia"/>
              </w:rPr>
              <w:t>U</w:t>
            </w:r>
            <w:r>
              <w:t>SB</w:t>
            </w:r>
            <w:r>
              <w:t>主机）</w:t>
            </w:r>
          </w:p>
        </w:tc>
      </w:tr>
    </w:tbl>
    <w:p w14:paraId="7A60583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A601CC2" w14:textId="77777777">
        <w:trPr>
          <w:trHeight w:val="74"/>
        </w:trPr>
        <w:tc>
          <w:tcPr>
            <w:tcW w:w="4111" w:type="dxa"/>
            <w:vAlign w:val="center"/>
          </w:tcPr>
          <w:p w14:paraId="5D252AB8" w14:textId="77777777" w:rsidR="00B75F46" w:rsidRDefault="00D82551">
            <w:pPr>
              <w:pStyle w:val="TerminalDisplay"/>
            </w:pPr>
            <w:r>
              <w:t>AT+NWENPWRSAVE=1</w:t>
            </w:r>
          </w:p>
          <w:p w14:paraId="75E4AEAE" w14:textId="77777777" w:rsidR="00B75F46" w:rsidRDefault="00B75F46">
            <w:pPr>
              <w:pStyle w:val="TerminalDisplay"/>
            </w:pPr>
          </w:p>
          <w:p w14:paraId="610E413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AE9E76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设置允许模组进入休眠模式</w:t>
            </w:r>
          </w:p>
        </w:tc>
      </w:tr>
      <w:tr w:rsidR="00B75F46" w14:paraId="2FD13F28" w14:textId="77777777">
        <w:trPr>
          <w:trHeight w:val="74"/>
        </w:trPr>
        <w:tc>
          <w:tcPr>
            <w:tcW w:w="4111" w:type="dxa"/>
            <w:vAlign w:val="center"/>
          </w:tcPr>
          <w:p w14:paraId="543C2880" w14:textId="77777777" w:rsidR="00B75F46" w:rsidRDefault="00D82551">
            <w:pPr>
              <w:pStyle w:val="TerminalDisplay"/>
            </w:pPr>
            <w:r>
              <w:t>AT+NWENPWRSAVE?</w:t>
            </w:r>
          </w:p>
          <w:p w14:paraId="22EA913E" w14:textId="77777777" w:rsidR="00B75F46" w:rsidRDefault="00B75F46">
            <w:pPr>
              <w:pStyle w:val="TerminalDisplay"/>
            </w:pPr>
          </w:p>
          <w:p w14:paraId="1BD2A9BA" w14:textId="77777777" w:rsidR="00B75F46" w:rsidRDefault="00D82551">
            <w:pPr>
              <w:pStyle w:val="TerminalDisplay"/>
            </w:pPr>
            <w:r>
              <w:t>+NWENPWRSAVE: 1</w:t>
            </w:r>
          </w:p>
          <w:p w14:paraId="7BC612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8CEC7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查询模组休眠模式使能状态</w:t>
            </w:r>
          </w:p>
        </w:tc>
      </w:tr>
    </w:tbl>
    <w:p w14:paraId="09709C81" w14:textId="2487DBA2" w:rsidR="00B75F46" w:rsidRDefault="00D82551" w:rsidP="00AD0129">
      <w:pPr>
        <w:pStyle w:val="20"/>
      </w:pPr>
      <w:bookmarkStart w:id="169" w:name="_Toc209020542"/>
      <w:r>
        <w:rPr>
          <w:rFonts w:hint="eastAsia"/>
        </w:rPr>
        <w:t>A</w:t>
      </w:r>
      <w:r>
        <w:t>T+NWPWROFF</w:t>
      </w:r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模组关机指令</w:t>
      </w:r>
      <w:bookmarkEnd w:id="169"/>
      <w:proofErr w:type="spellEnd"/>
    </w:p>
    <w:p w14:paraId="4030B277" w14:textId="77777777" w:rsidR="00B75F46" w:rsidRDefault="00D82551">
      <w:pPr>
        <w:pStyle w:val="afc"/>
      </w:pPr>
      <w:r>
        <w:t>模组关机指令。发送</w:t>
      </w:r>
      <w:r>
        <w:t xml:space="preserve"> AT+NWPWROFF </w:t>
      </w:r>
      <w:r>
        <w:t>之前，需悬空或拉高模组</w:t>
      </w:r>
      <w:r>
        <w:t xml:space="preserve"> POWERKEY </w:t>
      </w:r>
      <w:r>
        <w:t>管脚电平。返回</w:t>
      </w:r>
      <w:r>
        <w:t xml:space="preserve"> OK </w:t>
      </w:r>
      <w:r>
        <w:t>后，若需重新开机，可拉低</w:t>
      </w:r>
      <w:r>
        <w:t xml:space="preserve"> POWERKEY </w:t>
      </w:r>
      <w:r>
        <w:t>管脚电平。</w:t>
      </w:r>
    </w:p>
    <w:p w14:paraId="273B628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270844E3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2C3F08E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945E4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51828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2341E52" w14:textId="77777777" w:rsidTr="00B75F46">
        <w:trPr>
          <w:trHeight w:val="18"/>
        </w:trPr>
        <w:tc>
          <w:tcPr>
            <w:tcW w:w="602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34790E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B8DEE76" w14:textId="749D14BF" w:rsidR="00B75F46" w:rsidRDefault="00D82551">
            <w:pPr>
              <w:pStyle w:val="TableText"/>
            </w:pPr>
            <w:r>
              <w:t>AT+NWPWROFF=</w:t>
            </w:r>
            <w:r w:rsidR="00D046E1">
              <w:t>&lt;n&gt;</w:t>
            </w:r>
            <w:r>
              <w:t>&lt;CR&gt;</w:t>
            </w:r>
          </w:p>
        </w:tc>
        <w:tc>
          <w:tcPr>
            <w:tcW w:w="25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F02263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50802A59" w14:textId="77777777" w:rsidR="00B75F46" w:rsidRDefault="00D82551">
            <w:pPr>
              <w:pStyle w:val="TableText"/>
            </w:pPr>
            <w:r>
              <w:t>Or</w:t>
            </w:r>
          </w:p>
          <w:p w14:paraId="5FE57E8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47BED6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afffffff4"/>
        <w:tblW w:w="9412" w:type="dxa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DA28151" w14:textId="77777777">
        <w:tc>
          <w:tcPr>
            <w:tcW w:w="1560" w:type="dxa"/>
          </w:tcPr>
          <w:p w14:paraId="414E87EB" w14:textId="77777777" w:rsidR="00B75F46" w:rsidRDefault="00D82551">
            <w:pPr>
              <w:pStyle w:val="TableText"/>
            </w:pPr>
            <w:r>
              <w:t>&lt;n&gt;</w:t>
            </w:r>
          </w:p>
        </w:tc>
        <w:tc>
          <w:tcPr>
            <w:tcW w:w="7852" w:type="dxa"/>
          </w:tcPr>
          <w:p w14:paraId="7CC11F81" w14:textId="77777777" w:rsidR="00B75F46" w:rsidRDefault="00D82551">
            <w:pPr>
              <w:pStyle w:val="TableText"/>
            </w:pPr>
            <w:r>
              <w:t>关机选项，数值形式，取值如下：</w:t>
            </w:r>
          </w:p>
          <w:p w14:paraId="17E28F9A" w14:textId="77777777" w:rsidR="00B75F46" w:rsidRDefault="00D82551">
            <w:pPr>
              <w:pStyle w:val="TableText"/>
            </w:pPr>
            <w:r>
              <w:t>0</w:t>
            </w:r>
            <w:r>
              <w:t>：快速关机</w:t>
            </w:r>
          </w:p>
          <w:p w14:paraId="69ABC49C" w14:textId="77777777" w:rsidR="00B75F46" w:rsidRDefault="00D82551">
            <w:pPr>
              <w:pStyle w:val="TableText"/>
            </w:pPr>
            <w:r>
              <w:t>1</w:t>
            </w:r>
            <w:r>
              <w:t>：正常流程关机</w:t>
            </w:r>
          </w:p>
        </w:tc>
      </w:tr>
    </w:tbl>
    <w:p w14:paraId="5E47E8CD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BE38FE" w14:paraId="6C82812D" w14:textId="77777777">
        <w:trPr>
          <w:trHeight w:val="74"/>
        </w:trPr>
        <w:tc>
          <w:tcPr>
            <w:tcW w:w="4111" w:type="dxa"/>
            <w:vAlign w:val="center"/>
          </w:tcPr>
          <w:p w14:paraId="07BADB5D" w14:textId="57EE3BCB" w:rsidR="00B75F46" w:rsidRPr="00BE38FE" w:rsidRDefault="00D8255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="00D046E1" w:rsidRPr="00BE38FE">
              <w:t>=0</w:t>
            </w:r>
          </w:p>
          <w:p w14:paraId="267E3EED" w14:textId="77777777" w:rsidR="00B75F46" w:rsidRPr="00BE38FE" w:rsidRDefault="00B75F46" w:rsidP="00BE38FE">
            <w:pPr>
              <w:pStyle w:val="TerminalDisplay"/>
            </w:pPr>
          </w:p>
          <w:p w14:paraId="5440D028" w14:textId="77777777" w:rsidR="00B75F46" w:rsidRPr="00BE38FE" w:rsidRDefault="00D82551" w:rsidP="00BE38FE">
            <w:pPr>
              <w:pStyle w:val="TerminalDisplay"/>
            </w:pPr>
            <w:r w:rsidRPr="00BE38FE">
              <w:t>OK</w:t>
            </w:r>
          </w:p>
        </w:tc>
        <w:tc>
          <w:tcPr>
            <w:tcW w:w="5303" w:type="dxa"/>
            <w:vAlign w:val="center"/>
          </w:tcPr>
          <w:p w14:paraId="557E6200" w14:textId="77777777" w:rsidR="00B75F46" w:rsidRPr="00BE38FE" w:rsidRDefault="00D82551" w:rsidP="00BE38FE">
            <w:pPr>
              <w:pStyle w:val="TerminalDisplay"/>
            </w:pPr>
            <w:r w:rsidRPr="00BE38FE">
              <w:rPr>
                <w:rFonts w:hint="eastAsia"/>
              </w:rPr>
              <w:t>设置模组快速关机</w:t>
            </w:r>
          </w:p>
        </w:tc>
      </w:tr>
      <w:tr w:rsidR="00D046E1" w:rsidRPr="00BE38FE" w14:paraId="5E6B878E" w14:textId="77777777">
        <w:trPr>
          <w:trHeight w:val="74"/>
        </w:trPr>
        <w:tc>
          <w:tcPr>
            <w:tcW w:w="4111" w:type="dxa"/>
            <w:vAlign w:val="center"/>
          </w:tcPr>
          <w:p w14:paraId="4852A2CF" w14:textId="61C555A8" w:rsidR="00D046E1" w:rsidRPr="00BE38FE" w:rsidRDefault="00D046E1" w:rsidP="00BE38FE">
            <w:pPr>
              <w:pStyle w:val="TerminalDisplay"/>
            </w:pPr>
            <w:r w:rsidRPr="00BE38FE">
              <w:t>AT+NW</w:t>
            </w:r>
            <w:r w:rsidRPr="00BE38FE">
              <w:rPr>
                <w:rFonts w:hint="eastAsia"/>
              </w:rPr>
              <w:t>PWROFF</w:t>
            </w:r>
            <w:r w:rsidRPr="00BE38FE">
              <w:t>=3</w:t>
            </w:r>
          </w:p>
          <w:p w14:paraId="4127984E" w14:textId="77777777" w:rsidR="00D046E1" w:rsidRPr="00BE38FE" w:rsidRDefault="00D046E1" w:rsidP="00BE38FE">
            <w:pPr>
              <w:pStyle w:val="TerminalDisplay"/>
            </w:pPr>
          </w:p>
          <w:p w14:paraId="24033DC2" w14:textId="7F58FC3A" w:rsidR="00D046E1" w:rsidRPr="00BE38FE" w:rsidRDefault="00D046E1" w:rsidP="00BE38FE">
            <w:pPr>
              <w:pStyle w:val="TerminalDisplay"/>
            </w:pPr>
            <w:r w:rsidRPr="00BE38FE">
              <w:t>ERROR</w:t>
            </w:r>
          </w:p>
        </w:tc>
        <w:tc>
          <w:tcPr>
            <w:tcW w:w="5303" w:type="dxa"/>
            <w:vAlign w:val="center"/>
          </w:tcPr>
          <w:p w14:paraId="2B650B34" w14:textId="2813DE03" w:rsidR="00D046E1" w:rsidRPr="00BE38FE" w:rsidRDefault="00D046E1" w:rsidP="00BE38FE">
            <w:pPr>
              <w:pStyle w:val="TerminalDisplay"/>
            </w:pPr>
            <w:r w:rsidRPr="00BE38FE">
              <w:rPr>
                <w:rFonts w:hint="eastAsia"/>
              </w:rPr>
              <w:t>设置参数</w:t>
            </w:r>
            <w:r w:rsidRPr="00BE38FE">
              <w:t>错误</w:t>
            </w:r>
          </w:p>
        </w:tc>
      </w:tr>
    </w:tbl>
    <w:p w14:paraId="65A279C1" w14:textId="396C1B64" w:rsidR="00B75F46" w:rsidRDefault="00D82551" w:rsidP="00AD0129">
      <w:pPr>
        <w:pStyle w:val="20"/>
      </w:pPr>
      <w:bookmarkStart w:id="170" w:name="_Toc209020543"/>
      <w:r>
        <w:rPr>
          <w:rFonts w:hint="eastAsia"/>
        </w:rPr>
        <w:t>A</w:t>
      </w:r>
      <w:r>
        <w:t>T+NWRFTEST</w:t>
      </w:r>
      <w:r w:rsidR="002500E9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模组强发强收</w:t>
      </w:r>
      <w:proofErr w:type="spellStart"/>
      <w:r>
        <w:t>指令</w:t>
      </w:r>
      <w:proofErr w:type="spellEnd"/>
      <w:r>
        <w:rPr>
          <w:rFonts w:hint="eastAsia"/>
          <w:lang w:eastAsia="zh-CN"/>
        </w:rPr>
        <w:t>（仅可用于测试）</w:t>
      </w:r>
      <w:bookmarkEnd w:id="170"/>
    </w:p>
    <w:p w14:paraId="2525DC39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测试模式下验证模组强发强收功能</w:t>
      </w:r>
      <w:r>
        <w:rPr>
          <w:rFonts w:hint="eastAsia"/>
        </w:rPr>
        <w:t xml:space="preserve">, </w:t>
      </w:r>
      <w:r>
        <w:rPr>
          <w:rFonts w:hint="eastAsia"/>
        </w:rPr>
        <w:t>只能</w:t>
      </w:r>
      <w:r>
        <w:t>测试每个频段的中心</w:t>
      </w:r>
      <w:r>
        <w:rPr>
          <w:rFonts w:hint="eastAsia"/>
        </w:rPr>
        <w:t>频点的</w:t>
      </w:r>
      <w:r>
        <w:t>发射功率和</w:t>
      </w:r>
      <w:r>
        <w:rPr>
          <w:rFonts w:hint="eastAsia"/>
        </w:rPr>
        <w:t>接收</w:t>
      </w:r>
      <w:r>
        <w:t>功率精度。</w:t>
      </w:r>
      <w:r>
        <w:rPr>
          <w:rFonts w:hint="eastAsia"/>
        </w:rPr>
        <w:t>由于</w:t>
      </w:r>
      <w:r>
        <w:t>平台限制</w:t>
      </w:r>
      <w:r>
        <w:rPr>
          <w:rFonts w:hint="eastAsia"/>
        </w:rPr>
        <w:t>，强收强发</w:t>
      </w:r>
      <w:r>
        <w:t>测试</w:t>
      </w:r>
      <w:r>
        <w:rPr>
          <w:rFonts w:hint="eastAsia"/>
        </w:rPr>
        <w:t>精度</w:t>
      </w:r>
      <w:r>
        <w:t>均有一些误差。</w:t>
      </w:r>
    </w:p>
    <w:p w14:paraId="387E3AE4" w14:textId="77777777" w:rsidR="00B75F46" w:rsidRDefault="00D82551">
      <w:pPr>
        <w:pStyle w:val="afc"/>
      </w:pPr>
      <w:r>
        <w:rPr>
          <w:rFonts w:hint="eastAsia"/>
        </w:rPr>
        <w:t>强</w:t>
      </w:r>
      <w:r>
        <w:t>发测试只能验证最大发射功率</w:t>
      </w:r>
      <w:r>
        <w:rPr>
          <w:rFonts w:hint="eastAsia"/>
        </w:rPr>
        <w:t>23</w:t>
      </w:r>
      <w:r>
        <w:t>db</w:t>
      </w:r>
      <w:r>
        <w:t>和</w:t>
      </w:r>
      <w:r>
        <w:rPr>
          <w:rFonts w:hint="eastAsia"/>
        </w:rPr>
        <w:t>10</w:t>
      </w:r>
      <w:r>
        <w:t>db</w:t>
      </w:r>
      <w:r>
        <w:t>，其他值无法验证</w:t>
      </w:r>
      <w:r>
        <w:rPr>
          <w:rFonts w:hint="eastAsia"/>
        </w:rPr>
        <w:t>。</w:t>
      </w:r>
    </w:p>
    <w:p w14:paraId="5DA621E8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409"/>
        <w:gridCol w:w="6543"/>
      </w:tblGrid>
      <w:tr w:rsidR="00B75F46" w14:paraId="7D29CEA6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96F9C6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9CFA3B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0DC9435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E584AF4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7E9B94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C75C61C" w14:textId="77777777" w:rsidR="00B75F46" w:rsidRDefault="00D82551">
            <w:pPr>
              <w:pStyle w:val="TableText"/>
            </w:pPr>
            <w:r>
              <w:t>AT+NWRFTEST=?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7D3E20E5" w14:textId="77777777" w:rsidR="00B75F46" w:rsidRDefault="00D82551">
            <w:pPr>
              <w:pStyle w:val="TableText"/>
            </w:pPr>
            <w:r>
              <w:t>&lt;CR&gt;&lt;LF&gt;+NWRFTEST: "MODE",(0-1)</w:t>
            </w:r>
          </w:p>
          <w:p w14:paraId="5380F3CA" w14:textId="77777777" w:rsidR="00B75F46" w:rsidRDefault="00D82551">
            <w:pPr>
              <w:pStyle w:val="TableText"/>
            </w:pPr>
            <w:r>
              <w:t>&lt;CR&gt;&lt;LF&gt;+NWRFTEST: "RX",&lt;rat&gt;,&lt;band&gt;,&lt;</w:t>
            </w:r>
            <w:proofErr w:type="spellStart"/>
            <w:r>
              <w:t>bw</w:t>
            </w:r>
            <w:proofErr w:type="spellEnd"/>
            <w:r>
              <w:t>&gt;,&lt;channel&gt;,&lt;</w:t>
            </w:r>
            <w:proofErr w:type="spellStart"/>
            <w:r>
              <w:t>chain_idx</w:t>
            </w:r>
            <w:proofErr w:type="spellEnd"/>
            <w:r>
              <w:t>&gt;,&lt;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  <w:p w14:paraId="15157D4D" w14:textId="77777777" w:rsidR="00B75F46" w:rsidRDefault="00D82551">
            <w:pPr>
              <w:pStyle w:val="TableText"/>
            </w:pPr>
            <w:r>
              <w:t>&lt;CR&gt;&lt;LF&gt;+NWRFTEST: "TX",&lt;rat&gt;,&lt;band&gt;,&lt;bw&gt;,&lt;channel&gt;,&lt;tx_enable&gt;,&lt;tx_power&gt;[,&lt;lte_start_rb&gt;,&lt;lte_num_rb&gt;,&lt;waveform&gt;]&lt;CR&gt;&lt;LF&gt;</w:t>
            </w:r>
          </w:p>
          <w:p w14:paraId="7474C28B" w14:textId="77777777" w:rsidR="00B75F46" w:rsidRDefault="00D82551">
            <w:pPr>
              <w:pStyle w:val="TableText"/>
              <w:jc w:val="left"/>
            </w:pPr>
            <w:r>
              <w:t>&lt;CR&gt;&lt;LF&gt;OK&lt;CR&gt;&lt;LF&gt;</w:t>
            </w:r>
          </w:p>
        </w:tc>
      </w:tr>
      <w:tr w:rsidR="00B75F46" w14:paraId="47BBE2E9" w14:textId="77777777" w:rsidTr="00B75F46">
        <w:trPr>
          <w:trHeight w:val="18"/>
        </w:trPr>
        <w:tc>
          <w:tcPr>
            <w:tcW w:w="3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5C4041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设置</w:t>
            </w:r>
          </w:p>
        </w:tc>
        <w:tc>
          <w:tcPr>
            <w:tcW w:w="1251" w:type="pct"/>
            <w:vMerge w:val="restart"/>
            <w:tcBorders>
              <w:top w:val="single" w:sz="4" w:space="0" w:color="7F7F7F" w:themeColor="text1" w:themeTint="80"/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2813AFC2" w14:textId="77777777" w:rsidR="00B75F46" w:rsidRDefault="00D82551">
            <w:pPr>
              <w:pStyle w:val="TableText"/>
            </w:pPr>
            <w:r>
              <w:t>AT+NWRFTEST=“MODE”,</w:t>
            </w:r>
            <w:r>
              <w:rPr>
                <w:rFonts w:hint="eastAsia"/>
              </w:rPr>
              <w:t xml:space="preserve"> [&lt;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4A5C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  <w:proofErr w:type="spellStart"/>
            <w:r>
              <w:rPr>
                <w:rFonts w:hint="eastAsia"/>
              </w:rPr>
              <w:t>rftest</w:t>
            </w:r>
            <w:proofErr w:type="spellEnd"/>
            <w:r>
              <w:rPr>
                <w:rFonts w:hint="eastAsia"/>
              </w:rPr>
              <w:t>模式</w:t>
            </w:r>
          </w:p>
          <w:p w14:paraId="3DD8D397" w14:textId="77777777" w:rsidR="00B75F46" w:rsidRDefault="00D82551">
            <w:pPr>
              <w:pStyle w:val="TableText"/>
            </w:pPr>
            <w:r>
              <w:t>&lt;CR&gt;&lt;LF&gt;+NWRFTEST: &lt;</w:t>
            </w:r>
            <w:proofErr w:type="spellStart"/>
            <w:r>
              <w:t>rftest_mode</w:t>
            </w:r>
            <w:proofErr w:type="spellEnd"/>
            <w:r>
              <w:t>&gt;</w:t>
            </w:r>
          </w:p>
          <w:p w14:paraId="423A0AC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6E2571B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0DFCD918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8211608" w14:textId="77777777" w:rsidR="00B75F46" w:rsidRDefault="00B75F46">
            <w:pPr>
              <w:pStyle w:val="TableText"/>
            </w:pP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85700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  <w:proofErr w:type="spellStart"/>
            <w:r>
              <w:rPr>
                <w:rFonts w:hint="eastAsia"/>
              </w:rPr>
              <w:t>rftest</w:t>
            </w:r>
            <w:proofErr w:type="spellEnd"/>
            <w:r>
              <w:rPr>
                <w:rFonts w:hint="eastAsia"/>
              </w:rPr>
              <w:t>模式</w:t>
            </w:r>
            <w:r>
              <w:t>，进</w:t>
            </w:r>
            <w:r>
              <w:rPr>
                <w:rFonts w:hint="eastAsia"/>
              </w:rPr>
              <w:t>入</w:t>
            </w:r>
            <w:r>
              <w:t>测试之前请先将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测试完毕之后请将</w:t>
            </w:r>
            <w:proofErr w:type="spellStart"/>
            <w:r>
              <w:t>rftest_mode</w:t>
            </w:r>
            <w:proofErr w:type="spellEnd"/>
            <w:r>
              <w:rPr>
                <w:rFonts w:hint="eastAsia"/>
              </w:rPr>
              <w:t>设置</w:t>
            </w:r>
            <w:r>
              <w:t>为</w:t>
            </w:r>
            <w:r>
              <w:rPr>
                <w:rFonts w:hint="eastAsia"/>
              </w:rPr>
              <w:t>0</w:t>
            </w:r>
          </w:p>
          <w:p w14:paraId="6CABE56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8D435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5B5E2C9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4173E8B4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right w:val="nil"/>
            </w:tcBorders>
            <w:tcMar>
              <w:left w:w="108" w:type="dxa"/>
              <w:right w:w="108" w:type="dxa"/>
            </w:tcMar>
          </w:tcPr>
          <w:p w14:paraId="74347901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C12FF2C" w14:textId="77777777" w:rsidR="00B75F46" w:rsidRDefault="00D82551">
            <w:pPr>
              <w:pStyle w:val="TableText"/>
            </w:pPr>
            <w:r>
              <w:t>AT+NWRFTEST=“RX”, &lt;rat&gt;,&lt;band&gt;,&lt;</w:t>
            </w:r>
            <w:proofErr w:type="spellStart"/>
            <w:r>
              <w:t>bw</w:t>
            </w:r>
            <w:proofErr w:type="spellEnd"/>
            <w:r>
              <w:t>&gt;,&lt;channel&gt;,&lt;</w:t>
            </w:r>
            <w:proofErr w:type="spellStart"/>
            <w:r>
              <w:t>chain_idx</w:t>
            </w:r>
            <w:proofErr w:type="spellEnd"/>
            <w:r>
              <w:t>&gt;,&lt;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FD3EC5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强收</w:t>
            </w:r>
            <w:r>
              <w:t>测试</w:t>
            </w:r>
          </w:p>
          <w:p w14:paraId="201F7A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29E50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E864E3A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  <w:tr w:rsidR="00B75F46" w14:paraId="3EB7C799" w14:textId="77777777" w:rsidTr="00B75F46">
        <w:trPr>
          <w:trHeight w:val="18"/>
        </w:trPr>
        <w:tc>
          <w:tcPr>
            <w:tcW w:w="351" w:type="pct"/>
            <w:vMerge/>
            <w:tcBorders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6B30EDF" w14:textId="77777777" w:rsidR="00B75F46" w:rsidRDefault="00B75F46">
            <w:pPr>
              <w:pStyle w:val="TableText"/>
            </w:pPr>
          </w:p>
        </w:tc>
        <w:tc>
          <w:tcPr>
            <w:tcW w:w="12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E4E2D71" w14:textId="77777777" w:rsidR="00B75F46" w:rsidRDefault="00D82551">
            <w:pPr>
              <w:pStyle w:val="TableText"/>
            </w:pPr>
            <w:r>
              <w:t>AT+NWRFTEST=“TX”, &lt;rat&gt;,&lt;band&gt;,&lt;bw&gt;,&lt;channel&gt;,&lt;tx_enable&gt;,&lt;tx_power&gt;[,&lt;lte_start_rb&gt;,&lt;lte_num_rb&gt;,&lt;waveform&gt;]</w:t>
            </w:r>
          </w:p>
        </w:tc>
        <w:tc>
          <w:tcPr>
            <w:tcW w:w="3398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8323D3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强发</w:t>
            </w:r>
            <w:r>
              <w:t>测试</w:t>
            </w:r>
          </w:p>
          <w:p w14:paraId="4A642A4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7FB776F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或者</w:t>
            </w:r>
          </w:p>
          <w:p w14:paraId="3C5C5F10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2B7109CE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3F4D0D70" w14:textId="77777777">
        <w:tc>
          <w:tcPr>
            <w:tcW w:w="2093" w:type="dxa"/>
          </w:tcPr>
          <w:p w14:paraId="2A91F9C8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rftest_mode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D282E3F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：退出强发强收</w:t>
            </w:r>
            <w:r>
              <w:t>测试模式</w:t>
            </w:r>
          </w:p>
          <w:p w14:paraId="4982F06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：进入强发强收</w:t>
            </w:r>
            <w:r>
              <w:t>测试模式</w:t>
            </w:r>
          </w:p>
        </w:tc>
      </w:tr>
      <w:tr w:rsidR="00B75F46" w14:paraId="18DB561C" w14:textId="77777777">
        <w:tc>
          <w:tcPr>
            <w:tcW w:w="2093" w:type="dxa"/>
          </w:tcPr>
          <w:p w14:paraId="0A0944C0" w14:textId="77777777" w:rsidR="00B75F46" w:rsidRDefault="00D82551">
            <w:pPr>
              <w:pStyle w:val="TableText"/>
            </w:pPr>
            <w:r>
              <w:t>&lt;rat&gt;</w:t>
            </w:r>
          </w:p>
        </w:tc>
        <w:tc>
          <w:tcPr>
            <w:tcW w:w="7319" w:type="dxa"/>
          </w:tcPr>
          <w:p w14:paraId="209F4308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</w:t>
            </w:r>
            <w:r>
              <w:t xml:space="preserve">TE </w:t>
            </w:r>
            <w:r>
              <w:rPr>
                <w:rFonts w:hint="eastAsia"/>
              </w:rPr>
              <w:t>当前</w:t>
            </w:r>
            <w:r>
              <w:t>仅支持</w:t>
            </w:r>
            <w:r>
              <w:t>rat</w:t>
            </w:r>
            <w:r>
              <w:t>为</w:t>
            </w:r>
            <w:r>
              <w:rPr>
                <w:rFonts w:hint="eastAsia"/>
              </w:rPr>
              <w:t xml:space="preserve">LTE </w:t>
            </w:r>
            <w:r>
              <w:rPr>
                <w:rFonts w:hint="eastAsia"/>
              </w:rPr>
              <w:t>的</w:t>
            </w:r>
            <w:r>
              <w:t>测试</w:t>
            </w:r>
          </w:p>
        </w:tc>
      </w:tr>
      <w:tr w:rsidR="00B75F46" w14:paraId="4FD5FFDB" w14:textId="77777777">
        <w:tc>
          <w:tcPr>
            <w:tcW w:w="2093" w:type="dxa"/>
          </w:tcPr>
          <w:p w14:paraId="31833F99" w14:textId="77777777" w:rsidR="00B75F46" w:rsidRDefault="00D82551">
            <w:pPr>
              <w:pStyle w:val="TableText"/>
            </w:pPr>
            <w:r>
              <w:t>&lt;band&gt;</w:t>
            </w:r>
          </w:p>
        </w:tc>
        <w:tc>
          <w:tcPr>
            <w:tcW w:w="7319" w:type="dxa"/>
          </w:tcPr>
          <w:p w14:paraId="132B98B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频段</w:t>
            </w:r>
            <w:r>
              <w:t>指示</w:t>
            </w:r>
          </w:p>
          <w:p w14:paraId="0A8F61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LTE band 1</w:t>
            </w:r>
          </w:p>
          <w:p w14:paraId="3999797A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LTE band 2</w:t>
            </w:r>
          </w:p>
        </w:tc>
      </w:tr>
      <w:tr w:rsidR="00B75F46" w14:paraId="28894858" w14:textId="77777777">
        <w:tc>
          <w:tcPr>
            <w:tcW w:w="2093" w:type="dxa"/>
          </w:tcPr>
          <w:p w14:paraId="5FC559C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bw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1125D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带宽</w:t>
            </w:r>
            <w:r>
              <w:t>，</w:t>
            </w:r>
            <w:r>
              <w:rPr>
                <w:rFonts w:hint="eastAsia"/>
              </w:rPr>
              <w:t>平台</w:t>
            </w:r>
            <w:r>
              <w:t>限制，</w:t>
            </w:r>
            <w:r>
              <w:rPr>
                <w:rFonts w:hint="eastAsia"/>
              </w:rPr>
              <w:t>当前</w:t>
            </w:r>
            <w:r>
              <w:t>仅支持</w:t>
            </w:r>
            <w:proofErr w:type="spellStart"/>
            <w:r>
              <w:rPr>
                <w:rFonts w:hint="eastAsia"/>
              </w:rPr>
              <w:t>bw</w:t>
            </w:r>
            <w:proofErr w:type="spellEnd"/>
            <w:r>
              <w:rPr>
                <w:rFonts w:hint="eastAsia"/>
              </w:rPr>
              <w:t>传入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</w:tr>
      <w:tr w:rsidR="00B75F46" w14:paraId="01D6B4A6" w14:textId="77777777">
        <w:tc>
          <w:tcPr>
            <w:tcW w:w="2093" w:type="dxa"/>
          </w:tcPr>
          <w:p w14:paraId="35A9126A" w14:textId="77777777" w:rsidR="00B75F46" w:rsidRDefault="00D82551">
            <w:pPr>
              <w:pStyle w:val="TableText"/>
            </w:pPr>
            <w:r>
              <w:t>&lt;channel&gt;</w:t>
            </w:r>
          </w:p>
        </w:tc>
        <w:tc>
          <w:tcPr>
            <w:tcW w:w="7319" w:type="dxa"/>
          </w:tcPr>
          <w:p w14:paraId="32343A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频点</w:t>
            </w:r>
            <w:r>
              <w:t>信息</w:t>
            </w:r>
            <w:r>
              <w:rPr>
                <w:rFonts w:hint="eastAsia"/>
              </w:rPr>
              <w:t>（</w:t>
            </w:r>
            <w:r>
              <w:t>平台限制</w:t>
            </w:r>
            <w:r>
              <w:rPr>
                <w:rFonts w:hint="eastAsia"/>
              </w:rPr>
              <w:t>，</w:t>
            </w:r>
            <w:r>
              <w:t>当前仅支持每个频段的中心频点</w:t>
            </w:r>
            <w:r>
              <w:rPr>
                <w:rFonts w:hint="eastAsia"/>
              </w:rPr>
              <w:t>，默认</w:t>
            </w:r>
            <w:r>
              <w:t>值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即</w:t>
            </w:r>
            <w:r>
              <w:t>表示中心频点</w:t>
            </w:r>
            <w:r>
              <w:rPr>
                <w:rFonts w:hint="eastAsia"/>
              </w:rPr>
              <w:t>），</w:t>
            </w:r>
            <w:r>
              <w:t>各频段中心频点信息如下：</w:t>
            </w:r>
          </w:p>
          <w:p w14:paraId="18A42B37" w14:textId="77777777" w:rsidR="00B75F46" w:rsidRDefault="00D82551">
            <w:pPr>
              <w:pStyle w:val="TableText"/>
            </w:pPr>
            <w:r>
              <w:t>LTE Band 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rPr>
                <w:rFonts w:hint="eastAsia"/>
              </w:rPr>
              <w:t xml:space="preserve">18300   </w:t>
            </w:r>
            <w:r>
              <w:t>下行频点</w:t>
            </w:r>
            <w:r>
              <w:rPr>
                <w:rFonts w:hint="eastAsia"/>
              </w:rPr>
              <w:t xml:space="preserve">300  </w:t>
            </w:r>
          </w:p>
          <w:p w14:paraId="6D1AA7AE" w14:textId="77777777" w:rsidR="00B75F46" w:rsidRDefault="00D82551">
            <w:pPr>
              <w:pStyle w:val="TableText"/>
            </w:pPr>
            <w:r>
              <w:t>LTE Band 2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18900</w:t>
            </w:r>
            <w:r>
              <w:t>下行频点</w:t>
            </w:r>
            <w:r>
              <w:rPr>
                <w:rFonts w:hint="eastAsia"/>
              </w:rPr>
              <w:t>900</w:t>
            </w:r>
          </w:p>
          <w:p w14:paraId="329FC216" w14:textId="77777777" w:rsidR="00B75F46" w:rsidRDefault="00D82551">
            <w:pPr>
              <w:pStyle w:val="TableText"/>
            </w:pPr>
            <w:r>
              <w:t>LTE Band 3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19500</w:t>
            </w:r>
            <w:r>
              <w:t>下行频点</w:t>
            </w:r>
            <w:r>
              <w:rPr>
                <w:rFonts w:hint="eastAsia"/>
              </w:rPr>
              <w:t>1575</w:t>
            </w:r>
          </w:p>
          <w:p w14:paraId="35E593D8" w14:textId="77777777" w:rsidR="00B75F46" w:rsidRDefault="00D82551">
            <w:pPr>
              <w:pStyle w:val="TableText"/>
            </w:pPr>
            <w:r>
              <w:t>LTE Band 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20175</w:t>
            </w:r>
            <w:r>
              <w:t>下行频点</w:t>
            </w:r>
            <w:r>
              <w:rPr>
                <w:rFonts w:hint="eastAsia"/>
              </w:rPr>
              <w:t>2175</w:t>
            </w:r>
          </w:p>
          <w:p w14:paraId="436594BE" w14:textId="77777777" w:rsidR="00B75F46" w:rsidRDefault="00D82551">
            <w:pPr>
              <w:pStyle w:val="TableText"/>
            </w:pPr>
            <w:r>
              <w:t>LTE Band 5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20525</w:t>
            </w:r>
            <w:r>
              <w:t>下行频点</w:t>
            </w:r>
            <w:r>
              <w:t>2525</w:t>
            </w:r>
          </w:p>
          <w:p w14:paraId="2B081D9C" w14:textId="77777777" w:rsidR="00B75F46" w:rsidRDefault="00D82551">
            <w:pPr>
              <w:pStyle w:val="TableText"/>
            </w:pPr>
            <w:r>
              <w:t>LTE Band 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20700</w:t>
            </w:r>
            <w:r>
              <w:t>下行频点</w:t>
            </w:r>
            <w:r>
              <w:t>2700</w:t>
            </w:r>
          </w:p>
          <w:p w14:paraId="7164A251" w14:textId="77777777" w:rsidR="00B75F46" w:rsidRDefault="00D82551">
            <w:pPr>
              <w:pStyle w:val="TableText"/>
            </w:pPr>
            <w:r>
              <w:t>LTE Band 7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21100</w:t>
            </w:r>
            <w:r>
              <w:t>下行频点</w:t>
            </w:r>
            <w:r>
              <w:t>3100</w:t>
            </w:r>
          </w:p>
          <w:p w14:paraId="3CB3E38E" w14:textId="77777777" w:rsidR="00B75F46" w:rsidRDefault="00D82551">
            <w:pPr>
              <w:pStyle w:val="TableText"/>
            </w:pPr>
            <w:r>
              <w:t>LTE Band 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12625</w:t>
            </w:r>
            <w:r>
              <w:t>下行频点</w:t>
            </w:r>
            <w:r>
              <w:t>3625</w:t>
            </w:r>
          </w:p>
          <w:p w14:paraId="5C2D883D" w14:textId="77777777" w:rsidR="00B75F46" w:rsidRDefault="00D82551">
            <w:pPr>
              <w:pStyle w:val="TableText"/>
            </w:pPr>
            <w:r>
              <w:t>LTE Band 20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24300</w:t>
            </w:r>
            <w:r>
              <w:t>下行频点</w:t>
            </w:r>
            <w:r>
              <w:t>6300</w:t>
            </w:r>
          </w:p>
          <w:p w14:paraId="59D07B34" w14:textId="77777777" w:rsidR="00B75F46" w:rsidRDefault="00D82551">
            <w:pPr>
              <w:pStyle w:val="TableText"/>
            </w:pPr>
            <w:r>
              <w:t>LTE Band 28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27435</w:t>
            </w:r>
            <w:r>
              <w:t>下行频点</w:t>
            </w:r>
            <w:r>
              <w:rPr>
                <w:rFonts w:hint="eastAsia"/>
              </w:rPr>
              <w:t>9435</w:t>
            </w:r>
          </w:p>
          <w:p w14:paraId="2E135B13" w14:textId="77777777" w:rsidR="00B75F46" w:rsidRDefault="00D82551">
            <w:pPr>
              <w:pStyle w:val="TableText"/>
            </w:pPr>
            <w:r>
              <w:lastRenderedPageBreak/>
              <w:t>LTE Band 34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36275</w:t>
            </w:r>
            <w:r>
              <w:t>下行频点</w:t>
            </w:r>
            <w:r>
              <w:t>36275</w:t>
            </w:r>
          </w:p>
          <w:p w14:paraId="3799B1EF" w14:textId="77777777" w:rsidR="00B75F46" w:rsidRDefault="00D82551">
            <w:pPr>
              <w:pStyle w:val="TableText"/>
            </w:pPr>
            <w:r>
              <w:t>LTE Band 38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38000</w:t>
            </w:r>
            <w:r>
              <w:t>下行频点</w:t>
            </w:r>
            <w:r>
              <w:t>38000</w:t>
            </w:r>
          </w:p>
          <w:p w14:paraId="1E4BE2FC" w14:textId="77777777" w:rsidR="00B75F46" w:rsidRDefault="00D82551">
            <w:pPr>
              <w:pStyle w:val="TableText"/>
            </w:pPr>
            <w:r>
              <w:t>LTE Band 39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38450</w:t>
            </w:r>
            <w:r>
              <w:t>下行频点</w:t>
            </w:r>
            <w:r>
              <w:t>38450</w:t>
            </w:r>
          </w:p>
          <w:p w14:paraId="604FAA1F" w14:textId="77777777" w:rsidR="00B75F46" w:rsidRDefault="00D82551">
            <w:pPr>
              <w:pStyle w:val="TableText"/>
            </w:pPr>
            <w:r>
              <w:t>LTE Band 40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39150</w:t>
            </w:r>
            <w:r>
              <w:t>下行频点</w:t>
            </w:r>
            <w:r>
              <w:t>39150</w:t>
            </w:r>
          </w:p>
          <w:p w14:paraId="6B3E5986" w14:textId="77777777" w:rsidR="00B75F46" w:rsidRDefault="00D82551">
            <w:pPr>
              <w:pStyle w:val="TableText"/>
            </w:pPr>
            <w:r>
              <w:t>LTE Band 41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40620</w:t>
            </w:r>
            <w:r>
              <w:t>下行频点</w:t>
            </w:r>
            <w:r>
              <w:t>40620</w:t>
            </w:r>
          </w:p>
          <w:p w14:paraId="51FD69F5" w14:textId="77777777" w:rsidR="00B75F46" w:rsidRDefault="00D82551">
            <w:pPr>
              <w:pStyle w:val="TableText"/>
            </w:pPr>
            <w:r>
              <w:t>LTE Band 66</w:t>
            </w:r>
            <w:r>
              <w:rPr>
                <w:rFonts w:hint="eastAsia"/>
              </w:rPr>
              <w:t>：上行</w:t>
            </w:r>
            <w:r>
              <w:t>频点</w:t>
            </w:r>
            <w:r>
              <w:t>59250</w:t>
            </w:r>
            <w:r>
              <w:t>下行频点</w:t>
            </w:r>
            <w:r>
              <w:t>59350</w:t>
            </w:r>
          </w:p>
        </w:tc>
      </w:tr>
      <w:tr w:rsidR="00B75F46" w14:paraId="69B29C93" w14:textId="77777777">
        <w:tc>
          <w:tcPr>
            <w:tcW w:w="2093" w:type="dxa"/>
          </w:tcPr>
          <w:p w14:paraId="24DCF336" w14:textId="77777777" w:rsidR="00B75F46" w:rsidRDefault="00D82551">
            <w:pPr>
              <w:pStyle w:val="TableText"/>
            </w:pPr>
            <w:r>
              <w:lastRenderedPageBreak/>
              <w:t>&lt;</w:t>
            </w:r>
            <w:proofErr w:type="spellStart"/>
            <w:r>
              <w:t>chain_idx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4B6B2D3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29FA761E" w14:textId="77777777">
        <w:tc>
          <w:tcPr>
            <w:tcW w:w="2093" w:type="dxa"/>
          </w:tcPr>
          <w:p w14:paraId="042DAE7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expected_rxagc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6789BBE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预期接收功率，</w:t>
            </w:r>
            <w:r>
              <w:t>为负值</w:t>
            </w:r>
          </w:p>
        </w:tc>
      </w:tr>
      <w:tr w:rsidR="00B75F46" w14:paraId="365B06F5" w14:textId="77777777">
        <w:tc>
          <w:tcPr>
            <w:tcW w:w="2093" w:type="dxa"/>
          </w:tcPr>
          <w:p w14:paraId="089237A4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tx_enable</w:t>
            </w:r>
            <w:proofErr w:type="spellEnd"/>
            <w:r>
              <w:t>&gt;,</w:t>
            </w:r>
          </w:p>
        </w:tc>
        <w:tc>
          <w:tcPr>
            <w:tcW w:w="7319" w:type="dxa"/>
          </w:tcPr>
          <w:p w14:paraId="6C6D40C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强</w:t>
            </w:r>
            <w:r>
              <w:t>发测试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，强收</w:t>
            </w:r>
            <w:r>
              <w:t>测试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0</w:t>
            </w:r>
          </w:p>
        </w:tc>
      </w:tr>
      <w:tr w:rsidR="00B75F46" w14:paraId="3172FABF" w14:textId="77777777">
        <w:tc>
          <w:tcPr>
            <w:tcW w:w="2093" w:type="dxa"/>
          </w:tcPr>
          <w:p w14:paraId="5D26B7CC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tx_power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316602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发射</w:t>
            </w:r>
            <w:r>
              <w:t>功率，平台限制，当前仅支持传入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t>分别表示最大发射功率</w:t>
            </w:r>
            <w:r>
              <w:rPr>
                <w:rFonts w:hint="eastAsia"/>
              </w:rPr>
              <w:t>23</w:t>
            </w:r>
            <w:r>
              <w:t>db</w:t>
            </w:r>
            <w:r>
              <w:t>和</w:t>
            </w: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10</w:t>
            </w:r>
            <w:r>
              <w:t>db</w:t>
            </w:r>
          </w:p>
        </w:tc>
      </w:tr>
      <w:tr w:rsidR="00B75F46" w14:paraId="07A4B1C6" w14:textId="77777777">
        <w:tc>
          <w:tcPr>
            <w:tcW w:w="2093" w:type="dxa"/>
          </w:tcPr>
          <w:p w14:paraId="230A42C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lte_start_rb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5BAFF0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436AA946" w14:textId="77777777">
        <w:tc>
          <w:tcPr>
            <w:tcW w:w="2093" w:type="dxa"/>
          </w:tcPr>
          <w:p w14:paraId="54449CD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lte_num_rb</w:t>
            </w:r>
            <w:proofErr w:type="spellEnd"/>
            <w:r>
              <w:t>&gt;</w:t>
            </w:r>
          </w:p>
        </w:tc>
        <w:tc>
          <w:tcPr>
            <w:tcW w:w="7319" w:type="dxa"/>
          </w:tcPr>
          <w:p w14:paraId="6740FE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  <w:tr w:rsidR="00B75F46" w14:paraId="132594D3" w14:textId="77777777">
        <w:tc>
          <w:tcPr>
            <w:tcW w:w="2093" w:type="dxa"/>
          </w:tcPr>
          <w:p w14:paraId="6DECAF74" w14:textId="77777777" w:rsidR="00B75F46" w:rsidRDefault="00D82551">
            <w:pPr>
              <w:pStyle w:val="TableText"/>
            </w:pPr>
            <w:r>
              <w:t>&lt;waveform&gt;</w:t>
            </w:r>
          </w:p>
        </w:tc>
        <w:tc>
          <w:tcPr>
            <w:tcW w:w="7319" w:type="dxa"/>
          </w:tcPr>
          <w:p w14:paraId="2C13EAD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不适用</w:t>
            </w:r>
            <w:r>
              <w:t>，直接填入</w:t>
            </w:r>
            <w:r>
              <w:rPr>
                <w:rFonts w:hint="eastAsia"/>
              </w:rPr>
              <w:t>默认</w:t>
            </w:r>
            <w:r>
              <w:t>值</w:t>
            </w:r>
            <w:r>
              <w:rPr>
                <w:rFonts w:hint="eastAsia"/>
              </w:rPr>
              <w:t>0</w:t>
            </w:r>
          </w:p>
        </w:tc>
      </w:tr>
    </w:tbl>
    <w:p w14:paraId="425053D3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6DFEE507" w14:textId="77777777">
        <w:trPr>
          <w:trHeight w:val="74"/>
        </w:trPr>
        <w:tc>
          <w:tcPr>
            <w:tcW w:w="4928" w:type="dxa"/>
            <w:vAlign w:val="center"/>
          </w:tcPr>
          <w:p w14:paraId="1EAC8C16" w14:textId="77777777" w:rsidR="00B75F46" w:rsidRDefault="00D82551">
            <w:pPr>
              <w:pStyle w:val="TerminalDisplay"/>
            </w:pPr>
            <w:r>
              <w:t>AT+NWRFTEST=?</w:t>
            </w:r>
          </w:p>
          <w:p w14:paraId="5C86F7F0" w14:textId="77777777" w:rsidR="00B75F46" w:rsidRDefault="00B75F46">
            <w:pPr>
              <w:pStyle w:val="TerminalDisplay"/>
            </w:pPr>
          </w:p>
          <w:p w14:paraId="40E2AB1F" w14:textId="77777777" w:rsidR="00B75F46" w:rsidRDefault="00D82551">
            <w:pPr>
              <w:pStyle w:val="TerminalDisplay"/>
            </w:pPr>
            <w:r>
              <w:t>+NWRFTEST: "MODE",(0-1)</w:t>
            </w:r>
          </w:p>
          <w:p w14:paraId="52CBA48B" w14:textId="77777777" w:rsidR="00B75F46" w:rsidRDefault="00D82551">
            <w:pPr>
              <w:pStyle w:val="TerminalDisplay"/>
            </w:pPr>
            <w:r>
              <w:t>+NWRFTEST: "RX",(0-2),(),(0-10),(),(0-1),()</w:t>
            </w:r>
          </w:p>
          <w:p w14:paraId="697451FE" w14:textId="77777777" w:rsidR="00B75F46" w:rsidRDefault="00D82551">
            <w:pPr>
              <w:pStyle w:val="TerminalDisplay"/>
            </w:pPr>
            <w:r>
              <w:t>+NWRFTEST: "TX",(0-2),(),(0-10),(),(0-1),(),(),(),(0-3)</w:t>
            </w:r>
          </w:p>
          <w:p w14:paraId="2E7A73E3" w14:textId="77777777" w:rsidR="00B75F46" w:rsidRDefault="00B75F46">
            <w:pPr>
              <w:pStyle w:val="TerminalDisplay"/>
            </w:pPr>
          </w:p>
          <w:p w14:paraId="2ABC938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1F7531A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测试指令</w:t>
            </w:r>
          </w:p>
        </w:tc>
      </w:tr>
      <w:tr w:rsidR="00B75F46" w14:paraId="5CE6A3C3" w14:textId="77777777">
        <w:trPr>
          <w:trHeight w:val="74"/>
        </w:trPr>
        <w:tc>
          <w:tcPr>
            <w:tcW w:w="4928" w:type="dxa"/>
            <w:vAlign w:val="center"/>
          </w:tcPr>
          <w:p w14:paraId="66A52611" w14:textId="77777777" w:rsidR="00B75F46" w:rsidRDefault="00D82551">
            <w:pPr>
              <w:pStyle w:val="TerminalDisplay"/>
            </w:pPr>
            <w:r>
              <w:t>AT+NWRFTEST="MODE"</w:t>
            </w:r>
          </w:p>
          <w:p w14:paraId="68B24300" w14:textId="77777777" w:rsidR="00B75F46" w:rsidRDefault="00B75F46">
            <w:pPr>
              <w:pStyle w:val="TerminalDisplay"/>
            </w:pPr>
          </w:p>
          <w:p w14:paraId="19C13543" w14:textId="77777777" w:rsidR="00B75F46" w:rsidRDefault="00D82551">
            <w:pPr>
              <w:pStyle w:val="TerminalDisplay"/>
            </w:pPr>
            <w:r>
              <w:t>+NWRFTEST: 0</w:t>
            </w:r>
          </w:p>
          <w:p w14:paraId="242512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D3608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查询模组当前是否</w:t>
            </w:r>
            <w:r>
              <w:t>处于测试模式</w:t>
            </w:r>
          </w:p>
        </w:tc>
      </w:tr>
      <w:tr w:rsidR="00B75F46" w14:paraId="42E7D9B6" w14:textId="77777777">
        <w:trPr>
          <w:trHeight w:val="74"/>
        </w:trPr>
        <w:tc>
          <w:tcPr>
            <w:tcW w:w="4928" w:type="dxa"/>
            <w:vAlign w:val="center"/>
          </w:tcPr>
          <w:p w14:paraId="17255200" w14:textId="77777777" w:rsidR="00B75F46" w:rsidRDefault="00D82551">
            <w:pPr>
              <w:pStyle w:val="TerminalDisplay"/>
            </w:pPr>
            <w:r>
              <w:t>AT+NWRFTEST="MODE",1</w:t>
            </w:r>
          </w:p>
          <w:p w14:paraId="0DC77B88" w14:textId="77777777" w:rsidR="00B75F46" w:rsidRDefault="00B75F46">
            <w:pPr>
              <w:pStyle w:val="TerminalDisplay"/>
            </w:pPr>
          </w:p>
          <w:p w14:paraId="38DAC65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BF8628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设置模组进入</w:t>
            </w:r>
            <w:r>
              <w:t>测试模式</w:t>
            </w:r>
          </w:p>
        </w:tc>
      </w:tr>
      <w:tr w:rsidR="00B75F46" w14:paraId="565A4769" w14:textId="77777777">
        <w:trPr>
          <w:trHeight w:val="74"/>
        </w:trPr>
        <w:tc>
          <w:tcPr>
            <w:tcW w:w="4928" w:type="dxa"/>
            <w:vAlign w:val="center"/>
          </w:tcPr>
          <w:p w14:paraId="5397F5B4" w14:textId="77777777" w:rsidR="00B75F46" w:rsidRDefault="00D82551">
            <w:pPr>
              <w:pStyle w:val="TerminalDisplay"/>
            </w:pPr>
            <w:r>
              <w:t>AT+NWRFTEST="RX",1,1,0,0,0,-60</w:t>
            </w:r>
          </w:p>
          <w:p w14:paraId="07B9EB63" w14:textId="77777777" w:rsidR="00B75F46" w:rsidRDefault="00B75F46">
            <w:pPr>
              <w:pStyle w:val="TerminalDisplay"/>
            </w:pPr>
          </w:p>
          <w:p w14:paraId="0287E526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326E8E6A" w14:textId="77777777" w:rsidR="00B75F46" w:rsidRDefault="00D82551">
            <w:pPr>
              <w:pStyle w:val="TerminalDisplay"/>
            </w:pPr>
            <w:r>
              <w:t>LTE B</w:t>
            </w:r>
            <w:r>
              <w:rPr>
                <w:rFonts w:hint="eastAsia"/>
              </w:rPr>
              <w:t>and</w:t>
            </w:r>
            <w:r>
              <w:t xml:space="preserve"> 1 </w:t>
            </w:r>
            <w:r>
              <w:rPr>
                <w:rFonts w:hint="eastAsia"/>
              </w:rPr>
              <w:t>上</w:t>
            </w:r>
            <w:r>
              <w:t>进行强收测试，预期</w:t>
            </w:r>
            <w:r>
              <w:rPr>
                <w:rFonts w:hint="eastAsia"/>
              </w:rPr>
              <w:t>接收</w:t>
            </w:r>
            <w:r>
              <w:t>功率</w:t>
            </w:r>
            <w:r>
              <w:rPr>
                <w:rFonts w:hint="eastAsia"/>
              </w:rPr>
              <w:t>为</w:t>
            </w:r>
            <w:r>
              <w:t>-60db</w:t>
            </w:r>
          </w:p>
        </w:tc>
      </w:tr>
      <w:tr w:rsidR="00B75F46" w14:paraId="5D81AB57" w14:textId="77777777">
        <w:trPr>
          <w:trHeight w:val="74"/>
        </w:trPr>
        <w:tc>
          <w:tcPr>
            <w:tcW w:w="4928" w:type="dxa"/>
            <w:vAlign w:val="center"/>
          </w:tcPr>
          <w:p w14:paraId="60725BE3" w14:textId="77777777" w:rsidR="00B75F46" w:rsidRDefault="00D82551">
            <w:pPr>
              <w:pStyle w:val="TerminalDisplay"/>
            </w:pPr>
            <w:r>
              <w:t>AT+NWRFTEST="RX",5,1,0,0,0,-60</w:t>
            </w:r>
          </w:p>
          <w:p w14:paraId="1E3BFE04" w14:textId="77777777" w:rsidR="00B75F46" w:rsidRDefault="00B75F46">
            <w:pPr>
              <w:pStyle w:val="TerminalDisplay"/>
            </w:pPr>
          </w:p>
          <w:p w14:paraId="7E8C9E2A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700" w:type="dxa"/>
            <w:vAlign w:val="center"/>
          </w:tcPr>
          <w:p w14:paraId="739CB2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入参错误，返回</w:t>
            </w:r>
            <w:r>
              <w:rPr>
                <w:rFonts w:hint="eastAsia"/>
              </w:rPr>
              <w:t>error</w:t>
            </w:r>
          </w:p>
        </w:tc>
      </w:tr>
    </w:tbl>
    <w:p w14:paraId="529708BD" w14:textId="2DC93B13" w:rsidR="00B75F46" w:rsidRDefault="00D82551" w:rsidP="00AD0129">
      <w:pPr>
        <w:pStyle w:val="20"/>
      </w:pPr>
      <w:bookmarkStart w:id="171" w:name="_Toc209020544"/>
      <w:r>
        <w:rPr>
          <w:rFonts w:hint="eastAsia"/>
        </w:rPr>
        <w:t>A</w:t>
      </w:r>
      <w:r>
        <w:t>T+NSTGETRSSI</w:t>
      </w:r>
      <w:r w:rsidR="002500E9">
        <w:rPr>
          <w:rFonts w:hint="eastAsia"/>
          <w:lang w:eastAsia="zh-CN"/>
        </w:rPr>
        <w:t>：</w:t>
      </w:r>
      <w:proofErr w:type="spellStart"/>
      <w:r>
        <w:rPr>
          <w:rFonts w:hint="eastAsia"/>
        </w:rPr>
        <w:t>获取</w:t>
      </w:r>
      <w:r>
        <w:t>强收模式下模组的接收功率</w:t>
      </w:r>
      <w:r>
        <w:rPr>
          <w:rFonts w:hint="eastAsia"/>
        </w:rPr>
        <w:t>（仅可用于测试</w:t>
      </w:r>
      <w:proofErr w:type="spellEnd"/>
      <w:r>
        <w:rPr>
          <w:rFonts w:hint="eastAsia"/>
        </w:rPr>
        <w:t>）</w:t>
      </w:r>
      <w:bookmarkEnd w:id="171"/>
    </w:p>
    <w:p w14:paraId="0737163A" w14:textId="77777777" w:rsidR="00B75F46" w:rsidRDefault="00D82551">
      <w:pPr>
        <w:pStyle w:val="afc"/>
      </w:pPr>
      <w:r>
        <w:rPr>
          <w:rFonts w:hint="eastAsia"/>
        </w:rPr>
        <w:t>用于</w:t>
      </w:r>
      <w:r>
        <w:t>在</w:t>
      </w:r>
      <w:r>
        <w:rPr>
          <w:rFonts w:hint="eastAsia"/>
        </w:rPr>
        <w:t>测试模式下验证模组的</w:t>
      </w:r>
      <w:r>
        <w:t>接收功率</w:t>
      </w:r>
      <w:r>
        <w:rPr>
          <w:rFonts w:hint="eastAsia"/>
        </w:rPr>
        <w:t>，</w:t>
      </w:r>
      <w:r>
        <w:t>强收测试</w:t>
      </w:r>
      <w:r>
        <w:rPr>
          <w:rFonts w:hint="eastAsia"/>
        </w:rPr>
        <w:t>精度会</w:t>
      </w:r>
      <w:r>
        <w:t>有一些误差。</w:t>
      </w:r>
    </w:p>
    <w:p w14:paraId="675C6132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126"/>
        <w:gridCol w:w="6826"/>
      </w:tblGrid>
      <w:tr w:rsidR="00B75F46" w14:paraId="6E97F2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E09A8D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339FD6C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15FEE4B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5232BEE" w14:textId="77777777" w:rsidTr="00B75F46">
        <w:trPr>
          <w:trHeight w:val="18"/>
        </w:trPr>
        <w:tc>
          <w:tcPr>
            <w:tcW w:w="351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56394C4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104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6F30E522" w14:textId="77777777" w:rsidR="00B75F46" w:rsidRDefault="00D82551">
            <w:pPr>
              <w:pStyle w:val="TableText"/>
            </w:pPr>
            <w:r>
              <w:t>AT+NSTGETRSSI?</w:t>
            </w:r>
          </w:p>
        </w:tc>
        <w:tc>
          <w:tcPr>
            <w:tcW w:w="3545" w:type="pct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tcMar>
              <w:left w:w="108" w:type="dxa"/>
              <w:right w:w="108" w:type="dxa"/>
            </w:tcMar>
          </w:tcPr>
          <w:p w14:paraId="41D34E46" w14:textId="77777777" w:rsidR="00B75F46" w:rsidRDefault="00D82551">
            <w:pPr>
              <w:pStyle w:val="TableText"/>
            </w:pPr>
            <w:r>
              <w:t>&lt;CR&gt;&lt;LF&gt;+NSTGETRSSI:</w:t>
            </w:r>
            <w:r>
              <w:rPr>
                <w:rFonts w:hint="eastAsia"/>
              </w:rPr>
              <w:t xml:space="preserve"> </w:t>
            </w:r>
            <w:r>
              <w:t>&lt;value&gt;&lt;CR&gt;&lt;LF&gt;</w:t>
            </w:r>
          </w:p>
          <w:p w14:paraId="626EB642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OK</w:t>
            </w:r>
            <w:r>
              <w:t>&lt;CR&gt;&lt;LF&gt;</w:t>
            </w:r>
            <w:r>
              <w:br/>
            </w:r>
            <w:r>
              <w:rPr>
                <w:rFonts w:hint="eastAsia"/>
              </w:rPr>
              <w:t>或者</w:t>
            </w:r>
          </w:p>
          <w:p w14:paraId="4C52F238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51591E47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参数</w:t>
      </w:r>
    </w:p>
    <w:tbl>
      <w:tblPr>
        <w:tblStyle w:val="1ffff4"/>
        <w:tblW w:w="9412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19"/>
      </w:tblGrid>
      <w:tr w:rsidR="00B75F46" w14:paraId="67FD1684" w14:textId="77777777">
        <w:tc>
          <w:tcPr>
            <w:tcW w:w="2093" w:type="dxa"/>
          </w:tcPr>
          <w:p w14:paraId="62EB7B4F" w14:textId="77777777" w:rsidR="00B75F46" w:rsidRDefault="00D82551">
            <w:pPr>
              <w:pStyle w:val="TableText"/>
              <w:spacing w:before="80" w:after="80" w:line="300" w:lineRule="atLeast"/>
            </w:pPr>
            <w:r>
              <w:t>&lt;value&gt;</w:t>
            </w:r>
          </w:p>
        </w:tc>
        <w:tc>
          <w:tcPr>
            <w:tcW w:w="7319" w:type="dxa"/>
          </w:tcPr>
          <w:p w14:paraId="7EE666A7" w14:textId="77777777" w:rsidR="00B75F46" w:rsidRDefault="00D82551">
            <w:pPr>
              <w:pStyle w:val="TableText"/>
              <w:spacing w:before="80" w:after="80" w:line="300" w:lineRule="atLeast"/>
            </w:pPr>
            <w:r>
              <w:rPr>
                <w:rFonts w:hint="eastAsia"/>
              </w:rPr>
              <w:t>接收</w:t>
            </w:r>
            <w:r>
              <w:t>功率</w:t>
            </w:r>
          </w:p>
        </w:tc>
      </w:tr>
    </w:tbl>
    <w:p w14:paraId="7355BDE9" w14:textId="77777777" w:rsidR="00B75F46" w:rsidRDefault="00D82551">
      <w:pPr>
        <w:pStyle w:val="BlockLabel"/>
        <w:numPr>
          <w:ilvl w:val="0"/>
          <w:numId w:val="0"/>
        </w:numPr>
      </w:pPr>
      <w:r>
        <w:rPr>
          <w:rFonts w:hint="eastAsia"/>
        </w:rPr>
        <w:t>示例</w:t>
      </w:r>
    </w:p>
    <w:tbl>
      <w:tblPr>
        <w:tblStyle w:val="afffffff3"/>
        <w:tblW w:w="9628" w:type="dxa"/>
        <w:tblLayout w:type="fixed"/>
        <w:tblLook w:val="04A0" w:firstRow="1" w:lastRow="0" w:firstColumn="1" w:lastColumn="0" w:noHBand="0" w:noVBand="1"/>
      </w:tblPr>
      <w:tblGrid>
        <w:gridCol w:w="4928"/>
        <w:gridCol w:w="4700"/>
      </w:tblGrid>
      <w:tr w:rsidR="00B75F46" w14:paraId="09FC198E" w14:textId="77777777">
        <w:trPr>
          <w:trHeight w:val="74"/>
        </w:trPr>
        <w:tc>
          <w:tcPr>
            <w:tcW w:w="4928" w:type="dxa"/>
            <w:vAlign w:val="center"/>
          </w:tcPr>
          <w:p w14:paraId="3B638C6E" w14:textId="77777777" w:rsidR="00B75F46" w:rsidRDefault="00D82551">
            <w:pPr>
              <w:pStyle w:val="TerminalDisplay"/>
            </w:pPr>
            <w:r>
              <w:t>AT+NSTGETRSSI?</w:t>
            </w:r>
          </w:p>
          <w:p w14:paraId="750F2A4E" w14:textId="77777777" w:rsidR="00B75F46" w:rsidRDefault="00B75F46">
            <w:pPr>
              <w:pStyle w:val="TerminalDisplay"/>
            </w:pPr>
          </w:p>
          <w:p w14:paraId="61D6E413" w14:textId="77777777" w:rsidR="00B75F46" w:rsidRDefault="00D82551">
            <w:pPr>
              <w:pStyle w:val="TerminalDisplay"/>
            </w:pPr>
            <w:r>
              <w:t>+NSTGETRSSI: -44</w:t>
            </w:r>
          </w:p>
          <w:p w14:paraId="0BF8A2EB" w14:textId="77777777" w:rsidR="00B75F46" w:rsidRDefault="00B75F46">
            <w:pPr>
              <w:pStyle w:val="TerminalDisplay"/>
            </w:pPr>
          </w:p>
          <w:p w14:paraId="5C8EC81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700" w:type="dxa"/>
            <w:vAlign w:val="center"/>
          </w:tcPr>
          <w:p w14:paraId="6C9E24F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查询接收</w:t>
            </w:r>
            <w:r>
              <w:t>功率的值</w:t>
            </w:r>
          </w:p>
        </w:tc>
      </w:tr>
    </w:tbl>
    <w:p w14:paraId="276D148F" w14:textId="77777777" w:rsidR="00B75F46" w:rsidRDefault="00B75F46">
      <w:pPr>
        <w:pStyle w:val="afc"/>
        <w:sectPr w:rsidR="00B75F46">
          <w:headerReference w:type="default" r:id="rId11"/>
          <w:pgSz w:w="11906" w:h="16838"/>
          <w:pgMar w:top="1418" w:right="1247" w:bottom="1418" w:left="1247" w:header="510" w:footer="397" w:gutter="0"/>
          <w:cols w:space="720"/>
          <w:docGrid w:linePitch="312"/>
        </w:sectPr>
      </w:pPr>
    </w:p>
    <w:p w14:paraId="1EBA7FBA" w14:textId="77777777" w:rsidR="00B75F46" w:rsidRDefault="00D82551">
      <w:pPr>
        <w:pStyle w:val="1"/>
      </w:pPr>
      <w:bookmarkStart w:id="172" w:name="_Toc25313028"/>
      <w:bookmarkStart w:id="173" w:name="_Toc516837183"/>
      <w:bookmarkStart w:id="174" w:name="_Toc484166837"/>
      <w:bookmarkStart w:id="175" w:name="_Toc47513243"/>
      <w:bookmarkStart w:id="176" w:name="_Toc515287929"/>
      <w:bookmarkStart w:id="177" w:name="_Toc72417897"/>
      <w:bookmarkStart w:id="178" w:name="_Toc209020545"/>
      <w:bookmarkStart w:id="179" w:name="_Toc383425373"/>
      <w:bookmarkStart w:id="180" w:name="_Toc522864867"/>
      <w:r>
        <w:lastRenderedPageBreak/>
        <w:t>短消息服务指令</w:t>
      </w:r>
      <w:bookmarkEnd w:id="172"/>
      <w:bookmarkEnd w:id="173"/>
      <w:bookmarkEnd w:id="174"/>
      <w:bookmarkEnd w:id="175"/>
      <w:bookmarkEnd w:id="176"/>
      <w:bookmarkEnd w:id="177"/>
      <w:bookmarkEnd w:id="178"/>
    </w:p>
    <w:p w14:paraId="73C2CAE0" w14:textId="2AB03083" w:rsidR="00B75F46" w:rsidRDefault="00D82551" w:rsidP="00AD0129">
      <w:pPr>
        <w:pStyle w:val="20"/>
      </w:pPr>
      <w:bookmarkStart w:id="181" w:name="_Toc446925299"/>
      <w:bookmarkStart w:id="182" w:name="_Toc515287930"/>
      <w:bookmarkStart w:id="183" w:name="_Toc484166838"/>
      <w:bookmarkStart w:id="184" w:name="_Toc25313029"/>
      <w:bookmarkStart w:id="185" w:name="_Toc516837184"/>
      <w:bookmarkStart w:id="186" w:name="_Toc47513244"/>
      <w:bookmarkStart w:id="187" w:name="_Toc72417898"/>
      <w:bookmarkStart w:id="188" w:name="_Toc209020546"/>
      <w:r>
        <w:t>AT+CSMS</w:t>
      </w:r>
      <w:bookmarkEnd w:id="181"/>
      <w:bookmarkEnd w:id="182"/>
      <w:bookmarkEnd w:id="183"/>
      <w:bookmarkEnd w:id="184"/>
      <w:bookmarkEnd w:id="185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选择短信服务</w:t>
      </w:r>
      <w:bookmarkEnd w:id="186"/>
      <w:bookmarkEnd w:id="187"/>
      <w:bookmarkEnd w:id="188"/>
      <w:proofErr w:type="spellEnd"/>
    </w:p>
    <w:p w14:paraId="12EDD815" w14:textId="77777777" w:rsidR="00B75F46" w:rsidRDefault="00D82551">
      <w:pPr>
        <w:pStyle w:val="afc"/>
        <w:rPr>
          <w:bCs/>
          <w:iCs/>
        </w:rPr>
      </w:pPr>
      <w:bookmarkStart w:id="189" w:name="_Toc484166839"/>
      <w:bookmarkStart w:id="190" w:name="_Toc446925300"/>
      <w:bookmarkStart w:id="191" w:name="_Toc515287931"/>
      <w:r>
        <w:rPr>
          <w:rFonts w:hint="eastAsia"/>
        </w:rPr>
        <w:t>用于支持的短消息包括：发送（</w:t>
      </w:r>
      <w:r>
        <w:t>SMS-MO</w:t>
      </w:r>
      <w:r>
        <w:rPr>
          <w:rFonts w:hint="eastAsia"/>
        </w:rPr>
        <w:t>）、接收（</w:t>
      </w:r>
      <w:r>
        <w:t>SMS-MT</w:t>
      </w:r>
      <w:r>
        <w:rPr>
          <w:rFonts w:hint="eastAsia"/>
        </w:rPr>
        <w:t>）、小区广播（</w:t>
      </w:r>
      <w:r>
        <w:t>SMS-CB</w:t>
      </w:r>
      <w:r>
        <w:rPr>
          <w:rFonts w:hint="eastAsia"/>
        </w:rPr>
        <w:t>）。</w:t>
      </w:r>
    </w:p>
    <w:p w14:paraId="498755E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54"/>
        <w:gridCol w:w="5858"/>
      </w:tblGrid>
      <w:tr w:rsidR="00B75F46" w14:paraId="7A853A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67F7423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34" w:type="pct"/>
          </w:tcPr>
          <w:p w14:paraId="13B3A3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42" w:type="pct"/>
          </w:tcPr>
          <w:p w14:paraId="6D83F61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57A2349E" w14:textId="77777777" w:rsidTr="00B75F46">
        <w:trPr>
          <w:trHeight w:val="18"/>
        </w:trPr>
        <w:tc>
          <w:tcPr>
            <w:tcW w:w="424" w:type="pct"/>
          </w:tcPr>
          <w:p w14:paraId="641C99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534" w:type="pct"/>
          </w:tcPr>
          <w:p w14:paraId="3829CDB7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AT+CSMS=&lt;service&gt;&lt;CR&gt;</w:t>
            </w:r>
          </w:p>
        </w:tc>
        <w:tc>
          <w:tcPr>
            <w:tcW w:w="3042" w:type="pct"/>
          </w:tcPr>
          <w:p w14:paraId="36C5AE76" w14:textId="77777777" w:rsidR="00B75F46" w:rsidRDefault="00D82551">
            <w:pPr>
              <w:pStyle w:val="TableText"/>
              <w:rPr>
                <w:b/>
                <w:bCs/>
                <w:i/>
                <w:iCs/>
                <w:color w:val="800000"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58C2BB8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41A23CD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08058A9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4A1CB8BF" w14:textId="77777777" w:rsidTr="00B75F46">
        <w:trPr>
          <w:trHeight w:val="18"/>
        </w:trPr>
        <w:tc>
          <w:tcPr>
            <w:tcW w:w="424" w:type="pct"/>
          </w:tcPr>
          <w:p w14:paraId="04C97DF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34" w:type="pct"/>
          </w:tcPr>
          <w:p w14:paraId="40F27480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AT+CSMS?&lt;CR&gt;</w:t>
            </w:r>
          </w:p>
        </w:tc>
        <w:tc>
          <w:tcPr>
            <w:tcW w:w="3042" w:type="pct"/>
          </w:tcPr>
          <w:p w14:paraId="306C316F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 &lt;service&gt;,&lt;mt&gt;,&lt;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  <w:p w14:paraId="41B14E7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3F289850" w14:textId="77777777" w:rsidTr="00B75F46">
        <w:trPr>
          <w:trHeight w:val="18"/>
        </w:trPr>
        <w:tc>
          <w:tcPr>
            <w:tcW w:w="424" w:type="pct"/>
          </w:tcPr>
          <w:p w14:paraId="4AE85F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34" w:type="pct"/>
          </w:tcPr>
          <w:p w14:paraId="4F94B7D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AT+CSMS=?&lt;CR&gt;</w:t>
            </w:r>
          </w:p>
        </w:tc>
        <w:tc>
          <w:tcPr>
            <w:tcW w:w="3042" w:type="pct"/>
          </w:tcPr>
          <w:p w14:paraId="175CAB30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&lt;CR&gt;&lt;LF&gt;+CSMS:</w:t>
            </w:r>
            <w:r>
              <w:rPr>
                <w:rFonts w:hint="eastAsia"/>
              </w:rPr>
              <w:t xml:space="preserve"> </w:t>
            </w:r>
            <w:r>
              <w:t>(list of supported &lt;service&gt;s)</w:t>
            </w:r>
          </w:p>
          <w:p w14:paraId="5920173E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13681965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886"/>
        <w:gridCol w:w="7742"/>
      </w:tblGrid>
      <w:tr w:rsidR="00B75F46" w14:paraId="6E9D31F2" w14:textId="77777777">
        <w:trPr>
          <w:trHeight w:val="80"/>
        </w:trPr>
        <w:tc>
          <w:tcPr>
            <w:tcW w:w="1560" w:type="dxa"/>
          </w:tcPr>
          <w:p w14:paraId="1BA2F37D" w14:textId="77777777" w:rsidR="00B75F46" w:rsidRDefault="00D82551">
            <w:pPr>
              <w:pStyle w:val="TableText"/>
            </w:pPr>
            <w:r>
              <w:t>&lt;service&gt;</w:t>
            </w:r>
          </w:p>
        </w:tc>
        <w:tc>
          <w:tcPr>
            <w:tcW w:w="7852" w:type="dxa"/>
          </w:tcPr>
          <w:p w14:paraId="5563B3F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</w:t>
            </w:r>
          </w:p>
          <w:p w14:paraId="6CFADA7F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GSM03.40 and GSM03.41</w:t>
            </w:r>
            <w:r>
              <w:rPr>
                <w:rFonts w:hint="eastAsia"/>
              </w:rPr>
              <w:t>；</w:t>
            </w:r>
            <w:r>
              <w:t>SMS</w:t>
            </w:r>
            <w:r>
              <w:rPr>
                <w:rFonts w:hint="eastAsia"/>
              </w:rPr>
              <w:t>相关</w:t>
            </w:r>
            <w:r>
              <w:t>AT</w:t>
            </w:r>
            <w:r>
              <w:rPr>
                <w:rFonts w:hint="eastAsia"/>
              </w:rPr>
              <w:t>指令支持</w:t>
            </w:r>
            <w:r>
              <w:t xml:space="preserve"> GSM07.05 Phase 2+</w:t>
            </w:r>
          </w:p>
        </w:tc>
      </w:tr>
      <w:tr w:rsidR="00B75F46" w14:paraId="5ABE717D" w14:textId="77777777">
        <w:trPr>
          <w:trHeight w:val="75"/>
        </w:trPr>
        <w:tc>
          <w:tcPr>
            <w:tcW w:w="1560" w:type="dxa"/>
          </w:tcPr>
          <w:p w14:paraId="1F91FBD7" w14:textId="77777777" w:rsidR="00B75F46" w:rsidRDefault="00D82551">
            <w:pPr>
              <w:pStyle w:val="TableText"/>
            </w:pPr>
            <w:r>
              <w:t>&lt;mt&gt;,&lt;</w:t>
            </w:r>
            <w:proofErr w:type="spellStart"/>
            <w:r>
              <w:t>mo</w:t>
            </w:r>
            <w:proofErr w:type="spellEnd"/>
            <w:r>
              <w:t>&gt;,&lt;bm&gt;</w:t>
            </w:r>
          </w:p>
        </w:tc>
        <w:tc>
          <w:tcPr>
            <w:tcW w:w="7852" w:type="dxa"/>
          </w:tcPr>
          <w:p w14:paraId="3E772260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：不支持</w:t>
            </w:r>
          </w:p>
          <w:p w14:paraId="7B6E8A59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：支持</w:t>
            </w:r>
          </w:p>
        </w:tc>
      </w:tr>
    </w:tbl>
    <w:p w14:paraId="5714BDAC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A311111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1BD5396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7D30C3A" wp14:editId="5688F046">
                  <wp:extent cx="441960" cy="359410"/>
                  <wp:effectExtent l="0" t="0" r="0" b="2540"/>
                  <wp:docPr id="16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673C951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t>0,1,1,1</w:t>
            </w:r>
            <w:r>
              <w:rPr>
                <w:rFonts w:hint="eastAsia"/>
              </w:rPr>
              <w:t>。</w:t>
            </w:r>
          </w:p>
        </w:tc>
      </w:tr>
    </w:tbl>
    <w:p w14:paraId="67686E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:rsidRPr="007268A7" w14:paraId="68A2C8B8" w14:textId="77777777">
        <w:trPr>
          <w:trHeight w:val="74"/>
        </w:trPr>
        <w:tc>
          <w:tcPr>
            <w:tcW w:w="4111" w:type="dxa"/>
            <w:vAlign w:val="center"/>
          </w:tcPr>
          <w:p w14:paraId="2C50D203" w14:textId="77777777" w:rsidR="00B75F46" w:rsidRPr="007268A7" w:rsidRDefault="00D82551" w:rsidP="007268A7">
            <w:pPr>
              <w:pStyle w:val="TerminalDisplay"/>
            </w:pPr>
            <w:r w:rsidRPr="007268A7">
              <w:t>AT+CSMS=1</w:t>
            </w:r>
          </w:p>
          <w:p w14:paraId="33959907" w14:textId="77777777" w:rsidR="00B75F46" w:rsidRPr="007268A7" w:rsidRDefault="00B75F46" w:rsidP="007268A7">
            <w:pPr>
              <w:pStyle w:val="TerminalDisplay"/>
            </w:pPr>
          </w:p>
          <w:p w14:paraId="0D1C7684" w14:textId="77777777" w:rsidR="00B75F46" w:rsidRPr="007268A7" w:rsidRDefault="00D82551" w:rsidP="007268A7">
            <w:pPr>
              <w:pStyle w:val="TerminalDisplay"/>
            </w:pPr>
            <w:r w:rsidRPr="007268A7">
              <w:t>+CSMS: 1,1,1</w:t>
            </w:r>
          </w:p>
          <w:p w14:paraId="2085E3EE" w14:textId="7CE93F8B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B85D756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设置选择短信服务为</w:t>
            </w:r>
            <w:r w:rsidRPr="007268A7">
              <w:t>1</w:t>
            </w:r>
          </w:p>
        </w:tc>
      </w:tr>
      <w:tr w:rsidR="00B75F46" w:rsidRPr="007268A7" w14:paraId="0C2FD8A1" w14:textId="77777777">
        <w:trPr>
          <w:trHeight w:val="74"/>
        </w:trPr>
        <w:tc>
          <w:tcPr>
            <w:tcW w:w="4111" w:type="dxa"/>
            <w:vAlign w:val="center"/>
          </w:tcPr>
          <w:p w14:paraId="47FB29D0" w14:textId="77777777" w:rsidR="00B75F46" w:rsidRPr="007268A7" w:rsidRDefault="00D82551" w:rsidP="007268A7">
            <w:pPr>
              <w:pStyle w:val="TerminalDisplay"/>
            </w:pPr>
            <w:r w:rsidRPr="007268A7">
              <w:t>AT+CSMS=2</w:t>
            </w:r>
          </w:p>
          <w:p w14:paraId="097FEAC8" w14:textId="77777777" w:rsidR="00B75F46" w:rsidRPr="007268A7" w:rsidRDefault="00B75F46" w:rsidP="007268A7">
            <w:pPr>
              <w:pStyle w:val="TerminalDisplay"/>
            </w:pPr>
          </w:p>
          <w:p w14:paraId="0B5EA272" w14:textId="77777777" w:rsidR="00B75F46" w:rsidRPr="007268A7" w:rsidRDefault="00D82551" w:rsidP="007268A7">
            <w:pPr>
              <w:pStyle w:val="TerminalDisplay"/>
            </w:pPr>
            <w:r w:rsidRPr="007268A7">
              <w:t>ERROR</w:t>
            </w:r>
          </w:p>
        </w:tc>
        <w:tc>
          <w:tcPr>
            <w:tcW w:w="5303" w:type="dxa"/>
            <w:vAlign w:val="center"/>
          </w:tcPr>
          <w:p w14:paraId="488AB433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lastRenderedPageBreak/>
              <w:t>设置错误参数</w:t>
            </w:r>
          </w:p>
        </w:tc>
      </w:tr>
      <w:tr w:rsidR="00B75F46" w:rsidRPr="007268A7" w14:paraId="2345C321" w14:textId="77777777">
        <w:trPr>
          <w:trHeight w:val="74"/>
        </w:trPr>
        <w:tc>
          <w:tcPr>
            <w:tcW w:w="4111" w:type="dxa"/>
            <w:vAlign w:val="center"/>
          </w:tcPr>
          <w:p w14:paraId="229652A2" w14:textId="77777777" w:rsidR="00B75F46" w:rsidRPr="007268A7" w:rsidRDefault="00D82551" w:rsidP="007268A7">
            <w:pPr>
              <w:pStyle w:val="TerminalDisplay"/>
            </w:pPr>
            <w:r w:rsidRPr="007268A7">
              <w:t>AT+CSMS?</w:t>
            </w:r>
          </w:p>
          <w:p w14:paraId="7BECE8E4" w14:textId="77777777" w:rsidR="00B75F46" w:rsidRPr="007268A7" w:rsidRDefault="00B75F46" w:rsidP="007268A7">
            <w:pPr>
              <w:pStyle w:val="TerminalDisplay"/>
            </w:pPr>
          </w:p>
          <w:p w14:paraId="4AAF5D13" w14:textId="77777777" w:rsidR="00B75F46" w:rsidRPr="007268A7" w:rsidRDefault="00D82551" w:rsidP="007268A7">
            <w:pPr>
              <w:pStyle w:val="TerminalDisplay"/>
            </w:pPr>
            <w:r w:rsidRPr="007268A7">
              <w:t>+CSMS: 1,1,1,1</w:t>
            </w:r>
          </w:p>
          <w:p w14:paraId="4492919F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45E953EF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查询指令当前设置的参数值</w:t>
            </w:r>
          </w:p>
        </w:tc>
      </w:tr>
      <w:tr w:rsidR="00B75F46" w:rsidRPr="007268A7" w14:paraId="779703E1" w14:textId="77777777">
        <w:trPr>
          <w:trHeight w:val="74"/>
        </w:trPr>
        <w:tc>
          <w:tcPr>
            <w:tcW w:w="4111" w:type="dxa"/>
            <w:vAlign w:val="center"/>
          </w:tcPr>
          <w:p w14:paraId="465B9185" w14:textId="77777777" w:rsidR="00B75F46" w:rsidRPr="007268A7" w:rsidRDefault="00D82551" w:rsidP="007268A7">
            <w:pPr>
              <w:pStyle w:val="TerminalDisplay"/>
            </w:pPr>
            <w:r w:rsidRPr="007268A7">
              <w:t>AT+CSMS=?</w:t>
            </w:r>
          </w:p>
          <w:p w14:paraId="41EA6E90" w14:textId="77777777" w:rsidR="00B75F46" w:rsidRPr="007268A7" w:rsidRDefault="00B75F46" w:rsidP="007268A7">
            <w:pPr>
              <w:pStyle w:val="TerminalDisplay"/>
            </w:pPr>
          </w:p>
          <w:p w14:paraId="59A05C95" w14:textId="77777777" w:rsidR="00B75F46" w:rsidRPr="007268A7" w:rsidRDefault="00D82551" w:rsidP="007268A7">
            <w:pPr>
              <w:pStyle w:val="TerminalDisplay"/>
            </w:pPr>
            <w:r w:rsidRPr="007268A7">
              <w:t>+CSMS: (0,1)</w:t>
            </w:r>
          </w:p>
          <w:p w14:paraId="780CAAE6" w14:textId="77777777" w:rsidR="00B75F46" w:rsidRPr="007268A7" w:rsidRDefault="00D82551" w:rsidP="007268A7">
            <w:pPr>
              <w:pStyle w:val="TerminalDisplay"/>
            </w:pPr>
            <w:r w:rsidRPr="007268A7">
              <w:t>OK</w:t>
            </w:r>
          </w:p>
        </w:tc>
        <w:tc>
          <w:tcPr>
            <w:tcW w:w="5303" w:type="dxa"/>
            <w:vAlign w:val="center"/>
          </w:tcPr>
          <w:p w14:paraId="1905338A" w14:textId="77777777" w:rsidR="00B75F46" w:rsidRPr="007268A7" w:rsidRDefault="00D82551" w:rsidP="007268A7">
            <w:pPr>
              <w:pStyle w:val="TerminalDisplay"/>
            </w:pPr>
            <w:r w:rsidRPr="007268A7">
              <w:rPr>
                <w:rFonts w:hint="eastAsia"/>
              </w:rPr>
              <w:t>查询短信服务取值范围</w:t>
            </w:r>
          </w:p>
        </w:tc>
      </w:tr>
    </w:tbl>
    <w:p w14:paraId="777CCB44" w14:textId="3A4C0226" w:rsidR="00B75F46" w:rsidRDefault="00D82551" w:rsidP="00AD0129">
      <w:pPr>
        <w:pStyle w:val="20"/>
      </w:pPr>
      <w:bookmarkStart w:id="192" w:name="_Toc516837185"/>
      <w:bookmarkStart w:id="193" w:name="_Toc25313030"/>
      <w:bookmarkStart w:id="194" w:name="_Toc47513245"/>
      <w:bookmarkStart w:id="195" w:name="_Toc72417899"/>
      <w:bookmarkStart w:id="196" w:name="_Toc209020547"/>
      <w:r>
        <w:t>AT+CPMS</w:t>
      </w:r>
      <w:bookmarkEnd w:id="189"/>
      <w:bookmarkEnd w:id="190"/>
      <w:bookmarkEnd w:id="191"/>
      <w:bookmarkEnd w:id="192"/>
      <w:bookmarkEnd w:id="193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首选短信存储器</w:t>
      </w:r>
      <w:bookmarkEnd w:id="194"/>
      <w:bookmarkEnd w:id="195"/>
      <w:bookmarkEnd w:id="196"/>
      <w:proofErr w:type="spellEnd"/>
    </w:p>
    <w:p w14:paraId="098EEBB7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用于首选短信存储器。</w:t>
      </w:r>
    </w:p>
    <w:p w14:paraId="4AF5704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3260"/>
        <w:gridCol w:w="5409"/>
      </w:tblGrid>
      <w:tr w:rsidR="00B75F46" w14:paraId="56D0A365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44E0E80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693" w:type="pct"/>
          </w:tcPr>
          <w:p w14:paraId="033209A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809" w:type="pct"/>
          </w:tcPr>
          <w:p w14:paraId="31A9B6A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D588933" w14:textId="77777777" w:rsidTr="00B75F46">
        <w:trPr>
          <w:trHeight w:val="18"/>
        </w:trPr>
        <w:tc>
          <w:tcPr>
            <w:tcW w:w="498" w:type="pct"/>
          </w:tcPr>
          <w:p w14:paraId="1D19472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693" w:type="pct"/>
          </w:tcPr>
          <w:p w14:paraId="6DCBD83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AT+CPMS=&lt;mem1&gt;</w:t>
            </w:r>
            <w:r>
              <w:rPr>
                <w:rFonts w:hint="eastAsia"/>
              </w:rPr>
              <w:t>[,&lt;mem2&gt;[,&lt;mem3&gt;]]</w:t>
            </w:r>
            <w:r>
              <w:t>&lt;CR&gt;</w:t>
            </w:r>
          </w:p>
        </w:tc>
        <w:tc>
          <w:tcPr>
            <w:tcW w:w="2809" w:type="pct"/>
          </w:tcPr>
          <w:p w14:paraId="4031CA02" w14:textId="77777777" w:rsidR="00B75F46" w:rsidRDefault="00D82551" w:rsidP="00B83BB1">
            <w:pPr>
              <w:pStyle w:val="TableText"/>
              <w:jc w:val="left"/>
            </w:pPr>
            <w:r>
              <w:t>&lt;CR&gt;&lt;LF&gt;+CPMS:</w:t>
            </w:r>
            <w:r>
              <w:rPr>
                <w:rFonts w:hint="eastAsia"/>
              </w:rPr>
              <w:t xml:space="preserve"> </w:t>
            </w:r>
            <w:r>
              <w:t>&lt;used1&gt;,&lt;total1&gt;,&lt;used2&gt;,</w:t>
            </w:r>
            <w:r>
              <w:rPr>
                <w:rFonts w:hint="eastAsia"/>
              </w:rPr>
              <w:t xml:space="preserve"> </w:t>
            </w:r>
            <w:r>
              <w:t>&lt;total2&gt;,&lt;used3&gt;,&lt;total3&gt;</w:t>
            </w:r>
          </w:p>
          <w:p w14:paraId="511F9275" w14:textId="77777777" w:rsidR="00B75F46" w:rsidRDefault="00D82551" w:rsidP="00B83BB1">
            <w:pPr>
              <w:pStyle w:val="TableText"/>
              <w:jc w:val="left"/>
            </w:pPr>
            <w:r>
              <w:t>&lt;CR&gt;&lt;LF&gt;OK&lt;CR&gt;&lt;LF&gt;</w:t>
            </w:r>
          </w:p>
          <w:p w14:paraId="43426347" w14:textId="77777777" w:rsidR="00B75F46" w:rsidRDefault="00D82551" w:rsidP="00B83BB1">
            <w:pPr>
              <w:pStyle w:val="TableText"/>
              <w:jc w:val="left"/>
            </w:pPr>
            <w:r>
              <w:rPr>
                <w:rFonts w:hint="eastAsia"/>
              </w:rPr>
              <w:t>Or</w:t>
            </w:r>
          </w:p>
          <w:p w14:paraId="64E76D4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7697CEE" w14:textId="77777777" w:rsidTr="00B75F46">
        <w:trPr>
          <w:trHeight w:val="18"/>
        </w:trPr>
        <w:tc>
          <w:tcPr>
            <w:tcW w:w="498" w:type="pct"/>
          </w:tcPr>
          <w:p w14:paraId="689430C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693" w:type="pct"/>
          </w:tcPr>
          <w:p w14:paraId="18205EE5" w14:textId="77777777" w:rsidR="00B75F46" w:rsidRDefault="00D82551">
            <w:pPr>
              <w:pStyle w:val="TableText"/>
            </w:pPr>
            <w:r>
              <w:t>AT+CPMS?&lt;CR&gt;</w:t>
            </w:r>
          </w:p>
        </w:tc>
        <w:tc>
          <w:tcPr>
            <w:tcW w:w="2809" w:type="pct"/>
          </w:tcPr>
          <w:p w14:paraId="2CE542CC" w14:textId="77777777" w:rsidR="00B75F46" w:rsidRDefault="00D82551">
            <w:pPr>
              <w:pStyle w:val="TableText"/>
            </w:pPr>
            <w:r>
              <w:t>&lt;CR&gt;&lt;LF&gt;+CPMS: &lt;mem1&gt;,&lt;used1&gt;,&lt;total1&gt;,&lt;mem2&gt;,&lt;used2&gt;,&lt;total2&gt;,&lt;mem3&gt;,&lt;used3&gt;,&lt;total3&gt;</w:t>
            </w:r>
          </w:p>
          <w:p w14:paraId="72404A26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69BFCB0A" w14:textId="77777777" w:rsidTr="00B75F46">
        <w:trPr>
          <w:trHeight w:val="18"/>
        </w:trPr>
        <w:tc>
          <w:tcPr>
            <w:tcW w:w="498" w:type="pct"/>
          </w:tcPr>
          <w:p w14:paraId="14EA8A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693" w:type="pct"/>
          </w:tcPr>
          <w:p w14:paraId="04C8B5FF" w14:textId="77777777" w:rsidR="00B75F46" w:rsidRDefault="00D82551">
            <w:pPr>
              <w:pStyle w:val="TableText"/>
            </w:pPr>
            <w:r>
              <w:t>AT+CPMS=?&lt;CR&gt;</w:t>
            </w:r>
          </w:p>
        </w:tc>
        <w:tc>
          <w:tcPr>
            <w:tcW w:w="2809" w:type="pct"/>
          </w:tcPr>
          <w:p w14:paraId="22FA9B14" w14:textId="77777777" w:rsidR="00B75F46" w:rsidRDefault="00D82551">
            <w:pPr>
              <w:pStyle w:val="TableText"/>
            </w:pPr>
            <w:r>
              <w:t>&lt;CR&gt;&lt;LF&gt;+CPMS: (list of supported &lt;mem1&gt;s),(list of supported &lt;mem2&gt;s),(list of supported &lt;mem3&gt;s)</w:t>
            </w:r>
          </w:p>
          <w:p w14:paraId="031C24E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DDD2FC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6F31EF39" w14:textId="77777777">
        <w:trPr>
          <w:trHeight w:val="459"/>
        </w:trPr>
        <w:tc>
          <w:tcPr>
            <w:tcW w:w="1560" w:type="dxa"/>
            <w:tcBorders>
              <w:top w:val="nil"/>
              <w:left w:val="nil"/>
              <w:bottom w:val="nil"/>
            </w:tcBorders>
          </w:tcPr>
          <w:p w14:paraId="297EBA6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&lt;mem1&gt;</w:t>
            </w:r>
          </w:p>
          <w:p w14:paraId="7DC2352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&lt;mem2&gt;</w:t>
            </w:r>
          </w:p>
          <w:p w14:paraId="1E7EA97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&lt;mem3&gt;</w:t>
            </w:r>
          </w:p>
          <w:p w14:paraId="7C37CA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</w:p>
          <w:p w14:paraId="0365C6F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"ME"</w:t>
            </w:r>
            <w:r>
              <w:rPr>
                <w:rFonts w:hint="eastAsia"/>
              </w:rPr>
              <w:t>：</w:t>
            </w:r>
          </w:p>
          <w:p w14:paraId="728E3C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"MT"</w:t>
            </w:r>
            <w:r>
              <w:rPr>
                <w:rFonts w:hint="eastAsia"/>
              </w:rPr>
              <w:t>：</w:t>
            </w:r>
          </w:p>
        </w:tc>
        <w:tc>
          <w:tcPr>
            <w:tcW w:w="7852" w:type="dxa"/>
            <w:tcBorders>
              <w:top w:val="nil"/>
              <w:bottom w:val="nil"/>
              <w:right w:val="nil"/>
            </w:tcBorders>
          </w:tcPr>
          <w:p w14:paraId="55AC6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读取和删除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字符串类型</w:t>
            </w:r>
          </w:p>
          <w:p w14:paraId="52444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存储和发送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时使用的存储器</w:t>
            </w:r>
          </w:p>
          <w:p w14:paraId="2166018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若没有建立到</w:t>
            </w:r>
            <w:r>
              <w:rPr>
                <w:rFonts w:hint="eastAsia"/>
              </w:rPr>
              <w:t xml:space="preserve"> TE </w:t>
            </w:r>
            <w:r>
              <w:rPr>
                <w:rFonts w:hint="eastAsia"/>
              </w:rPr>
              <w:t>的路由，则将接收的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存储在该存储器内</w:t>
            </w:r>
          </w:p>
          <w:p w14:paraId="615489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 xml:space="preserve"> SMS </w:t>
            </w:r>
            <w:r>
              <w:rPr>
                <w:rFonts w:hint="eastAsia"/>
              </w:rPr>
              <w:t>存储器</w:t>
            </w:r>
          </w:p>
          <w:p w14:paraId="031E8E7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ME SMS </w:t>
            </w:r>
            <w:r>
              <w:rPr>
                <w:rFonts w:hint="eastAsia"/>
              </w:rPr>
              <w:t>存储器</w:t>
            </w:r>
          </w:p>
          <w:p w14:paraId="464C10E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 xml:space="preserve">SIM </w:t>
            </w:r>
            <w:r>
              <w:rPr>
                <w:rFonts w:hint="eastAsia"/>
              </w:rPr>
              <w:t>卡和</w:t>
            </w:r>
            <w:r>
              <w:rPr>
                <w:rFonts w:hint="eastAsia"/>
              </w:rPr>
              <w:t xml:space="preserve"> ME SMS </w:t>
            </w:r>
            <w:r>
              <w:rPr>
                <w:rFonts w:hint="eastAsia"/>
              </w:rPr>
              <w:t>存储器</w:t>
            </w:r>
          </w:p>
        </w:tc>
      </w:tr>
      <w:tr w:rsidR="00B75F46" w14:paraId="0E3641C9" w14:textId="77777777">
        <w:tc>
          <w:tcPr>
            <w:tcW w:w="1560" w:type="dxa"/>
            <w:tcBorders>
              <w:top w:val="nil"/>
            </w:tcBorders>
          </w:tcPr>
          <w:p w14:paraId="69B3451B" w14:textId="77777777" w:rsidR="00B75F46" w:rsidRDefault="00D82551">
            <w:pPr>
              <w:pStyle w:val="TableText"/>
            </w:pPr>
            <w:r>
              <w:t>&lt;mem1&gt;</w:t>
            </w:r>
          </w:p>
        </w:tc>
        <w:tc>
          <w:tcPr>
            <w:tcW w:w="7852" w:type="dxa"/>
            <w:tcBorders>
              <w:top w:val="nil"/>
            </w:tcBorders>
          </w:tcPr>
          <w:p w14:paraId="1D6F1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例如：</w:t>
            </w:r>
            <w:r>
              <w:t>"SM", "ME"</w:t>
            </w:r>
          </w:p>
          <w:p w14:paraId="48CA640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SIM only</w:t>
            </w:r>
          </w:p>
          <w:p w14:paraId="176B660A" w14:textId="77777777" w:rsidR="00B75F46" w:rsidRDefault="00D82551">
            <w:pPr>
              <w:pStyle w:val="TableText"/>
            </w:pPr>
            <w:r>
              <w:t>"ME"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 only</w:t>
            </w:r>
          </w:p>
        </w:tc>
      </w:tr>
      <w:tr w:rsidR="00B75F46" w14:paraId="17DD32FA" w14:textId="77777777">
        <w:trPr>
          <w:trHeight w:val="90"/>
        </w:trPr>
        <w:tc>
          <w:tcPr>
            <w:tcW w:w="1560" w:type="dxa"/>
          </w:tcPr>
          <w:p w14:paraId="52867FAE" w14:textId="77777777" w:rsidR="00B75F46" w:rsidRDefault="00D82551">
            <w:pPr>
              <w:pStyle w:val="TableText"/>
            </w:pPr>
            <w:r>
              <w:lastRenderedPageBreak/>
              <w:t>&lt;used&gt;</w:t>
            </w:r>
          </w:p>
        </w:tc>
        <w:tc>
          <w:tcPr>
            <w:tcW w:w="7852" w:type="dxa"/>
          </w:tcPr>
          <w:p w14:paraId="0CDD10E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已使用数目。</w:t>
            </w:r>
          </w:p>
        </w:tc>
      </w:tr>
      <w:tr w:rsidR="00B75F46" w14:paraId="1B4CE55F" w14:textId="77777777">
        <w:tc>
          <w:tcPr>
            <w:tcW w:w="1560" w:type="dxa"/>
          </w:tcPr>
          <w:p w14:paraId="1BF94CE1" w14:textId="77777777" w:rsidR="00B75F46" w:rsidRDefault="00D82551">
            <w:pPr>
              <w:pStyle w:val="TableText"/>
            </w:pPr>
            <w:r>
              <w:t>&lt;total&gt;</w:t>
            </w:r>
          </w:p>
        </w:tc>
        <w:tc>
          <w:tcPr>
            <w:tcW w:w="7852" w:type="dxa"/>
          </w:tcPr>
          <w:p w14:paraId="4607261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存储器总容量数目。</w:t>
            </w:r>
          </w:p>
        </w:tc>
      </w:tr>
    </w:tbl>
    <w:p w14:paraId="530C3F02" w14:textId="77777777" w:rsidR="00F92C8F" w:rsidRDefault="00F92C8F" w:rsidP="00F92C8F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F92C8F" w14:paraId="42206BDE" w14:textId="77777777" w:rsidTr="00773760">
        <w:trPr>
          <w:trHeight w:val="358"/>
        </w:trPr>
        <w:tc>
          <w:tcPr>
            <w:tcW w:w="993" w:type="dxa"/>
            <w:tcMar>
              <w:top w:w="57" w:type="dxa"/>
            </w:tcMar>
          </w:tcPr>
          <w:p w14:paraId="482B4D52" w14:textId="77777777" w:rsidR="00F92C8F" w:rsidRDefault="00F92C8F" w:rsidP="00773760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70D70BDF" wp14:editId="04EF5D41">
                  <wp:extent cx="441960" cy="359410"/>
                  <wp:effectExtent l="0" t="0" r="0" b="2540"/>
                  <wp:docPr id="129387001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04214B0" w14:textId="77777777" w:rsidR="00F92C8F" w:rsidRDefault="00F92C8F" w:rsidP="00773760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默认接收到的短信储存位置为</w:t>
            </w:r>
            <w:r>
              <w:t>SM</w:t>
            </w:r>
            <w:r>
              <w:rPr>
                <w:rFonts w:hint="eastAsia"/>
              </w:rPr>
              <w:t>。</w:t>
            </w:r>
          </w:p>
        </w:tc>
      </w:tr>
    </w:tbl>
    <w:p w14:paraId="3E1FB460" w14:textId="14A519DF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6062"/>
        <w:gridCol w:w="3352"/>
      </w:tblGrid>
      <w:tr w:rsidR="00B75F46" w14:paraId="157B51B9" w14:textId="77777777">
        <w:trPr>
          <w:trHeight w:val="74"/>
        </w:trPr>
        <w:tc>
          <w:tcPr>
            <w:tcW w:w="6062" w:type="dxa"/>
            <w:vAlign w:val="center"/>
          </w:tcPr>
          <w:p w14:paraId="6157AC67" w14:textId="77777777" w:rsidR="00B75F46" w:rsidRDefault="00D82551">
            <w:pPr>
              <w:pStyle w:val="TerminalDisplay"/>
            </w:pPr>
            <w:r>
              <w:t>AT+CPMS="SM"</w:t>
            </w:r>
          </w:p>
          <w:p w14:paraId="7B7DC9F9" w14:textId="77777777" w:rsidR="00B75F46" w:rsidRDefault="00B75F46">
            <w:pPr>
              <w:pStyle w:val="TerminalDisplay"/>
            </w:pPr>
          </w:p>
          <w:p w14:paraId="23BA5E81" w14:textId="77777777" w:rsidR="00B75F46" w:rsidRDefault="00D82551">
            <w:pPr>
              <w:pStyle w:val="TerminalDisplay"/>
            </w:pPr>
            <w:r>
              <w:t>+CPMS: 50,50,50,50,50,50</w:t>
            </w:r>
          </w:p>
          <w:p w14:paraId="3FC836E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EEE428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设置短信存储器为“</w:t>
            </w:r>
            <w:r>
              <w:rPr>
                <w:rFonts w:hint="eastAsia"/>
              </w:rPr>
              <w:t>SM</w:t>
            </w:r>
            <w:r>
              <w:rPr>
                <w:rFonts w:hint="eastAsia"/>
              </w:rPr>
              <w:t>”，即存储在</w:t>
            </w:r>
            <w:r>
              <w:rPr>
                <w:rFonts w:hint="eastAsia"/>
              </w:rPr>
              <w:t>SIM</w:t>
            </w:r>
            <w:r>
              <w:rPr>
                <w:rFonts w:hint="eastAsia"/>
              </w:rPr>
              <w:t>中</w:t>
            </w:r>
          </w:p>
        </w:tc>
      </w:tr>
      <w:tr w:rsidR="00B75F46" w14:paraId="69C4AC25" w14:textId="77777777">
        <w:trPr>
          <w:trHeight w:val="74"/>
        </w:trPr>
        <w:tc>
          <w:tcPr>
            <w:tcW w:w="6062" w:type="dxa"/>
            <w:vAlign w:val="center"/>
          </w:tcPr>
          <w:p w14:paraId="36FAD27E" w14:textId="77777777" w:rsidR="00B75F46" w:rsidRDefault="00D82551">
            <w:pPr>
              <w:pStyle w:val="TerminalDisplay"/>
            </w:pPr>
            <w:r>
              <w:t>AT+CPMS="MS"</w:t>
            </w:r>
          </w:p>
          <w:p w14:paraId="4F69ECA9" w14:textId="77777777" w:rsidR="00B75F46" w:rsidRDefault="00B75F46">
            <w:pPr>
              <w:pStyle w:val="TerminalDisplay"/>
            </w:pPr>
          </w:p>
          <w:p w14:paraId="2DA8F4C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352" w:type="dxa"/>
            <w:vAlign w:val="center"/>
          </w:tcPr>
          <w:p w14:paraId="45C3208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2BD12FE6" w14:textId="77777777">
        <w:trPr>
          <w:trHeight w:val="74"/>
        </w:trPr>
        <w:tc>
          <w:tcPr>
            <w:tcW w:w="6062" w:type="dxa"/>
            <w:vAlign w:val="center"/>
          </w:tcPr>
          <w:p w14:paraId="390CE900" w14:textId="77777777" w:rsidR="00B75F46" w:rsidRDefault="00D82551">
            <w:pPr>
              <w:pStyle w:val="TerminalDisplay"/>
            </w:pPr>
            <w:bookmarkStart w:id="197" w:name="OLE_LINK168"/>
            <w:bookmarkStart w:id="198" w:name="OLE_LINK57"/>
            <w:r>
              <w:t>AT+CPMS?</w:t>
            </w:r>
            <w:bookmarkEnd w:id="197"/>
            <w:bookmarkEnd w:id="198"/>
          </w:p>
          <w:p w14:paraId="3F536B82" w14:textId="77777777" w:rsidR="00B75F46" w:rsidRDefault="00B75F46">
            <w:pPr>
              <w:pStyle w:val="TerminalDisplay"/>
            </w:pPr>
          </w:p>
          <w:p w14:paraId="7E503124" w14:textId="77777777" w:rsidR="00B75F46" w:rsidRDefault="00D82551">
            <w:pPr>
              <w:pStyle w:val="TerminalDisplay"/>
            </w:pPr>
            <w:r>
              <w:t>+CPMS: "SM",50,50,"SM",50,50,"SM",50,50</w:t>
            </w:r>
          </w:p>
          <w:p w14:paraId="657A26E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1A32D99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查询当前使用的短信存储器容量</w:t>
            </w:r>
          </w:p>
        </w:tc>
      </w:tr>
      <w:tr w:rsidR="00B75F46" w14:paraId="61405F5B" w14:textId="77777777">
        <w:trPr>
          <w:trHeight w:val="74"/>
        </w:trPr>
        <w:tc>
          <w:tcPr>
            <w:tcW w:w="6062" w:type="dxa"/>
            <w:vAlign w:val="center"/>
          </w:tcPr>
          <w:p w14:paraId="13274214" w14:textId="77777777" w:rsidR="00B75F46" w:rsidRDefault="00D82551">
            <w:pPr>
              <w:pStyle w:val="TerminalDisplay"/>
            </w:pPr>
            <w:r>
              <w:t>AT+CPMS=?</w:t>
            </w:r>
          </w:p>
          <w:p w14:paraId="641EC398" w14:textId="77777777" w:rsidR="00B75F46" w:rsidRDefault="00B75F46">
            <w:pPr>
              <w:pStyle w:val="TerminalDisplay"/>
            </w:pPr>
          </w:p>
          <w:p w14:paraId="0B427F41" w14:textId="77777777" w:rsidR="00B75F46" w:rsidRDefault="00D82551">
            <w:pPr>
              <w:pStyle w:val="TerminalDisplay"/>
            </w:pPr>
            <w:r>
              <w:t>+CPMS: ("SM","ME"),("SM","ME"),("SM","ME")</w:t>
            </w:r>
          </w:p>
          <w:p w14:paraId="11189CB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352" w:type="dxa"/>
            <w:vAlign w:val="center"/>
          </w:tcPr>
          <w:p w14:paraId="7840992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查询可设置的存储器</w:t>
            </w:r>
          </w:p>
        </w:tc>
      </w:tr>
    </w:tbl>
    <w:p w14:paraId="7D971F5D" w14:textId="6EF5D37B" w:rsidR="00B75F46" w:rsidRDefault="00D82551" w:rsidP="00AD0129">
      <w:pPr>
        <w:pStyle w:val="20"/>
      </w:pPr>
      <w:bookmarkStart w:id="199" w:name="_Toc516837186"/>
      <w:bookmarkStart w:id="200" w:name="_Toc446925301"/>
      <w:bookmarkStart w:id="201" w:name="_Toc25313031"/>
      <w:bookmarkStart w:id="202" w:name="_Toc484166840"/>
      <w:bookmarkStart w:id="203" w:name="_Toc515287932"/>
      <w:bookmarkStart w:id="204" w:name="_Toc47513246"/>
      <w:bookmarkStart w:id="205" w:name="_Toc72417900"/>
      <w:bookmarkStart w:id="206" w:name="_Toc209020548"/>
      <w:r>
        <w:t>AT+CMGF</w:t>
      </w:r>
      <w:bookmarkEnd w:id="199"/>
      <w:bookmarkEnd w:id="200"/>
      <w:bookmarkEnd w:id="201"/>
      <w:bookmarkEnd w:id="202"/>
      <w:bookmarkEnd w:id="203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设置短消息模式</w:t>
      </w:r>
      <w:bookmarkEnd w:id="204"/>
      <w:bookmarkEnd w:id="205"/>
      <w:bookmarkEnd w:id="206"/>
      <w:proofErr w:type="spellEnd"/>
    </w:p>
    <w:p w14:paraId="299B35E9" w14:textId="77777777" w:rsidR="00B75F46" w:rsidRDefault="00D82551">
      <w:pPr>
        <w:pStyle w:val="afc"/>
        <w:rPr>
          <w:bCs/>
          <w:iCs/>
        </w:rPr>
      </w:pPr>
      <w:bookmarkStart w:id="207" w:name="_Toc516837187"/>
      <w:bookmarkStart w:id="208" w:name="_Toc484166841"/>
      <w:bookmarkStart w:id="209" w:name="_Toc515287933"/>
      <w:bookmarkStart w:id="210" w:name="_Toc25313032"/>
      <w:bookmarkStart w:id="211" w:name="_Toc446925302"/>
      <w:r>
        <w:rPr>
          <w:rFonts w:hint="eastAsia"/>
        </w:rPr>
        <w:t>设置短信的输入模式。</w:t>
      </w:r>
    </w:p>
    <w:p w14:paraId="427000B0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2979"/>
        <w:gridCol w:w="5833"/>
      </w:tblGrid>
      <w:tr w:rsidR="00B75F46" w14:paraId="5547D551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5DD73F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547" w:type="pct"/>
          </w:tcPr>
          <w:p w14:paraId="25BEEE3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030" w:type="pct"/>
          </w:tcPr>
          <w:p w14:paraId="28C62A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0A93FE4E" w14:textId="77777777" w:rsidTr="00B75F46">
        <w:trPr>
          <w:trHeight w:val="18"/>
        </w:trPr>
        <w:tc>
          <w:tcPr>
            <w:tcW w:w="424" w:type="pct"/>
          </w:tcPr>
          <w:p w14:paraId="3FCF5EC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547" w:type="pct"/>
          </w:tcPr>
          <w:p w14:paraId="1174477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AT+CMGF=&lt;mode&gt;&lt;CR&gt;</w:t>
            </w:r>
          </w:p>
        </w:tc>
        <w:tc>
          <w:tcPr>
            <w:tcW w:w="3030" w:type="pct"/>
          </w:tcPr>
          <w:p w14:paraId="34E6A980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001645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207383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5F2EFC6" w14:textId="77777777" w:rsidTr="00B75F46">
        <w:trPr>
          <w:trHeight w:val="18"/>
        </w:trPr>
        <w:tc>
          <w:tcPr>
            <w:tcW w:w="424" w:type="pct"/>
          </w:tcPr>
          <w:p w14:paraId="6A8FBD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547" w:type="pct"/>
          </w:tcPr>
          <w:p w14:paraId="27779F73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AT+CMGF?&lt;CR&gt;</w:t>
            </w:r>
          </w:p>
        </w:tc>
        <w:tc>
          <w:tcPr>
            <w:tcW w:w="3030" w:type="pct"/>
          </w:tcPr>
          <w:p w14:paraId="332CB5C7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 &lt;mode&gt;</w:t>
            </w:r>
          </w:p>
          <w:p w14:paraId="55465335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28FD9B20" w14:textId="77777777" w:rsidTr="00B75F46">
        <w:trPr>
          <w:trHeight w:val="18"/>
        </w:trPr>
        <w:tc>
          <w:tcPr>
            <w:tcW w:w="424" w:type="pct"/>
          </w:tcPr>
          <w:p w14:paraId="53E538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547" w:type="pct"/>
          </w:tcPr>
          <w:p w14:paraId="1BB1871C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AT+CMGF=?&lt;CR&gt;</w:t>
            </w:r>
          </w:p>
        </w:tc>
        <w:tc>
          <w:tcPr>
            <w:tcW w:w="3030" w:type="pct"/>
          </w:tcPr>
          <w:p w14:paraId="0498FFC9" w14:textId="77777777" w:rsidR="00B75F46" w:rsidRDefault="00D82551">
            <w:pPr>
              <w:pStyle w:val="TableText"/>
              <w:rPr>
                <w:bCs/>
              </w:rPr>
            </w:pPr>
            <w:r>
              <w:t>&lt;CR&gt;&lt;LF&gt;+CMGF:</w:t>
            </w:r>
            <w:r>
              <w:rPr>
                <w:rFonts w:hint="eastAsia"/>
              </w:rPr>
              <w:t xml:space="preserve"> </w:t>
            </w:r>
            <w:r>
              <w:t>(list of supported &lt;mode&gt;s)</w:t>
            </w:r>
          </w:p>
          <w:p w14:paraId="7C9987D9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2434E7E1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6BE6EDD" w14:textId="77777777">
        <w:tc>
          <w:tcPr>
            <w:tcW w:w="1560" w:type="dxa"/>
          </w:tcPr>
          <w:p w14:paraId="1CB060A2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7852" w:type="dxa"/>
          </w:tcPr>
          <w:p w14:paraId="3577DBAD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PDU</w:t>
            </w:r>
            <w:r>
              <w:rPr>
                <w:rFonts w:hint="eastAsia"/>
              </w:rPr>
              <w:t>模式</w:t>
            </w:r>
            <w:r>
              <w:t>(</w:t>
            </w:r>
            <w:r>
              <w:rPr>
                <w:rFonts w:hint="eastAsia"/>
              </w:rPr>
              <w:t>默认</w:t>
            </w:r>
            <w:r>
              <w:t>)</w:t>
            </w:r>
          </w:p>
          <w:p w14:paraId="523357DC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：文本模式</w:t>
            </w:r>
          </w:p>
        </w:tc>
      </w:tr>
    </w:tbl>
    <w:p w14:paraId="22AFC2E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785E1B9C" w14:textId="77777777">
        <w:trPr>
          <w:trHeight w:val="74"/>
        </w:trPr>
        <w:tc>
          <w:tcPr>
            <w:tcW w:w="4111" w:type="dxa"/>
            <w:vAlign w:val="center"/>
          </w:tcPr>
          <w:p w14:paraId="4BD47DEB" w14:textId="77777777" w:rsidR="00B75F46" w:rsidRDefault="00D82551">
            <w:pPr>
              <w:pStyle w:val="TerminalDisplay"/>
            </w:pPr>
            <w:r>
              <w:t>AT+CMGF=1</w:t>
            </w:r>
          </w:p>
          <w:p w14:paraId="31EF7916" w14:textId="77777777" w:rsidR="00B75F46" w:rsidRDefault="00B75F46">
            <w:pPr>
              <w:pStyle w:val="TerminalDisplay"/>
            </w:pPr>
          </w:p>
          <w:p w14:paraId="4B051D3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1E3F2AE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设置短信为文本模式</w:t>
            </w:r>
          </w:p>
        </w:tc>
      </w:tr>
      <w:tr w:rsidR="00B75F46" w14:paraId="7E1E793B" w14:textId="77777777">
        <w:trPr>
          <w:trHeight w:val="74"/>
        </w:trPr>
        <w:tc>
          <w:tcPr>
            <w:tcW w:w="4111" w:type="dxa"/>
            <w:vAlign w:val="center"/>
          </w:tcPr>
          <w:p w14:paraId="4D563040" w14:textId="77777777" w:rsidR="00B75F46" w:rsidRDefault="00D82551">
            <w:pPr>
              <w:pStyle w:val="TerminalDisplay"/>
            </w:pPr>
            <w:r>
              <w:t>AT+CMGF=2</w:t>
            </w:r>
          </w:p>
          <w:p w14:paraId="7E85D566" w14:textId="77777777" w:rsidR="00B75F46" w:rsidRDefault="00B75F46">
            <w:pPr>
              <w:pStyle w:val="TerminalDisplay"/>
            </w:pPr>
          </w:p>
          <w:p w14:paraId="6F58953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460BC2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4577CDB9" w14:textId="77777777">
        <w:trPr>
          <w:trHeight w:val="74"/>
        </w:trPr>
        <w:tc>
          <w:tcPr>
            <w:tcW w:w="4111" w:type="dxa"/>
            <w:vAlign w:val="center"/>
          </w:tcPr>
          <w:p w14:paraId="721DC990" w14:textId="77777777" w:rsidR="00B75F46" w:rsidRDefault="00D82551">
            <w:pPr>
              <w:pStyle w:val="TerminalDisplay"/>
            </w:pPr>
            <w:r>
              <w:t>AT+CMGF?</w:t>
            </w:r>
          </w:p>
          <w:p w14:paraId="7BCA8056" w14:textId="77777777" w:rsidR="00B75F46" w:rsidRDefault="00B75F46">
            <w:pPr>
              <w:pStyle w:val="TerminalDisplay"/>
            </w:pPr>
          </w:p>
          <w:p w14:paraId="22AA5A28" w14:textId="77777777" w:rsidR="00B75F46" w:rsidRDefault="00D82551">
            <w:pPr>
              <w:pStyle w:val="TerminalDisplay"/>
              <w:rPr>
                <w:bCs/>
              </w:rPr>
            </w:pPr>
            <w:r>
              <w:t>+CMGF: 1</w:t>
            </w:r>
          </w:p>
          <w:p w14:paraId="7C516E32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AFD60C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查询当前短信输入模式</w:t>
            </w:r>
          </w:p>
        </w:tc>
      </w:tr>
      <w:tr w:rsidR="00B75F46" w14:paraId="33D1EEA6" w14:textId="77777777">
        <w:trPr>
          <w:trHeight w:val="74"/>
        </w:trPr>
        <w:tc>
          <w:tcPr>
            <w:tcW w:w="4111" w:type="dxa"/>
            <w:vAlign w:val="center"/>
          </w:tcPr>
          <w:p w14:paraId="201C1AF6" w14:textId="77777777" w:rsidR="00B75F46" w:rsidRDefault="00D82551">
            <w:pPr>
              <w:pStyle w:val="TerminalDisplay"/>
            </w:pPr>
            <w:r>
              <w:t>AT+CMGF=?</w:t>
            </w:r>
          </w:p>
          <w:p w14:paraId="7143004B" w14:textId="77777777" w:rsidR="00B75F46" w:rsidRDefault="00B75F46">
            <w:pPr>
              <w:pStyle w:val="TerminalDisplay"/>
            </w:pPr>
          </w:p>
          <w:p w14:paraId="326F2E8A" w14:textId="77777777" w:rsidR="00B75F46" w:rsidRDefault="00D82551">
            <w:pPr>
              <w:pStyle w:val="TerminalDisplay"/>
            </w:pPr>
            <w:r>
              <w:t>+CMGF: (0,1)</w:t>
            </w:r>
          </w:p>
          <w:p w14:paraId="6E5930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6E9A62E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查询设置短信模式的取值范围</w:t>
            </w:r>
          </w:p>
        </w:tc>
      </w:tr>
    </w:tbl>
    <w:p w14:paraId="17BD13F9" w14:textId="37471641" w:rsidR="00B75F46" w:rsidRDefault="00D82551" w:rsidP="00AD0129">
      <w:pPr>
        <w:pStyle w:val="20"/>
      </w:pPr>
      <w:bookmarkStart w:id="212" w:name="_Toc47513247"/>
      <w:bookmarkStart w:id="213" w:name="_Toc72417901"/>
      <w:bookmarkStart w:id="214" w:name="_Toc209020549"/>
      <w:r>
        <w:t>AT+CSCS</w:t>
      </w:r>
      <w:bookmarkEnd w:id="207"/>
      <w:bookmarkEnd w:id="208"/>
      <w:bookmarkEnd w:id="209"/>
      <w:bookmarkEnd w:id="210"/>
      <w:bookmarkEnd w:id="211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设置</w:t>
      </w:r>
      <w:r>
        <w:t>TE</w:t>
      </w:r>
      <w:r>
        <w:t>字符集</w:t>
      </w:r>
      <w:bookmarkEnd w:id="212"/>
      <w:bookmarkEnd w:id="213"/>
      <w:bookmarkEnd w:id="214"/>
      <w:proofErr w:type="spellEnd"/>
    </w:p>
    <w:p w14:paraId="4BB3FDB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</w:t>
      </w:r>
      <w:r>
        <w:t>TE</w:t>
      </w:r>
      <w:r>
        <w:rPr>
          <w:rFonts w:hint="eastAsia"/>
        </w:rPr>
        <w:t>字符集格式。</w:t>
      </w:r>
    </w:p>
    <w:p w14:paraId="531A2409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6D2991E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2CE5481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730B2D2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0ED06E7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45F8EC7" w14:textId="77777777" w:rsidTr="00B75F46">
        <w:trPr>
          <w:trHeight w:val="18"/>
        </w:trPr>
        <w:tc>
          <w:tcPr>
            <w:tcW w:w="424" w:type="pct"/>
          </w:tcPr>
          <w:p w14:paraId="6ED0501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489D93A4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AT+CSCS=&lt;chest&gt;&lt;CR&gt;</w:t>
            </w:r>
          </w:p>
        </w:tc>
        <w:tc>
          <w:tcPr>
            <w:tcW w:w="3103" w:type="pct"/>
          </w:tcPr>
          <w:p w14:paraId="6035DC3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0D4DD11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D5B58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0F12DEA4" w14:textId="77777777" w:rsidTr="00B75F46">
        <w:trPr>
          <w:trHeight w:val="18"/>
        </w:trPr>
        <w:tc>
          <w:tcPr>
            <w:tcW w:w="424" w:type="pct"/>
          </w:tcPr>
          <w:p w14:paraId="50F545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6C755E55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AT+CSCS?&lt;CR&gt;</w:t>
            </w:r>
          </w:p>
        </w:tc>
        <w:tc>
          <w:tcPr>
            <w:tcW w:w="3103" w:type="pct"/>
          </w:tcPr>
          <w:p w14:paraId="6DB0C6C2" w14:textId="77777777" w:rsidR="00B75F46" w:rsidRDefault="00D82551">
            <w:pPr>
              <w:pStyle w:val="TableText"/>
            </w:pPr>
            <w:r>
              <w:t>&lt;CR&gt;&lt;LF&gt;+CSCS: &lt;</w:t>
            </w:r>
            <w:proofErr w:type="spellStart"/>
            <w:r>
              <w:t>chset</w:t>
            </w:r>
            <w:proofErr w:type="spellEnd"/>
            <w:r>
              <w:t>&gt;</w:t>
            </w:r>
          </w:p>
          <w:p w14:paraId="31C5DF4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  <w:tr w:rsidR="00B75F46" w14:paraId="455BF742" w14:textId="77777777" w:rsidTr="00B75F46">
        <w:trPr>
          <w:trHeight w:val="18"/>
        </w:trPr>
        <w:tc>
          <w:tcPr>
            <w:tcW w:w="424" w:type="pct"/>
          </w:tcPr>
          <w:p w14:paraId="61F3F02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664FDE7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AT+CSCS=?&lt;CR&gt;</w:t>
            </w:r>
          </w:p>
        </w:tc>
        <w:tc>
          <w:tcPr>
            <w:tcW w:w="3103" w:type="pct"/>
          </w:tcPr>
          <w:p w14:paraId="2115F863" w14:textId="77777777" w:rsidR="00B75F46" w:rsidRDefault="00D82551">
            <w:pPr>
              <w:pStyle w:val="TableText"/>
            </w:pPr>
            <w:r>
              <w:t>&lt;CR&gt;&lt;LF&gt;+CSCS: (list of supported &lt;</w:t>
            </w:r>
            <w:proofErr w:type="spellStart"/>
            <w:r>
              <w:t>chset</w:t>
            </w:r>
            <w:proofErr w:type="spellEnd"/>
            <w:r>
              <w:t>&gt;s)</w:t>
            </w:r>
          </w:p>
          <w:p w14:paraId="62E6A52F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74296A2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5000" w:type="pct"/>
        <w:tblLook w:val="04A0" w:firstRow="1" w:lastRow="0" w:firstColumn="1" w:lastColumn="0" w:noHBand="0" w:noVBand="1"/>
      </w:tblPr>
      <w:tblGrid>
        <w:gridCol w:w="1525"/>
        <w:gridCol w:w="8103"/>
      </w:tblGrid>
      <w:tr w:rsidR="00B75F46" w14:paraId="67C9C213" w14:textId="77777777">
        <w:tc>
          <w:tcPr>
            <w:tcW w:w="792" w:type="pct"/>
          </w:tcPr>
          <w:p w14:paraId="73D954F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chset</w:t>
            </w:r>
            <w:proofErr w:type="spellEnd"/>
            <w:r>
              <w:t>&gt;</w:t>
            </w:r>
          </w:p>
        </w:tc>
        <w:tc>
          <w:tcPr>
            <w:tcW w:w="4208" w:type="pct"/>
          </w:tcPr>
          <w:p w14:paraId="739CA38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"GSM"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默认字母表（</w:t>
            </w:r>
            <w:r>
              <w:rPr>
                <w:rFonts w:hint="eastAsia"/>
              </w:rPr>
              <w:t>GSM03.38.6.2.1</w:t>
            </w:r>
            <w:r>
              <w:rPr>
                <w:rFonts w:hint="eastAsia"/>
              </w:rPr>
              <w:t>）</w:t>
            </w:r>
          </w:p>
          <w:p w14:paraId="5B3B37C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"IRA"</w:t>
            </w:r>
            <w:r>
              <w:rPr>
                <w:rFonts w:hint="eastAsia"/>
              </w:rPr>
              <w:t>：国际参考字母表</w:t>
            </w:r>
            <w:r>
              <w:rPr>
                <w:rFonts w:hint="eastAsia"/>
              </w:rPr>
              <w:t>(international reference alphabet)(ITU-T T.50)</w:t>
            </w:r>
          </w:p>
          <w:p w14:paraId="09D6D7B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"UCS2"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16-bit universal multiple-octet coded character set (USO/IEC10646)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lastRenderedPageBreak/>
              <w:t>字符串被转换成一个十六进制数（</w:t>
            </w:r>
            <w:r>
              <w:rPr>
                <w:rFonts w:hint="eastAsia"/>
              </w:rPr>
              <w:t>0x0000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），只有在相应语句中的字符串才用</w:t>
            </w:r>
            <w:r>
              <w:rPr>
                <w:rFonts w:hint="eastAsia"/>
              </w:rPr>
              <w:t>UCS2</w:t>
            </w:r>
            <w:r>
              <w:rPr>
                <w:rFonts w:hint="eastAsia"/>
              </w:rPr>
              <w:t>编码，其余的命令和响应仍旧是</w:t>
            </w:r>
            <w:r>
              <w:rPr>
                <w:rFonts w:hint="eastAsia"/>
              </w:rPr>
              <w:t>IRA</w:t>
            </w:r>
            <w:r>
              <w:rPr>
                <w:rFonts w:hint="eastAsia"/>
              </w:rPr>
              <w:t>字母表格式的。</w:t>
            </w:r>
          </w:p>
          <w:p w14:paraId="121EFB00" w14:textId="77777777" w:rsidR="00B75F46" w:rsidRDefault="00D82551">
            <w:pPr>
              <w:pStyle w:val="TableText"/>
            </w:pPr>
            <w:r>
              <w:t>"PCCP936"</w:t>
            </w:r>
            <w:r>
              <w:t>：</w:t>
            </w:r>
            <w:r>
              <w:rPr>
                <w:rFonts w:hint="eastAsia"/>
              </w:rPr>
              <w:t>等同</w:t>
            </w:r>
            <w:r>
              <w:rPr>
                <w:rFonts w:hint="eastAsia"/>
              </w:rPr>
              <w:t>GBK</w:t>
            </w:r>
            <w:r>
              <w:rPr>
                <w:rFonts w:hint="eastAsia"/>
              </w:rPr>
              <w:t>编码格式</w:t>
            </w:r>
          </w:p>
          <w:p w14:paraId="498FEF37" w14:textId="77777777" w:rsidR="00B75F46" w:rsidRDefault="00D82551">
            <w:pPr>
              <w:pStyle w:val="TableText"/>
            </w:pPr>
            <w:r>
              <w:t>"IRA"</w:t>
            </w:r>
            <w:r>
              <w:rPr>
                <w:rFonts w:hint="eastAsia"/>
              </w:rPr>
              <w:t>：国际参考字母表</w:t>
            </w:r>
            <w:r>
              <w:t>(international reference alphabet)(ITU-T T.50)</w:t>
            </w:r>
          </w:p>
          <w:p w14:paraId="31D8DE02" w14:textId="77777777" w:rsidR="00B75F46" w:rsidRDefault="00D82551">
            <w:pPr>
              <w:pStyle w:val="TableText"/>
            </w:pPr>
            <w:r>
              <w:t>"</w:t>
            </w:r>
            <w:r>
              <w:rPr>
                <w:rFonts w:hint="eastAsia"/>
              </w:rPr>
              <w:t>UTF-8</w:t>
            </w:r>
            <w:r>
              <w:t>"</w:t>
            </w:r>
            <w:r>
              <w:rPr>
                <w:rFonts w:hint="eastAsia"/>
              </w:rPr>
              <w:t>：针对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的一种可变长度字符编码</w:t>
            </w:r>
          </w:p>
        </w:tc>
      </w:tr>
    </w:tbl>
    <w:p w14:paraId="75FA4F07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245"/>
        <w:gridCol w:w="4169"/>
      </w:tblGrid>
      <w:tr w:rsidR="00B75F46" w14:paraId="188C2312" w14:textId="77777777">
        <w:trPr>
          <w:trHeight w:val="74"/>
        </w:trPr>
        <w:tc>
          <w:tcPr>
            <w:tcW w:w="5245" w:type="dxa"/>
            <w:vAlign w:val="center"/>
          </w:tcPr>
          <w:p w14:paraId="1EB6A6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600CE06A" w14:textId="77777777" w:rsidR="00B75F46" w:rsidRDefault="00B75F46">
            <w:pPr>
              <w:pStyle w:val="TerminalDisplay"/>
            </w:pPr>
          </w:p>
          <w:p w14:paraId="690A3C5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48B9BC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设置“</w:t>
            </w:r>
            <w:r>
              <w:rPr>
                <w:rFonts w:hint="eastAsia"/>
              </w:rPr>
              <w:t>GSM</w:t>
            </w:r>
            <w:r>
              <w:rPr>
                <w:rFonts w:hint="eastAsia"/>
              </w:rPr>
              <w:t>”字符集</w:t>
            </w:r>
          </w:p>
        </w:tc>
      </w:tr>
      <w:tr w:rsidR="00B75F46" w14:paraId="372965DF" w14:textId="77777777">
        <w:trPr>
          <w:trHeight w:val="74"/>
        </w:trPr>
        <w:tc>
          <w:tcPr>
            <w:tcW w:w="5245" w:type="dxa"/>
            <w:vAlign w:val="center"/>
          </w:tcPr>
          <w:p w14:paraId="532A17EB" w14:textId="77777777" w:rsidR="00B75F46" w:rsidRDefault="00D82551">
            <w:pPr>
              <w:pStyle w:val="TerminalDisplay"/>
            </w:pPr>
            <w:r>
              <w:t>AT+CSCS="ITR"</w:t>
            </w:r>
          </w:p>
          <w:p w14:paraId="10E47CEC" w14:textId="77777777" w:rsidR="00B75F46" w:rsidRDefault="00B75F46">
            <w:pPr>
              <w:pStyle w:val="TerminalDisplay"/>
            </w:pPr>
          </w:p>
          <w:p w14:paraId="28992873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4169" w:type="dxa"/>
            <w:vAlign w:val="center"/>
          </w:tcPr>
          <w:p w14:paraId="16B19EE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设置错误字符集</w:t>
            </w:r>
          </w:p>
        </w:tc>
      </w:tr>
      <w:tr w:rsidR="00B75F46" w14:paraId="1F305910" w14:textId="77777777">
        <w:trPr>
          <w:trHeight w:val="74"/>
        </w:trPr>
        <w:tc>
          <w:tcPr>
            <w:tcW w:w="5245" w:type="dxa"/>
            <w:vAlign w:val="center"/>
          </w:tcPr>
          <w:p w14:paraId="4A35FC12" w14:textId="77777777" w:rsidR="00B75F46" w:rsidRDefault="00D82551">
            <w:pPr>
              <w:pStyle w:val="TerminalDisplay"/>
            </w:pPr>
            <w:r>
              <w:t>AT+CSCS?</w:t>
            </w:r>
          </w:p>
          <w:p w14:paraId="14141323" w14:textId="77777777" w:rsidR="00B75F46" w:rsidRDefault="00B75F46">
            <w:pPr>
              <w:pStyle w:val="TerminalDisplay"/>
            </w:pPr>
          </w:p>
          <w:p w14:paraId="612EDBF6" w14:textId="77777777" w:rsidR="00B75F46" w:rsidRDefault="00D82551">
            <w:pPr>
              <w:pStyle w:val="TerminalDisplay"/>
            </w:pPr>
            <w:r>
              <w:t>+CSCS: "GSM"</w:t>
            </w:r>
          </w:p>
          <w:p w14:paraId="5DB959B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2AB28F4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查询当前字符集格式</w:t>
            </w:r>
          </w:p>
        </w:tc>
      </w:tr>
      <w:tr w:rsidR="00B75F46" w14:paraId="5787C029" w14:textId="77777777">
        <w:trPr>
          <w:trHeight w:val="74"/>
        </w:trPr>
        <w:tc>
          <w:tcPr>
            <w:tcW w:w="5245" w:type="dxa"/>
            <w:vAlign w:val="center"/>
          </w:tcPr>
          <w:p w14:paraId="1CD5775B" w14:textId="77777777" w:rsidR="00B75F46" w:rsidRDefault="00D82551">
            <w:pPr>
              <w:pStyle w:val="TerminalDisplay"/>
            </w:pPr>
            <w:r>
              <w:t>AT+CSCS=?</w:t>
            </w:r>
          </w:p>
          <w:p w14:paraId="4450AEE8" w14:textId="77777777" w:rsidR="00B75F46" w:rsidRDefault="00B75F46">
            <w:pPr>
              <w:pStyle w:val="TerminalDisplay"/>
            </w:pPr>
          </w:p>
          <w:p w14:paraId="6652D3BE" w14:textId="77777777" w:rsidR="00B75F46" w:rsidRDefault="00D82551">
            <w:pPr>
              <w:pStyle w:val="TerminalDisplay"/>
            </w:pPr>
            <w:r>
              <w:t>+CSCS: ("IRA","UCS2","HEX","GSM")</w:t>
            </w:r>
          </w:p>
          <w:p w14:paraId="12921B9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4169" w:type="dxa"/>
            <w:vAlign w:val="center"/>
          </w:tcPr>
          <w:p w14:paraId="0A38EA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查询模组支持的字符集格式，</w:t>
            </w:r>
          </w:p>
          <w:p w14:paraId="4493073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返回字符集格式的列表</w:t>
            </w:r>
          </w:p>
        </w:tc>
      </w:tr>
    </w:tbl>
    <w:p w14:paraId="0DE3CB2D" w14:textId="6CE75FD9" w:rsidR="00B75F46" w:rsidRDefault="00D82551" w:rsidP="00AD0129">
      <w:pPr>
        <w:pStyle w:val="20"/>
      </w:pPr>
      <w:bookmarkStart w:id="215" w:name="_Toc484166842"/>
      <w:bookmarkStart w:id="216" w:name="_Toc25313033"/>
      <w:bookmarkStart w:id="217" w:name="_Toc515287934"/>
      <w:bookmarkStart w:id="218" w:name="_Toc516837188"/>
      <w:bookmarkStart w:id="219" w:name="_Toc446925303"/>
      <w:bookmarkStart w:id="220" w:name="_Toc47513248"/>
      <w:bookmarkStart w:id="221" w:name="_Toc72417902"/>
      <w:bookmarkStart w:id="222" w:name="_Toc209020550"/>
      <w:r>
        <w:t>AT+CNMI</w:t>
      </w:r>
      <w:bookmarkEnd w:id="215"/>
      <w:bookmarkEnd w:id="216"/>
      <w:bookmarkEnd w:id="217"/>
      <w:bookmarkEnd w:id="218"/>
      <w:bookmarkEnd w:id="219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设置短信指示格式</w:t>
      </w:r>
      <w:bookmarkEnd w:id="220"/>
      <w:bookmarkEnd w:id="221"/>
      <w:bookmarkEnd w:id="222"/>
      <w:proofErr w:type="spellEnd"/>
    </w:p>
    <w:p w14:paraId="76F62E7F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设置模组从网络接收到短信息后如何通知用户。</w:t>
      </w:r>
    </w:p>
    <w:p w14:paraId="5D62C455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817"/>
        <w:gridCol w:w="2834"/>
        <w:gridCol w:w="5977"/>
      </w:tblGrid>
      <w:tr w:rsidR="00B75F46" w14:paraId="4C76527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24" w:type="pct"/>
          </w:tcPr>
          <w:p w14:paraId="3112D70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3ACF314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03" w:type="pct"/>
          </w:tcPr>
          <w:p w14:paraId="39A3656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23E98C8" w14:textId="77777777" w:rsidTr="00B75F46">
        <w:trPr>
          <w:trHeight w:val="18"/>
        </w:trPr>
        <w:tc>
          <w:tcPr>
            <w:tcW w:w="424" w:type="pct"/>
          </w:tcPr>
          <w:p w14:paraId="7245CF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7B339E0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AT+CNMI=&lt;mode&gt;[,&lt;mt&gt;[,&lt;bm&gt;[,&lt;ds&gt;[,&lt;</w:t>
            </w:r>
            <w:proofErr w:type="spellStart"/>
            <w:r>
              <w:t>bfr</w:t>
            </w:r>
            <w:proofErr w:type="spellEnd"/>
            <w:r>
              <w:t>&gt;]]]]&lt;CR&gt;</w:t>
            </w:r>
          </w:p>
        </w:tc>
        <w:tc>
          <w:tcPr>
            <w:tcW w:w="3103" w:type="pct"/>
          </w:tcPr>
          <w:p w14:paraId="06416DB3" w14:textId="77777777" w:rsidR="00B75F46" w:rsidRDefault="00D82551">
            <w:pPr>
              <w:pStyle w:val="TableText"/>
            </w:pPr>
            <w:bookmarkStart w:id="223" w:name="OLE_LINK39"/>
            <w:r>
              <w:rPr>
                <w:rFonts w:hint="eastAsia"/>
              </w:rPr>
              <w:t>&lt;CR&gt;&lt;LF&gt;</w:t>
            </w:r>
            <w:bookmarkEnd w:id="223"/>
            <w:r>
              <w:rPr>
                <w:rFonts w:hint="eastAsia"/>
              </w:rPr>
              <w:t>OK&lt;CR&gt;&lt;LF&gt;</w:t>
            </w:r>
          </w:p>
          <w:p w14:paraId="171A1DB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5FF26CA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2ED55BD6" w14:textId="77777777" w:rsidTr="00B75F46">
        <w:trPr>
          <w:trHeight w:val="18"/>
        </w:trPr>
        <w:tc>
          <w:tcPr>
            <w:tcW w:w="424" w:type="pct"/>
          </w:tcPr>
          <w:p w14:paraId="66781C4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8E0BD29" w14:textId="77777777" w:rsidR="00B75F46" w:rsidRDefault="00D82551">
            <w:pPr>
              <w:pStyle w:val="TableText"/>
            </w:pPr>
            <w:r>
              <w:t>AT+CNMI?&lt;CR&gt;</w:t>
            </w:r>
          </w:p>
        </w:tc>
        <w:tc>
          <w:tcPr>
            <w:tcW w:w="3103" w:type="pct"/>
          </w:tcPr>
          <w:p w14:paraId="50C595A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CNMI</w:t>
            </w:r>
            <w:r>
              <w:rPr>
                <w:lang w:val="en-GB"/>
              </w:rPr>
              <w:t>:</w:t>
            </w:r>
            <w:r>
              <w:t>&lt;mode&gt;,&lt;mt&gt;,&lt;bm&gt;,&lt;ds&gt;,&lt;</w:t>
            </w:r>
            <w:proofErr w:type="spellStart"/>
            <w:r>
              <w:t>bfr</w:t>
            </w:r>
            <w:proofErr w:type="spellEnd"/>
            <w:r>
              <w:t>&gt;</w:t>
            </w:r>
          </w:p>
          <w:p w14:paraId="470BE82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4928295C" w14:textId="77777777" w:rsidTr="00B75F46">
        <w:trPr>
          <w:trHeight w:val="18"/>
        </w:trPr>
        <w:tc>
          <w:tcPr>
            <w:tcW w:w="424" w:type="pct"/>
          </w:tcPr>
          <w:p w14:paraId="4A30E16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50442341" w14:textId="77777777" w:rsidR="00B75F46" w:rsidRDefault="00D82551">
            <w:pPr>
              <w:pStyle w:val="TableText"/>
            </w:pPr>
            <w:r>
              <w:t>AT+CNMI=?&lt;CR&gt;</w:t>
            </w:r>
          </w:p>
        </w:tc>
        <w:tc>
          <w:tcPr>
            <w:tcW w:w="3103" w:type="pct"/>
          </w:tcPr>
          <w:p w14:paraId="6109519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+CNMI: (list of supported &lt;mode&gt;s),(list of supported &lt;mt&gt;s),(list of supported &lt;bm&gt;s),(list of supported &lt;ds&gt;s),(list of supported &lt;</w:t>
            </w:r>
            <w:proofErr w:type="spellStart"/>
            <w:r>
              <w:t>bfr</w:t>
            </w:r>
            <w:proofErr w:type="spellEnd"/>
            <w:r>
              <w:t xml:space="preserve">&gt;s) </w:t>
            </w:r>
          </w:p>
          <w:p w14:paraId="3D8C4462" w14:textId="77777777" w:rsidR="00B75F46" w:rsidRDefault="00D82551">
            <w:pPr>
              <w:pStyle w:val="TableText"/>
            </w:pPr>
            <w:bookmarkStart w:id="224" w:name="OLE_LINK41"/>
            <w:bookmarkStart w:id="225" w:name="OLE_LINK40"/>
            <w:r>
              <w:rPr>
                <w:rFonts w:hint="eastAsia"/>
              </w:rPr>
              <w:t>&lt;CR&gt;&lt;LF&gt;OK&lt;CR&gt;&lt;LF&gt;</w:t>
            </w:r>
            <w:bookmarkEnd w:id="224"/>
            <w:bookmarkEnd w:id="225"/>
          </w:p>
        </w:tc>
      </w:tr>
    </w:tbl>
    <w:p w14:paraId="24C78C62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101"/>
        <w:gridCol w:w="8311"/>
      </w:tblGrid>
      <w:tr w:rsidR="00B75F46" w14:paraId="6E392EAC" w14:textId="77777777">
        <w:tc>
          <w:tcPr>
            <w:tcW w:w="1101" w:type="dxa"/>
          </w:tcPr>
          <w:p w14:paraId="16615CE7" w14:textId="77777777" w:rsidR="00B75F46" w:rsidRDefault="00D82551">
            <w:pPr>
              <w:pStyle w:val="TableText"/>
            </w:pPr>
            <w:r>
              <w:t>&lt;mode&gt;</w:t>
            </w:r>
          </w:p>
        </w:tc>
        <w:tc>
          <w:tcPr>
            <w:tcW w:w="8311" w:type="dxa"/>
          </w:tcPr>
          <w:p w14:paraId="3035C07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设置收到短信后向用户发送的指示方式。</w:t>
            </w:r>
          </w:p>
          <w:p w14:paraId="1925781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：短信指示代码在模组中缓存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已满，代码可存贮在其它地方或者将最旧的代码丢弃，并用最新接收到的代码去替代。</w:t>
            </w:r>
          </w:p>
          <w:p w14:paraId="4D7BC7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：当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时，舍弃保存的短信指示代码并拒绝新的指示代码，其它情况下，直接将代码显示在终端设备上。</w:t>
            </w:r>
          </w:p>
          <w:p w14:paraId="20A8AEE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：当模组在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时，短信指示代码在模组中缓存，当连接释放后，将短信指示代码通过串口输出，在其他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下，直接将代码显示在终端设备上。</w:t>
            </w:r>
          </w:p>
          <w:p w14:paraId="024A0F4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：当模组在</w:t>
            </w:r>
            <w:r>
              <w:rPr>
                <w:rFonts w:hint="eastAsia"/>
              </w:rPr>
              <w:t>On-line State</w:t>
            </w:r>
            <w:r>
              <w:rPr>
                <w:rFonts w:hint="eastAsia"/>
              </w:rPr>
              <w:t>时，短信指示代码和其它数据一起传输，代码显示在终端设备上。</w:t>
            </w:r>
          </w:p>
        </w:tc>
      </w:tr>
      <w:tr w:rsidR="00B75F46" w14:paraId="72A33A7B" w14:textId="77777777">
        <w:tc>
          <w:tcPr>
            <w:tcW w:w="1101" w:type="dxa"/>
          </w:tcPr>
          <w:p w14:paraId="22C05D72" w14:textId="77777777" w:rsidR="00B75F46" w:rsidRDefault="00D82551">
            <w:pPr>
              <w:pStyle w:val="TableText"/>
            </w:pPr>
            <w:r>
              <w:t>&lt;mt&gt;</w:t>
            </w:r>
          </w:p>
        </w:tc>
        <w:tc>
          <w:tcPr>
            <w:tcW w:w="8311" w:type="dxa"/>
          </w:tcPr>
          <w:p w14:paraId="48CDAA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设置新短信指示代码的格式，默认值为</w:t>
            </w:r>
            <w:r>
              <w:rPr>
                <w:rFonts w:hint="eastAsia"/>
              </w:rPr>
              <w:t>0</w:t>
            </w:r>
          </w:p>
          <w:p w14:paraId="15173ED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：不向终端发送新短信指示代码。</w:t>
            </w:r>
          </w:p>
          <w:p w14:paraId="37D1EC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+CMTI: "MT",&lt;index&gt;</w:t>
            </w:r>
            <w:r>
              <w:rPr>
                <w:rFonts w:hint="eastAsia"/>
              </w:rPr>
              <w:t>，短信内容存贮而不直接显示。</w:t>
            </w:r>
          </w:p>
          <w:p w14:paraId="0B7697F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：新短信指示代码格式为</w:t>
            </w:r>
            <w:r>
              <w:rPr>
                <w:rFonts w:hint="eastAsia"/>
              </w:rPr>
              <w:t>+CMT: &lt;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tooa</w:t>
            </w:r>
            <w:proofErr w:type="spellEnd"/>
            <w:r>
              <w:rPr>
                <w:rFonts w:hint="eastAsia"/>
              </w:rPr>
              <w:t>&gt;,&lt;lang&gt;,&lt;</w:t>
            </w:r>
            <w:proofErr w:type="spellStart"/>
            <w:r>
              <w:rPr>
                <w:rFonts w:hint="eastAsia"/>
              </w:rPr>
              <w:t>encod</w:t>
            </w:r>
            <w:proofErr w:type="spellEnd"/>
            <w:r>
              <w:rPr>
                <w:rFonts w:hint="eastAsia"/>
              </w:rPr>
              <w:t>&gt;,&lt;priority&gt;</w:t>
            </w:r>
          </w:p>
          <w:p w14:paraId="5FB0C59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[,&lt;</w:t>
            </w:r>
            <w:proofErr w:type="spellStart"/>
            <w:r>
              <w:rPr>
                <w:rFonts w:hint="eastAsia"/>
              </w:rPr>
              <w:t>cbn</w:t>
            </w:r>
            <w:proofErr w:type="spellEnd"/>
            <w:r>
              <w:rPr>
                <w:rFonts w:hint="eastAsia"/>
              </w:rPr>
              <w:t>&gt;],&lt;length&gt;&lt;CR&gt;&lt;LF&gt;&lt;CR&gt;&lt;LF&gt;&lt;data&gt;(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，短信内容直接显示而不存贮。</w:t>
            </w:r>
          </w:p>
          <w:p w14:paraId="1B99B43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：使用</w:t>
            </w:r>
            <w:r>
              <w:rPr>
                <w:rFonts w:hint="eastAsia"/>
              </w:rPr>
              <w:t>&lt;mt&gt;=2</w:t>
            </w:r>
            <w:r>
              <w:rPr>
                <w:rFonts w:hint="eastAsia"/>
              </w:rPr>
              <w:t>所定义的主动上报代码直接将短信指示代码传送到终端设备，其它模式的信息指示代码和</w:t>
            </w:r>
            <w:r>
              <w:rPr>
                <w:rFonts w:hint="eastAsia"/>
              </w:rPr>
              <w:t>&lt;mt&gt;=1</w:t>
            </w:r>
            <w:r>
              <w:rPr>
                <w:rFonts w:hint="eastAsia"/>
              </w:rPr>
              <w:t>相同。</w:t>
            </w:r>
          </w:p>
        </w:tc>
      </w:tr>
      <w:tr w:rsidR="00B75F46" w14:paraId="3063F7C0" w14:textId="77777777">
        <w:tc>
          <w:tcPr>
            <w:tcW w:w="1101" w:type="dxa"/>
          </w:tcPr>
          <w:p w14:paraId="7B0769BB" w14:textId="77777777" w:rsidR="00B75F46" w:rsidRDefault="00D82551">
            <w:pPr>
              <w:pStyle w:val="TableText"/>
            </w:pPr>
            <w:r>
              <w:t>&lt;bm&gt;</w:t>
            </w:r>
          </w:p>
        </w:tc>
        <w:tc>
          <w:tcPr>
            <w:tcW w:w="8311" w:type="dxa"/>
          </w:tcPr>
          <w:p w14:paraId="66701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设置新小区广播指示代码的格式，默认值为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764545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：不发送新小区广播的指示信息，小区广播也不会存贮</w:t>
            </w:r>
          </w:p>
          <w:p w14:paraId="5A8FFD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：新小区广播指示代码格式为</w:t>
            </w:r>
            <w:r>
              <w:rPr>
                <w:rFonts w:hint="eastAsia"/>
              </w:rPr>
              <w:t>+CBM: &lt;</w:t>
            </w:r>
            <w:proofErr w:type="spellStart"/>
            <w:r>
              <w:rPr>
                <w:rFonts w:hint="eastAsia"/>
              </w:rPr>
              <w:t>oa</w:t>
            </w:r>
            <w:proofErr w:type="spellEnd"/>
            <w:r>
              <w:rPr>
                <w:rFonts w:hint="eastAsia"/>
              </w:rPr>
              <w:t>&gt;,[&lt;alpha&gt;,]&lt;</w:t>
            </w:r>
            <w:proofErr w:type="spellStart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&gt;[,&lt;</w:t>
            </w:r>
            <w:proofErr w:type="spellStart"/>
            <w:r>
              <w:rPr>
                <w:rFonts w:hint="eastAsia"/>
              </w:rPr>
              <w:t>tooa</w:t>
            </w:r>
            <w:proofErr w:type="spellEnd"/>
            <w:r>
              <w:rPr>
                <w:rFonts w:hint="eastAsia"/>
              </w:rPr>
              <w:t>&gt;,&lt;length&gt;]</w:t>
            </w:r>
          </w:p>
          <w:p w14:paraId="60EAF27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&lt;CR&gt;&lt;LF&gt;&lt;data&gt;(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小区广播内容直接显示而不存贮。</w:t>
            </w:r>
          </w:p>
        </w:tc>
      </w:tr>
      <w:tr w:rsidR="00B75F46" w14:paraId="5EDA8E75" w14:textId="77777777">
        <w:tc>
          <w:tcPr>
            <w:tcW w:w="1101" w:type="dxa"/>
          </w:tcPr>
          <w:p w14:paraId="06244FA7" w14:textId="77777777" w:rsidR="00B75F46" w:rsidRDefault="00D82551">
            <w:pPr>
              <w:pStyle w:val="TableText"/>
            </w:pPr>
            <w:r>
              <w:t>&lt;ds&gt;</w:t>
            </w:r>
          </w:p>
        </w:tc>
        <w:tc>
          <w:tcPr>
            <w:tcW w:w="8311" w:type="dxa"/>
          </w:tcPr>
          <w:p w14:paraId="3A107769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短信发送的状态报告，默认值为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  <w:p w14:paraId="24C1C4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：无短信发送状态报告</w:t>
            </w:r>
          </w:p>
          <w:p w14:paraId="38983AF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：短信发送状态报告代码格式为</w:t>
            </w:r>
            <w:r>
              <w:rPr>
                <w:rFonts w:hint="eastAsia"/>
              </w:rPr>
              <w:t>+CDS: &lt;</w:t>
            </w:r>
            <w:proofErr w:type="spellStart"/>
            <w:r>
              <w:rPr>
                <w:rFonts w:hint="eastAsia"/>
              </w:rPr>
              <w:t>fo</w:t>
            </w:r>
            <w:proofErr w:type="spellEnd"/>
            <w:r>
              <w:rPr>
                <w:rFonts w:hint="eastAsia"/>
              </w:rPr>
              <w:t>&gt;,&lt;</w:t>
            </w:r>
            <w:proofErr w:type="spellStart"/>
            <w:r>
              <w:rPr>
                <w:rFonts w:hint="eastAsia"/>
              </w:rPr>
              <w:t>mr</w:t>
            </w:r>
            <w:proofErr w:type="spellEnd"/>
            <w:r>
              <w:rPr>
                <w:rFonts w:hint="eastAsia"/>
              </w:rPr>
              <w:t>&gt;,[&lt;</w:t>
            </w:r>
            <w:proofErr w:type="spellStart"/>
            <w:r>
              <w:rPr>
                <w:rFonts w:hint="eastAsia"/>
              </w:rPr>
              <w:t>ra</w:t>
            </w:r>
            <w:proofErr w:type="spellEnd"/>
            <w:r>
              <w:rPr>
                <w:rFonts w:hint="eastAsia"/>
              </w:rPr>
              <w:t>&gt;],[&lt;</w:t>
            </w:r>
            <w:proofErr w:type="spellStart"/>
            <w:r>
              <w:rPr>
                <w:rFonts w:hint="eastAsia"/>
              </w:rPr>
              <w:t>tora</w:t>
            </w:r>
            <w:proofErr w:type="spellEnd"/>
            <w:r>
              <w:rPr>
                <w:rFonts w:hint="eastAsia"/>
              </w:rPr>
              <w:t>&gt;],&lt;</w:t>
            </w:r>
            <w:proofErr w:type="spellStart"/>
            <w:r>
              <w:rPr>
                <w:rFonts w:hint="eastAsia"/>
              </w:rPr>
              <w:t>scts</w:t>
            </w:r>
            <w:proofErr w:type="spellEnd"/>
            <w:r>
              <w:rPr>
                <w:rFonts w:hint="eastAsia"/>
              </w:rPr>
              <w:t>&gt;,</w:t>
            </w:r>
          </w:p>
          <w:p w14:paraId="431A311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&lt;dt&gt;,&lt;</w:t>
            </w:r>
            <w:proofErr w:type="spellStart"/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>&gt;(</w:t>
            </w:r>
            <w:r>
              <w:rPr>
                <w:rFonts w:hint="eastAsia"/>
              </w:rPr>
              <w:t>文本模式</w:t>
            </w:r>
            <w:r>
              <w:rPr>
                <w:rFonts w:hint="eastAsia"/>
              </w:rPr>
              <w:t>)</w:t>
            </w:r>
          </w:p>
        </w:tc>
      </w:tr>
      <w:tr w:rsidR="00B75F46" w14:paraId="44A0D116" w14:textId="77777777">
        <w:tc>
          <w:tcPr>
            <w:tcW w:w="1101" w:type="dxa"/>
          </w:tcPr>
          <w:p w14:paraId="0197FA7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bfr</w:t>
            </w:r>
            <w:proofErr w:type="spellEnd"/>
            <w:r>
              <w:t>&gt;</w:t>
            </w:r>
          </w:p>
        </w:tc>
        <w:tc>
          <w:tcPr>
            <w:tcW w:w="8311" w:type="dxa"/>
          </w:tcPr>
          <w:p w14:paraId="3E6F960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默认值为</w:t>
            </w:r>
            <w:r>
              <w:t xml:space="preserve"> 0</w:t>
            </w:r>
            <w:r>
              <w:rPr>
                <w:rFonts w:hint="eastAsia"/>
              </w:rPr>
              <w:t>。</w:t>
            </w:r>
          </w:p>
          <w:p w14:paraId="59DB16E8" w14:textId="77777777" w:rsidR="00B75F46" w:rsidRDefault="00D82551">
            <w:pPr>
              <w:pStyle w:val="TableText"/>
            </w:pPr>
            <w:r>
              <w:t>0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存贮在</w:t>
            </w:r>
            <w:r>
              <w:t>TA</w:t>
            </w:r>
            <w:r>
              <w:t>中的该指令定义的代码将会被发送到</w:t>
            </w:r>
            <w:r>
              <w:t>TE</w:t>
            </w:r>
            <w:r>
              <w:rPr>
                <w:rFonts w:hint="eastAsia"/>
              </w:rPr>
              <w:t>，</w:t>
            </w:r>
            <w:r>
              <w:t>模组在传送代码之前</w:t>
            </w:r>
            <w:r>
              <w:rPr>
                <w:rFonts w:hint="eastAsia"/>
              </w:rPr>
              <w:t>，</w:t>
            </w:r>
            <w:r>
              <w:t>会先返回</w:t>
            </w:r>
            <w:r>
              <w:t>"OK"</w:t>
            </w:r>
            <w:r>
              <w:rPr>
                <w:rFonts w:hint="eastAsia"/>
              </w:rPr>
              <w:t>。</w:t>
            </w:r>
          </w:p>
          <w:p w14:paraId="450AA676" w14:textId="77777777" w:rsidR="00B75F46" w:rsidRDefault="00D82551">
            <w:pPr>
              <w:pStyle w:val="TableText"/>
            </w:pPr>
            <w:r>
              <w:t>1</w:t>
            </w:r>
            <w:r>
              <w:t>：当</w:t>
            </w:r>
            <w:r>
              <w:t>&lt;mode&gt;</w:t>
            </w:r>
            <w:r>
              <w:t>设为</w:t>
            </w:r>
            <w:r>
              <w:t>1</w:t>
            </w:r>
            <w:r>
              <w:t>、</w:t>
            </w:r>
            <w:r>
              <w:rPr>
                <w:rFonts w:hint="eastAsia"/>
              </w:rPr>
              <w:t>2</w:t>
            </w:r>
            <w:r>
              <w:t>时，存贮在</w:t>
            </w:r>
            <w:r>
              <w:t>TA</w:t>
            </w:r>
            <w:r>
              <w:t>中的该指令定义的代码将会被清除</w:t>
            </w:r>
            <w:r>
              <w:rPr>
                <w:rFonts w:hint="eastAsia"/>
              </w:rPr>
              <w:t>。</w:t>
            </w:r>
          </w:p>
        </w:tc>
      </w:tr>
    </w:tbl>
    <w:p w14:paraId="6882191F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10D6169E" w14:textId="77777777" w:rsidTr="00D4490B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620ABC30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8DEF7F" wp14:editId="4129BB0C">
                  <wp:extent cx="441960" cy="359410"/>
                  <wp:effectExtent l="0" t="0" r="0" b="2540"/>
                  <wp:docPr id="165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50E255ED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4D096D">
              <w:rPr>
                <w:rFonts w:hint="eastAsia"/>
              </w:rPr>
              <w:t>默</w:t>
            </w:r>
            <w:r w:rsidRPr="002D7703">
              <w:rPr>
                <w:rFonts w:hint="eastAsia"/>
              </w:rPr>
              <w:t>认值为</w:t>
            </w:r>
            <w:r w:rsidRPr="002D7703">
              <w:t>0, 0, 0, 0, 0</w:t>
            </w:r>
            <w:r w:rsidRPr="002D7703">
              <w:rPr>
                <w:rFonts w:hint="eastAsia"/>
              </w:rPr>
              <w:t>；</w:t>
            </w:r>
          </w:p>
          <w:p w14:paraId="160752CC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建议设置为</w:t>
            </w:r>
            <w:r w:rsidRPr="002D7703">
              <w:t>+CNMI: 2,1,0,0,0</w:t>
            </w:r>
            <w:r w:rsidRPr="002D7703">
              <w:rPr>
                <w:rFonts w:hint="eastAsia"/>
              </w:rPr>
              <w:t>（新短信内容存贮</w:t>
            </w:r>
            <w:r w:rsidRPr="002D7703">
              <w:t>SIM</w:t>
            </w:r>
            <w:r w:rsidRPr="002D7703">
              <w:rPr>
                <w:rFonts w:hint="eastAsia"/>
              </w:rPr>
              <w:t>卡而不直接显示）或</w:t>
            </w:r>
            <w:r w:rsidRPr="002D7703">
              <w:t>+CNMI: 2,2,0,0,0</w:t>
            </w:r>
            <w:r w:rsidRPr="002D7703">
              <w:rPr>
                <w:rFonts w:hint="eastAsia"/>
              </w:rPr>
              <w:t>（新短信内容直接显示而不存贮在</w:t>
            </w:r>
            <w:r w:rsidRPr="002D7703">
              <w:t>SIM</w:t>
            </w:r>
            <w:r w:rsidRPr="002D7703">
              <w:rPr>
                <w:rFonts w:hint="eastAsia"/>
              </w:rPr>
              <w:t>卡）；</w:t>
            </w:r>
          </w:p>
          <w:p w14:paraId="32000C97" w14:textId="77777777" w:rsidR="00B75F46" w:rsidRPr="002D7703" w:rsidRDefault="00D82551" w:rsidP="002D7703">
            <w:pPr>
              <w:pStyle w:val="CAUTIONText"/>
              <w:spacing w:before="120" w:after="120"/>
              <w:ind w:firstLine="360"/>
            </w:pPr>
            <w:r w:rsidRPr="002D7703">
              <w:rPr>
                <w:rFonts w:hint="eastAsia"/>
              </w:rPr>
              <w:t>短信根据存储位置分为</w:t>
            </w:r>
            <w:r w:rsidRPr="002D7703">
              <w:t>class0~3</w:t>
            </w:r>
            <w:r w:rsidRPr="002D7703">
              <w:rPr>
                <w:rFonts w:hint="eastAsia"/>
              </w:rPr>
              <w:t>四类</w:t>
            </w:r>
          </w:p>
          <w:p w14:paraId="46EFC456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0</w:t>
            </w:r>
            <w:r w:rsidRPr="002D7703">
              <w:rPr>
                <w:rFonts w:hint="eastAsia"/>
              </w:rPr>
              <w:t>：只显示，不储存</w:t>
            </w:r>
          </w:p>
          <w:p w14:paraId="774BFC05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1</w:t>
            </w:r>
            <w:r w:rsidRPr="002D7703">
              <w:rPr>
                <w:rFonts w:hint="eastAsia"/>
              </w:rPr>
              <w:t>：储存在</w:t>
            </w:r>
            <w:r w:rsidRPr="002D7703">
              <w:t>ME</w:t>
            </w:r>
            <w:r w:rsidRPr="002D7703">
              <w:rPr>
                <w:rFonts w:hint="eastAsia"/>
              </w:rPr>
              <w:t>内存中</w:t>
            </w:r>
          </w:p>
          <w:p w14:paraId="3910316B" w14:textId="77777777" w:rsidR="00B75F46" w:rsidRPr="002D7703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t>Class 2</w:t>
            </w:r>
            <w:r w:rsidRPr="002D7703">
              <w:rPr>
                <w:rFonts w:hint="eastAsia"/>
              </w:rPr>
              <w:t>：储存在</w:t>
            </w:r>
            <w:r w:rsidRPr="002D7703">
              <w:t>SIM</w:t>
            </w:r>
            <w:r w:rsidRPr="002D7703">
              <w:rPr>
                <w:rFonts w:hint="eastAsia"/>
              </w:rPr>
              <w:t>卡中</w:t>
            </w:r>
          </w:p>
          <w:p w14:paraId="3D44BB66" w14:textId="77777777" w:rsidR="00B75F46" w:rsidRPr="004D096D" w:rsidRDefault="00D82551" w:rsidP="002D7703">
            <w:pPr>
              <w:pStyle w:val="CAUTIONTextList"/>
              <w:spacing w:before="120" w:after="120"/>
              <w:ind w:left="780" w:hanging="360"/>
            </w:pPr>
            <w:r w:rsidRPr="002D7703">
              <w:lastRenderedPageBreak/>
              <w:t>Class 3</w:t>
            </w:r>
            <w:r w:rsidRPr="002D7703">
              <w:rPr>
                <w:rFonts w:hint="eastAsia"/>
              </w:rPr>
              <w:t>：直接传输到</w:t>
            </w:r>
            <w:r w:rsidRPr="002D7703">
              <w:t>TE</w:t>
            </w:r>
          </w:p>
        </w:tc>
      </w:tr>
    </w:tbl>
    <w:p w14:paraId="002E67B8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A97A9D7" w14:textId="77777777">
        <w:trPr>
          <w:trHeight w:val="74"/>
        </w:trPr>
        <w:tc>
          <w:tcPr>
            <w:tcW w:w="4111" w:type="dxa"/>
            <w:vAlign w:val="center"/>
          </w:tcPr>
          <w:p w14:paraId="0F4DB9CA" w14:textId="77777777" w:rsidR="00B75F46" w:rsidRDefault="00D82551">
            <w:pPr>
              <w:pStyle w:val="TerminalDisplay"/>
            </w:pPr>
            <w:r>
              <w:t>AT+CNMI=1,1,0,0,0</w:t>
            </w:r>
          </w:p>
          <w:p w14:paraId="33DD39D9" w14:textId="77777777" w:rsidR="00B75F46" w:rsidRDefault="00B75F46">
            <w:pPr>
              <w:pStyle w:val="TerminalDisplay"/>
            </w:pPr>
          </w:p>
          <w:p w14:paraId="49011C45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4AA658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设置收到短信后向用户发送的指示方式，新短信指示代码的格式</w:t>
            </w:r>
            <w:r>
              <w:t>,</w:t>
            </w:r>
            <w:r>
              <w:rPr>
                <w:rFonts w:hint="eastAsia"/>
              </w:rPr>
              <w:t>新小区广播指示代码的格式，短信发送的状态报告</w:t>
            </w:r>
          </w:p>
        </w:tc>
      </w:tr>
      <w:tr w:rsidR="00B75F46" w14:paraId="722A9138" w14:textId="77777777">
        <w:trPr>
          <w:trHeight w:val="74"/>
        </w:trPr>
        <w:tc>
          <w:tcPr>
            <w:tcW w:w="4111" w:type="dxa"/>
            <w:vAlign w:val="center"/>
          </w:tcPr>
          <w:p w14:paraId="575B8BB3" w14:textId="77777777" w:rsidR="00B75F46" w:rsidRDefault="00D82551">
            <w:pPr>
              <w:pStyle w:val="TerminalDisplay"/>
            </w:pPr>
            <w:r>
              <w:t>AT+CNMI=5</w:t>
            </w:r>
          </w:p>
          <w:p w14:paraId="6E0B2FC3" w14:textId="77777777" w:rsidR="00B75F46" w:rsidRDefault="00B75F46">
            <w:pPr>
              <w:pStyle w:val="TerminalDisplay"/>
            </w:pPr>
          </w:p>
          <w:p w14:paraId="3E342E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72EC66A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设置错误参数</w:t>
            </w:r>
          </w:p>
        </w:tc>
      </w:tr>
      <w:tr w:rsidR="00B75F46" w14:paraId="38DACFD3" w14:textId="77777777">
        <w:trPr>
          <w:trHeight w:val="74"/>
        </w:trPr>
        <w:tc>
          <w:tcPr>
            <w:tcW w:w="4111" w:type="dxa"/>
            <w:vAlign w:val="center"/>
          </w:tcPr>
          <w:p w14:paraId="6612040F" w14:textId="77777777" w:rsidR="00B75F46" w:rsidRDefault="00D82551">
            <w:pPr>
              <w:pStyle w:val="TerminalDisplay"/>
            </w:pPr>
            <w:r>
              <w:t>AT+CNMI=?</w:t>
            </w:r>
          </w:p>
          <w:p w14:paraId="5C3290E2" w14:textId="77777777" w:rsidR="00B75F46" w:rsidRDefault="00B75F46">
            <w:pPr>
              <w:pStyle w:val="TerminalDisplay"/>
            </w:pPr>
          </w:p>
          <w:p w14:paraId="1AED1B59" w14:textId="77777777" w:rsidR="00B75F46" w:rsidRDefault="00D82551">
            <w:pPr>
              <w:pStyle w:val="TerminalDisplay"/>
            </w:pPr>
            <w:r>
              <w:t>+CNMI: (0-3),(0-3),(0-3),(0-1),(0-1)</w:t>
            </w:r>
          </w:p>
          <w:p w14:paraId="153EF8B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BD8D7C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查询指令参数可设置的范围</w:t>
            </w:r>
          </w:p>
        </w:tc>
      </w:tr>
      <w:tr w:rsidR="00B75F46" w14:paraId="4D0D2C7C" w14:textId="77777777">
        <w:trPr>
          <w:trHeight w:val="74"/>
        </w:trPr>
        <w:tc>
          <w:tcPr>
            <w:tcW w:w="4111" w:type="dxa"/>
            <w:vAlign w:val="center"/>
          </w:tcPr>
          <w:p w14:paraId="3D63A606" w14:textId="77777777" w:rsidR="00B75F46" w:rsidRDefault="00D82551">
            <w:pPr>
              <w:pStyle w:val="TerminalDisplay"/>
            </w:pPr>
            <w:r>
              <w:t>AT+CNMI?</w:t>
            </w:r>
          </w:p>
          <w:p w14:paraId="32E4FBE3" w14:textId="77777777" w:rsidR="00B75F46" w:rsidRDefault="00B75F46">
            <w:pPr>
              <w:pStyle w:val="TerminalDisplay"/>
            </w:pPr>
          </w:p>
          <w:p w14:paraId="15A006CA" w14:textId="77777777" w:rsidR="00B75F46" w:rsidRDefault="00D82551">
            <w:pPr>
              <w:pStyle w:val="TerminalDisplay"/>
            </w:pPr>
            <w:r>
              <w:t>+CNMI:1,1,0,0,0</w:t>
            </w:r>
          </w:p>
          <w:p w14:paraId="3731264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39598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查询指令当前设置参数值</w:t>
            </w:r>
          </w:p>
        </w:tc>
      </w:tr>
    </w:tbl>
    <w:p w14:paraId="0D705C5A" w14:textId="07005154" w:rsidR="00B75F46" w:rsidRDefault="00D82551" w:rsidP="00AD0129">
      <w:pPr>
        <w:pStyle w:val="20"/>
      </w:pPr>
      <w:bookmarkStart w:id="226" w:name="_Toc446925304"/>
      <w:bookmarkStart w:id="227" w:name="_Toc484166843"/>
      <w:bookmarkStart w:id="228" w:name="_Toc515287935"/>
      <w:bookmarkStart w:id="229" w:name="_Toc25313034"/>
      <w:bookmarkStart w:id="230" w:name="_Toc516837189"/>
      <w:bookmarkStart w:id="231" w:name="_Toc47513249"/>
      <w:bookmarkStart w:id="232" w:name="_Toc72417903"/>
      <w:bookmarkStart w:id="233" w:name="_Toc209020551"/>
      <w:r>
        <w:t>AT+CMGR</w:t>
      </w:r>
      <w:bookmarkEnd w:id="226"/>
      <w:bookmarkEnd w:id="227"/>
      <w:bookmarkEnd w:id="228"/>
      <w:bookmarkEnd w:id="229"/>
      <w:bookmarkEnd w:id="23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读短消息</w:t>
      </w:r>
      <w:bookmarkEnd w:id="231"/>
      <w:bookmarkEnd w:id="232"/>
      <w:bookmarkEnd w:id="233"/>
      <w:proofErr w:type="spellEnd"/>
    </w:p>
    <w:p w14:paraId="2A93B13A" w14:textId="77777777" w:rsidR="00B75F46" w:rsidRDefault="00D82551">
      <w:pPr>
        <w:pStyle w:val="afc"/>
      </w:pPr>
      <w:r>
        <w:rPr>
          <w:rFonts w:hint="eastAsia"/>
        </w:rPr>
        <w:t>读取当前存储器中的短消息（需预先通过</w:t>
      </w:r>
      <w:r>
        <w:t>AT+CPMS</w:t>
      </w:r>
      <w:r>
        <w:rPr>
          <w:rFonts w:hint="eastAsia"/>
        </w:rPr>
        <w:t>指令设定当前存储器）。</w:t>
      </w:r>
    </w:p>
    <w:p w14:paraId="7F02D150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如果接收到的短信状态是未读的，执行该指令后，短信存储状态就变成已读。</w:t>
      </w:r>
    </w:p>
    <w:p w14:paraId="2A24E2B3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60"/>
        <w:gridCol w:w="2757"/>
        <w:gridCol w:w="5711"/>
      </w:tblGrid>
      <w:tr w:rsidR="00B75F46" w14:paraId="165C945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6419B19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32" w:type="pct"/>
          </w:tcPr>
          <w:p w14:paraId="48BEA90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966" w:type="pct"/>
          </w:tcPr>
          <w:p w14:paraId="55681E3B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67053F0A" w14:textId="77777777" w:rsidTr="00B75F46">
        <w:trPr>
          <w:trHeight w:val="18"/>
        </w:trPr>
        <w:tc>
          <w:tcPr>
            <w:tcW w:w="602" w:type="pct"/>
          </w:tcPr>
          <w:p w14:paraId="78B40F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432" w:type="pct"/>
          </w:tcPr>
          <w:p w14:paraId="2EB5DF1A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AT+CMGR=&lt;index&gt;&lt;CR&gt;</w:t>
            </w:r>
          </w:p>
        </w:tc>
        <w:tc>
          <w:tcPr>
            <w:tcW w:w="2966" w:type="pct"/>
          </w:tcPr>
          <w:p w14:paraId="123CA836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3C0DE93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SMS-DELIVER</w:t>
            </w:r>
            <w:r>
              <w:rPr>
                <w:rFonts w:hint="eastAsia"/>
              </w:rPr>
              <w:t>：</w:t>
            </w:r>
          </w:p>
          <w:p w14:paraId="7CB80B3C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</w:t>
            </w:r>
            <w:proofErr w:type="spellStart"/>
            <w:r>
              <w:t>oa</w:t>
            </w:r>
            <w:proofErr w:type="spellEnd"/>
            <w:r>
              <w:t>&gt;,[&lt;alpha&gt;],&lt;</w:t>
            </w:r>
            <w:proofErr w:type="spellStart"/>
            <w:r>
              <w:t>scts</w:t>
            </w:r>
            <w:proofErr w:type="spellEnd"/>
            <w:r>
              <w:t>&gt;[,&lt;</w:t>
            </w:r>
            <w:proofErr w:type="spellStart"/>
            <w:r>
              <w:t>tooa</w:t>
            </w:r>
            <w:proofErr w:type="spellEnd"/>
            <w:r>
              <w:t>&gt;,&lt;</w:t>
            </w:r>
            <w:proofErr w:type="spellStart"/>
            <w:r>
              <w:t>fo</w:t>
            </w:r>
            <w:proofErr w:type="spellEnd"/>
            <w:r>
              <w:t>&gt;, &lt;</w:t>
            </w:r>
            <w:proofErr w:type="spellStart"/>
            <w:r>
              <w:t>pid</w:t>
            </w:r>
            <w:proofErr w:type="spellEnd"/>
            <w:r>
              <w:t>&gt;,&lt;</w:t>
            </w:r>
            <w:proofErr w:type="spellStart"/>
            <w:r>
              <w:t>dcs</w:t>
            </w:r>
            <w:proofErr w:type="spellEnd"/>
            <w:r>
              <w:t>&gt;,&lt;</w:t>
            </w:r>
            <w:proofErr w:type="spellStart"/>
            <w:r>
              <w:t>sca</w:t>
            </w:r>
            <w:proofErr w:type="spellEnd"/>
            <w:r>
              <w:t>&gt;,&lt;tosca&gt;,&lt;length&gt;]&lt;CR&gt;&lt;LF&gt;&lt;data&gt;</w:t>
            </w:r>
          </w:p>
          <w:p w14:paraId="3B94087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91586E3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SMS-SUBMIT</w:t>
            </w:r>
            <w:r>
              <w:rPr>
                <w:rFonts w:hint="eastAsia"/>
              </w:rPr>
              <w:t>：</w:t>
            </w:r>
          </w:p>
          <w:p w14:paraId="09E47B26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>+CMGR: &lt;stat&gt;,&lt;da&gt;,[&lt;alpha&gt;][,&lt;</w:t>
            </w:r>
            <w:proofErr w:type="spellStart"/>
            <w:r>
              <w:t>toda</w:t>
            </w:r>
            <w:proofErr w:type="spellEnd"/>
            <w:r>
              <w:t>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pid</w:t>
            </w:r>
            <w:proofErr w:type="spellEnd"/>
            <w:r>
              <w:t>&gt;, &lt;</w:t>
            </w:r>
            <w:proofErr w:type="spellStart"/>
            <w:r>
              <w:t>dcs</w:t>
            </w:r>
            <w:proofErr w:type="spellEnd"/>
            <w:r>
              <w:t>&gt;,[&lt;</w:t>
            </w:r>
            <w:proofErr w:type="spellStart"/>
            <w:r>
              <w:t>vp</w:t>
            </w:r>
            <w:proofErr w:type="spellEnd"/>
            <w:r>
              <w:t>&gt;],&lt;</w:t>
            </w:r>
            <w:proofErr w:type="spellStart"/>
            <w:r>
              <w:t>sca</w:t>
            </w:r>
            <w:proofErr w:type="spellEnd"/>
            <w:r>
              <w:t>&gt;,&lt;tosca&gt;,&lt;length&gt;]&lt;CR&gt;&lt;LF&gt;&lt;data&gt;</w:t>
            </w:r>
          </w:p>
          <w:p w14:paraId="1D551BA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651193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SMS-STATUS-REPORT</w:t>
            </w:r>
            <w:r>
              <w:rPr>
                <w:rFonts w:hint="eastAsia"/>
              </w:rPr>
              <w:t>：</w:t>
            </w:r>
          </w:p>
          <w:p w14:paraId="6E472AB0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</w:t>
            </w:r>
            <w:r>
              <w:t xml:space="preserve">+CMGR: </w:t>
            </w:r>
            <w:r>
              <w:lastRenderedPageBreak/>
              <w:t>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mr</w:t>
            </w:r>
            <w:proofErr w:type="spellEnd"/>
            <w:r>
              <w:t>&gt;,[&lt;</w:t>
            </w:r>
            <w:proofErr w:type="spellStart"/>
            <w:r>
              <w:t>ra</w:t>
            </w:r>
            <w:proofErr w:type="spellEnd"/>
            <w:r>
              <w:t>&gt;],[&lt;</w:t>
            </w:r>
            <w:proofErr w:type="spellStart"/>
            <w:r>
              <w:t>tora</w:t>
            </w:r>
            <w:proofErr w:type="spellEnd"/>
            <w:r>
              <w:t>&gt;],&lt;</w:t>
            </w:r>
            <w:proofErr w:type="spellStart"/>
            <w:r>
              <w:t>scts</w:t>
            </w:r>
            <w:proofErr w:type="spellEnd"/>
            <w:r>
              <w:t>&gt;,&lt;dt&gt;, &lt;</w:t>
            </w:r>
            <w:proofErr w:type="spellStart"/>
            <w:r>
              <w:t>st</w:t>
            </w:r>
            <w:proofErr w:type="spellEnd"/>
            <w:r>
              <w:t>&gt;</w:t>
            </w:r>
          </w:p>
          <w:p w14:paraId="3B3D94E1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48547C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>SMS-COMMAND</w:t>
            </w:r>
            <w:r>
              <w:rPr>
                <w:rFonts w:hint="eastAsia"/>
              </w:rPr>
              <w:t>：</w:t>
            </w:r>
          </w:p>
          <w:p w14:paraId="481FF83C" w14:textId="77777777" w:rsidR="00B75F46" w:rsidRDefault="00D82551">
            <w:pPr>
              <w:pStyle w:val="ItemListTextinTable"/>
              <w:ind w:left="420"/>
            </w:pPr>
            <w:r>
              <w:t>&lt;CR&gt;&lt;LF&gt;+CMGR: 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ct</w:t>
            </w:r>
            <w:proofErr w:type="spellEnd"/>
            <w:r>
              <w:t>&gt;[,&lt;</w:t>
            </w:r>
            <w:proofErr w:type="spellStart"/>
            <w:r>
              <w:t>pid</w:t>
            </w:r>
            <w:proofErr w:type="spellEnd"/>
            <w:r>
              <w:t>&gt;,[&lt;</w:t>
            </w:r>
            <w:proofErr w:type="spellStart"/>
            <w:r>
              <w:t>mn</w:t>
            </w:r>
            <w:proofErr w:type="spellEnd"/>
            <w:r>
              <w:t>&gt;],[&lt;da&gt;], [&lt;</w:t>
            </w:r>
            <w:proofErr w:type="spellStart"/>
            <w:r>
              <w:t>toda</w:t>
            </w:r>
            <w:proofErr w:type="spellEnd"/>
            <w:r>
              <w:t>&gt;],&lt;length&gt;&lt;CR&gt;&lt;LF&gt;&lt;</w:t>
            </w:r>
            <w:proofErr w:type="spellStart"/>
            <w:r>
              <w:t>cdata</w:t>
            </w:r>
            <w:proofErr w:type="spellEnd"/>
            <w:r>
              <w:t>&gt;]</w:t>
            </w:r>
          </w:p>
          <w:p w14:paraId="0D82E63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71C5E22E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命令执行成功并且命令属于</w:t>
            </w:r>
            <w:r>
              <w:t xml:space="preserve"> CBM-STORAGE : </w:t>
            </w:r>
          </w:p>
          <w:p w14:paraId="4F82ECA1" w14:textId="77777777" w:rsidR="00B75F46" w:rsidRDefault="00D82551">
            <w:pPr>
              <w:pStyle w:val="ItemListTextinTable"/>
              <w:ind w:left="420"/>
            </w:pPr>
            <w:r>
              <w:t>&lt;CR&gt;&lt;LF&gt;+CMGR: &lt;stat&gt;,&lt;</w:t>
            </w:r>
            <w:proofErr w:type="spellStart"/>
            <w:r>
              <w:t>sn</w:t>
            </w:r>
            <w:proofErr w:type="spellEnd"/>
            <w:r>
              <w:t>&gt;,&lt;mid&gt;,&lt;</w:t>
            </w:r>
            <w:proofErr w:type="spellStart"/>
            <w:r>
              <w:t>dcs</w:t>
            </w:r>
            <w:proofErr w:type="spellEnd"/>
            <w:r>
              <w:t>&gt;,&lt;page&gt;,&lt;pages&gt;&lt;CR&gt;&lt;LF&gt;&lt;data&gt;</w:t>
            </w:r>
          </w:p>
          <w:p w14:paraId="6CBCC84F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215D6727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174AFEBD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</w:p>
          <w:p w14:paraId="331B5BA6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3B97B19E" w14:textId="77777777" w:rsidR="00B75F46" w:rsidRDefault="00D82551">
            <w:pPr>
              <w:pStyle w:val="ItemListTextinTable"/>
              <w:ind w:left="420"/>
            </w:pPr>
            <w:r>
              <w:t>&lt;CR&gt;&lt;LF&gt;+CMGR: &lt;stat&gt;,[&lt;alpha&gt;],&lt;length&gt;&lt;CR&gt;&lt;LF&gt;&lt;</w:t>
            </w:r>
            <w:proofErr w:type="spellStart"/>
            <w:r>
              <w:t>pdu</w:t>
            </w:r>
            <w:proofErr w:type="spellEnd"/>
            <w:r>
              <w:t>&gt;</w:t>
            </w:r>
          </w:p>
          <w:p w14:paraId="4585CAB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8BEEA42" w14:textId="77777777" w:rsidR="00B75F46" w:rsidRDefault="00D82551">
            <w:pPr>
              <w:pStyle w:val="ItemListinTable"/>
            </w:pPr>
            <w:bookmarkStart w:id="234" w:name="OLE_LINK43"/>
            <w:bookmarkStart w:id="235" w:name="OLE_LINK42"/>
            <w:r>
              <w:rPr>
                <w:rFonts w:hint="eastAsia"/>
              </w:rPr>
              <w:t>命令执行失败：</w:t>
            </w:r>
          </w:p>
          <w:p w14:paraId="0F2DB1A8" w14:textId="77777777" w:rsidR="00B75F46" w:rsidRDefault="00D82551">
            <w:pPr>
              <w:pStyle w:val="ItemListTextinTable"/>
              <w:ind w:left="420"/>
            </w:pPr>
            <w:r>
              <w:t>&lt;CR&gt;&lt;LF&gt;ERROR&lt;CR&gt;&lt;LF&gt;</w:t>
            </w:r>
            <w:bookmarkEnd w:id="234"/>
            <w:bookmarkEnd w:id="235"/>
          </w:p>
        </w:tc>
      </w:tr>
    </w:tbl>
    <w:p w14:paraId="4F5047A3" w14:textId="77777777" w:rsidR="00B75F46" w:rsidRDefault="00D82551">
      <w:pPr>
        <w:pStyle w:val="BlockLabel"/>
      </w:pPr>
      <w:r>
        <w:rPr>
          <w:rFonts w:hint="eastAsia"/>
        </w:rPr>
        <w:lastRenderedPageBreak/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668"/>
        <w:gridCol w:w="7744"/>
      </w:tblGrid>
      <w:tr w:rsidR="00B75F46" w14:paraId="0122A02E" w14:textId="77777777">
        <w:tc>
          <w:tcPr>
            <w:tcW w:w="1668" w:type="dxa"/>
          </w:tcPr>
          <w:p w14:paraId="55D90C5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744" w:type="dxa"/>
          </w:tcPr>
          <w:p w14:paraId="02BBFE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短信在</w:t>
            </w:r>
            <w:r>
              <w:t>&lt;mem1&gt;</w:t>
            </w:r>
            <w:r>
              <w:rPr>
                <w:rFonts w:hint="eastAsia"/>
              </w:rPr>
              <w:t>的索引号，</w:t>
            </w:r>
            <w:r>
              <w:t>CMGR</w:t>
            </w:r>
            <w:r>
              <w:rPr>
                <w:rFonts w:hint="eastAsia"/>
              </w:rPr>
              <w:t>读取的是</w:t>
            </w:r>
            <w:r>
              <w:t>&lt;mem1&gt;</w:t>
            </w:r>
            <w:r>
              <w:rPr>
                <w:rFonts w:hint="eastAsia"/>
              </w:rPr>
              <w:t>的短信</w:t>
            </w:r>
          </w:p>
        </w:tc>
      </w:tr>
      <w:tr w:rsidR="00B75F46" w14:paraId="4C684B74" w14:textId="77777777">
        <w:tc>
          <w:tcPr>
            <w:tcW w:w="1668" w:type="dxa"/>
          </w:tcPr>
          <w:p w14:paraId="2867B678" w14:textId="77777777" w:rsidR="00B75F46" w:rsidRDefault="00D8255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s</w:t>
            </w:r>
            <w:r>
              <w:t>tat</w:t>
            </w:r>
            <w:r>
              <w:rPr>
                <w:rFonts w:hint="eastAsia"/>
              </w:rPr>
              <w:t>&gt;</w:t>
            </w:r>
          </w:p>
        </w:tc>
        <w:tc>
          <w:tcPr>
            <w:tcW w:w="7744" w:type="dxa"/>
          </w:tcPr>
          <w:p w14:paraId="2DCFD515" w14:textId="77777777" w:rsidR="00B75F46" w:rsidRDefault="00D82551">
            <w:pPr>
              <w:pStyle w:val="ItemListinTable"/>
            </w:pPr>
            <w:r>
              <w:t>TEXT mode</w:t>
            </w:r>
          </w:p>
          <w:p w14:paraId="192E55DE" w14:textId="77777777" w:rsidR="00B75F46" w:rsidRDefault="00D82551">
            <w:pPr>
              <w:pStyle w:val="ItemListTextinTable"/>
              <w:ind w:left="420"/>
            </w:pPr>
            <w:r>
              <w:t>“REC UNREAD”</w:t>
            </w:r>
            <w:r>
              <w:rPr>
                <w:rFonts w:hint="eastAsia"/>
              </w:rPr>
              <w:t>已接收未读取的消息</w:t>
            </w:r>
          </w:p>
          <w:p w14:paraId="21A0EF91" w14:textId="77777777" w:rsidR="00B75F46" w:rsidRDefault="00D82551">
            <w:pPr>
              <w:pStyle w:val="ItemListTextinTable"/>
              <w:ind w:left="420"/>
            </w:pPr>
            <w:r>
              <w:t>“REC READ”</w:t>
            </w:r>
            <w:r>
              <w:rPr>
                <w:rFonts w:hint="eastAsia"/>
              </w:rPr>
              <w:t>已接收已读取的消息</w:t>
            </w:r>
          </w:p>
          <w:p w14:paraId="36135B91" w14:textId="77777777" w:rsidR="00B75F46" w:rsidRDefault="00D82551">
            <w:pPr>
              <w:pStyle w:val="ItemListTextinTable"/>
              <w:ind w:left="420"/>
            </w:pPr>
            <w:r>
              <w:t>“STO UNSENT”</w:t>
            </w:r>
            <w:r>
              <w:rPr>
                <w:rFonts w:hint="eastAsia"/>
              </w:rPr>
              <w:t>已存储未发送的消息</w:t>
            </w:r>
          </w:p>
          <w:p w14:paraId="1FAC8941" w14:textId="77777777" w:rsidR="00B75F46" w:rsidRDefault="00D82551">
            <w:pPr>
              <w:pStyle w:val="ItemListTextinTable"/>
              <w:ind w:left="420"/>
            </w:pPr>
            <w:r>
              <w:t>“STO SENT”</w:t>
            </w:r>
            <w:r>
              <w:rPr>
                <w:rFonts w:hint="eastAsia"/>
              </w:rPr>
              <w:t>已存储已发送的消息</w:t>
            </w:r>
          </w:p>
          <w:p w14:paraId="391A4DFE" w14:textId="77777777" w:rsidR="00B75F46" w:rsidRDefault="00D82551">
            <w:pPr>
              <w:pStyle w:val="ItemListinTable"/>
            </w:pPr>
            <w:r>
              <w:t>PDU mode</w:t>
            </w:r>
          </w:p>
          <w:p w14:paraId="412ED8C6" w14:textId="77777777" w:rsidR="00B75F46" w:rsidRDefault="00D82551">
            <w:pPr>
              <w:pStyle w:val="ItemListTextinTable"/>
              <w:ind w:left="420"/>
            </w:pPr>
            <w:r>
              <w:t xml:space="preserve">0 </w:t>
            </w:r>
            <w:r>
              <w:rPr>
                <w:rFonts w:hint="eastAsia"/>
              </w:rPr>
              <w:t>已接收未读取的消息</w:t>
            </w:r>
          </w:p>
          <w:p w14:paraId="3D3EF30E" w14:textId="77777777" w:rsidR="00B75F46" w:rsidRDefault="00D82551">
            <w:pPr>
              <w:pStyle w:val="ItemListTextinTable"/>
              <w:ind w:left="420"/>
            </w:pPr>
            <w:r>
              <w:t xml:space="preserve">1 </w:t>
            </w:r>
            <w:r>
              <w:rPr>
                <w:rFonts w:hint="eastAsia"/>
              </w:rPr>
              <w:t>已接收已读取的消息</w:t>
            </w:r>
          </w:p>
          <w:p w14:paraId="32FF32BC" w14:textId="77777777" w:rsidR="00B75F46" w:rsidRDefault="00D82551">
            <w:pPr>
              <w:pStyle w:val="ItemListTextinTable"/>
              <w:ind w:left="420"/>
            </w:pPr>
            <w:r>
              <w:t xml:space="preserve">2 </w:t>
            </w:r>
            <w:r>
              <w:rPr>
                <w:rFonts w:hint="eastAsia"/>
              </w:rPr>
              <w:t>已存储未发送的消息</w:t>
            </w:r>
          </w:p>
          <w:p w14:paraId="034A1730" w14:textId="77777777" w:rsidR="00B75F46" w:rsidRDefault="00D82551">
            <w:pPr>
              <w:pStyle w:val="ItemListTextinTable"/>
              <w:ind w:left="420"/>
            </w:pPr>
            <w:r>
              <w:t xml:space="preserve">3 </w:t>
            </w:r>
            <w:r>
              <w:rPr>
                <w:rFonts w:hint="eastAsia"/>
              </w:rPr>
              <w:t>已存储已发送的消息</w:t>
            </w:r>
          </w:p>
        </w:tc>
      </w:tr>
      <w:tr w:rsidR="00B75F46" w14:paraId="6B5E02B1" w14:textId="77777777">
        <w:tc>
          <w:tcPr>
            <w:tcW w:w="1668" w:type="dxa"/>
          </w:tcPr>
          <w:p w14:paraId="582371C4" w14:textId="77777777" w:rsidR="00B75F46" w:rsidRDefault="00D82551">
            <w:pPr>
              <w:pStyle w:val="TableText"/>
            </w:pPr>
            <w:r>
              <w:t>&lt;alpha&gt;</w:t>
            </w:r>
          </w:p>
        </w:tc>
        <w:tc>
          <w:tcPr>
            <w:tcW w:w="7744" w:type="dxa"/>
          </w:tcPr>
          <w:p w14:paraId="62D047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以字符型的数字来表示。</w:t>
            </w:r>
          </w:p>
        </w:tc>
      </w:tr>
      <w:tr w:rsidR="00B75F46" w14:paraId="7FDF4429" w14:textId="77777777">
        <w:tc>
          <w:tcPr>
            <w:tcW w:w="1668" w:type="dxa"/>
          </w:tcPr>
          <w:p w14:paraId="109A2E00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744" w:type="dxa"/>
          </w:tcPr>
          <w:p w14:paraId="05E366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给定的</w:t>
            </w:r>
            <w:r>
              <w:t>TP</w:t>
            </w:r>
            <w:r>
              <w:rPr>
                <w:rFonts w:hint="eastAsia"/>
              </w:rPr>
              <w:t>层数据单元的八位位组代码数目（不包含服务中心地址的八位位组）。</w:t>
            </w:r>
          </w:p>
        </w:tc>
      </w:tr>
      <w:tr w:rsidR="00B75F46" w14:paraId="418EBA69" w14:textId="77777777">
        <w:tc>
          <w:tcPr>
            <w:tcW w:w="1668" w:type="dxa"/>
          </w:tcPr>
          <w:p w14:paraId="3346E40A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pdu</w:t>
            </w:r>
            <w:proofErr w:type="spellEnd"/>
            <w:r>
              <w:t>&gt;</w:t>
            </w:r>
          </w:p>
        </w:tc>
        <w:tc>
          <w:tcPr>
            <w:tcW w:w="7744" w:type="dxa"/>
          </w:tcPr>
          <w:p w14:paraId="41A712F3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数据。</w:t>
            </w:r>
          </w:p>
        </w:tc>
      </w:tr>
    </w:tbl>
    <w:p w14:paraId="1B92289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2" w:type="dxa"/>
        <w:tblLayout w:type="fixed"/>
        <w:tblLook w:val="04A0" w:firstRow="1" w:lastRow="0" w:firstColumn="1" w:lastColumn="0" w:noHBand="0" w:noVBand="1"/>
      </w:tblPr>
      <w:tblGrid>
        <w:gridCol w:w="6946"/>
        <w:gridCol w:w="2466"/>
      </w:tblGrid>
      <w:tr w:rsidR="00B75F46" w14:paraId="766752E8" w14:textId="77777777">
        <w:trPr>
          <w:trHeight w:val="95"/>
        </w:trPr>
        <w:tc>
          <w:tcPr>
            <w:tcW w:w="6946" w:type="dxa"/>
            <w:vAlign w:val="center"/>
          </w:tcPr>
          <w:p w14:paraId="512BBF2F" w14:textId="77777777" w:rsidR="00B75F46" w:rsidRDefault="00D82551">
            <w:pPr>
              <w:pStyle w:val="TerminalDisplay"/>
              <w:widowControl w:val="0"/>
            </w:pPr>
            <w:r>
              <w:t>AT+CMGR=1</w:t>
            </w:r>
          </w:p>
          <w:p w14:paraId="16524CDD" w14:textId="77777777" w:rsidR="00B75F46" w:rsidRDefault="00B75F46">
            <w:pPr>
              <w:pStyle w:val="TerminalDisplay"/>
              <w:widowControl w:val="0"/>
            </w:pPr>
          </w:p>
          <w:p w14:paraId="6E5B6524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lastRenderedPageBreak/>
              <w:t>+CMGR: "REC READ","+8618777397945",,"</w:t>
            </w:r>
            <w:r>
              <w:rPr>
                <w:rFonts w:hint="eastAsia"/>
              </w:rPr>
              <w:t>2024</w:t>
            </w:r>
            <w:r>
              <w:t>/09/13,16:37:59+32"</w:t>
            </w:r>
          </w:p>
          <w:p w14:paraId="43441262" w14:textId="77777777" w:rsidR="00B75F46" w:rsidRDefault="00D82551">
            <w:pPr>
              <w:pStyle w:val="TerminalDisplay"/>
              <w:widowControl w:val="0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258220A1" w14:textId="77777777" w:rsidR="00B75F46" w:rsidRDefault="00D82551">
            <w:pPr>
              <w:pStyle w:val="TerminalDisplay"/>
              <w:widowControl w:val="0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0C2A90F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lastRenderedPageBreak/>
              <w:t>读索引号为</w:t>
            </w:r>
            <w:r>
              <w:t>1</w:t>
            </w:r>
            <w:r>
              <w:rPr>
                <w:rFonts w:hint="eastAsia"/>
              </w:rPr>
              <w:t>的短信内容</w:t>
            </w:r>
          </w:p>
          <w:p w14:paraId="58080A5A" w14:textId="77777777" w:rsidR="00B75F46" w:rsidRDefault="00B75F46">
            <w:pPr>
              <w:pStyle w:val="TerminalDisplay"/>
            </w:pPr>
          </w:p>
          <w:p w14:paraId="4782087E" w14:textId="77777777" w:rsidR="00B75F46" w:rsidRDefault="00B75F46">
            <w:pPr>
              <w:pStyle w:val="TerminalDisplay"/>
            </w:pPr>
          </w:p>
          <w:p w14:paraId="628CB5E5" w14:textId="77777777" w:rsidR="00B75F46" w:rsidRDefault="00B75F46">
            <w:pPr>
              <w:pStyle w:val="TerminalDisplay"/>
            </w:pPr>
          </w:p>
          <w:p w14:paraId="4B2AF027" w14:textId="77777777" w:rsidR="00B75F46" w:rsidRDefault="00B75F46">
            <w:pPr>
              <w:pStyle w:val="TerminalDisplay"/>
            </w:pPr>
          </w:p>
          <w:p w14:paraId="494BD977" w14:textId="77777777" w:rsidR="00B75F46" w:rsidRDefault="00B75F46">
            <w:pPr>
              <w:pStyle w:val="TerminalDisplay"/>
            </w:pPr>
          </w:p>
          <w:p w14:paraId="7DE28723" w14:textId="77777777" w:rsidR="00B75F46" w:rsidRDefault="00B75F46">
            <w:pPr>
              <w:pStyle w:val="TerminalDisplay"/>
            </w:pPr>
          </w:p>
        </w:tc>
      </w:tr>
      <w:tr w:rsidR="00B75F46" w14:paraId="7FACDD73" w14:textId="77777777">
        <w:tc>
          <w:tcPr>
            <w:tcW w:w="6946" w:type="dxa"/>
            <w:vAlign w:val="center"/>
          </w:tcPr>
          <w:p w14:paraId="74E47E99" w14:textId="77777777" w:rsidR="00B75F46" w:rsidRDefault="00D82551">
            <w:pPr>
              <w:pStyle w:val="TerminalDisplay"/>
            </w:pPr>
            <w:r>
              <w:lastRenderedPageBreak/>
              <w:t>AT+CMGF=0</w:t>
            </w:r>
          </w:p>
          <w:p w14:paraId="7CD99835" w14:textId="77777777" w:rsidR="00B75F46" w:rsidRDefault="00B75F46">
            <w:pPr>
              <w:pStyle w:val="TerminalDisplay"/>
            </w:pPr>
          </w:p>
          <w:p w14:paraId="42B1275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13FC2E0" w14:textId="77777777" w:rsidR="00B75F46" w:rsidRDefault="00D82551">
            <w:pPr>
              <w:pStyle w:val="TerminalDisplay"/>
            </w:pPr>
            <w:r>
              <w:t>AT+CSCS="UCS2"</w:t>
            </w:r>
          </w:p>
          <w:p w14:paraId="2623C5AC" w14:textId="77777777" w:rsidR="00B75F46" w:rsidRDefault="00B75F46">
            <w:pPr>
              <w:pStyle w:val="TerminalDisplay"/>
            </w:pPr>
          </w:p>
          <w:p w14:paraId="45631719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0579FC18" w14:textId="77777777" w:rsidR="00B75F46" w:rsidRDefault="00B75F46">
            <w:pPr>
              <w:pStyle w:val="TerminalDisplay"/>
              <w:rPr>
                <w:bCs/>
              </w:rPr>
            </w:pPr>
          </w:p>
          <w:p w14:paraId="33C8C850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"SM",39</w:t>
            </w:r>
          </w:p>
          <w:p w14:paraId="38B96341" w14:textId="77777777" w:rsidR="00B75F46" w:rsidRDefault="00D82551">
            <w:pPr>
              <w:pStyle w:val="TerminalDisplay"/>
            </w:pPr>
            <w:r>
              <w:t>AT+CMGR=39</w:t>
            </w:r>
          </w:p>
          <w:p w14:paraId="3B218550" w14:textId="77777777" w:rsidR="00B75F46" w:rsidRDefault="00B75F46">
            <w:pPr>
              <w:pStyle w:val="TerminalDisplay"/>
            </w:pPr>
          </w:p>
          <w:p w14:paraId="10041998" w14:textId="77777777" w:rsidR="00B75F46" w:rsidRDefault="00D82551">
            <w:pPr>
              <w:pStyle w:val="TerminalDisplay"/>
              <w:rPr>
                <w:bCs/>
              </w:rPr>
            </w:pPr>
            <w:r>
              <w:t>+CMGR: 0,,23</w:t>
            </w:r>
          </w:p>
          <w:p w14:paraId="0856934B" w14:textId="77777777" w:rsidR="00B75F46" w:rsidRDefault="00D82551">
            <w:pPr>
              <w:pStyle w:val="TerminalDisplay"/>
              <w:rPr>
                <w:bCs/>
              </w:rPr>
            </w:pPr>
            <w:r>
              <w:t>0891683110501905F0240BA18177377949F50000413062312503230468341A0D</w:t>
            </w:r>
          </w:p>
          <w:p w14:paraId="7C5D6B2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26E3A46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</w:t>
            </w:r>
            <w:r>
              <w:t>PDU</w:t>
            </w:r>
            <w:r>
              <w:rPr>
                <w:rFonts w:hint="eastAsia"/>
              </w:rPr>
              <w:t>模式</w:t>
            </w:r>
          </w:p>
          <w:p w14:paraId="062623E3" w14:textId="77777777" w:rsidR="00B75F46" w:rsidRDefault="00B75F46">
            <w:pPr>
              <w:pStyle w:val="TerminalDisplay"/>
            </w:pPr>
          </w:p>
          <w:p w14:paraId="003B7E9B" w14:textId="77777777" w:rsidR="00B75F46" w:rsidRDefault="00B75F46">
            <w:pPr>
              <w:pStyle w:val="TerminalDisplay"/>
            </w:pPr>
          </w:p>
          <w:p w14:paraId="0574AA33" w14:textId="77777777" w:rsidR="00B75F46" w:rsidRDefault="00B75F46">
            <w:pPr>
              <w:pStyle w:val="TerminalDisplay"/>
            </w:pPr>
          </w:p>
          <w:p w14:paraId="67B2083F" w14:textId="77777777" w:rsidR="00B75F46" w:rsidRDefault="00B75F46">
            <w:pPr>
              <w:pStyle w:val="TerminalDisplay"/>
            </w:pPr>
          </w:p>
          <w:p w14:paraId="33F3370F" w14:textId="77777777" w:rsidR="00B75F46" w:rsidRDefault="00B75F46">
            <w:pPr>
              <w:pStyle w:val="TerminalDisplay"/>
            </w:pPr>
          </w:p>
          <w:p w14:paraId="149409C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0E48BEA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7C73449" w14:textId="77777777" w:rsidR="00B75F46" w:rsidRDefault="00B75F46">
            <w:pPr>
              <w:pStyle w:val="TerminalDisplay"/>
            </w:pPr>
          </w:p>
          <w:p w14:paraId="502D94A8" w14:textId="77777777" w:rsidR="00B75F46" w:rsidRDefault="00B75F46">
            <w:pPr>
              <w:pStyle w:val="TerminalDisplay"/>
            </w:pPr>
          </w:p>
        </w:tc>
      </w:tr>
      <w:tr w:rsidR="00B75F46" w14:paraId="02B74733" w14:textId="77777777">
        <w:tc>
          <w:tcPr>
            <w:tcW w:w="6946" w:type="dxa"/>
            <w:vAlign w:val="center"/>
          </w:tcPr>
          <w:p w14:paraId="25B87E9D" w14:textId="77777777" w:rsidR="00B75F46" w:rsidRDefault="00D82551">
            <w:pPr>
              <w:pStyle w:val="TerminalDisplay"/>
            </w:pPr>
            <w:r>
              <w:t>AT+CMGF=1</w:t>
            </w:r>
          </w:p>
          <w:p w14:paraId="31DE0E00" w14:textId="77777777" w:rsidR="00B75F46" w:rsidRDefault="00B75F46">
            <w:pPr>
              <w:pStyle w:val="TerminalDisplay"/>
            </w:pPr>
          </w:p>
          <w:p w14:paraId="2ECBDBFC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5DC31F0C" w14:textId="77777777" w:rsidR="00B75F46" w:rsidRDefault="00D82551">
            <w:pPr>
              <w:pStyle w:val="TerminalDisplay"/>
            </w:pPr>
            <w:r>
              <w:t>AT+CSCS="GSM"</w:t>
            </w:r>
          </w:p>
          <w:p w14:paraId="218AFAA9" w14:textId="77777777" w:rsidR="00B75F46" w:rsidRDefault="00B75F46">
            <w:pPr>
              <w:pStyle w:val="TerminalDisplay"/>
            </w:pPr>
          </w:p>
          <w:p w14:paraId="6BBEDD10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433AD72" w14:textId="77777777" w:rsidR="00B75F46" w:rsidRDefault="00B75F46">
            <w:pPr>
              <w:pStyle w:val="TerminalDisplay"/>
              <w:rPr>
                <w:bCs/>
              </w:rPr>
            </w:pPr>
          </w:p>
          <w:p w14:paraId="1D91A0FE" w14:textId="77777777" w:rsidR="00B75F46" w:rsidRDefault="00D82551">
            <w:pPr>
              <w:pStyle w:val="TerminalDisplay"/>
              <w:rPr>
                <w:bCs/>
              </w:rPr>
            </w:pPr>
            <w:r>
              <w:t>+CMTI: "SM",40</w:t>
            </w:r>
          </w:p>
          <w:p w14:paraId="76D9FB0D" w14:textId="77777777" w:rsidR="00B75F46" w:rsidRDefault="00D82551">
            <w:pPr>
              <w:pStyle w:val="TerminalDisplay"/>
            </w:pPr>
            <w:r>
              <w:t>AT+CMGR=40</w:t>
            </w:r>
          </w:p>
          <w:p w14:paraId="23810634" w14:textId="77777777" w:rsidR="00B75F46" w:rsidRDefault="00B75F46">
            <w:pPr>
              <w:pStyle w:val="TerminalDisplay"/>
            </w:pPr>
          </w:p>
          <w:p w14:paraId="27D7C2B2" w14:textId="77777777" w:rsidR="00B75F46" w:rsidRDefault="00D82551">
            <w:pPr>
              <w:pStyle w:val="TerminalDisplay"/>
            </w:pPr>
            <w:r>
              <w:t>+CMGR: "REC UNREAD","+8618777397945",,"</w:t>
            </w:r>
            <w:r>
              <w:rPr>
                <w:rFonts w:hint="eastAsia"/>
              </w:rPr>
              <w:t>20</w:t>
            </w:r>
            <w:r>
              <w:t>14/03/26,13:57:58+32"</w:t>
            </w:r>
          </w:p>
          <w:p w14:paraId="1B54FD49" w14:textId="77777777" w:rsidR="00B75F46" w:rsidRDefault="00D82551">
            <w:pPr>
              <w:pStyle w:val="TerminalDisplay"/>
              <w:rPr>
                <w:bCs/>
              </w:rPr>
            </w:pPr>
            <w:r>
              <w:t>hello world</w:t>
            </w:r>
          </w:p>
          <w:p w14:paraId="26858C1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2466" w:type="dxa"/>
            <w:vAlign w:val="center"/>
          </w:tcPr>
          <w:p w14:paraId="6C5C65DC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设置文本模式</w:t>
            </w:r>
          </w:p>
          <w:p w14:paraId="2FBC8D67" w14:textId="77777777" w:rsidR="00B75F46" w:rsidRDefault="00B75F46">
            <w:pPr>
              <w:pStyle w:val="TerminalDisplay"/>
            </w:pPr>
          </w:p>
          <w:p w14:paraId="6F897238" w14:textId="77777777" w:rsidR="00B75F46" w:rsidRDefault="00B75F46">
            <w:pPr>
              <w:pStyle w:val="TerminalDisplay"/>
            </w:pPr>
          </w:p>
          <w:p w14:paraId="06EFCB54" w14:textId="77777777" w:rsidR="00B75F46" w:rsidRDefault="00B75F46">
            <w:pPr>
              <w:pStyle w:val="TerminalDisplay"/>
            </w:pPr>
          </w:p>
          <w:p w14:paraId="3858081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来短信</w:t>
            </w:r>
          </w:p>
          <w:p w14:paraId="243B4B8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读短信</w:t>
            </w:r>
          </w:p>
          <w:p w14:paraId="11CC2B9E" w14:textId="77777777" w:rsidR="00B75F46" w:rsidRDefault="00B75F46">
            <w:pPr>
              <w:pStyle w:val="TerminalDisplay"/>
            </w:pPr>
          </w:p>
          <w:p w14:paraId="60B21620" w14:textId="77777777" w:rsidR="00B75F46" w:rsidRDefault="00B75F46">
            <w:pPr>
              <w:pStyle w:val="TerminalDisplay"/>
            </w:pPr>
          </w:p>
          <w:p w14:paraId="2B07BFA3" w14:textId="77777777" w:rsidR="00B75F46" w:rsidRDefault="00B75F46">
            <w:pPr>
              <w:pStyle w:val="TerminalDisplay"/>
            </w:pPr>
          </w:p>
          <w:p w14:paraId="634FAD46" w14:textId="77777777" w:rsidR="00B75F46" w:rsidRDefault="00B75F46">
            <w:pPr>
              <w:pStyle w:val="TerminalDisplay"/>
            </w:pPr>
          </w:p>
        </w:tc>
      </w:tr>
    </w:tbl>
    <w:p w14:paraId="4C33312A" w14:textId="728C3998" w:rsidR="00B75F46" w:rsidRDefault="00D82551" w:rsidP="00AD0129">
      <w:pPr>
        <w:pStyle w:val="20"/>
      </w:pPr>
      <w:bookmarkStart w:id="236" w:name="_Toc446925305"/>
      <w:bookmarkStart w:id="237" w:name="_Toc516837190"/>
      <w:bookmarkStart w:id="238" w:name="_Toc25313035"/>
      <w:bookmarkStart w:id="239" w:name="_Toc515287936"/>
      <w:bookmarkStart w:id="240" w:name="_Toc484166844"/>
      <w:bookmarkStart w:id="241" w:name="_Toc72417904"/>
      <w:bookmarkStart w:id="242" w:name="_Toc47513250"/>
      <w:bookmarkStart w:id="243" w:name="_Toc209020552"/>
      <w:r>
        <w:t>AT+CMGL</w:t>
      </w:r>
      <w:bookmarkEnd w:id="236"/>
      <w:bookmarkEnd w:id="237"/>
      <w:bookmarkEnd w:id="238"/>
      <w:bookmarkEnd w:id="239"/>
      <w:bookmarkEnd w:id="24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短信列表</w:t>
      </w:r>
      <w:bookmarkEnd w:id="241"/>
      <w:bookmarkEnd w:id="242"/>
      <w:bookmarkEnd w:id="243"/>
      <w:proofErr w:type="spellEnd"/>
    </w:p>
    <w:p w14:paraId="62F1F698" w14:textId="77777777" w:rsidR="00B75F46" w:rsidRDefault="00D82551">
      <w:pPr>
        <w:pStyle w:val="afc"/>
        <w:rPr>
          <w:b/>
          <w:bCs/>
          <w:i/>
          <w:iCs/>
          <w:color w:val="800000"/>
        </w:rPr>
      </w:pPr>
      <w:r>
        <w:rPr>
          <w:rFonts w:hint="eastAsia"/>
        </w:rPr>
        <w:t>读取某一类存储的短信，短信会被从</w:t>
      </w:r>
      <w:r>
        <w:t xml:space="preserve">+CPMS </w:t>
      </w:r>
      <w:r>
        <w:rPr>
          <w:rFonts w:hint="eastAsia"/>
        </w:rPr>
        <w:t>指令选取的当前的存储器中读出来。</w:t>
      </w:r>
    </w:p>
    <w:p w14:paraId="778E09FF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694"/>
        <w:gridCol w:w="6258"/>
      </w:tblGrid>
      <w:tr w:rsidR="00B75F46" w14:paraId="75FB66D0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1F22613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399" w:type="pct"/>
          </w:tcPr>
          <w:p w14:paraId="04F946B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250" w:type="pct"/>
          </w:tcPr>
          <w:p w14:paraId="6A19AC7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CC28163" w14:textId="77777777" w:rsidTr="00B75F46">
        <w:trPr>
          <w:trHeight w:val="18"/>
        </w:trPr>
        <w:tc>
          <w:tcPr>
            <w:tcW w:w="351" w:type="pct"/>
          </w:tcPr>
          <w:p w14:paraId="48A4423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399" w:type="pct"/>
          </w:tcPr>
          <w:p w14:paraId="608DB742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AT+CMGL[=&lt;stat&gt;]&lt;CR&gt;</w:t>
            </w:r>
          </w:p>
        </w:tc>
        <w:tc>
          <w:tcPr>
            <w:tcW w:w="3250" w:type="pct"/>
          </w:tcPr>
          <w:p w14:paraId="37BC5969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</w:p>
          <w:p w14:paraId="4FBEE357" w14:textId="77777777" w:rsidR="00B75F46" w:rsidRDefault="00D82551" w:rsidP="00D4490B">
            <w:pPr>
              <w:pStyle w:val="ItemListinTable"/>
              <w:jc w:val="left"/>
            </w:pPr>
            <w:r>
              <w:rPr>
                <w:rFonts w:hint="eastAsia"/>
              </w:rPr>
              <w:t>命令执行成功且命令属于</w:t>
            </w:r>
            <w:r>
              <w:t xml:space="preserve"> SMS-SUBMITs </w:t>
            </w:r>
            <w:r>
              <w:rPr>
                <w:rFonts w:hint="eastAsia"/>
              </w:rPr>
              <w:t>或者</w:t>
            </w:r>
            <w:r>
              <w:t xml:space="preserve"> SMS-DELIVERs: </w:t>
            </w:r>
          </w:p>
          <w:p w14:paraId="69246468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&lt;CR&gt;&lt;LF&gt;+CMGL: &lt;index&gt;,&lt;stat&gt;,&lt;oa/da&gt;,[&lt;alpha&gt;],[&lt;scts&gt;][,&lt;tooa/toda&gt;,&lt;length&gt;]&lt;CR&gt;&lt;LF&gt;</w:t>
            </w:r>
          </w:p>
          <w:p w14:paraId="342CE7E3" w14:textId="77777777" w:rsidR="00B75F46" w:rsidRDefault="00D82551" w:rsidP="00D4490B">
            <w:pPr>
              <w:pStyle w:val="ItemListTextinTable"/>
              <w:ind w:left="420"/>
              <w:jc w:val="left"/>
            </w:pPr>
            <w:r>
              <w:t>&lt;data&gt;[&lt;CR&gt;&lt;LF&gt;+CMGL: &lt;index&gt;,&lt;stat&gt;,&lt;da/oa&gt;,[&lt;alpha&gt;],[&lt;scts&gt;][,&lt;tooa/toda&gt;,&lt;length&gt;]&lt;CR&gt;&lt;LF&gt;&lt;data&gt;[...]]</w:t>
            </w:r>
          </w:p>
          <w:p w14:paraId="39C8BDD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lastRenderedPageBreak/>
              <w:t>&lt;CR&gt;&lt;LF&gt;OK&lt;CR&gt;&lt;LF&gt;</w:t>
            </w:r>
          </w:p>
          <w:p w14:paraId="6527BACB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SMS-STATUS-REPORTs: </w:t>
            </w:r>
          </w:p>
          <w:p w14:paraId="4035E7D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&lt;index&gt;,&lt;stat&gt;,&lt;fo&gt;,&lt;mr&gt;,[&lt;ra&gt;],[&lt;tora&gt;],&lt;scts&gt;,&lt;dt&gt;,&lt;st&gt;[&lt;CR&gt;&lt;LF&gt;+CMGL: &lt;index&gt;,&lt;stat&gt;,&lt;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mr</w:t>
            </w:r>
            <w:proofErr w:type="spellEnd"/>
            <w:r>
              <w:t>&gt;,[&lt;</w:t>
            </w:r>
            <w:proofErr w:type="spellStart"/>
            <w:r>
              <w:t>ra</w:t>
            </w:r>
            <w:proofErr w:type="spellEnd"/>
            <w:r>
              <w:t>&gt;],[&lt;</w:t>
            </w:r>
            <w:proofErr w:type="spellStart"/>
            <w:r>
              <w:t>tora</w:t>
            </w:r>
            <w:proofErr w:type="spellEnd"/>
            <w:r>
              <w:t>&gt;],&lt;</w:t>
            </w:r>
            <w:proofErr w:type="spellStart"/>
            <w:r>
              <w:t>scts</w:t>
            </w:r>
            <w:proofErr w:type="spellEnd"/>
            <w:r>
              <w:t>&gt;,&lt;dt&gt;,&lt;</w:t>
            </w:r>
            <w:proofErr w:type="spellStart"/>
            <w:r>
              <w:t>st</w:t>
            </w:r>
            <w:proofErr w:type="spellEnd"/>
            <w:r>
              <w:t>&gt;[...]]</w:t>
            </w:r>
          </w:p>
          <w:p w14:paraId="6F0C2B1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40DE51EC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 SMS-COMMANDs: </w:t>
            </w:r>
          </w:p>
          <w:p w14:paraId="2BF99DAE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ct</w:t>
            </w:r>
            <w:proofErr w:type="spellEnd"/>
            <w:r>
              <w:t>&gt;[&lt;CR&gt;&lt;LF&gt;+CMGL: index&gt;,&lt;stat&gt;,&lt;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ct</w:t>
            </w:r>
            <w:proofErr w:type="spellEnd"/>
            <w:r>
              <w:t>&gt;[...]]</w:t>
            </w:r>
          </w:p>
          <w:p w14:paraId="2222F8F9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32B63D5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命令执行成功且命令属于</w:t>
            </w:r>
            <w:r>
              <w:t xml:space="preserve"> CBM storage: </w:t>
            </w:r>
          </w:p>
          <w:p w14:paraId="145C77D2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&lt;index&gt;,&lt;stat&gt;,&lt;sn&gt;,&lt;mid&gt;,&lt;page&gt;,&lt;pages&gt;&lt;CR&gt;&lt;LF&gt;&lt;data&gt;[&lt;CR&gt;&lt;LF&gt;+CMGL: &lt;index&gt;,&lt;stat&gt;,&lt;</w:t>
            </w:r>
            <w:proofErr w:type="spellStart"/>
            <w:r>
              <w:t>sn</w:t>
            </w:r>
            <w:proofErr w:type="spellEnd"/>
            <w:r>
              <w:t>&gt;,&lt;mid&gt;,&lt;page&gt;,&lt;pages&gt;&lt;CR&gt;&lt;LF&gt;&lt;data&gt;[...]]</w:t>
            </w:r>
          </w:p>
          <w:p w14:paraId="3A6D69C3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27F39B4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35D57C64" w14:textId="77777777" w:rsidR="00B75F46" w:rsidRDefault="00D82551">
            <w:pPr>
              <w:pStyle w:val="ItemListTextinTable"/>
              <w:ind w:leftChars="0" w:left="0"/>
            </w:pPr>
            <w:r>
              <w:rPr>
                <w:rFonts w:hint="eastAsia"/>
              </w:rPr>
              <w:t xml:space="preserve">    </w:t>
            </w:r>
            <w:r>
              <w:t>&lt;CR&gt;&lt;LF&gt;ERROR&lt;CR&gt;&lt;LF&gt;</w:t>
            </w:r>
          </w:p>
          <w:p w14:paraId="5A11E58A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7B9FB778" w14:textId="77777777" w:rsidR="00B75F46" w:rsidRDefault="00D82551">
            <w:pPr>
              <w:pStyle w:val="ItemListTextinTable"/>
              <w:ind w:left="420"/>
            </w:pPr>
            <w:r>
              <w:t>&lt;CR&gt;&lt;LF&gt;+CMGL: &lt;index&gt;,&lt;stat&gt;,[&lt;alpha&gt;],&lt;length&gt;&lt;CR&gt;&lt;LF&gt;&lt;</w:t>
            </w:r>
            <w:proofErr w:type="spellStart"/>
            <w:r>
              <w:t>pdu</w:t>
            </w:r>
            <w:proofErr w:type="spellEnd"/>
            <w:r>
              <w:t>&gt;[&lt;CR&gt;&lt;LF&gt;+CMGL: &lt;index&gt;,&lt;stat&gt;,[&lt;alpha&gt;],&lt;length&gt;&lt;CR&gt;&lt;LF&gt;&lt;</w:t>
            </w:r>
            <w:proofErr w:type="spellStart"/>
            <w:r>
              <w:t>pdu</w:t>
            </w:r>
            <w:proofErr w:type="spellEnd"/>
            <w:r>
              <w:t>&gt;[...]]</w:t>
            </w:r>
          </w:p>
          <w:p w14:paraId="394E7CB7" w14:textId="77777777" w:rsidR="00B75F46" w:rsidRDefault="00D82551">
            <w:pPr>
              <w:pStyle w:val="ItemListTextinTable"/>
              <w:ind w:left="420"/>
            </w:pPr>
            <w:r>
              <w:rPr>
                <w:rFonts w:hint="eastAsia"/>
              </w:rPr>
              <w:t>&lt;CR&gt;&lt;LF&gt;OK&lt;CR&gt;&lt;LF&gt;</w:t>
            </w:r>
          </w:p>
          <w:p w14:paraId="131357B8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命令执行失败：</w:t>
            </w:r>
          </w:p>
          <w:p w14:paraId="6818DC26" w14:textId="77777777" w:rsidR="00B75F46" w:rsidRDefault="00D82551">
            <w:pPr>
              <w:pStyle w:val="ItemListTextinTable"/>
              <w:ind w:left="420"/>
            </w:pPr>
            <w:bookmarkStart w:id="244" w:name="OLE_LINK45"/>
            <w:bookmarkStart w:id="245" w:name="OLE_LINK44"/>
            <w:r>
              <w:t>&lt;CR&gt;&lt;LF&gt;</w:t>
            </w:r>
            <w:bookmarkEnd w:id="244"/>
            <w:bookmarkEnd w:id="245"/>
            <w:r>
              <w:t>ERROR&lt;CR&gt;&lt;LF&gt;</w:t>
            </w:r>
          </w:p>
        </w:tc>
      </w:tr>
      <w:tr w:rsidR="00B75F46" w14:paraId="78694B20" w14:textId="77777777" w:rsidTr="00B75F46">
        <w:trPr>
          <w:trHeight w:val="18"/>
        </w:trPr>
        <w:tc>
          <w:tcPr>
            <w:tcW w:w="351" w:type="pct"/>
          </w:tcPr>
          <w:p w14:paraId="6CEA75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测试</w:t>
            </w:r>
          </w:p>
        </w:tc>
        <w:tc>
          <w:tcPr>
            <w:tcW w:w="1399" w:type="pct"/>
          </w:tcPr>
          <w:p w14:paraId="79B61435" w14:textId="77777777" w:rsidR="00B75F46" w:rsidRDefault="00D82551">
            <w:pPr>
              <w:pStyle w:val="TableText"/>
            </w:pPr>
            <w:r>
              <w:t>AT+CMGL=?&lt;CR&gt;</w:t>
            </w:r>
          </w:p>
        </w:tc>
        <w:tc>
          <w:tcPr>
            <w:tcW w:w="3250" w:type="pct"/>
          </w:tcPr>
          <w:p w14:paraId="59323442" w14:textId="77777777" w:rsidR="00B75F46" w:rsidRDefault="00D82551">
            <w:pPr>
              <w:pStyle w:val="TableText"/>
            </w:pPr>
            <w:r>
              <w:t>TEXT</w:t>
            </w:r>
            <w:r>
              <w:rPr>
                <w:rFonts w:hint="eastAsia"/>
              </w:rPr>
              <w:t>模式</w:t>
            </w:r>
            <w:r>
              <w:t xml:space="preserve"> (+CMGF=1)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并且命令执行成功：</w:t>
            </w:r>
          </w:p>
          <w:p w14:paraId="760B9D5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list of supported &lt;stat&gt;s</w:t>
            </w:r>
          </w:p>
          <w:p w14:paraId="369F285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12DC15AF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</w:t>
            </w:r>
            <w:r>
              <w:t xml:space="preserve"> (+CMGF=0) </w:t>
            </w:r>
            <w:r>
              <w:rPr>
                <w:rFonts w:hint="eastAsia"/>
              </w:rPr>
              <w:t>并且命令执行成功：</w:t>
            </w:r>
          </w:p>
          <w:p w14:paraId="2038A04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+CMGL: (list of supported &lt;stat&gt;s)</w:t>
            </w:r>
          </w:p>
          <w:p w14:paraId="4CA53183" w14:textId="3A2092FE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7A73F0F9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498295C3" w14:textId="77777777">
        <w:tc>
          <w:tcPr>
            <w:tcW w:w="1560" w:type="dxa"/>
          </w:tcPr>
          <w:p w14:paraId="4CF08574" w14:textId="77777777" w:rsidR="00B75F46" w:rsidRDefault="00D82551">
            <w:pPr>
              <w:pStyle w:val="TableText"/>
            </w:pPr>
            <w:r>
              <w:t>&lt;stat&gt;</w:t>
            </w:r>
          </w:p>
        </w:tc>
        <w:tc>
          <w:tcPr>
            <w:tcW w:w="7852" w:type="dxa"/>
          </w:tcPr>
          <w:p w14:paraId="423C9C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字符串类型或者数字类型</w:t>
            </w:r>
          </w:p>
          <w:p w14:paraId="2A5AAF7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AT+CMGF=1</w:t>
            </w:r>
            <w:r>
              <w:rPr>
                <w:rFonts w:hint="eastAsia"/>
              </w:rPr>
              <w:t>时：</w:t>
            </w:r>
          </w:p>
          <w:p w14:paraId="74093DC4" w14:textId="77777777" w:rsidR="00B75F46" w:rsidRDefault="00D82551">
            <w:pPr>
              <w:pStyle w:val="TableText"/>
            </w:pPr>
            <w:r>
              <w:t>"REC UNREAD"</w:t>
            </w:r>
            <w:r>
              <w:rPr>
                <w:rFonts w:hint="eastAsia"/>
              </w:rPr>
              <w:t>：接收到的未读的短信</w:t>
            </w:r>
          </w:p>
          <w:p w14:paraId="21937F7E" w14:textId="77777777" w:rsidR="00B75F46" w:rsidRDefault="00D82551">
            <w:pPr>
              <w:pStyle w:val="TableText"/>
            </w:pPr>
            <w:r>
              <w:t>"REC READ"</w:t>
            </w:r>
            <w:r>
              <w:rPr>
                <w:rFonts w:hint="eastAsia"/>
              </w:rPr>
              <w:t>：接收到的已读的短信</w:t>
            </w:r>
          </w:p>
          <w:p w14:paraId="328EBED8" w14:textId="77777777" w:rsidR="00B75F46" w:rsidRDefault="00D82551">
            <w:pPr>
              <w:pStyle w:val="TableText"/>
            </w:pPr>
            <w:r>
              <w:lastRenderedPageBreak/>
              <w:t>"STO UNSENT"</w:t>
            </w:r>
            <w:r>
              <w:rPr>
                <w:rFonts w:hint="eastAsia"/>
              </w:rPr>
              <w:t>：存储的未发送的短信</w:t>
            </w:r>
          </w:p>
          <w:p w14:paraId="293C358B" w14:textId="77777777" w:rsidR="00B75F46" w:rsidRDefault="00D82551">
            <w:pPr>
              <w:pStyle w:val="TableText"/>
            </w:pPr>
            <w:r>
              <w:t>"STO SENT"</w:t>
            </w:r>
            <w:r>
              <w:rPr>
                <w:rFonts w:hint="eastAsia"/>
              </w:rPr>
              <w:t>：存储的已发送的短信</w:t>
            </w:r>
          </w:p>
          <w:p w14:paraId="05DEDD82" w14:textId="77777777" w:rsidR="00B75F46" w:rsidRDefault="00D82551">
            <w:pPr>
              <w:pStyle w:val="TableText"/>
            </w:pPr>
            <w:r>
              <w:t>"ALL"</w:t>
            </w:r>
            <w:r>
              <w:rPr>
                <w:rFonts w:hint="eastAsia"/>
              </w:rPr>
              <w:t>：所有短信</w:t>
            </w:r>
          </w:p>
          <w:p w14:paraId="51E466B1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当设置</w:t>
            </w:r>
            <w:r>
              <w:t>AT+CMGF=0</w:t>
            </w:r>
            <w:r>
              <w:rPr>
                <w:rFonts w:hint="eastAsia"/>
              </w:rPr>
              <w:t>时：</w:t>
            </w:r>
          </w:p>
          <w:p w14:paraId="4244836B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：接收到的未读的短信</w:t>
            </w:r>
          </w:p>
          <w:p w14:paraId="59728805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：接收到的已读的短信</w:t>
            </w:r>
          </w:p>
          <w:p w14:paraId="19D91417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：存储的未发送的短信</w:t>
            </w:r>
          </w:p>
          <w:p w14:paraId="37E47BE4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：存储的已发送的短信</w:t>
            </w:r>
          </w:p>
          <w:p w14:paraId="5371A2E2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：所有短信</w:t>
            </w:r>
          </w:p>
        </w:tc>
      </w:tr>
    </w:tbl>
    <w:p w14:paraId="31B835A1" w14:textId="77777777" w:rsidR="00B75F46" w:rsidRDefault="00D82551">
      <w:pPr>
        <w:pStyle w:val="BlockLabel"/>
      </w:pPr>
      <w:r>
        <w:rPr>
          <w:rFonts w:hint="eastAsia"/>
        </w:rPr>
        <w:lastRenderedPageBreak/>
        <w:t>示例</w:t>
      </w:r>
    </w:p>
    <w:tbl>
      <w:tblPr>
        <w:tblStyle w:val="afffffff3"/>
        <w:tblW w:w="9412" w:type="dxa"/>
        <w:tblLook w:val="04A0" w:firstRow="1" w:lastRow="0" w:firstColumn="1" w:lastColumn="0" w:noHBand="0" w:noVBand="1"/>
      </w:tblPr>
      <w:tblGrid>
        <w:gridCol w:w="5718"/>
        <w:gridCol w:w="3910"/>
      </w:tblGrid>
      <w:tr w:rsidR="00B75F46" w14:paraId="761F2FAB" w14:textId="77777777">
        <w:trPr>
          <w:trHeight w:val="74"/>
        </w:trPr>
        <w:tc>
          <w:tcPr>
            <w:tcW w:w="9412" w:type="dxa"/>
            <w:gridSpan w:val="2"/>
          </w:tcPr>
          <w:p w14:paraId="02EE2886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59557A7" w14:textId="77777777" w:rsidR="00B75F46" w:rsidRDefault="00B75F46">
            <w:pPr>
              <w:pStyle w:val="TerminalDisplay"/>
            </w:pPr>
          </w:p>
          <w:p w14:paraId="4D50534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1,"REC READ","</w:t>
            </w:r>
            <w:r>
              <w:rPr>
                <w:rFonts w:hint="eastAsia"/>
              </w:rPr>
              <w:t>+</w:t>
            </w:r>
            <w:r>
              <w:t>8615719556937",,"2011/09/13</w:t>
            </w:r>
            <w:r>
              <w:rPr>
                <w:rFonts w:hint="eastAsia"/>
              </w:rPr>
              <w:t>,</w:t>
            </w:r>
            <w:r>
              <w:t>16: 37: 59+32"</w:t>
            </w:r>
          </w:p>
          <w:p w14:paraId="1D97785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050003140401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56F07CF1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14,"STO SENT","</w:t>
            </w:r>
            <w:r>
              <w:rPr>
                <w:rFonts w:hint="eastAsia"/>
              </w:rPr>
              <w:t>+</w:t>
            </w:r>
            <w:r>
              <w:t>8615719556937",,</w:t>
            </w:r>
          </w:p>
          <w:p w14:paraId="62F6137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050003010401E27778592EA7E7EBE9373C3C279BCF68F59AADC78FED62779BA596D7EBAEB5B91EBD16A5D46C35F98406A744E311A95C32594DA75688B50EADACA6D689150EADF1B2BC5E579AD575E5B5582D5EABD5624C36A3D56C375C0E1693CD6835DB0D9783A15C91D2E06BDAA558AC1F60C52B937CADCD2B747AA9021BDEC627E8E9441BD42655DEF446</w:t>
            </w:r>
          </w:p>
          <w:p w14:paraId="1556E93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+CMGL: 44,"REC UNREAD","</w:t>
            </w:r>
            <w:r>
              <w:rPr>
                <w:rFonts w:hint="eastAsia"/>
              </w:rPr>
              <w:t>+</w:t>
            </w:r>
            <w:r>
              <w:t>8615719556937","","2011/09/30</w:t>
            </w:r>
            <w:r>
              <w:rPr>
                <w:rFonts w:hint="eastAsia"/>
              </w:rPr>
              <w:t>,</w:t>
            </w:r>
            <w:r>
              <w:t>03: 00: 55+32"</w:t>
            </w:r>
          </w:p>
          <w:p w14:paraId="423CF8E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5E7F4E1C79FB52A863D0919260A8003A4E2D536B75286237003100350037003100390035003500360039003300377ED960A86765753500326B21002C6700540E4E006B21572800320039002F00300039002000320030003A00340038002C60A853EF6309901A8BDD952E621690099879952E76F463A556DE62E8</w:t>
            </w:r>
          </w:p>
          <w:p w14:paraId="3824C826" w14:textId="77777777" w:rsidR="00B75F46" w:rsidRDefault="00D82551">
            <w:pPr>
              <w:pStyle w:val="TerminalDisplay"/>
            </w:pPr>
            <w:r>
              <w:t>OK</w:t>
            </w:r>
          </w:p>
        </w:tc>
      </w:tr>
      <w:tr w:rsidR="00B75F46" w14:paraId="470077FF" w14:textId="77777777">
        <w:trPr>
          <w:trHeight w:val="74"/>
        </w:trPr>
        <w:tc>
          <w:tcPr>
            <w:tcW w:w="5861" w:type="dxa"/>
            <w:vAlign w:val="center"/>
          </w:tcPr>
          <w:p w14:paraId="2574B978" w14:textId="77777777" w:rsidR="00B75F46" w:rsidRDefault="00D82551">
            <w:pPr>
              <w:pStyle w:val="TerminalDisplay"/>
            </w:pPr>
            <w:r>
              <w:t>AT+CMGL=?</w:t>
            </w:r>
          </w:p>
          <w:p w14:paraId="09FBFE4C" w14:textId="77777777" w:rsidR="00B75F46" w:rsidRDefault="00B75F46">
            <w:pPr>
              <w:pStyle w:val="TerminalDisplay"/>
            </w:pPr>
          </w:p>
          <w:p w14:paraId="23576AF3" w14:textId="77777777" w:rsidR="00B75F46" w:rsidRDefault="00D82551">
            <w:pPr>
              <w:pStyle w:val="TerminalDisplay"/>
            </w:pPr>
            <w:r>
              <w:t>+CMGL: "REC UNREAD","REC READ","STO UNSENT","STO SENT","ALL"</w:t>
            </w:r>
          </w:p>
          <w:p w14:paraId="6BAEAEB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277266EC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格式（</w:t>
            </w:r>
            <w:r>
              <w:t>AT+CMGF=1</w:t>
            </w:r>
            <w:r>
              <w:rPr>
                <w:rFonts w:hint="eastAsia"/>
              </w:rPr>
              <w:t>）下查询</w:t>
            </w:r>
          </w:p>
          <w:p w14:paraId="6AE332B0" w14:textId="77777777" w:rsidR="00B75F46" w:rsidRDefault="00B75F46">
            <w:pPr>
              <w:pStyle w:val="TerminalDisplay"/>
            </w:pPr>
          </w:p>
          <w:p w14:paraId="291C8AAB" w14:textId="77777777" w:rsidR="00B75F46" w:rsidRDefault="00B75F46">
            <w:pPr>
              <w:pStyle w:val="TerminalDisplay"/>
            </w:pPr>
          </w:p>
        </w:tc>
      </w:tr>
      <w:tr w:rsidR="00B75F46" w14:paraId="0AA6CF12" w14:textId="77777777">
        <w:trPr>
          <w:trHeight w:val="74"/>
        </w:trPr>
        <w:tc>
          <w:tcPr>
            <w:tcW w:w="5861" w:type="dxa"/>
            <w:vAlign w:val="center"/>
          </w:tcPr>
          <w:p w14:paraId="78083C1D" w14:textId="77777777" w:rsidR="00B75F46" w:rsidRDefault="00D82551">
            <w:pPr>
              <w:pStyle w:val="TerminalDisplay"/>
            </w:pPr>
            <w:r>
              <w:t>AT+CMGL=?</w:t>
            </w:r>
          </w:p>
          <w:p w14:paraId="6EF71380" w14:textId="77777777" w:rsidR="00B75F46" w:rsidRDefault="00B75F46">
            <w:pPr>
              <w:pStyle w:val="TerminalDisplay"/>
            </w:pPr>
          </w:p>
          <w:p w14:paraId="17B41628" w14:textId="77777777" w:rsidR="00B75F46" w:rsidRDefault="00D82551">
            <w:pPr>
              <w:pStyle w:val="TerminalDisplay"/>
              <w:rPr>
                <w:bCs/>
              </w:rPr>
            </w:pPr>
            <w:r>
              <w:t>+CMGL: (0-4)</w:t>
            </w:r>
          </w:p>
          <w:p w14:paraId="72C2AB5C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551" w:type="dxa"/>
            <w:vAlign w:val="center"/>
          </w:tcPr>
          <w:p w14:paraId="3134D66B" w14:textId="77777777" w:rsidR="00B75F46" w:rsidRDefault="00D82551">
            <w:pPr>
              <w:pStyle w:val="TerminalDisplay"/>
            </w:pPr>
            <w:r>
              <w:t>PDU</w:t>
            </w:r>
            <w:r>
              <w:rPr>
                <w:rFonts w:hint="eastAsia"/>
              </w:rPr>
              <w:t>格式（</w:t>
            </w:r>
            <w:r>
              <w:t>AT+CMGF=0</w:t>
            </w:r>
            <w:r>
              <w:rPr>
                <w:rFonts w:hint="eastAsia"/>
              </w:rPr>
              <w:t>）下查询</w:t>
            </w:r>
          </w:p>
          <w:p w14:paraId="53129339" w14:textId="77777777" w:rsidR="00B75F46" w:rsidRDefault="00B75F46">
            <w:pPr>
              <w:pStyle w:val="TerminalDisplay"/>
            </w:pPr>
          </w:p>
        </w:tc>
      </w:tr>
      <w:tr w:rsidR="00B75F46" w14:paraId="672F7E37" w14:textId="77777777">
        <w:trPr>
          <w:trHeight w:val="74"/>
        </w:trPr>
        <w:tc>
          <w:tcPr>
            <w:tcW w:w="5861" w:type="dxa"/>
            <w:vAlign w:val="center"/>
          </w:tcPr>
          <w:p w14:paraId="3C62A574" w14:textId="77777777" w:rsidR="00B75F46" w:rsidRDefault="00D82551">
            <w:pPr>
              <w:pStyle w:val="TerminalDisplay"/>
            </w:pPr>
            <w:r>
              <w:t>AT+CMGL=ALL</w:t>
            </w:r>
          </w:p>
          <w:p w14:paraId="2F722AA9" w14:textId="77777777" w:rsidR="00B75F46" w:rsidRDefault="00B75F46">
            <w:pPr>
              <w:pStyle w:val="TerminalDisplay"/>
            </w:pPr>
          </w:p>
          <w:p w14:paraId="49DB4EDD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D6D5A56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指令参数格式错误，缺少双引号</w:t>
            </w:r>
          </w:p>
        </w:tc>
      </w:tr>
      <w:tr w:rsidR="00B75F46" w14:paraId="502D56FA" w14:textId="77777777">
        <w:trPr>
          <w:trHeight w:val="74"/>
        </w:trPr>
        <w:tc>
          <w:tcPr>
            <w:tcW w:w="5861" w:type="dxa"/>
            <w:vAlign w:val="center"/>
          </w:tcPr>
          <w:p w14:paraId="2409F041" w14:textId="77777777" w:rsidR="00B75F46" w:rsidRDefault="00D82551">
            <w:pPr>
              <w:pStyle w:val="TerminalDisplay"/>
            </w:pPr>
            <w:r>
              <w:t>AT+CMGF=1</w:t>
            </w:r>
          </w:p>
          <w:p w14:paraId="2C52B326" w14:textId="77777777" w:rsidR="00B75F46" w:rsidRDefault="00B75F46">
            <w:pPr>
              <w:pStyle w:val="TerminalDisplay"/>
            </w:pPr>
          </w:p>
          <w:p w14:paraId="7BAF81D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1715B296" w14:textId="77777777" w:rsidR="00B75F46" w:rsidRDefault="00D82551">
            <w:pPr>
              <w:pStyle w:val="TerminalDisplay"/>
            </w:pPr>
            <w:r>
              <w:t>AT+CMGL=4</w:t>
            </w:r>
          </w:p>
          <w:p w14:paraId="3670DA11" w14:textId="77777777" w:rsidR="00B75F46" w:rsidRDefault="00B75F46">
            <w:pPr>
              <w:pStyle w:val="TerminalDisplay"/>
            </w:pPr>
          </w:p>
          <w:p w14:paraId="226A9326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6D9BCB87" w14:textId="77777777" w:rsidR="00B75F46" w:rsidRDefault="00B75F46">
            <w:pPr>
              <w:pStyle w:val="TerminalDisplay"/>
            </w:pPr>
          </w:p>
          <w:p w14:paraId="0CDBF920" w14:textId="77777777" w:rsidR="00B75F46" w:rsidRDefault="00B75F46">
            <w:pPr>
              <w:pStyle w:val="TerminalDisplay"/>
            </w:pPr>
          </w:p>
          <w:p w14:paraId="6DF0F67F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AT+CMGF=0</w:t>
            </w:r>
          </w:p>
        </w:tc>
      </w:tr>
      <w:tr w:rsidR="00B75F46" w14:paraId="45CD45CD" w14:textId="77777777">
        <w:trPr>
          <w:trHeight w:val="74"/>
        </w:trPr>
        <w:tc>
          <w:tcPr>
            <w:tcW w:w="5861" w:type="dxa"/>
            <w:vAlign w:val="center"/>
          </w:tcPr>
          <w:p w14:paraId="766EA3F0" w14:textId="77777777" w:rsidR="00B75F46" w:rsidRDefault="00D82551">
            <w:pPr>
              <w:pStyle w:val="TerminalDisplay"/>
            </w:pPr>
            <w:r>
              <w:t>AT+CMGF=0</w:t>
            </w:r>
          </w:p>
          <w:p w14:paraId="0D941657" w14:textId="77777777" w:rsidR="00B75F46" w:rsidRDefault="00B75F46">
            <w:pPr>
              <w:pStyle w:val="TerminalDisplay"/>
            </w:pPr>
          </w:p>
          <w:p w14:paraId="0529CDAB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2FC3C63B" w14:textId="77777777" w:rsidR="00B75F46" w:rsidRDefault="00D82551">
            <w:pPr>
              <w:pStyle w:val="TerminalDisplay"/>
            </w:pPr>
            <w:r>
              <w:t>AT+CMGL="ALL"</w:t>
            </w:r>
          </w:p>
          <w:p w14:paraId="04988640" w14:textId="77777777" w:rsidR="00B75F46" w:rsidRDefault="00B75F46">
            <w:pPr>
              <w:pStyle w:val="TerminalDisplay"/>
            </w:pPr>
          </w:p>
          <w:p w14:paraId="6A62FD4B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551" w:type="dxa"/>
            <w:vAlign w:val="center"/>
          </w:tcPr>
          <w:p w14:paraId="729C215A" w14:textId="77777777" w:rsidR="00B75F46" w:rsidRDefault="00B75F46">
            <w:pPr>
              <w:pStyle w:val="TerminalDisplay"/>
            </w:pPr>
          </w:p>
          <w:p w14:paraId="6AB8643E" w14:textId="77777777" w:rsidR="00B75F46" w:rsidRDefault="00B75F46">
            <w:pPr>
              <w:pStyle w:val="TerminalDisplay"/>
            </w:pPr>
          </w:p>
          <w:p w14:paraId="3EEA83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应该设置</w:t>
            </w:r>
            <w:r>
              <w:t>AT+CMGF=1</w:t>
            </w:r>
          </w:p>
        </w:tc>
      </w:tr>
    </w:tbl>
    <w:p w14:paraId="6EFB9646" w14:textId="32947138" w:rsidR="00B75F46" w:rsidRDefault="00D82551" w:rsidP="00AD0129">
      <w:pPr>
        <w:pStyle w:val="20"/>
      </w:pPr>
      <w:bookmarkStart w:id="246" w:name="_Toc484166845"/>
      <w:bookmarkStart w:id="247" w:name="_Toc446925306"/>
      <w:bookmarkStart w:id="248" w:name="_Toc515287937"/>
      <w:bookmarkStart w:id="249" w:name="_Toc25313036"/>
      <w:bookmarkStart w:id="250" w:name="_Toc516837191"/>
      <w:bookmarkStart w:id="251" w:name="_Toc47513251"/>
      <w:bookmarkStart w:id="252" w:name="_Toc72417905"/>
      <w:bookmarkStart w:id="253" w:name="_Toc209020553"/>
      <w:r>
        <w:lastRenderedPageBreak/>
        <w:t>AT+CMGS</w:t>
      </w:r>
      <w:bookmarkEnd w:id="246"/>
      <w:bookmarkEnd w:id="247"/>
      <w:bookmarkEnd w:id="248"/>
      <w:bookmarkEnd w:id="249"/>
      <w:bookmarkEnd w:id="25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发送短消息</w:t>
      </w:r>
      <w:bookmarkEnd w:id="251"/>
      <w:bookmarkEnd w:id="252"/>
      <w:bookmarkEnd w:id="253"/>
      <w:proofErr w:type="spellEnd"/>
    </w:p>
    <w:p w14:paraId="44C0DC3D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将短消息从模组发送到网络，短消息发送成功后网络返回参考值</w:t>
      </w:r>
      <w:r>
        <w:t>&lt;mr&gt;</w:t>
      </w:r>
      <w:r>
        <w:rPr>
          <w:rFonts w:hint="eastAsia"/>
        </w:rPr>
        <w:t>给模组。</w:t>
      </w:r>
    </w:p>
    <w:p w14:paraId="35CDDDB6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678C602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5BF68E2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0B2770C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031F6C5A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AC0143" w14:textId="77777777" w:rsidTr="00B75F46">
        <w:trPr>
          <w:trHeight w:val="18"/>
        </w:trPr>
        <w:tc>
          <w:tcPr>
            <w:tcW w:w="602" w:type="pct"/>
          </w:tcPr>
          <w:p w14:paraId="0F52BA5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1800" w:type="pct"/>
          </w:tcPr>
          <w:p w14:paraId="73C3DFEA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文本模式指令语法</w:t>
            </w:r>
          </w:p>
          <w:p w14:paraId="3C721050" w14:textId="77777777" w:rsidR="00B75F46" w:rsidRDefault="00D82551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AT+CMGS=&lt;da&gt;[,&lt;</w:t>
            </w:r>
            <w:proofErr w:type="spellStart"/>
            <w:r>
              <w:rPr>
                <w:lang w:val="en-GB"/>
              </w:rPr>
              <w:t>toda</w:t>
            </w:r>
            <w:proofErr w:type="spellEnd"/>
            <w:r>
              <w:rPr>
                <w:lang w:val="en-GB"/>
              </w:rPr>
              <w:t>&gt;]&lt;CR&gt;text is entered&lt;</w:t>
            </w:r>
            <w:proofErr w:type="spellStart"/>
            <w:r>
              <w:rPr>
                <w:lang w:val="en-GB"/>
              </w:rPr>
              <w:t>Ctrl+Z</w:t>
            </w:r>
            <w:proofErr w:type="spellEnd"/>
            <w:r>
              <w:rPr>
                <w:lang w:val="en-GB"/>
              </w:rPr>
              <w:t>/ESC&gt;</w:t>
            </w:r>
          </w:p>
          <w:p w14:paraId="7EE8B416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 xml:space="preserve">PDU </w:t>
            </w:r>
            <w:r>
              <w:rPr>
                <w:rFonts w:hint="eastAsia"/>
                <w:lang w:val="en-GB"/>
              </w:rPr>
              <w:t>模式指令语法</w:t>
            </w:r>
          </w:p>
          <w:p w14:paraId="4051A6D4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AT+CMGS=&lt;length&gt;&lt;CR&gt;PDU is given&lt;</w:t>
            </w:r>
            <w:proofErr w:type="spellStart"/>
            <w:r>
              <w:rPr>
                <w:lang w:val="en-GB"/>
              </w:rPr>
              <w:t>Ctrl+Z</w:t>
            </w:r>
            <w:proofErr w:type="spellEnd"/>
            <w:r>
              <w:rPr>
                <w:lang w:val="en-GB"/>
              </w:rPr>
              <w:t>/ESC&gt;</w:t>
            </w:r>
          </w:p>
        </w:tc>
        <w:tc>
          <w:tcPr>
            <w:tcW w:w="2598" w:type="pct"/>
          </w:tcPr>
          <w:p w14:paraId="1779F02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3BFED98A" w14:textId="77777777" w:rsidR="00B75F46" w:rsidRDefault="00D82551">
            <w:pPr>
              <w:pStyle w:val="TableText"/>
            </w:pPr>
            <w:r>
              <w:t>&lt;CR&gt;&lt;LF&gt;+CMGS: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scts</w:t>
            </w:r>
            <w:proofErr w:type="spellEnd"/>
            <w:r>
              <w:t>&gt;]</w:t>
            </w:r>
          </w:p>
          <w:p w14:paraId="3AEC6703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A38BCCD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0DAFCEBB" w14:textId="77777777" w:rsidR="00B75F46" w:rsidRDefault="00D82551">
            <w:pPr>
              <w:pStyle w:val="TableText"/>
            </w:pPr>
            <w:r>
              <w:t>&lt;CR&gt;&lt;LF&gt;+CMGS: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ackpdu</w:t>
            </w:r>
            <w:proofErr w:type="spellEnd"/>
            <w:r>
              <w:t>&gt;]</w:t>
            </w:r>
          </w:p>
          <w:p w14:paraId="2C9A8FA3" w14:textId="77777777" w:rsidR="00B75F46" w:rsidRDefault="00D82551">
            <w:pPr>
              <w:pStyle w:val="TableText"/>
            </w:pPr>
            <w:bookmarkStart w:id="254" w:name="OLE_LINK9"/>
            <w:r>
              <w:t>&lt;CR&gt;&lt;LF&gt;OK&lt;CR&gt;&lt;LF&gt;</w:t>
            </w:r>
          </w:p>
          <w:bookmarkEnd w:id="254"/>
          <w:p w14:paraId="4085206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4E39E8FD" w14:textId="77777777" w:rsidR="00B75F46" w:rsidRDefault="00D82551">
            <w:pPr>
              <w:pStyle w:val="TableText"/>
            </w:pPr>
            <w:r>
              <w:t>&lt;CR&gt;&lt;LF&gt;ERROR&lt;CR&gt;&lt;LF&gt;</w:t>
            </w:r>
          </w:p>
        </w:tc>
      </w:tr>
    </w:tbl>
    <w:p w14:paraId="47B92887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8E5ECA" w14:textId="77777777">
        <w:tc>
          <w:tcPr>
            <w:tcW w:w="1560" w:type="dxa"/>
          </w:tcPr>
          <w:p w14:paraId="25549DE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3B99F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91AD2ED" w14:textId="77777777">
        <w:tc>
          <w:tcPr>
            <w:tcW w:w="1560" w:type="dxa"/>
          </w:tcPr>
          <w:p w14:paraId="3FD73EDA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3F93185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0A46AFBB" w14:textId="77777777">
        <w:tc>
          <w:tcPr>
            <w:tcW w:w="1560" w:type="dxa"/>
          </w:tcPr>
          <w:p w14:paraId="651A7C7A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44263E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17CE1876" w14:textId="77777777">
        <w:tc>
          <w:tcPr>
            <w:tcW w:w="1560" w:type="dxa"/>
          </w:tcPr>
          <w:p w14:paraId="54D04DAF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mr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641079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41783F9F" w14:textId="77777777">
        <w:tc>
          <w:tcPr>
            <w:tcW w:w="1560" w:type="dxa"/>
          </w:tcPr>
          <w:p w14:paraId="588D1519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376F3C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6B2FAD05" w14:textId="77777777">
        <w:tc>
          <w:tcPr>
            <w:tcW w:w="1560" w:type="dxa"/>
          </w:tcPr>
          <w:p w14:paraId="3D2D912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182554B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>
              <w:rPr>
                <w:rFonts w:hint="eastAsia"/>
              </w:rPr>
              <w:object w:dxaOrig="285" w:dyaOrig="150" w14:anchorId="78F982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8.25pt" o:ole="">
                  <v:imagedata r:id="rId12" o:title=""/>
                </v:shape>
                <o:OLEObject Type="Embed" ProgID="Picture.PicObj.1" ShapeID="_x0000_i1025" DrawAspect="Content" ObjectID="_1820749053" r:id="rId13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4369FCA" w14:textId="77777777">
        <w:tc>
          <w:tcPr>
            <w:tcW w:w="1560" w:type="dxa"/>
          </w:tcPr>
          <w:p w14:paraId="1F0D9008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665B361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  <w:tr w:rsidR="00B75F46" w14:paraId="7669C53A" w14:textId="77777777">
        <w:tc>
          <w:tcPr>
            <w:tcW w:w="1560" w:type="dxa"/>
          </w:tcPr>
          <w:p w14:paraId="4E9CF24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scts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6069AB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0A3E7784" w14:textId="77777777">
        <w:tc>
          <w:tcPr>
            <w:tcW w:w="1560" w:type="dxa"/>
          </w:tcPr>
          <w:p w14:paraId="52C03A2E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ackpdu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384D725" w14:textId="77777777" w:rsidR="00B75F46" w:rsidRDefault="00D82551">
            <w:pPr>
              <w:pStyle w:val="TableText"/>
            </w:pPr>
            <w:r>
              <w:t>GPP 23.040 RP-User-Data element of RP-ACK PDU</w:t>
            </w:r>
          </w:p>
        </w:tc>
      </w:tr>
    </w:tbl>
    <w:p w14:paraId="197BCAF6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619" w:type="dxa"/>
        <w:tblLayout w:type="fixed"/>
        <w:tblLook w:val="04A0" w:firstRow="1" w:lastRow="0" w:firstColumn="1" w:lastColumn="0" w:noHBand="0" w:noVBand="1"/>
      </w:tblPr>
      <w:tblGrid>
        <w:gridCol w:w="5812"/>
        <w:gridCol w:w="3807"/>
      </w:tblGrid>
      <w:tr w:rsidR="00B75F46" w14:paraId="1CFA4BF3" w14:textId="77777777">
        <w:trPr>
          <w:trHeight w:val="74"/>
        </w:trPr>
        <w:tc>
          <w:tcPr>
            <w:tcW w:w="5812" w:type="dxa"/>
            <w:vAlign w:val="center"/>
          </w:tcPr>
          <w:p w14:paraId="3D260833" w14:textId="77777777" w:rsidR="00B75F46" w:rsidRDefault="00D82551">
            <w:pPr>
              <w:pStyle w:val="TerminalDisplay"/>
            </w:pPr>
            <w:r>
              <w:t>AT+CMGS="66358"</w:t>
            </w:r>
          </w:p>
          <w:p w14:paraId="77155548" w14:textId="77777777" w:rsidR="00B75F46" w:rsidRDefault="00B75F46">
            <w:pPr>
              <w:pStyle w:val="TerminalDisplay"/>
            </w:pPr>
          </w:p>
          <w:p w14:paraId="0875934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 This is the text</w:t>
            </w:r>
            <w:r>
              <w:rPr>
                <w:rFonts w:ascii="Arial" w:eastAsia="新宋体" w:hAnsi="Arial" w:cs="Arial"/>
                <w:b/>
                <w:bCs/>
                <w:i/>
                <w:iCs/>
                <w:color w:val="800000"/>
                <w:sz w:val="21"/>
                <w:szCs w:val="21"/>
              </w:rPr>
              <w:object w:dxaOrig="285" w:dyaOrig="150" w14:anchorId="16FDB84F">
                <v:shape id="_x0000_i1026" type="#_x0000_t75" style="width:14.25pt;height:8.25pt" o:ole="">
                  <v:imagedata r:id="rId12" o:title=""/>
                </v:shape>
                <o:OLEObject Type="Embed" ProgID="Picture.PicObj.1" ShapeID="_x0000_i1026" DrawAspect="Content" ObjectID="_1820749054" r:id="rId14"/>
              </w:object>
            </w:r>
          </w:p>
          <w:p w14:paraId="21A103C2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+CMGS: 171</w:t>
            </w:r>
          </w:p>
          <w:p w14:paraId="3919FCF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3509B71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Text</w:t>
            </w:r>
            <w:r>
              <w:rPr>
                <w:rFonts w:hint="eastAsia"/>
              </w:rPr>
              <w:t>格式</w:t>
            </w:r>
            <w:r>
              <w:t>(+CMGF=1)</w:t>
            </w:r>
          </w:p>
          <w:p w14:paraId="50C1CBC4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“</w:t>
            </w:r>
            <w:r>
              <w:rPr>
                <w:rFonts w:ascii="Arial" w:eastAsia="新宋体" w:hAnsi="Arial" w:cs="Arial"/>
                <w:b/>
                <w:bCs/>
                <w:i/>
                <w:iCs/>
                <w:color w:val="800000"/>
                <w:sz w:val="21"/>
                <w:szCs w:val="21"/>
              </w:rPr>
              <w:object w:dxaOrig="285" w:dyaOrig="150" w14:anchorId="1E94750F">
                <v:shape id="_x0000_i1027" type="#_x0000_t75" style="width:14.25pt;height:8.25pt" o:ole="">
                  <v:imagedata r:id="rId12" o:title=""/>
                </v:shape>
                <o:OLEObject Type="Embed" ProgID="Picture.PicObj.1" ShapeID="_x0000_i1027" DrawAspect="Content" ObjectID="_1820749055" r:id="rId15"/>
              </w:object>
            </w:r>
            <w:r>
              <w:rPr>
                <w:rFonts w:hint="eastAsia"/>
              </w:rPr>
              <w:t>”符号，即用键盘输入</w:t>
            </w:r>
            <w:proofErr w:type="spellStart"/>
            <w:r>
              <w:t>Ctrl+Z</w:t>
            </w:r>
            <w:proofErr w:type="spellEnd"/>
            <w:r>
              <w:rPr>
                <w:rFonts w:hint="eastAsia"/>
              </w:rPr>
              <w:t>，下同</w:t>
            </w:r>
          </w:p>
          <w:p w14:paraId="35B2F2F3" w14:textId="77777777" w:rsidR="00B75F46" w:rsidRDefault="00B75F46">
            <w:pPr>
              <w:pStyle w:val="TerminalDisplay"/>
            </w:pPr>
          </w:p>
          <w:p w14:paraId="2D1F1877" w14:textId="77777777" w:rsidR="00B75F46" w:rsidRDefault="00B75F46">
            <w:pPr>
              <w:pStyle w:val="TerminalDisplay"/>
            </w:pPr>
          </w:p>
        </w:tc>
      </w:tr>
      <w:tr w:rsidR="00B75F46" w14:paraId="471EA9B8" w14:textId="77777777">
        <w:trPr>
          <w:trHeight w:val="74"/>
        </w:trPr>
        <w:tc>
          <w:tcPr>
            <w:tcW w:w="5812" w:type="dxa"/>
            <w:vAlign w:val="center"/>
          </w:tcPr>
          <w:p w14:paraId="49405E07" w14:textId="77777777" w:rsidR="00B75F46" w:rsidRDefault="00D82551">
            <w:pPr>
              <w:pStyle w:val="TerminalDisplay"/>
            </w:pPr>
            <w:r>
              <w:t>AT+CMGS="15889758493"</w:t>
            </w:r>
          </w:p>
          <w:p w14:paraId="45640796" w14:textId="77777777" w:rsidR="00B75F46" w:rsidRDefault="00B75F46">
            <w:pPr>
              <w:pStyle w:val="TerminalDisplay"/>
            </w:pPr>
          </w:p>
          <w:p w14:paraId="2983E58D" w14:textId="77777777" w:rsidR="00B75F46" w:rsidRDefault="00D82551">
            <w:pPr>
              <w:pStyle w:val="TerminalDisplay"/>
              <w:rPr>
                <w:bCs/>
              </w:rPr>
            </w:pPr>
            <w:r>
              <w:t>&gt; This is the text</w:t>
            </w:r>
            <w:r>
              <w:rPr>
                <w:rFonts w:ascii="Arial" w:eastAsia="新宋体" w:hAnsi="Arial" w:cs="Arial"/>
                <w:bCs/>
                <w:sz w:val="21"/>
                <w:szCs w:val="21"/>
              </w:rPr>
              <w:object w:dxaOrig="285" w:dyaOrig="150" w14:anchorId="405B896E">
                <v:shape id="_x0000_i1028" type="#_x0000_t75" style="width:14.25pt;height:8.25pt" o:ole="">
                  <v:imagedata r:id="rId12" o:title=""/>
                </v:shape>
                <o:OLEObject Type="Embed" ProgID="Picture.PicObj.1" ShapeID="_x0000_i1028" DrawAspect="Content" ObjectID="_1820749056" r:id="rId16"/>
              </w:object>
            </w:r>
          </w:p>
          <w:p w14:paraId="440A26D1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3807" w:type="dxa"/>
            <w:vAlign w:val="center"/>
          </w:tcPr>
          <w:p w14:paraId="547FFC8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有可能未进行设置</w:t>
            </w:r>
            <w:r>
              <w:t>AT+CMGF=1</w:t>
            </w:r>
            <w:r>
              <w:rPr>
                <w:rFonts w:hint="eastAsia"/>
              </w:rPr>
              <w:t>；“</w:t>
            </w:r>
            <w:r>
              <w:rPr>
                <w:rFonts w:ascii="Arial" w:eastAsia="新宋体" w:hAnsi="Arial" w:cs="Arial"/>
                <w:sz w:val="21"/>
                <w:szCs w:val="21"/>
              </w:rPr>
              <w:object w:dxaOrig="285" w:dyaOrig="150" w14:anchorId="12B417A8">
                <v:shape id="_x0000_i1029" type="#_x0000_t75" style="width:14.25pt;height:8.25pt" o:ole="">
                  <v:imagedata r:id="rId12" o:title=""/>
                </v:shape>
                <o:OLEObject Type="Embed" ProgID="Picture.PicObj.1" ShapeID="_x0000_i1029" DrawAspect="Content" ObjectID="_1820749057" r:id="rId17"/>
              </w:object>
            </w:r>
            <w:r>
              <w:rPr>
                <w:rFonts w:hint="eastAsia"/>
              </w:rPr>
              <w:t>”符号代表</w:t>
            </w:r>
            <w:proofErr w:type="spellStart"/>
            <w:r>
              <w:t>Ctrl+Z</w:t>
            </w:r>
            <w:proofErr w:type="spellEnd"/>
          </w:p>
          <w:p w14:paraId="4D080117" w14:textId="77777777" w:rsidR="00B75F46" w:rsidRDefault="00B75F46">
            <w:pPr>
              <w:pStyle w:val="TerminalDisplay"/>
            </w:pPr>
          </w:p>
        </w:tc>
      </w:tr>
      <w:tr w:rsidR="00B75F46" w14:paraId="3DB7D6CC" w14:textId="77777777">
        <w:trPr>
          <w:trHeight w:val="74"/>
        </w:trPr>
        <w:tc>
          <w:tcPr>
            <w:tcW w:w="5812" w:type="dxa"/>
            <w:vAlign w:val="center"/>
          </w:tcPr>
          <w:p w14:paraId="7E61D3ED" w14:textId="77777777" w:rsidR="00B75F46" w:rsidRDefault="00D82551">
            <w:pPr>
              <w:pStyle w:val="TerminalDisplay"/>
            </w:pPr>
            <w:r>
              <w:t>AT+CMGS=33</w:t>
            </w:r>
          </w:p>
          <w:p w14:paraId="0A0C345F" w14:textId="77777777" w:rsidR="00B75F46" w:rsidRDefault="00B75F46">
            <w:pPr>
              <w:pStyle w:val="TerminalDisplay"/>
            </w:pPr>
          </w:p>
          <w:p w14:paraId="1141CB00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&gt;0891683108705505F001000B815118784271F20008146DF157335E025</w:t>
            </w:r>
            <w:r>
              <w:lastRenderedPageBreak/>
              <w:t>B9D5B89533A59276D6A80545EFA</w:t>
            </w:r>
            <w:r>
              <w:rPr>
                <w:rFonts w:ascii="宋体" w:eastAsia="新宋体" w:hAnsi="Arial" w:cs="Arial" w:hint="eastAsia"/>
                <w:bCs/>
                <w:sz w:val="21"/>
                <w:szCs w:val="21"/>
              </w:rPr>
              <w:object w:dxaOrig="285" w:dyaOrig="150" w14:anchorId="21FC4194">
                <v:shape id="_x0000_i1030" type="#_x0000_t75" style="width:14.25pt;height:8.25pt" o:ole="">
                  <v:imagedata r:id="rId12" o:title=""/>
                </v:shape>
                <o:OLEObject Type="Embed" ProgID="Picture.PicObj.1" ShapeID="_x0000_i1030" DrawAspect="Content" ObjectID="_1820749058" r:id="rId18"/>
              </w:object>
            </w:r>
          </w:p>
          <w:p w14:paraId="2415721A" w14:textId="77777777" w:rsidR="00B75F46" w:rsidRDefault="00D82551">
            <w:pPr>
              <w:pStyle w:val="TerminalDisplay"/>
              <w:rPr>
                <w:bCs/>
              </w:rPr>
            </w:pPr>
            <w:r>
              <w:t>+CMGS: 119</w:t>
            </w:r>
          </w:p>
          <w:p w14:paraId="65C724A3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807" w:type="dxa"/>
            <w:vAlign w:val="center"/>
          </w:tcPr>
          <w:p w14:paraId="23D56F36" w14:textId="77777777" w:rsidR="00B75F46" w:rsidRDefault="00D82551">
            <w:pPr>
              <w:pStyle w:val="TerminalDisplay"/>
            </w:pPr>
            <w:r>
              <w:lastRenderedPageBreak/>
              <w:t xml:space="preserve">PDU </w:t>
            </w:r>
            <w:r>
              <w:rPr>
                <w:rFonts w:hint="eastAsia"/>
              </w:rPr>
              <w:t>格式</w:t>
            </w:r>
            <w:r>
              <w:t>(+CMGF=0)</w:t>
            </w:r>
          </w:p>
          <w:p w14:paraId="4E1836F8" w14:textId="77777777" w:rsidR="00B75F46" w:rsidRDefault="00B75F46">
            <w:pPr>
              <w:pStyle w:val="TerminalDisplay"/>
            </w:pPr>
          </w:p>
          <w:p w14:paraId="1201A575" w14:textId="77777777" w:rsidR="00B75F46" w:rsidRDefault="00B75F46">
            <w:pPr>
              <w:pStyle w:val="TerminalDisplay"/>
            </w:pPr>
          </w:p>
          <w:p w14:paraId="6435396A" w14:textId="77777777" w:rsidR="00B75F46" w:rsidRDefault="00B75F46">
            <w:pPr>
              <w:pStyle w:val="TerminalDisplay"/>
            </w:pPr>
          </w:p>
          <w:p w14:paraId="68E89563" w14:textId="77777777" w:rsidR="00B75F46" w:rsidRDefault="00B75F46">
            <w:pPr>
              <w:pStyle w:val="TerminalDisplay"/>
            </w:pPr>
          </w:p>
        </w:tc>
      </w:tr>
    </w:tbl>
    <w:p w14:paraId="50B83629" w14:textId="0F639D3F" w:rsidR="00B75F46" w:rsidRDefault="00D82551" w:rsidP="00AD0129">
      <w:pPr>
        <w:pStyle w:val="20"/>
      </w:pPr>
      <w:bookmarkStart w:id="255" w:name="_Toc25313037"/>
      <w:bookmarkStart w:id="256" w:name="_Toc446925307"/>
      <w:bookmarkStart w:id="257" w:name="_Toc484166846"/>
      <w:bookmarkStart w:id="258" w:name="_Toc516837192"/>
      <w:bookmarkStart w:id="259" w:name="_Toc515287938"/>
      <w:bookmarkStart w:id="260" w:name="_Toc47513252"/>
      <w:bookmarkStart w:id="261" w:name="_Toc72417906"/>
      <w:bookmarkStart w:id="262" w:name="_Toc209020554"/>
      <w:r>
        <w:lastRenderedPageBreak/>
        <w:t>AT+CMGW</w:t>
      </w:r>
      <w:bookmarkEnd w:id="255"/>
      <w:bookmarkEnd w:id="256"/>
      <w:bookmarkEnd w:id="257"/>
      <w:bookmarkEnd w:id="258"/>
      <w:bookmarkEnd w:id="259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写短消息</w:t>
      </w:r>
      <w:bookmarkEnd w:id="260"/>
      <w:bookmarkEnd w:id="261"/>
      <w:bookmarkEnd w:id="262"/>
      <w:proofErr w:type="spellEnd"/>
    </w:p>
    <w:p w14:paraId="4602ABDE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往存储器中写入短消息，正确存储后返回位置信息</w:t>
      </w:r>
      <w:r>
        <w:t>&lt;index&gt;</w:t>
      </w:r>
      <w:r>
        <w:rPr>
          <w:rFonts w:hint="eastAsia"/>
        </w:rPr>
        <w:t>。</w:t>
      </w:r>
    </w:p>
    <w:p w14:paraId="6F884FD8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4496"/>
        <w:gridCol w:w="3973"/>
      </w:tblGrid>
      <w:tr w:rsidR="00B75F46" w14:paraId="6BA0540A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tcW w:w="602" w:type="pct"/>
          </w:tcPr>
          <w:p w14:paraId="5B6BF665" w14:textId="77777777" w:rsidR="00B75F46" w:rsidRDefault="00D82551">
            <w:pPr>
              <w:pStyle w:val="TableHeading"/>
            </w:pPr>
            <w:bookmarkStart w:id="263" w:name="_Hlk76566564"/>
            <w:r>
              <w:rPr>
                <w:rFonts w:hint="eastAsia"/>
              </w:rPr>
              <w:t>类型</w:t>
            </w:r>
          </w:p>
        </w:tc>
        <w:tc>
          <w:tcPr>
            <w:tcW w:w="2335" w:type="pct"/>
          </w:tcPr>
          <w:p w14:paraId="57D8744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063" w:type="pct"/>
          </w:tcPr>
          <w:p w14:paraId="25F2B898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bookmarkEnd w:id="263"/>
      <w:tr w:rsidR="00B75F46" w14:paraId="5C7C64B7" w14:textId="77777777" w:rsidTr="00B75F46">
        <w:trPr>
          <w:trHeight w:val="18"/>
        </w:trPr>
        <w:tc>
          <w:tcPr>
            <w:tcW w:w="602" w:type="pct"/>
          </w:tcPr>
          <w:p w14:paraId="00C506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335" w:type="pct"/>
            <w:vAlign w:val="top"/>
          </w:tcPr>
          <w:p w14:paraId="218456AA" w14:textId="77777777" w:rsidR="00B75F46" w:rsidRDefault="00D82551">
            <w:pPr>
              <w:pStyle w:val="ItemListinTable"/>
            </w:pPr>
            <w:r>
              <w:rPr>
                <w:rFonts w:hint="eastAsia"/>
              </w:rPr>
              <w:t>文本模式指令语法：</w:t>
            </w:r>
          </w:p>
          <w:p w14:paraId="6CFD8CBA" w14:textId="77777777" w:rsidR="00B75F46" w:rsidRDefault="00D82551">
            <w:pPr>
              <w:pStyle w:val="ItemListTextinTable"/>
              <w:ind w:left="420"/>
              <w:rPr>
                <w:b/>
                <w:bCs/>
                <w:i/>
                <w:iCs/>
                <w:color w:val="800000"/>
              </w:rPr>
            </w:pPr>
            <w:r>
              <w:t>AT+CMGW[=&lt;</w:t>
            </w:r>
            <w:proofErr w:type="spellStart"/>
            <w:r>
              <w:t>oa</w:t>
            </w:r>
            <w:proofErr w:type="spellEnd"/>
            <w:r>
              <w:t>/da&gt;[,&lt;</w:t>
            </w:r>
            <w:proofErr w:type="spellStart"/>
            <w:r>
              <w:t>tooa</w:t>
            </w:r>
            <w:proofErr w:type="spellEnd"/>
            <w:r>
              <w:t>/</w:t>
            </w:r>
            <w:proofErr w:type="spellStart"/>
            <w:r>
              <w:t>toda</w:t>
            </w:r>
            <w:proofErr w:type="spellEnd"/>
            <w:r>
              <w:t>&gt;[,&lt;stat&gt;]]]&lt;CR&gt;text is entered&lt;</w:t>
            </w:r>
            <w:proofErr w:type="spellStart"/>
            <w:r>
              <w:t>Ctrl+Z</w:t>
            </w:r>
            <w:proofErr w:type="spellEnd"/>
            <w:r>
              <w:t>/ESC&gt;</w:t>
            </w:r>
          </w:p>
          <w:p w14:paraId="560CA029" w14:textId="77777777" w:rsidR="00B75F46" w:rsidRDefault="00D82551">
            <w:pPr>
              <w:pStyle w:val="ItemListinTable"/>
            </w:pPr>
            <w:r>
              <w:t>PDU</w:t>
            </w:r>
            <w:r>
              <w:rPr>
                <w:rFonts w:hint="eastAsia"/>
              </w:rPr>
              <w:t>模式指令语法：</w:t>
            </w:r>
          </w:p>
          <w:p w14:paraId="3D692C5F" w14:textId="77777777" w:rsidR="00B75F46" w:rsidRDefault="00D82551">
            <w:pPr>
              <w:pStyle w:val="ItemListTextinTable"/>
              <w:ind w:left="420"/>
              <w:rPr>
                <w:rFonts w:eastAsia="等线"/>
                <w:color w:val="000000"/>
              </w:rPr>
            </w:pPr>
            <w:r>
              <w:t>AT+CMGW=&lt;length&gt;[,&lt;stat&gt;]&lt;CR&gt;PDU is given&lt;</w:t>
            </w:r>
            <w:proofErr w:type="spellStart"/>
            <w:r>
              <w:t>Ctrl+Z</w:t>
            </w:r>
            <w:proofErr w:type="spellEnd"/>
            <w:r>
              <w:t>/ESC&gt;</w:t>
            </w:r>
          </w:p>
        </w:tc>
        <w:tc>
          <w:tcPr>
            <w:tcW w:w="2063" w:type="pct"/>
          </w:tcPr>
          <w:p w14:paraId="06D80C6F" w14:textId="77777777" w:rsidR="00B75F46" w:rsidRDefault="00D82551">
            <w:pPr>
              <w:pStyle w:val="TableText"/>
            </w:pPr>
            <w:r>
              <w:t>&lt;CR&gt;&lt;LF&gt;+CMGW: &lt;index&gt;</w:t>
            </w:r>
          </w:p>
          <w:p w14:paraId="2961C2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2672BA2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1A5D275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+CME ERROR: &lt;err&gt;</w:t>
            </w:r>
          </w:p>
          <w:p w14:paraId="02BB0A0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</w:p>
        </w:tc>
      </w:tr>
    </w:tbl>
    <w:p w14:paraId="2B30A6D6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57F9D80" w14:textId="77777777">
        <w:tc>
          <w:tcPr>
            <w:tcW w:w="1560" w:type="dxa"/>
          </w:tcPr>
          <w:p w14:paraId="047D2EDF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517BCD4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02BA5054" w14:textId="77777777">
        <w:tc>
          <w:tcPr>
            <w:tcW w:w="1560" w:type="dxa"/>
          </w:tcPr>
          <w:p w14:paraId="5BC9F683" w14:textId="77777777" w:rsidR="00B75F46" w:rsidRDefault="00D82551">
            <w:pPr>
              <w:pStyle w:val="TableText"/>
            </w:pPr>
            <w:r>
              <w:t>&lt;text&gt;</w:t>
            </w:r>
          </w:p>
        </w:tc>
        <w:tc>
          <w:tcPr>
            <w:tcW w:w="7852" w:type="dxa"/>
          </w:tcPr>
          <w:p w14:paraId="6E02F69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文本模式下短信内容</w:t>
            </w:r>
          </w:p>
        </w:tc>
      </w:tr>
      <w:tr w:rsidR="00B75F46" w14:paraId="4B90D6EF" w14:textId="77777777">
        <w:tc>
          <w:tcPr>
            <w:tcW w:w="1560" w:type="dxa"/>
          </w:tcPr>
          <w:p w14:paraId="40A861C9" w14:textId="77777777" w:rsidR="00B75F46" w:rsidRDefault="00D82551">
            <w:pPr>
              <w:pStyle w:val="TableText"/>
            </w:pPr>
            <w:r>
              <w:t>&lt;length&gt;</w:t>
            </w:r>
          </w:p>
        </w:tc>
        <w:tc>
          <w:tcPr>
            <w:tcW w:w="7852" w:type="dxa"/>
          </w:tcPr>
          <w:p w14:paraId="16BC2980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模式下短信内容的字节长度</w:t>
            </w:r>
          </w:p>
        </w:tc>
      </w:tr>
      <w:tr w:rsidR="00B75F46" w14:paraId="620129AC" w14:textId="77777777">
        <w:tc>
          <w:tcPr>
            <w:tcW w:w="1560" w:type="dxa"/>
          </w:tcPr>
          <w:p w14:paraId="0E927AF3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248373E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位置信息</w:t>
            </w:r>
          </w:p>
        </w:tc>
      </w:tr>
      <w:tr w:rsidR="00B75F46" w14:paraId="2EC7778F" w14:textId="77777777">
        <w:tc>
          <w:tcPr>
            <w:tcW w:w="1560" w:type="dxa"/>
          </w:tcPr>
          <w:p w14:paraId="61A88865" w14:textId="77777777" w:rsidR="00B75F46" w:rsidRDefault="00D82551">
            <w:pPr>
              <w:pStyle w:val="TableText"/>
            </w:pPr>
            <w:r>
              <w:t>&lt;CR&gt;</w:t>
            </w:r>
          </w:p>
        </w:tc>
        <w:tc>
          <w:tcPr>
            <w:tcW w:w="7852" w:type="dxa"/>
          </w:tcPr>
          <w:p w14:paraId="19856D8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结束符</w:t>
            </w:r>
          </w:p>
        </w:tc>
      </w:tr>
      <w:tr w:rsidR="00B75F46" w14:paraId="52130E02" w14:textId="77777777">
        <w:tc>
          <w:tcPr>
            <w:tcW w:w="1560" w:type="dxa"/>
          </w:tcPr>
          <w:p w14:paraId="3542868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4300A9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表示输入消息体的结束，即示例中的符号“</w:t>
            </w:r>
            <w:r>
              <w:rPr>
                <w:rFonts w:hint="eastAsia"/>
              </w:rPr>
              <w:object w:dxaOrig="285" w:dyaOrig="150" w14:anchorId="656C916C">
                <v:shape id="_x0000_i1031" type="#_x0000_t75" style="width:14.25pt;height:8.25pt" o:ole="">
                  <v:imagedata r:id="rId12" o:title=""/>
                </v:shape>
                <o:OLEObject Type="Embed" ProgID="Picture.PicObj.1" ShapeID="_x0000_i1031" DrawAspect="Content" ObjectID="_1820749059" r:id="rId19"/>
              </w:object>
            </w:r>
            <w:r>
              <w:rPr>
                <w:rFonts w:hint="eastAsia"/>
              </w:rPr>
              <w:t>”</w:t>
            </w:r>
          </w:p>
        </w:tc>
      </w:tr>
      <w:tr w:rsidR="00B75F46" w14:paraId="57407355" w14:textId="77777777">
        <w:tc>
          <w:tcPr>
            <w:tcW w:w="1560" w:type="dxa"/>
          </w:tcPr>
          <w:p w14:paraId="400D43AF" w14:textId="77777777" w:rsidR="00B75F46" w:rsidRDefault="00D82551">
            <w:pPr>
              <w:pStyle w:val="TableText"/>
            </w:pPr>
            <w:r>
              <w:t>&lt;ESC&gt;</w:t>
            </w:r>
          </w:p>
        </w:tc>
        <w:tc>
          <w:tcPr>
            <w:tcW w:w="7852" w:type="dxa"/>
          </w:tcPr>
          <w:p w14:paraId="57EA6C0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表示放弃输入消息体</w:t>
            </w:r>
          </w:p>
        </w:tc>
      </w:tr>
    </w:tbl>
    <w:p w14:paraId="5E9575B2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5E5C1114" w14:textId="77777777">
        <w:trPr>
          <w:trHeight w:val="18"/>
        </w:trPr>
        <w:tc>
          <w:tcPr>
            <w:tcW w:w="993" w:type="dxa"/>
            <w:tcMar>
              <w:top w:w="57" w:type="dxa"/>
            </w:tcMar>
          </w:tcPr>
          <w:p w14:paraId="26D10422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1113C117" wp14:editId="3DE35590">
                  <wp:extent cx="441960" cy="359410"/>
                  <wp:effectExtent l="0" t="0" r="0" b="2540"/>
                  <wp:docPr id="16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3B98575B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若使用串口调试工具发送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短信，请在</w:t>
            </w:r>
            <w:r>
              <w:rPr>
                <w:rFonts w:hint="eastAsia"/>
              </w:rPr>
              <w:t>AT+CMGS</w:t>
            </w:r>
            <w:r>
              <w:rPr>
                <w:rFonts w:hint="eastAsia"/>
              </w:rPr>
              <w:t>命令后手动敲回车符，或者以十六进制发送</w:t>
            </w:r>
            <w:r>
              <w:rPr>
                <w:rFonts w:hint="eastAsia"/>
              </w:rPr>
              <w:t>&lt;CR&gt;</w:t>
            </w:r>
            <w:r>
              <w:rPr>
                <w:rFonts w:hint="eastAsia"/>
              </w:rPr>
              <w:t>。</w:t>
            </w:r>
          </w:p>
        </w:tc>
      </w:tr>
    </w:tbl>
    <w:p w14:paraId="0D081000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289" w:type="dxa"/>
        <w:tblLayout w:type="fixed"/>
        <w:tblLook w:val="04A0" w:firstRow="1" w:lastRow="0" w:firstColumn="1" w:lastColumn="0" w:noHBand="0" w:noVBand="1"/>
      </w:tblPr>
      <w:tblGrid>
        <w:gridCol w:w="6237"/>
        <w:gridCol w:w="3052"/>
      </w:tblGrid>
      <w:tr w:rsidR="00B75F46" w14:paraId="763E3197" w14:textId="77777777">
        <w:trPr>
          <w:trHeight w:val="74"/>
        </w:trPr>
        <w:tc>
          <w:tcPr>
            <w:tcW w:w="6237" w:type="dxa"/>
            <w:vAlign w:val="center"/>
          </w:tcPr>
          <w:p w14:paraId="095A7A6A" w14:textId="77777777" w:rsidR="00B75F46" w:rsidRDefault="00D82551">
            <w:pPr>
              <w:pStyle w:val="TerminalDisplay"/>
            </w:pPr>
            <w:r>
              <w:t>AT+CMGW="091137880"</w:t>
            </w:r>
          </w:p>
          <w:p w14:paraId="6F16E0A3" w14:textId="77777777" w:rsidR="00B75F46" w:rsidRDefault="00B75F46">
            <w:pPr>
              <w:pStyle w:val="TerminalDisplay"/>
            </w:pPr>
          </w:p>
          <w:p w14:paraId="5BB4CCE4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&gt;This is the text&lt;</w:t>
            </w:r>
            <w:proofErr w:type="spellStart"/>
            <w:r>
              <w:t>Ctrl+Z</w:t>
            </w:r>
            <w:proofErr w:type="spellEnd"/>
            <w:r>
              <w:t>&gt;</w:t>
            </w:r>
          </w:p>
          <w:p w14:paraId="42253473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+CMGW: 15</w:t>
            </w:r>
          </w:p>
          <w:p w14:paraId="2859EFA7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1D4BA546" w14:textId="77777777" w:rsidR="00B75F46" w:rsidRDefault="00D82551">
            <w:pPr>
              <w:pStyle w:val="TerminalDisplay"/>
            </w:pPr>
            <w:r>
              <w:t>Text</w:t>
            </w:r>
            <w:r>
              <w:rPr>
                <w:rFonts w:hint="eastAsia"/>
              </w:rPr>
              <w:t>模式（</w:t>
            </w:r>
            <w:r>
              <w:t>+CMGF=1</w:t>
            </w:r>
            <w:r>
              <w:rPr>
                <w:rFonts w:hint="eastAsia"/>
              </w:rPr>
              <w:t>）</w:t>
            </w:r>
          </w:p>
          <w:p w14:paraId="7A102C78" w14:textId="77777777" w:rsidR="00B75F46" w:rsidRDefault="00B75F46">
            <w:pPr>
              <w:pStyle w:val="TerminalDisplay"/>
            </w:pPr>
          </w:p>
          <w:p w14:paraId="5986E0B8" w14:textId="77777777" w:rsidR="00B75F46" w:rsidRDefault="00B75F46">
            <w:pPr>
              <w:pStyle w:val="TerminalDisplay"/>
            </w:pPr>
          </w:p>
          <w:p w14:paraId="2667C6B1" w14:textId="77777777" w:rsidR="00B75F46" w:rsidRDefault="00B75F46">
            <w:pPr>
              <w:pStyle w:val="TerminalDisplay"/>
            </w:pPr>
          </w:p>
        </w:tc>
      </w:tr>
      <w:tr w:rsidR="00B75F46" w14:paraId="27EA6150" w14:textId="77777777">
        <w:trPr>
          <w:trHeight w:val="74"/>
        </w:trPr>
        <w:tc>
          <w:tcPr>
            <w:tcW w:w="6237" w:type="dxa"/>
            <w:vAlign w:val="center"/>
          </w:tcPr>
          <w:p w14:paraId="4B015E06" w14:textId="77777777" w:rsidR="00B75F46" w:rsidRDefault="00D82551">
            <w:pPr>
              <w:pStyle w:val="TerminalDisplay"/>
            </w:pPr>
            <w:r>
              <w:t>AT+CMGW=31</w:t>
            </w:r>
          </w:p>
          <w:p w14:paraId="0E80E2E0" w14:textId="77777777" w:rsidR="00B75F46" w:rsidRDefault="00B75F46">
            <w:pPr>
              <w:pStyle w:val="TerminalDisplay"/>
            </w:pPr>
          </w:p>
          <w:p w14:paraId="018C64ED" w14:textId="77777777" w:rsidR="00B75F46" w:rsidRDefault="00D82551">
            <w:pPr>
              <w:pStyle w:val="TerminalDisplay"/>
              <w:rPr>
                <w:bCs/>
              </w:rPr>
            </w:pPr>
            <w:r>
              <w:t>&gt;0891683108705505F001000B813124248536F300081200400026002A535A53D153A653C1532052C7&lt;Ctrl+Z&gt;</w:t>
            </w:r>
          </w:p>
          <w:p w14:paraId="02087865" w14:textId="77777777" w:rsidR="00B75F46" w:rsidRDefault="00D82551">
            <w:pPr>
              <w:pStyle w:val="TerminalDisplay"/>
              <w:rPr>
                <w:bCs/>
              </w:rPr>
            </w:pPr>
            <w:r>
              <w:t>+CMGW: 1</w:t>
            </w:r>
          </w:p>
          <w:p w14:paraId="19FF792F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052" w:type="dxa"/>
            <w:vAlign w:val="center"/>
          </w:tcPr>
          <w:p w14:paraId="78D8D1C7" w14:textId="77777777" w:rsidR="00B75F46" w:rsidRDefault="00D82551">
            <w:pPr>
              <w:pStyle w:val="TerminalDisplay"/>
            </w:pPr>
            <w:r>
              <w:lastRenderedPageBreak/>
              <w:t xml:space="preserve">PDU </w:t>
            </w:r>
            <w:r>
              <w:rPr>
                <w:rFonts w:hint="eastAsia"/>
              </w:rPr>
              <w:t>模式</w:t>
            </w:r>
            <w:r>
              <w:t xml:space="preserve"> (+CMGF=0)</w:t>
            </w:r>
          </w:p>
          <w:p w14:paraId="30F4BEB6" w14:textId="77777777" w:rsidR="00B75F46" w:rsidRDefault="00B75F46">
            <w:pPr>
              <w:pStyle w:val="TerminalDisplay"/>
            </w:pPr>
          </w:p>
          <w:p w14:paraId="38450E48" w14:textId="77777777" w:rsidR="00B75F46" w:rsidRDefault="00B75F46">
            <w:pPr>
              <w:pStyle w:val="TerminalDisplay"/>
            </w:pPr>
          </w:p>
          <w:p w14:paraId="4C41A28B" w14:textId="77777777" w:rsidR="00B75F46" w:rsidRDefault="00B75F46">
            <w:pPr>
              <w:pStyle w:val="TerminalDisplay"/>
            </w:pPr>
          </w:p>
          <w:p w14:paraId="0D0585CA" w14:textId="77777777" w:rsidR="00B75F46" w:rsidRDefault="00B75F46">
            <w:pPr>
              <w:pStyle w:val="TerminalDisplay"/>
            </w:pPr>
          </w:p>
        </w:tc>
      </w:tr>
    </w:tbl>
    <w:p w14:paraId="65A4061D" w14:textId="690AB8C3" w:rsidR="00B75F46" w:rsidRDefault="00D82551" w:rsidP="00AD0129">
      <w:pPr>
        <w:pStyle w:val="20"/>
      </w:pPr>
      <w:bookmarkStart w:id="264" w:name="_Toc446925308"/>
      <w:bookmarkStart w:id="265" w:name="_Toc484166847"/>
      <w:bookmarkStart w:id="266" w:name="_Toc516837193"/>
      <w:bookmarkStart w:id="267" w:name="_Toc25313038"/>
      <w:bookmarkStart w:id="268" w:name="_Toc515287939"/>
      <w:bookmarkStart w:id="269" w:name="_Toc72417907"/>
      <w:bookmarkStart w:id="270" w:name="_Toc47513253"/>
      <w:bookmarkStart w:id="271" w:name="_Toc209020555"/>
      <w:r>
        <w:lastRenderedPageBreak/>
        <w:t>AT+CMSS</w:t>
      </w:r>
      <w:bookmarkEnd w:id="264"/>
      <w:bookmarkEnd w:id="265"/>
      <w:bookmarkEnd w:id="266"/>
      <w:bookmarkEnd w:id="267"/>
      <w:bookmarkEnd w:id="268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发送已保存的短消息</w:t>
      </w:r>
      <w:bookmarkEnd w:id="269"/>
      <w:bookmarkEnd w:id="270"/>
      <w:bookmarkEnd w:id="271"/>
      <w:proofErr w:type="spellEnd"/>
    </w:p>
    <w:p w14:paraId="608B6E62" w14:textId="77777777" w:rsidR="00B75F46" w:rsidRDefault="00D82551">
      <w:pPr>
        <w:pStyle w:val="afc"/>
        <w:rPr>
          <w:bCs/>
          <w:iCs/>
        </w:rPr>
      </w:pPr>
      <w:bookmarkStart w:id="272" w:name="_Toc446925309"/>
      <w:bookmarkStart w:id="273" w:name="_Toc516837194"/>
      <w:bookmarkStart w:id="274" w:name="_Toc515287940"/>
      <w:bookmarkStart w:id="275" w:name="_Toc25313039"/>
      <w:bookmarkStart w:id="276" w:name="_Toc484166848"/>
      <w:r>
        <w:rPr>
          <w:rFonts w:hint="eastAsia"/>
        </w:rPr>
        <w:t>发送存储器中</w:t>
      </w:r>
      <w:r>
        <w:t>&lt;index&gt;</w:t>
      </w:r>
      <w:r>
        <w:rPr>
          <w:rFonts w:hint="eastAsia"/>
        </w:rPr>
        <w:t>指定位置的短消息（</w:t>
      </w:r>
      <w:r>
        <w:t>SMS-SUBMIT</w:t>
      </w:r>
      <w:r>
        <w:rPr>
          <w:rFonts w:hint="eastAsia"/>
        </w:rPr>
        <w:t>），短消息发送成功后网络返回参考值</w:t>
      </w:r>
      <w:r>
        <w:t>&lt;mr&gt;</w:t>
      </w:r>
      <w:r>
        <w:rPr>
          <w:rFonts w:hint="eastAsia"/>
        </w:rPr>
        <w:t>给终端。</w:t>
      </w:r>
    </w:p>
    <w:p w14:paraId="60169C5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4252"/>
        <w:gridCol w:w="4700"/>
      </w:tblGrid>
      <w:tr w:rsidR="00B75F46" w14:paraId="5D1D8D88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5E7971CD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208" w:type="pct"/>
          </w:tcPr>
          <w:p w14:paraId="740FB36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441" w:type="pct"/>
          </w:tcPr>
          <w:p w14:paraId="1961EF14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396F6ACF" w14:textId="77777777" w:rsidTr="00B75F46">
        <w:trPr>
          <w:trHeight w:val="18"/>
        </w:trPr>
        <w:tc>
          <w:tcPr>
            <w:tcW w:w="351" w:type="pct"/>
          </w:tcPr>
          <w:p w14:paraId="51CB8E3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208" w:type="pct"/>
          </w:tcPr>
          <w:p w14:paraId="091CD9B0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t>AT+CMSS=&lt;index&gt;[,&lt;da&gt;[,&lt;</w:t>
            </w:r>
            <w:proofErr w:type="spellStart"/>
            <w:r>
              <w:t>toda</w:t>
            </w:r>
            <w:proofErr w:type="spellEnd"/>
            <w:r>
              <w:t>&gt;]]&lt;CR&gt;</w:t>
            </w:r>
          </w:p>
        </w:tc>
        <w:tc>
          <w:tcPr>
            <w:tcW w:w="2441" w:type="pct"/>
          </w:tcPr>
          <w:p w14:paraId="32D7DD66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文本模式下发送成功：</w:t>
            </w:r>
          </w:p>
          <w:p w14:paraId="1E556F31" w14:textId="77777777" w:rsidR="00B75F46" w:rsidRDefault="00D82551">
            <w:pPr>
              <w:pStyle w:val="TableText"/>
            </w:pPr>
            <w:r>
              <w:t>&lt;CR&gt;&lt;LF&gt;+CMSS: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scts</w:t>
            </w:r>
            <w:proofErr w:type="spellEnd"/>
            <w:r>
              <w:t>&gt;]</w:t>
            </w:r>
          </w:p>
          <w:p w14:paraId="4E977C2C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248387DE" w14:textId="77777777" w:rsidR="00B75F46" w:rsidRDefault="00D82551">
            <w:pPr>
              <w:pStyle w:val="TableText"/>
            </w:pPr>
            <w:r>
              <w:t>PDU</w:t>
            </w:r>
            <w:r>
              <w:rPr>
                <w:rFonts w:hint="eastAsia"/>
              </w:rPr>
              <w:t>模式下发送成功：</w:t>
            </w:r>
          </w:p>
          <w:p w14:paraId="650007FE" w14:textId="77777777" w:rsidR="00B75F46" w:rsidRDefault="00D82551">
            <w:pPr>
              <w:pStyle w:val="TableText"/>
            </w:pPr>
            <w:r>
              <w:t>&lt;CR&gt;&lt;LF&gt;+CMSS: &lt;</w:t>
            </w:r>
            <w:proofErr w:type="spellStart"/>
            <w:r>
              <w:t>mr</w:t>
            </w:r>
            <w:proofErr w:type="spellEnd"/>
            <w:r>
              <w:t>&gt;[,&lt;</w:t>
            </w:r>
            <w:proofErr w:type="spellStart"/>
            <w:r>
              <w:t>ackpdu</w:t>
            </w:r>
            <w:proofErr w:type="spellEnd"/>
            <w:r>
              <w:t>&gt;]</w:t>
            </w:r>
          </w:p>
          <w:p w14:paraId="4D3F8BE4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  <w:p w14:paraId="19E683E5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命令执行失败：</w:t>
            </w:r>
          </w:p>
          <w:p w14:paraId="3B5EA868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</w:tbl>
    <w:p w14:paraId="0261568D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1B662B6A" w14:textId="77777777">
        <w:tc>
          <w:tcPr>
            <w:tcW w:w="1560" w:type="dxa"/>
          </w:tcPr>
          <w:p w14:paraId="6B422068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E2370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存储器中短信序号</w:t>
            </w:r>
          </w:p>
        </w:tc>
      </w:tr>
      <w:tr w:rsidR="00B75F46" w14:paraId="0D8ABADA" w14:textId="77777777">
        <w:tc>
          <w:tcPr>
            <w:tcW w:w="1560" w:type="dxa"/>
          </w:tcPr>
          <w:p w14:paraId="399C3E80" w14:textId="77777777" w:rsidR="00B75F46" w:rsidRDefault="00D82551">
            <w:pPr>
              <w:pStyle w:val="TableText"/>
            </w:pPr>
            <w:r>
              <w:t>&lt;da&gt;</w:t>
            </w:r>
          </w:p>
        </w:tc>
        <w:tc>
          <w:tcPr>
            <w:tcW w:w="7852" w:type="dxa"/>
          </w:tcPr>
          <w:p w14:paraId="3A1688C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文本模式下短信发送目的号码</w:t>
            </w:r>
          </w:p>
        </w:tc>
      </w:tr>
      <w:tr w:rsidR="00B75F46" w14:paraId="53E5436B" w14:textId="77777777">
        <w:tc>
          <w:tcPr>
            <w:tcW w:w="1560" w:type="dxa"/>
          </w:tcPr>
          <w:p w14:paraId="1E2EEE4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toda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0977CC4C" w14:textId="77777777" w:rsidR="00B75F46" w:rsidRDefault="00D82551">
            <w:pPr>
              <w:pStyle w:val="TableText"/>
            </w:pPr>
            <w:r>
              <w:t>type of address</w:t>
            </w:r>
          </w:p>
        </w:tc>
      </w:tr>
      <w:tr w:rsidR="00B75F46" w14:paraId="7BAEB73B" w14:textId="77777777">
        <w:tc>
          <w:tcPr>
            <w:tcW w:w="1560" w:type="dxa"/>
          </w:tcPr>
          <w:p w14:paraId="1D58487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mr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EE1134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存储位置</w:t>
            </w:r>
          </w:p>
        </w:tc>
      </w:tr>
      <w:tr w:rsidR="00B75F46" w14:paraId="78D36702" w14:textId="77777777">
        <w:tc>
          <w:tcPr>
            <w:tcW w:w="1560" w:type="dxa"/>
          </w:tcPr>
          <w:p w14:paraId="78B84419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scts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5019620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服务中心时间戳</w:t>
            </w:r>
          </w:p>
        </w:tc>
      </w:tr>
      <w:tr w:rsidR="00B75F46" w14:paraId="36E89DA1" w14:textId="77777777">
        <w:tc>
          <w:tcPr>
            <w:tcW w:w="1560" w:type="dxa"/>
          </w:tcPr>
          <w:p w14:paraId="6123B335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ackpdu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19EDF48" w14:textId="77777777" w:rsidR="00B75F46" w:rsidRDefault="00D82551">
            <w:pPr>
              <w:pStyle w:val="TableText"/>
            </w:pPr>
            <w:r>
              <w:t>3GPP 23.040 RP-User-Data element of RP-ACK PDU</w:t>
            </w:r>
          </w:p>
        </w:tc>
      </w:tr>
    </w:tbl>
    <w:p w14:paraId="14F4067A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59B37236" w14:textId="77777777">
        <w:trPr>
          <w:trHeight w:val="74"/>
        </w:trPr>
        <w:tc>
          <w:tcPr>
            <w:tcW w:w="4111" w:type="dxa"/>
            <w:vAlign w:val="center"/>
          </w:tcPr>
          <w:p w14:paraId="70A939C1" w14:textId="77777777" w:rsidR="00B75F46" w:rsidRDefault="00D82551">
            <w:pPr>
              <w:pStyle w:val="TerminalDisplay"/>
            </w:pPr>
            <w:r>
              <w:t>AT+CMSS=2</w:t>
            </w:r>
          </w:p>
          <w:p w14:paraId="27198D3D" w14:textId="77777777" w:rsidR="00B75F46" w:rsidRDefault="00B75F46">
            <w:pPr>
              <w:pStyle w:val="TerminalDisplay"/>
            </w:pPr>
          </w:p>
          <w:p w14:paraId="1A4C14D6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+CMSS: &lt;</w:t>
            </w:r>
            <w:proofErr w:type="spellStart"/>
            <w:r>
              <w:t>mr</w:t>
            </w:r>
            <w:proofErr w:type="spellEnd"/>
            <w:r>
              <w:t>&gt;</w:t>
            </w:r>
          </w:p>
          <w:p w14:paraId="73C807A4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BDA1DB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发送存储在记录</w:t>
            </w:r>
            <w:r>
              <w:t>2</w:t>
            </w:r>
            <w:r>
              <w:rPr>
                <w:rFonts w:hint="eastAsia"/>
              </w:rPr>
              <w:t>中的短信</w:t>
            </w:r>
          </w:p>
        </w:tc>
      </w:tr>
      <w:tr w:rsidR="00B75F46" w14:paraId="484E4A86" w14:textId="77777777">
        <w:trPr>
          <w:trHeight w:val="74"/>
        </w:trPr>
        <w:tc>
          <w:tcPr>
            <w:tcW w:w="4111" w:type="dxa"/>
            <w:vAlign w:val="center"/>
          </w:tcPr>
          <w:p w14:paraId="5431754E" w14:textId="77777777" w:rsidR="00B75F46" w:rsidRDefault="00D82551">
            <w:pPr>
              <w:pStyle w:val="TerminalDisplay"/>
            </w:pPr>
            <w:r>
              <w:t>AT+CMSS=2</w:t>
            </w:r>
          </w:p>
          <w:p w14:paraId="086E1C90" w14:textId="77777777" w:rsidR="00B75F46" w:rsidRDefault="00B75F46">
            <w:pPr>
              <w:pStyle w:val="TerminalDisplay"/>
            </w:pPr>
          </w:p>
          <w:p w14:paraId="034A7105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59DE82D7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存储器中无记录</w:t>
            </w:r>
            <w:r>
              <w:t>2</w:t>
            </w:r>
            <w:r>
              <w:rPr>
                <w:rFonts w:hint="eastAsia"/>
              </w:rPr>
              <w:t>的短信或者是存储在记录</w:t>
            </w:r>
            <w:r>
              <w:t>2</w:t>
            </w:r>
            <w:r>
              <w:rPr>
                <w:rFonts w:hint="eastAsia"/>
              </w:rPr>
              <w:t>中的短信号码错误</w:t>
            </w:r>
          </w:p>
        </w:tc>
      </w:tr>
    </w:tbl>
    <w:p w14:paraId="7E8DCE0B" w14:textId="021E9E82" w:rsidR="00B75F46" w:rsidRDefault="00D82551" w:rsidP="00AD0129">
      <w:pPr>
        <w:pStyle w:val="20"/>
      </w:pPr>
      <w:bookmarkStart w:id="277" w:name="_Toc72417908"/>
      <w:bookmarkStart w:id="278" w:name="_Toc47513254"/>
      <w:bookmarkStart w:id="279" w:name="_Toc209020556"/>
      <w:r>
        <w:lastRenderedPageBreak/>
        <w:t>AT+CMGD</w:t>
      </w:r>
      <w:bookmarkEnd w:id="272"/>
      <w:bookmarkEnd w:id="273"/>
      <w:bookmarkEnd w:id="274"/>
      <w:bookmarkEnd w:id="275"/>
      <w:bookmarkEnd w:id="276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删除短消息</w:t>
      </w:r>
      <w:bookmarkEnd w:id="277"/>
      <w:bookmarkEnd w:id="278"/>
      <w:bookmarkEnd w:id="279"/>
      <w:proofErr w:type="spellEnd"/>
    </w:p>
    <w:p w14:paraId="2126744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从当前存储器中删除短消息。</w:t>
      </w:r>
    </w:p>
    <w:p w14:paraId="5B46CFFB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917"/>
        <w:gridCol w:w="4552"/>
      </w:tblGrid>
      <w:tr w:rsidR="00B75F46" w14:paraId="3B258782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46A5BF61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034" w:type="pct"/>
          </w:tcPr>
          <w:p w14:paraId="5FABB4F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364" w:type="pct"/>
          </w:tcPr>
          <w:p w14:paraId="594B5C6C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E6A8D1A" w14:textId="77777777" w:rsidTr="00B75F46">
        <w:trPr>
          <w:trHeight w:val="18"/>
        </w:trPr>
        <w:tc>
          <w:tcPr>
            <w:tcW w:w="602" w:type="pct"/>
          </w:tcPr>
          <w:p w14:paraId="29CC4BC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执行</w:t>
            </w:r>
          </w:p>
        </w:tc>
        <w:tc>
          <w:tcPr>
            <w:tcW w:w="2034" w:type="pct"/>
          </w:tcPr>
          <w:p w14:paraId="1D8340E6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AT+CMGD=&lt;index&gt;[,&lt;</w:t>
            </w:r>
            <w:proofErr w:type="spellStart"/>
            <w:r>
              <w:rPr>
                <w:lang w:val="en-GB"/>
              </w:rPr>
              <w:t>delflag</w:t>
            </w:r>
            <w:proofErr w:type="spellEnd"/>
            <w:r>
              <w:rPr>
                <w:lang w:val="en-GB"/>
              </w:rPr>
              <w:t>&gt;]&lt;CR&gt;</w:t>
            </w:r>
          </w:p>
        </w:tc>
        <w:tc>
          <w:tcPr>
            <w:tcW w:w="2364" w:type="pct"/>
          </w:tcPr>
          <w:p w14:paraId="4F5D6EDA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E727CFB" w14:textId="77777777" w:rsidR="00B75F46" w:rsidRDefault="00D82551">
            <w:pPr>
              <w:pStyle w:val="TableText"/>
            </w:pPr>
            <w:r>
              <w:t>Or</w:t>
            </w:r>
          </w:p>
          <w:p w14:paraId="19319695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20AA060A" w14:textId="77777777" w:rsidTr="00B75F46">
        <w:trPr>
          <w:trHeight w:val="18"/>
        </w:trPr>
        <w:tc>
          <w:tcPr>
            <w:tcW w:w="602" w:type="pct"/>
          </w:tcPr>
          <w:p w14:paraId="78B3D00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2034" w:type="pct"/>
          </w:tcPr>
          <w:p w14:paraId="25413FA4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AT+CMGD=?&lt;CR&gt;</w:t>
            </w:r>
          </w:p>
        </w:tc>
        <w:tc>
          <w:tcPr>
            <w:tcW w:w="2364" w:type="pct"/>
          </w:tcPr>
          <w:p w14:paraId="533343FA" w14:textId="77777777" w:rsidR="00B75F46" w:rsidRDefault="00D82551">
            <w:pPr>
              <w:pStyle w:val="TableText"/>
            </w:pPr>
            <w:r>
              <w:t>&lt;CR&gt;&lt;LF&gt;+CMGD: (list of supported &lt;index&gt;s, list of supported &lt;</w:t>
            </w:r>
            <w:proofErr w:type="spellStart"/>
            <w:r>
              <w:t>delflag</w:t>
            </w:r>
            <w:proofErr w:type="spellEnd"/>
            <w:r>
              <w:t>&gt;s)</w:t>
            </w:r>
          </w:p>
          <w:p w14:paraId="70C3C002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5B6641B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3C9B8942" w14:textId="77777777">
        <w:tc>
          <w:tcPr>
            <w:tcW w:w="1560" w:type="dxa"/>
          </w:tcPr>
          <w:p w14:paraId="312B3BAC" w14:textId="77777777" w:rsidR="00B75F46" w:rsidRDefault="00D82551">
            <w:pPr>
              <w:pStyle w:val="TableText"/>
            </w:pPr>
            <w:r>
              <w:t>&lt;index&gt;</w:t>
            </w:r>
          </w:p>
        </w:tc>
        <w:tc>
          <w:tcPr>
            <w:tcW w:w="7852" w:type="dxa"/>
          </w:tcPr>
          <w:p w14:paraId="629D037C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存贮的短消息的记录号</w:t>
            </w:r>
          </w:p>
        </w:tc>
      </w:tr>
      <w:tr w:rsidR="00B75F46" w14:paraId="1CB1BC9C" w14:textId="77777777">
        <w:tc>
          <w:tcPr>
            <w:tcW w:w="1560" w:type="dxa"/>
          </w:tcPr>
          <w:p w14:paraId="35ED8151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delflag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386E02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整型值</w:t>
            </w:r>
          </w:p>
          <w:p w14:paraId="18534A29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：删除指定记录号的短信</w:t>
            </w:r>
          </w:p>
          <w:p w14:paraId="4E50CDB4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：删除所有已读短信</w:t>
            </w:r>
          </w:p>
          <w:p w14:paraId="0CF03ED2" w14:textId="77777777" w:rsidR="00B75F46" w:rsidRDefault="00D82551">
            <w:pPr>
              <w:pStyle w:val="TableText"/>
            </w:pPr>
            <w:r>
              <w:t>2</w:t>
            </w:r>
            <w:r>
              <w:rPr>
                <w:rFonts w:hint="eastAsia"/>
              </w:rPr>
              <w:t>：删除所有已读和已发送的短信</w:t>
            </w:r>
          </w:p>
          <w:p w14:paraId="77A6BC40" w14:textId="77777777" w:rsidR="00B75F46" w:rsidRDefault="00D82551">
            <w:pPr>
              <w:pStyle w:val="TableText"/>
            </w:pPr>
            <w:r>
              <w:t>3</w:t>
            </w:r>
            <w:r>
              <w:rPr>
                <w:rFonts w:hint="eastAsia"/>
              </w:rPr>
              <w:t>：删除所有已读、已发送和未发送的短信</w:t>
            </w:r>
          </w:p>
          <w:p w14:paraId="5290EBC5" w14:textId="77777777" w:rsidR="00B75F46" w:rsidRDefault="00D82551">
            <w:pPr>
              <w:pStyle w:val="TableText"/>
            </w:pPr>
            <w:r>
              <w:t>4</w:t>
            </w:r>
            <w:r>
              <w:rPr>
                <w:rFonts w:hint="eastAsia"/>
              </w:rPr>
              <w:t>：删除所有短信</w:t>
            </w:r>
          </w:p>
        </w:tc>
      </w:tr>
    </w:tbl>
    <w:p w14:paraId="699D708E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32F868C0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57F3E727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555656B8" wp14:editId="6C49AFC7">
                  <wp:extent cx="441960" cy="359410"/>
                  <wp:effectExtent l="0" t="0" r="0" b="2540"/>
                  <wp:docPr id="17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42F7AEC4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如果</w:t>
            </w:r>
            <w:r>
              <w:t>&lt;</w:t>
            </w:r>
            <w:proofErr w:type="spellStart"/>
            <w:r>
              <w:t>delflag</w:t>
            </w:r>
            <w:proofErr w:type="spellEnd"/>
            <w:r>
              <w:t>&gt;</w:t>
            </w:r>
            <w:r>
              <w:rPr>
                <w:rFonts w:hint="eastAsia"/>
              </w:rPr>
              <w:t>参数已经设定</w:t>
            </w:r>
            <w:r>
              <w:t>, &lt;index&gt;</w:t>
            </w:r>
            <w:r>
              <w:rPr>
                <w:rFonts w:hint="eastAsia"/>
              </w:rPr>
              <w:t>参数会被忽略。</w:t>
            </w:r>
          </w:p>
        </w:tc>
      </w:tr>
    </w:tbl>
    <w:p w14:paraId="7ED75587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6094A815" w14:textId="77777777">
        <w:trPr>
          <w:trHeight w:val="74"/>
        </w:trPr>
        <w:tc>
          <w:tcPr>
            <w:tcW w:w="4111" w:type="dxa"/>
            <w:vAlign w:val="center"/>
          </w:tcPr>
          <w:p w14:paraId="25F91CB2" w14:textId="77777777" w:rsidR="00B75F46" w:rsidRDefault="00D82551">
            <w:pPr>
              <w:pStyle w:val="TerminalDisplay"/>
            </w:pPr>
            <w:r>
              <w:t>AT+CMGD=0,3</w:t>
            </w:r>
          </w:p>
          <w:p w14:paraId="60CEADDB" w14:textId="77777777" w:rsidR="00B75F46" w:rsidRDefault="00B75F46">
            <w:pPr>
              <w:pStyle w:val="TerminalDisplay"/>
            </w:pPr>
          </w:p>
          <w:p w14:paraId="73F0988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70194BEF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删除所有已读、已发送和未发送的短信</w:t>
            </w:r>
          </w:p>
          <w:p w14:paraId="158313A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删除成功</w:t>
            </w:r>
          </w:p>
        </w:tc>
      </w:tr>
      <w:tr w:rsidR="00B75F46" w14:paraId="52E7840B" w14:textId="77777777">
        <w:trPr>
          <w:trHeight w:val="74"/>
        </w:trPr>
        <w:tc>
          <w:tcPr>
            <w:tcW w:w="4111" w:type="dxa"/>
            <w:vAlign w:val="center"/>
          </w:tcPr>
          <w:p w14:paraId="420107FE" w14:textId="77777777" w:rsidR="00B75F46" w:rsidRDefault="00D82551">
            <w:pPr>
              <w:pStyle w:val="TerminalDisplay"/>
            </w:pPr>
            <w:r>
              <w:t>AT+CMGD=?</w:t>
            </w:r>
          </w:p>
          <w:p w14:paraId="3C9C775C" w14:textId="77777777" w:rsidR="00B75F46" w:rsidRDefault="00B75F46">
            <w:pPr>
              <w:pStyle w:val="TerminalDisplay"/>
            </w:pPr>
          </w:p>
          <w:p w14:paraId="599BE753" w14:textId="77777777" w:rsidR="00B75F46" w:rsidRDefault="00D82551">
            <w:pPr>
              <w:pStyle w:val="TerminalDisplay"/>
            </w:pPr>
            <w:r>
              <w:t>+CMGD:(1,2,3,4),(0-4)</w:t>
            </w:r>
          </w:p>
          <w:p w14:paraId="4D06525D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06929341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查询指令支持的参数值</w:t>
            </w:r>
          </w:p>
          <w:p w14:paraId="4027D372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注释：</w:t>
            </w:r>
            <w:r>
              <w:t>index</w:t>
            </w:r>
            <w:r>
              <w:rPr>
                <w:rFonts w:hint="eastAsia"/>
              </w:rPr>
              <w:t>示例为</w:t>
            </w:r>
            <w:r>
              <w:rPr>
                <w:rFonts w:hint="eastAsia"/>
              </w:rPr>
              <w:t xml:space="preserve">1,2,3,4  </w:t>
            </w:r>
            <w:r>
              <w:rPr>
                <w:rFonts w:hint="eastAsia"/>
              </w:rPr>
              <w:t>实际以可删除的短信列表为准</w:t>
            </w:r>
          </w:p>
        </w:tc>
      </w:tr>
      <w:tr w:rsidR="00B75F46" w14:paraId="183648EB" w14:textId="77777777">
        <w:trPr>
          <w:trHeight w:val="74"/>
        </w:trPr>
        <w:tc>
          <w:tcPr>
            <w:tcW w:w="4111" w:type="dxa"/>
            <w:vAlign w:val="center"/>
          </w:tcPr>
          <w:p w14:paraId="16C18CB7" w14:textId="77777777" w:rsidR="00B75F46" w:rsidRDefault="00D82551">
            <w:pPr>
              <w:pStyle w:val="TerminalDisplay"/>
            </w:pPr>
            <w:r>
              <w:t>AT+CMGD=5</w:t>
            </w:r>
          </w:p>
          <w:p w14:paraId="1A3FFF7B" w14:textId="77777777" w:rsidR="00B75F46" w:rsidRDefault="00B75F46">
            <w:pPr>
              <w:pStyle w:val="TerminalDisplay"/>
            </w:pPr>
          </w:p>
          <w:p w14:paraId="2438D199" w14:textId="77777777" w:rsidR="00B75F46" w:rsidRDefault="00D82551">
            <w:pPr>
              <w:pStyle w:val="TerminalDisplay"/>
            </w:pPr>
            <w:r>
              <w:t>ERROR</w:t>
            </w:r>
          </w:p>
        </w:tc>
        <w:tc>
          <w:tcPr>
            <w:tcW w:w="5303" w:type="dxa"/>
            <w:vAlign w:val="center"/>
          </w:tcPr>
          <w:p w14:paraId="32CDB219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存储记录</w:t>
            </w:r>
            <w:r>
              <w:t>5</w:t>
            </w:r>
            <w:r>
              <w:rPr>
                <w:rFonts w:hint="eastAsia"/>
              </w:rPr>
              <w:t>中没有短信可删除</w:t>
            </w:r>
          </w:p>
        </w:tc>
      </w:tr>
    </w:tbl>
    <w:p w14:paraId="75981F0F" w14:textId="778A2335" w:rsidR="00B75F46" w:rsidRDefault="00D82551" w:rsidP="00AD0129">
      <w:pPr>
        <w:pStyle w:val="20"/>
      </w:pPr>
      <w:bookmarkStart w:id="280" w:name="_Toc25313040"/>
      <w:bookmarkStart w:id="281" w:name="_Toc515287941"/>
      <w:bookmarkStart w:id="282" w:name="_Toc446925310"/>
      <w:bookmarkStart w:id="283" w:name="_Toc484166849"/>
      <w:bookmarkStart w:id="284" w:name="_Toc516837195"/>
      <w:bookmarkStart w:id="285" w:name="_Toc47513255"/>
      <w:bookmarkStart w:id="286" w:name="_Toc72417909"/>
      <w:bookmarkStart w:id="287" w:name="_Toc209020557"/>
      <w:r>
        <w:lastRenderedPageBreak/>
        <w:t>AT+CSCA</w:t>
      </w:r>
      <w:bookmarkEnd w:id="280"/>
      <w:bookmarkEnd w:id="281"/>
      <w:bookmarkEnd w:id="282"/>
      <w:bookmarkEnd w:id="283"/>
      <w:bookmarkEnd w:id="284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t>短信中心号码</w:t>
      </w:r>
      <w:bookmarkEnd w:id="285"/>
      <w:bookmarkEnd w:id="286"/>
      <w:bookmarkEnd w:id="287"/>
      <w:proofErr w:type="spellEnd"/>
    </w:p>
    <w:p w14:paraId="67EC6B6C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设置短信中心号码。</w:t>
      </w:r>
      <w:r>
        <w:t>CDMA</w:t>
      </w:r>
      <w:r>
        <w:rPr>
          <w:rFonts w:hint="eastAsia"/>
        </w:rPr>
        <w:t>模式下，不支持这条指令。</w:t>
      </w:r>
    </w:p>
    <w:p w14:paraId="73E1FA81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1159"/>
        <w:gridCol w:w="3466"/>
        <w:gridCol w:w="5003"/>
      </w:tblGrid>
      <w:tr w:rsidR="00B75F46" w14:paraId="52915FFB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602" w:type="pct"/>
          </w:tcPr>
          <w:p w14:paraId="3F5412C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800" w:type="pct"/>
          </w:tcPr>
          <w:p w14:paraId="17608BE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2598" w:type="pct"/>
          </w:tcPr>
          <w:p w14:paraId="6DE3ADD9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279B4E0C" w14:textId="77777777" w:rsidTr="00B75F46">
        <w:trPr>
          <w:trHeight w:val="18"/>
        </w:trPr>
        <w:tc>
          <w:tcPr>
            <w:tcW w:w="602" w:type="pct"/>
          </w:tcPr>
          <w:p w14:paraId="2E1C0D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800" w:type="pct"/>
          </w:tcPr>
          <w:p w14:paraId="0544A7F9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AT+CSCA=&lt;</w:t>
            </w:r>
            <w:proofErr w:type="spellStart"/>
            <w:r>
              <w:rPr>
                <w:lang w:val="en-GB"/>
              </w:rPr>
              <w:t>sca</w:t>
            </w:r>
            <w:proofErr w:type="spellEnd"/>
            <w:r>
              <w:rPr>
                <w:lang w:val="en-GB"/>
              </w:rPr>
              <w:t>&gt;[,&lt;tosca&gt;]&lt;CR&gt;</w:t>
            </w:r>
          </w:p>
        </w:tc>
        <w:tc>
          <w:tcPr>
            <w:tcW w:w="2598" w:type="pct"/>
          </w:tcPr>
          <w:p w14:paraId="35ECA8F0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5319E2D7" w14:textId="77777777" w:rsidR="00B75F46" w:rsidRDefault="00D82551">
            <w:pPr>
              <w:pStyle w:val="TableText"/>
            </w:pPr>
            <w:r>
              <w:t>Or</w:t>
            </w:r>
          </w:p>
          <w:p w14:paraId="23204246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308DA0E8" w14:textId="77777777" w:rsidTr="00B75F46">
        <w:trPr>
          <w:trHeight w:val="18"/>
        </w:trPr>
        <w:tc>
          <w:tcPr>
            <w:tcW w:w="602" w:type="pct"/>
          </w:tcPr>
          <w:p w14:paraId="0C0DFB4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800" w:type="pct"/>
          </w:tcPr>
          <w:p w14:paraId="0F6E83C1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AT+CSCA?&lt;CR&gt;</w:t>
            </w:r>
          </w:p>
        </w:tc>
        <w:tc>
          <w:tcPr>
            <w:tcW w:w="2598" w:type="pct"/>
          </w:tcPr>
          <w:p w14:paraId="1DC1413B" w14:textId="77777777" w:rsidR="00B75F46" w:rsidRDefault="00D82551">
            <w:pPr>
              <w:pStyle w:val="TableText"/>
            </w:pPr>
            <w:r>
              <w:t>&lt;CR&gt;&lt;LF&gt;+CSCA: &lt;</w:t>
            </w:r>
            <w:proofErr w:type="spellStart"/>
            <w:r>
              <w:t>sca</w:t>
            </w:r>
            <w:proofErr w:type="spellEnd"/>
            <w:r>
              <w:t>&gt;,&lt;tosca&gt;</w:t>
            </w:r>
          </w:p>
          <w:p w14:paraId="19F03E2A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4462C158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0601A2EE" w14:textId="77777777">
        <w:tc>
          <w:tcPr>
            <w:tcW w:w="1560" w:type="dxa"/>
          </w:tcPr>
          <w:p w14:paraId="1BA0176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sca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67AD7F8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短信中心号码，</w:t>
            </w:r>
            <w:r>
              <w:t>字符串</w:t>
            </w:r>
            <w:r>
              <w:rPr>
                <w:rFonts w:hint="eastAsia"/>
              </w:rPr>
              <w:t>类型。</w:t>
            </w:r>
          </w:p>
        </w:tc>
      </w:tr>
      <w:tr w:rsidR="00B75F46" w14:paraId="3A880FEA" w14:textId="77777777">
        <w:tc>
          <w:tcPr>
            <w:tcW w:w="1560" w:type="dxa"/>
          </w:tcPr>
          <w:p w14:paraId="07D42BE1" w14:textId="77777777" w:rsidR="00B75F46" w:rsidRDefault="00D82551">
            <w:pPr>
              <w:pStyle w:val="TableText"/>
            </w:pPr>
            <w:r>
              <w:t>&lt;tosca&gt;</w:t>
            </w:r>
          </w:p>
        </w:tc>
        <w:tc>
          <w:tcPr>
            <w:tcW w:w="7852" w:type="dxa"/>
          </w:tcPr>
          <w:p w14:paraId="71A3F8A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短信中心号码格式。</w:t>
            </w:r>
            <w:r>
              <w:t>129</w:t>
            </w:r>
            <w:r>
              <w:rPr>
                <w:rFonts w:hint="eastAsia"/>
              </w:rPr>
              <w:t>表示普通号码类型，</w:t>
            </w:r>
            <w:r>
              <w:t>145</w:t>
            </w:r>
            <w:r>
              <w:rPr>
                <w:rFonts w:hint="eastAsia"/>
              </w:rPr>
              <w:t>表示国际号码类型</w:t>
            </w:r>
          </w:p>
        </w:tc>
      </w:tr>
    </w:tbl>
    <w:p w14:paraId="10D762A5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4111"/>
        <w:gridCol w:w="5303"/>
      </w:tblGrid>
      <w:tr w:rsidR="00B75F46" w14:paraId="19B7ECEA" w14:textId="77777777">
        <w:trPr>
          <w:trHeight w:val="74"/>
        </w:trPr>
        <w:tc>
          <w:tcPr>
            <w:tcW w:w="4111" w:type="dxa"/>
            <w:vAlign w:val="center"/>
          </w:tcPr>
          <w:p w14:paraId="31F0173A" w14:textId="77777777" w:rsidR="00B75F46" w:rsidRDefault="00D82551">
            <w:pPr>
              <w:pStyle w:val="TerminalDisplay"/>
            </w:pPr>
            <w:r>
              <w:t>AT+CSCA="</w:t>
            </w:r>
            <w:r>
              <w:rPr>
                <w:rFonts w:hint="eastAsia"/>
              </w:rPr>
              <w:t>+</w:t>
            </w:r>
            <w:r>
              <w:t>8613800755500",145</w:t>
            </w:r>
          </w:p>
          <w:p w14:paraId="62B7EA41" w14:textId="77777777" w:rsidR="00B75F46" w:rsidRDefault="00B75F46">
            <w:pPr>
              <w:pStyle w:val="TerminalDisplay"/>
            </w:pPr>
          </w:p>
          <w:p w14:paraId="44A2A5D1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2EC0137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设置短信中心号码，格式为国际号码类型</w:t>
            </w:r>
          </w:p>
        </w:tc>
      </w:tr>
      <w:tr w:rsidR="00B75F46" w14:paraId="62FB4318" w14:textId="77777777">
        <w:trPr>
          <w:trHeight w:val="74"/>
        </w:trPr>
        <w:tc>
          <w:tcPr>
            <w:tcW w:w="4111" w:type="dxa"/>
            <w:vAlign w:val="center"/>
          </w:tcPr>
          <w:p w14:paraId="40088C53" w14:textId="77777777" w:rsidR="00B75F46" w:rsidRDefault="00D82551">
            <w:pPr>
              <w:pStyle w:val="TerminalDisplay"/>
            </w:pPr>
            <w:r>
              <w:t>AT+CSCA?</w:t>
            </w:r>
          </w:p>
          <w:p w14:paraId="22FC124A" w14:textId="77777777" w:rsidR="00B75F46" w:rsidRDefault="00B75F46">
            <w:pPr>
              <w:pStyle w:val="TerminalDisplay"/>
            </w:pPr>
          </w:p>
          <w:p w14:paraId="3B5654F5" w14:textId="77777777" w:rsidR="00B75F46" w:rsidRDefault="00D82551">
            <w:pPr>
              <w:pStyle w:val="TerminalDisplay"/>
              <w:rPr>
                <w:bCs/>
              </w:rPr>
            </w:pPr>
            <w:r>
              <w:t>+CSCA: "+8613800755500",145</w:t>
            </w:r>
          </w:p>
          <w:p w14:paraId="7A061E0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5303" w:type="dxa"/>
            <w:vAlign w:val="center"/>
          </w:tcPr>
          <w:p w14:paraId="57BC043B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查询短信中心号码</w:t>
            </w:r>
          </w:p>
        </w:tc>
      </w:tr>
    </w:tbl>
    <w:p w14:paraId="5C49CCA1" w14:textId="5606C52A" w:rsidR="00B75F46" w:rsidRDefault="00D82551" w:rsidP="00AD0129">
      <w:pPr>
        <w:pStyle w:val="20"/>
      </w:pPr>
      <w:bookmarkStart w:id="288" w:name="_Toc25313041"/>
      <w:bookmarkStart w:id="289" w:name="_Toc446925311"/>
      <w:bookmarkStart w:id="290" w:name="_Toc516837196"/>
      <w:bookmarkStart w:id="291" w:name="_Toc515287942"/>
      <w:bookmarkStart w:id="292" w:name="_Toc484166850"/>
      <w:bookmarkStart w:id="293" w:name="_Toc47513256"/>
      <w:bookmarkStart w:id="294" w:name="_Toc72417910"/>
      <w:bookmarkStart w:id="295" w:name="_Toc209020558"/>
      <w:r>
        <w:rPr>
          <w:rFonts w:hint="eastAsia"/>
        </w:rPr>
        <w:t>AT+CSMP</w:t>
      </w:r>
      <w:bookmarkEnd w:id="288"/>
      <w:bookmarkEnd w:id="289"/>
      <w:bookmarkEnd w:id="290"/>
      <w:bookmarkEnd w:id="291"/>
      <w:bookmarkEnd w:id="292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设置文本模式参数</w:t>
      </w:r>
      <w:bookmarkEnd w:id="293"/>
      <w:bookmarkEnd w:id="294"/>
      <w:bookmarkEnd w:id="295"/>
      <w:proofErr w:type="spellEnd"/>
    </w:p>
    <w:p w14:paraId="163C1F52" w14:textId="77777777" w:rsidR="00B75F46" w:rsidRDefault="00D82551">
      <w:pPr>
        <w:pStyle w:val="afc"/>
        <w:rPr>
          <w:bCs/>
          <w:iCs/>
        </w:rPr>
      </w:pPr>
      <w:r>
        <w:rPr>
          <w:rFonts w:hint="eastAsia"/>
        </w:rPr>
        <w:t>文本模式下，选择需要的附加参数取值；设置从</w:t>
      </w:r>
      <w:r>
        <w:t>SMSC</w:t>
      </w:r>
      <w:r>
        <w:rPr>
          <w:rFonts w:hint="eastAsia"/>
        </w:rPr>
        <w:t>接收到该消息时算起的有效期或定义有效期终止的绝对时间。</w:t>
      </w:r>
    </w:p>
    <w:p w14:paraId="1B8A56AC" w14:textId="77777777" w:rsidR="00B75F46" w:rsidRDefault="00D82551">
      <w:pPr>
        <w:pStyle w:val="BlockLabel"/>
      </w:pPr>
      <w:r>
        <w:rPr>
          <w:rFonts w:hint="eastAsia"/>
        </w:rPr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959"/>
        <w:gridCol w:w="4841"/>
        <w:gridCol w:w="3828"/>
      </w:tblGrid>
      <w:tr w:rsidR="00B75F46" w14:paraId="0469AD8C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498" w:type="pct"/>
          </w:tcPr>
          <w:p w14:paraId="252BBBB5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2514" w:type="pct"/>
          </w:tcPr>
          <w:p w14:paraId="19CCE393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1988" w:type="pct"/>
          </w:tcPr>
          <w:p w14:paraId="6443498E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70B6E761" w14:textId="77777777" w:rsidTr="00B75F46">
        <w:trPr>
          <w:trHeight w:val="18"/>
        </w:trPr>
        <w:tc>
          <w:tcPr>
            <w:tcW w:w="498" w:type="pct"/>
          </w:tcPr>
          <w:p w14:paraId="653388FB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2514" w:type="pct"/>
          </w:tcPr>
          <w:p w14:paraId="051AFD13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AT+CSMP[=&lt;</w:t>
            </w:r>
            <w:proofErr w:type="spellStart"/>
            <w:r>
              <w:rPr>
                <w:lang w:val="en-GB"/>
              </w:rPr>
              <w:t>fo</w:t>
            </w:r>
            <w:proofErr w:type="spellEnd"/>
            <w:r>
              <w:rPr>
                <w:lang w:val="en-GB"/>
              </w:rPr>
              <w:t>&gt;[,&lt;</w:t>
            </w:r>
            <w:proofErr w:type="spellStart"/>
            <w:r>
              <w:rPr>
                <w:lang w:val="en-GB"/>
              </w:rPr>
              <w:t>vp</w:t>
            </w:r>
            <w:proofErr w:type="spellEnd"/>
            <w:r>
              <w:rPr>
                <w:lang w:val="en-GB"/>
              </w:rPr>
              <w:t>&gt;[,&lt;</w:t>
            </w:r>
            <w:proofErr w:type="spellStart"/>
            <w:r>
              <w:rPr>
                <w:lang w:val="en-GB"/>
              </w:rPr>
              <w:t>pid</w:t>
            </w:r>
            <w:proofErr w:type="spellEnd"/>
            <w:r>
              <w:rPr>
                <w:lang w:val="en-GB"/>
              </w:rPr>
              <w:t>&gt;[,&lt;</w:t>
            </w:r>
            <w:proofErr w:type="spellStart"/>
            <w:r>
              <w:rPr>
                <w:lang w:val="en-GB"/>
              </w:rPr>
              <w:t>dcs</w:t>
            </w:r>
            <w:proofErr w:type="spellEnd"/>
            <w:r>
              <w:rPr>
                <w:lang w:val="en-GB"/>
              </w:rPr>
              <w:t>&gt;]]]]&lt;CR&gt;</w:t>
            </w:r>
          </w:p>
        </w:tc>
        <w:tc>
          <w:tcPr>
            <w:tcW w:w="1988" w:type="pct"/>
          </w:tcPr>
          <w:p w14:paraId="776B66F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6E5AF4BD" w14:textId="77777777" w:rsidR="00B75F46" w:rsidRDefault="00D82551">
            <w:pPr>
              <w:pStyle w:val="TableText"/>
            </w:pPr>
            <w:r>
              <w:t>Or</w:t>
            </w:r>
          </w:p>
          <w:p w14:paraId="326BE82D" w14:textId="77777777" w:rsidR="00B75F46" w:rsidRDefault="00D82551">
            <w:pPr>
              <w:pStyle w:val="TableText"/>
            </w:pPr>
            <w:r>
              <w:t>&lt;CR&gt;&lt;LF&gt;</w:t>
            </w:r>
            <w:r>
              <w:rPr>
                <w:rFonts w:hint="eastAsia"/>
              </w:rPr>
              <w:t>ERROR</w:t>
            </w:r>
            <w:r>
              <w:t>&lt;CR&gt;&lt;LF&gt;</w:t>
            </w:r>
          </w:p>
        </w:tc>
      </w:tr>
      <w:tr w:rsidR="00B75F46" w14:paraId="40DE78DE" w14:textId="77777777" w:rsidTr="00B75F46">
        <w:trPr>
          <w:trHeight w:val="18"/>
        </w:trPr>
        <w:tc>
          <w:tcPr>
            <w:tcW w:w="498" w:type="pct"/>
          </w:tcPr>
          <w:p w14:paraId="33D756B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lastRenderedPageBreak/>
              <w:t>查询</w:t>
            </w:r>
          </w:p>
        </w:tc>
        <w:tc>
          <w:tcPr>
            <w:tcW w:w="2514" w:type="pct"/>
          </w:tcPr>
          <w:p w14:paraId="6725B836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AT+CSMP?&lt;CR&gt;</w:t>
            </w:r>
          </w:p>
        </w:tc>
        <w:tc>
          <w:tcPr>
            <w:tcW w:w="1988" w:type="pct"/>
          </w:tcPr>
          <w:p w14:paraId="2D18EFBF" w14:textId="77777777" w:rsidR="00B75F46" w:rsidRDefault="00D82551">
            <w:pPr>
              <w:pStyle w:val="TableText"/>
            </w:pPr>
            <w:r>
              <w:t>&lt;CR&gt;&lt;LF&gt;+CSMP:</w:t>
            </w:r>
            <w:r>
              <w:rPr>
                <w:rFonts w:hint="eastAsia"/>
              </w:rPr>
              <w:t xml:space="preserve"> </w:t>
            </w:r>
            <w:r>
              <w:t>&lt;</w:t>
            </w:r>
            <w:proofErr w:type="spellStart"/>
            <w:r>
              <w:t>fo</w:t>
            </w:r>
            <w:proofErr w:type="spellEnd"/>
            <w:r>
              <w:t>&gt;,&lt;</w:t>
            </w:r>
            <w:proofErr w:type="spellStart"/>
            <w:r>
              <w:t>vp</w:t>
            </w:r>
            <w:proofErr w:type="spellEnd"/>
            <w:r>
              <w:t>&gt;,&lt;</w:t>
            </w:r>
            <w:proofErr w:type="spellStart"/>
            <w:r>
              <w:t>pid</w:t>
            </w:r>
            <w:proofErr w:type="spellEnd"/>
            <w:r>
              <w:t>&gt;,&lt;</w:t>
            </w:r>
            <w:proofErr w:type="spellStart"/>
            <w:r>
              <w:t>dcs</w:t>
            </w:r>
            <w:proofErr w:type="spellEnd"/>
            <w:r>
              <w:t>&gt;</w:t>
            </w:r>
          </w:p>
          <w:p w14:paraId="30B23D17" w14:textId="77777777" w:rsidR="00B75F46" w:rsidRDefault="00D82551">
            <w:pPr>
              <w:pStyle w:val="TableText"/>
            </w:pPr>
            <w:r>
              <w:t>&lt;CR&gt;&lt;LF&gt;OK&lt;CR&gt;&lt;LF&gt;</w:t>
            </w:r>
          </w:p>
        </w:tc>
      </w:tr>
    </w:tbl>
    <w:p w14:paraId="31CFAA80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1560"/>
        <w:gridCol w:w="7852"/>
      </w:tblGrid>
      <w:tr w:rsidR="00B75F46" w14:paraId="7EEDFAB5" w14:textId="77777777">
        <w:tc>
          <w:tcPr>
            <w:tcW w:w="1560" w:type="dxa"/>
          </w:tcPr>
          <w:p w14:paraId="06CCBFC7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fo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77E5EF82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fo</w:t>
            </w:r>
            <w:proofErr w:type="spellEnd"/>
            <w:r>
              <w:t>&gt;</w:t>
            </w:r>
            <w:r>
              <w:rPr>
                <w:rFonts w:hint="eastAsia"/>
              </w:rPr>
              <w:t>：取决于该命令或结果码：</w:t>
            </w:r>
            <w:r>
              <w:t>GSM 03.40 SMS-DELIVER</w:t>
            </w:r>
            <w:r>
              <w:rPr>
                <w:rFonts w:hint="eastAsia"/>
              </w:rPr>
              <w:t>的前</w:t>
            </w:r>
            <w:r>
              <w:t>8</w:t>
            </w:r>
            <w:r>
              <w:rPr>
                <w:rFonts w:hint="eastAsia"/>
              </w:rPr>
              <w:t>位；</w:t>
            </w:r>
          </w:p>
          <w:p w14:paraId="4B225399" w14:textId="77777777" w:rsidR="00B75F46" w:rsidRDefault="00D82551">
            <w:pPr>
              <w:pStyle w:val="TableText"/>
            </w:pPr>
            <w:r>
              <w:t>SMS-SUBMIT(</w:t>
            </w:r>
            <w:r>
              <w:rPr>
                <w:rFonts w:hint="eastAsia"/>
              </w:rPr>
              <w:t>缺省值：</w:t>
            </w:r>
            <w:r>
              <w:t>17)</w:t>
            </w:r>
            <w:r>
              <w:rPr>
                <w:rFonts w:hint="eastAsia"/>
              </w:rPr>
              <w:t>；或采用整数型的</w:t>
            </w:r>
            <w:r>
              <w:t>SMS-COMMAND</w:t>
            </w:r>
            <w:r>
              <w:rPr>
                <w:rFonts w:hint="eastAsia"/>
              </w:rPr>
              <w:t>（缺省值：</w:t>
            </w:r>
            <w:r>
              <w:t>2</w:t>
            </w:r>
            <w:r>
              <w:rPr>
                <w:rFonts w:hint="eastAsia"/>
              </w:rPr>
              <w:t>）</w:t>
            </w:r>
          </w:p>
        </w:tc>
      </w:tr>
      <w:tr w:rsidR="00B75F46" w14:paraId="3C5278D0" w14:textId="77777777">
        <w:tc>
          <w:tcPr>
            <w:tcW w:w="1560" w:type="dxa"/>
          </w:tcPr>
          <w:p w14:paraId="0AB7E1B3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vp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tbl>
            <w:tblPr>
              <w:tblStyle w:val="Table"/>
              <w:tblW w:w="0" w:type="auto"/>
              <w:tblLook w:val="04A0" w:firstRow="1" w:lastRow="0" w:firstColumn="1" w:lastColumn="0" w:noHBand="0" w:noVBand="1"/>
            </w:tblPr>
            <w:tblGrid>
              <w:gridCol w:w="1096"/>
              <w:gridCol w:w="5531"/>
            </w:tblGrid>
            <w:tr w:rsidR="00B75F46" w14:paraId="3A98352B" w14:textId="77777777" w:rsidTr="00B75F4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8"/>
              </w:trPr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4B5A51E4" w14:textId="77777777" w:rsidR="00B75F46" w:rsidRDefault="00D82551">
                  <w:pPr>
                    <w:pStyle w:val="TableText"/>
                  </w:pPr>
                  <w:r>
                    <w:t>value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30464B4" w14:textId="77777777" w:rsidR="00B75F46" w:rsidRDefault="00D82551">
                  <w:pPr>
                    <w:pStyle w:val="TableText"/>
                    <w:rPr>
                      <w:color w:val="000000"/>
                    </w:rPr>
                  </w:pPr>
                  <w:r>
                    <w:t>validity period</w:t>
                  </w:r>
                  <w:r>
                    <w:rPr>
                      <w:rFonts w:hint="eastAsia"/>
                    </w:rPr>
                    <w:t>（有效期）</w:t>
                  </w:r>
                </w:p>
              </w:tc>
            </w:tr>
            <w:tr w:rsidR="00B75F46" w14:paraId="58DF5D8A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7C3C7C0C" w14:textId="77777777" w:rsidR="00B75F46" w:rsidRDefault="00D82551">
                  <w:pPr>
                    <w:pStyle w:val="TableText"/>
                  </w:pPr>
                  <w:r>
                    <w:t>0-143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76FD8DD" w14:textId="77777777" w:rsidR="00B75F46" w:rsidRDefault="00D82551">
                  <w:pPr>
                    <w:pStyle w:val="TableText"/>
                  </w:pPr>
                  <w:r>
                    <w:t>(vp+1)*5mins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12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5A95B9F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C146D60" w14:textId="77777777" w:rsidR="00B75F46" w:rsidRDefault="00D82551">
                  <w:pPr>
                    <w:pStyle w:val="TableText"/>
                  </w:pPr>
                  <w:r>
                    <w:t>144-167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06B4A11E" w14:textId="77777777" w:rsidR="00B75F46" w:rsidRDefault="00D82551">
                  <w:pPr>
                    <w:pStyle w:val="TableText"/>
                  </w:pPr>
                  <w:r>
                    <w:t>12hours +((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143)*30mins)</w:t>
                  </w:r>
                  <w:r>
                    <w:rPr>
                      <w:rFonts w:hint="eastAsia"/>
                    </w:rPr>
                    <w:t>，最大为</w:t>
                  </w:r>
                  <w:r>
                    <w:t>24</w:t>
                  </w:r>
                  <w:r>
                    <w:rPr>
                      <w:rFonts w:hint="eastAsia"/>
                    </w:rPr>
                    <w:t>小时</w:t>
                  </w:r>
                </w:p>
              </w:tc>
            </w:tr>
            <w:tr w:rsidR="00B75F46" w14:paraId="6944D510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3D0B1550" w14:textId="77777777" w:rsidR="00B75F46" w:rsidRDefault="00D82551">
                  <w:pPr>
                    <w:pStyle w:val="TableText"/>
                  </w:pPr>
                  <w:r>
                    <w:t>168-196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6D3D71D4" w14:textId="77777777" w:rsidR="00B75F46" w:rsidRDefault="00D82551">
                  <w:pPr>
                    <w:pStyle w:val="TableText"/>
                  </w:pPr>
                  <w:r>
                    <w:t>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166)*1day</w:t>
                  </w:r>
                </w:p>
              </w:tc>
            </w:tr>
            <w:tr w:rsidR="00B75F46" w14:paraId="78836849" w14:textId="77777777" w:rsidTr="00B75F46">
              <w:tc>
                <w:tcPr>
                  <w:tcW w:w="1096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0AEBB2E" w14:textId="77777777" w:rsidR="00B75F46" w:rsidRDefault="00D82551">
                  <w:pPr>
                    <w:pStyle w:val="TableText"/>
                  </w:pPr>
                  <w:r>
                    <w:t>197-255</w:t>
                  </w:r>
                </w:p>
              </w:tc>
              <w:tc>
                <w:tcPr>
                  <w:tcW w:w="5531" w:type="dxa"/>
                  <w:tcBorders>
                    <w:top w:val="single" w:sz="2" w:space="0" w:color="7F7F7F" w:themeColor="text1" w:themeTint="80"/>
                    <w:left w:val="nil"/>
                    <w:bottom w:val="single" w:sz="2" w:space="0" w:color="7F7F7F" w:themeColor="text1" w:themeTint="80"/>
                    <w:right w:val="nil"/>
                  </w:tcBorders>
                  <w:tcMar>
                    <w:left w:w="108" w:type="dxa"/>
                    <w:right w:w="108" w:type="dxa"/>
                  </w:tcMar>
                </w:tcPr>
                <w:p w14:paraId="1A4F8A90" w14:textId="77777777" w:rsidR="00B75F46" w:rsidRDefault="00D82551">
                  <w:pPr>
                    <w:pStyle w:val="TableText"/>
                  </w:pPr>
                  <w:r>
                    <w:t>(</w:t>
                  </w:r>
                  <w:proofErr w:type="spellStart"/>
                  <w:r>
                    <w:t>vp</w:t>
                  </w:r>
                  <w:proofErr w:type="spellEnd"/>
                  <w:r>
                    <w:rPr>
                      <w:rFonts w:hint="eastAsia"/>
                    </w:rPr>
                    <w:t>–</w:t>
                  </w:r>
                  <w:r>
                    <w:t>192)*1week</w:t>
                  </w:r>
                </w:p>
              </w:tc>
            </w:tr>
          </w:tbl>
          <w:p w14:paraId="6444BEA4" w14:textId="77777777" w:rsidR="00B75F46" w:rsidRDefault="00B75F46">
            <w:pPr>
              <w:pStyle w:val="TableText"/>
            </w:pPr>
          </w:p>
        </w:tc>
      </w:tr>
      <w:tr w:rsidR="00B75F46" w14:paraId="009CA34B" w14:textId="77777777">
        <w:tc>
          <w:tcPr>
            <w:tcW w:w="1560" w:type="dxa"/>
          </w:tcPr>
          <w:p w14:paraId="42F1983B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pid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4969F303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</w:t>
            </w:r>
            <w:r>
              <w:t>TP-</w:t>
            </w:r>
            <w:r>
              <w:rPr>
                <w:rFonts w:hint="eastAsia"/>
              </w:rPr>
              <w:t>协议</w:t>
            </w:r>
            <w:r>
              <w:t>-</w:t>
            </w:r>
            <w:r>
              <w:rPr>
                <w:rFonts w:hint="eastAsia"/>
              </w:rPr>
              <w:t>标识（缺省值：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  <w:tr w:rsidR="00B75F46" w14:paraId="66145451" w14:textId="77777777">
        <w:tc>
          <w:tcPr>
            <w:tcW w:w="1560" w:type="dxa"/>
          </w:tcPr>
          <w:p w14:paraId="143128A0" w14:textId="77777777" w:rsidR="00B75F46" w:rsidRDefault="00D82551">
            <w:pPr>
              <w:pStyle w:val="TableText"/>
            </w:pPr>
            <w:r>
              <w:t>&lt;</w:t>
            </w:r>
            <w:proofErr w:type="spellStart"/>
            <w:r>
              <w:t>dcs</w:t>
            </w:r>
            <w:proofErr w:type="spellEnd"/>
            <w:r>
              <w:t>&gt;</w:t>
            </w:r>
          </w:p>
        </w:tc>
        <w:tc>
          <w:tcPr>
            <w:tcW w:w="7852" w:type="dxa"/>
          </w:tcPr>
          <w:p w14:paraId="3CF0345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整数型的小区广播数据编码方案（缺省值：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34F388D5" w14:textId="77777777" w:rsidR="00B75F46" w:rsidRDefault="00B75F46">
      <w:pPr>
        <w:pStyle w:val="afc"/>
      </w:pPr>
    </w:p>
    <w:tbl>
      <w:tblPr>
        <w:tblStyle w:val="affff1"/>
        <w:tblW w:w="0" w:type="auto"/>
        <w:tblBorders>
          <w:top w:val="single" w:sz="2" w:space="0" w:color="7F7F7F" w:themeColor="text1" w:themeTint="80"/>
          <w:left w:val="none" w:sz="0" w:space="0" w:color="auto"/>
          <w:bottom w:val="single" w:sz="2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8409"/>
      </w:tblGrid>
      <w:tr w:rsidR="00B75F46" w14:paraId="2413868F" w14:textId="77777777">
        <w:trPr>
          <w:trHeight w:val="528"/>
        </w:trPr>
        <w:tc>
          <w:tcPr>
            <w:tcW w:w="993" w:type="dxa"/>
            <w:tcMar>
              <w:top w:w="57" w:type="dxa"/>
            </w:tcMar>
          </w:tcPr>
          <w:p w14:paraId="7DD5324F" w14:textId="77777777" w:rsidR="00B75F46" w:rsidRDefault="00D82551">
            <w:pPr>
              <w:pStyle w:val="TableText"/>
            </w:pPr>
            <w:r>
              <w:rPr>
                <w:noProof/>
              </w:rPr>
              <w:drawing>
                <wp:inline distT="0" distB="0" distL="0" distR="0" wp14:anchorId="61E94473" wp14:editId="4CF3E3FE">
                  <wp:extent cx="441960" cy="359410"/>
                  <wp:effectExtent l="0" t="0" r="0" b="2540"/>
                  <wp:docPr id="173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61" cy="360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9" w:type="dxa"/>
          </w:tcPr>
          <w:p w14:paraId="76F80638" w14:textId="77777777" w:rsidR="00B75F46" w:rsidRDefault="00D82551">
            <w:pPr>
              <w:pStyle w:val="CAUTIONText"/>
              <w:spacing w:before="120" w:after="120"/>
              <w:ind w:firstLine="360"/>
            </w:pPr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17</w:t>
            </w:r>
            <w:r>
              <w:t>,</w:t>
            </w:r>
            <w:r>
              <w:rPr>
                <w:rFonts w:hint="eastAsia"/>
              </w:rPr>
              <w:t>167</w:t>
            </w:r>
            <w:r>
              <w:t>,0,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</w:tbl>
    <w:p w14:paraId="1C1DEB4D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2802"/>
        <w:gridCol w:w="6612"/>
      </w:tblGrid>
      <w:tr w:rsidR="00B75F46" w14:paraId="1D0D135A" w14:textId="77777777">
        <w:trPr>
          <w:trHeight w:val="74"/>
        </w:trPr>
        <w:tc>
          <w:tcPr>
            <w:tcW w:w="2802" w:type="dxa"/>
            <w:vAlign w:val="center"/>
          </w:tcPr>
          <w:p w14:paraId="42D8AA29" w14:textId="77777777" w:rsidR="00B75F46" w:rsidRDefault="00D82551">
            <w:pPr>
              <w:pStyle w:val="TerminalDisplay"/>
            </w:pPr>
            <w:r>
              <w:t>AT+CSMP=17,167,0,0</w:t>
            </w:r>
          </w:p>
          <w:p w14:paraId="0D04C1C9" w14:textId="77777777" w:rsidR="00B75F46" w:rsidRDefault="00B75F46">
            <w:pPr>
              <w:pStyle w:val="TerminalDisplay"/>
            </w:pPr>
          </w:p>
          <w:p w14:paraId="0A8AFC29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10F876F5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设置文本模式参数为</w:t>
            </w:r>
            <w:r>
              <w:t>17,167,0,0</w:t>
            </w:r>
            <w:r>
              <w:rPr>
                <w:rFonts w:hint="eastAsia"/>
              </w:rPr>
              <w:t>；</w:t>
            </w:r>
          </w:p>
          <w:p w14:paraId="26F8421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表示没有状态报告回报，信息有效期时间为</w:t>
            </w:r>
            <w:r>
              <w:t>24</w:t>
            </w:r>
            <w:r>
              <w:rPr>
                <w:rFonts w:hint="eastAsia"/>
              </w:rPr>
              <w:t>小时，只能发送文本格式短信</w:t>
            </w:r>
          </w:p>
        </w:tc>
      </w:tr>
      <w:tr w:rsidR="00B75F46" w14:paraId="0B875DB0" w14:textId="77777777">
        <w:trPr>
          <w:trHeight w:val="74"/>
        </w:trPr>
        <w:tc>
          <w:tcPr>
            <w:tcW w:w="2802" w:type="dxa"/>
            <w:vAlign w:val="center"/>
          </w:tcPr>
          <w:p w14:paraId="19AC1BBF" w14:textId="77777777" w:rsidR="00B75F46" w:rsidRDefault="00D82551">
            <w:pPr>
              <w:pStyle w:val="TerminalDisplay"/>
            </w:pPr>
            <w:r>
              <w:t>AT+CSMP?</w:t>
            </w:r>
          </w:p>
          <w:p w14:paraId="7AB11CC4" w14:textId="77777777" w:rsidR="00B75F46" w:rsidRDefault="00B75F46">
            <w:pPr>
              <w:pStyle w:val="TerminalDisplay"/>
            </w:pPr>
          </w:p>
          <w:p w14:paraId="77A975C0" w14:textId="77777777" w:rsidR="00B75F46" w:rsidRDefault="00D82551">
            <w:pPr>
              <w:pStyle w:val="TerminalDisplay"/>
            </w:pPr>
            <w:r>
              <w:t>+CSMP: 17,167,0,0</w:t>
            </w:r>
          </w:p>
          <w:p w14:paraId="3B172BF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6612" w:type="dxa"/>
            <w:vAlign w:val="center"/>
          </w:tcPr>
          <w:p w14:paraId="02FEFEF3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查询当前文本模式参数设置</w:t>
            </w:r>
          </w:p>
        </w:tc>
      </w:tr>
    </w:tbl>
    <w:p w14:paraId="6321DF43" w14:textId="255D6E0C" w:rsidR="00B75F46" w:rsidRDefault="00D82551" w:rsidP="00AD0129">
      <w:pPr>
        <w:pStyle w:val="20"/>
      </w:pPr>
      <w:bookmarkStart w:id="296" w:name="_Toc515287943"/>
      <w:bookmarkStart w:id="297" w:name="_Toc516837197"/>
      <w:bookmarkStart w:id="298" w:name="_Toc25313042"/>
      <w:bookmarkStart w:id="299" w:name="_Toc484166851"/>
      <w:bookmarkStart w:id="300" w:name="_Toc446925312"/>
      <w:bookmarkStart w:id="301" w:name="_Toc72417911"/>
      <w:bookmarkStart w:id="302" w:name="_Toc47513257"/>
      <w:bookmarkStart w:id="303" w:name="_Toc209020559"/>
      <w:r>
        <w:rPr>
          <w:rFonts w:hint="eastAsia"/>
        </w:rPr>
        <w:t>AT+CSDH</w:t>
      </w:r>
      <w:bookmarkEnd w:id="296"/>
      <w:bookmarkEnd w:id="297"/>
      <w:bookmarkEnd w:id="298"/>
      <w:bookmarkEnd w:id="299"/>
      <w:bookmarkEnd w:id="300"/>
      <w:r w:rsidR="002500E9">
        <w:rPr>
          <w:rFonts w:ascii="黑体" w:hAnsi="黑体" w:hint="eastAsia"/>
          <w:lang w:eastAsia="zh-CN"/>
        </w:rPr>
        <w:t>：</w:t>
      </w:r>
      <w:proofErr w:type="spellStart"/>
      <w:r>
        <w:rPr>
          <w:rFonts w:hint="eastAsia"/>
        </w:rPr>
        <w:t>显示文本模式参数</w:t>
      </w:r>
      <w:bookmarkEnd w:id="301"/>
      <w:bookmarkEnd w:id="302"/>
      <w:bookmarkEnd w:id="303"/>
      <w:proofErr w:type="spellEnd"/>
    </w:p>
    <w:p w14:paraId="257EF243" w14:textId="77777777" w:rsidR="00B75F46" w:rsidRDefault="00D82551">
      <w:pPr>
        <w:pStyle w:val="afc"/>
        <w:rPr>
          <w:bCs/>
          <w:iCs/>
        </w:rPr>
      </w:pPr>
      <w:bookmarkStart w:id="304" w:name="_Toc446925313"/>
      <w:r>
        <w:rPr>
          <w:rFonts w:hint="eastAsia"/>
        </w:rPr>
        <w:t>设置是否在文本模式下的结果码中显示详细的头信息。该指令在短信文本模式下有效，需发送</w:t>
      </w:r>
      <w:r>
        <w:t>AT+CMGF=1</w:t>
      </w:r>
      <w:r>
        <w:rPr>
          <w:rFonts w:hint="eastAsia"/>
        </w:rPr>
        <w:t>设置成文本模式。</w:t>
      </w:r>
    </w:p>
    <w:p w14:paraId="1220B23C" w14:textId="77777777" w:rsidR="00B75F46" w:rsidRDefault="00D82551">
      <w:pPr>
        <w:pStyle w:val="BlockLabel"/>
      </w:pPr>
      <w:r>
        <w:rPr>
          <w:rFonts w:hint="eastAsia"/>
        </w:rPr>
        <w:lastRenderedPageBreak/>
        <w:t>命令格式</w:t>
      </w:r>
    </w:p>
    <w:tbl>
      <w:tblPr>
        <w:tblStyle w:val="Table"/>
        <w:tblW w:w="5000" w:type="pct"/>
        <w:tblLayout w:type="fixed"/>
        <w:tblLook w:val="04A0" w:firstRow="1" w:lastRow="0" w:firstColumn="1" w:lastColumn="0" w:noHBand="0" w:noVBand="1"/>
      </w:tblPr>
      <w:tblGrid>
        <w:gridCol w:w="676"/>
        <w:gridCol w:w="2834"/>
        <w:gridCol w:w="6118"/>
      </w:tblGrid>
      <w:tr w:rsidR="00B75F46" w14:paraId="2477579E" w14:textId="77777777" w:rsidTr="00B75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</w:trPr>
        <w:tc>
          <w:tcPr>
            <w:tcW w:w="351" w:type="pct"/>
          </w:tcPr>
          <w:p w14:paraId="0B625CA0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类型</w:t>
            </w:r>
          </w:p>
        </w:tc>
        <w:tc>
          <w:tcPr>
            <w:tcW w:w="1472" w:type="pct"/>
          </w:tcPr>
          <w:p w14:paraId="57881BC6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命令</w:t>
            </w:r>
          </w:p>
        </w:tc>
        <w:tc>
          <w:tcPr>
            <w:tcW w:w="3177" w:type="pct"/>
          </w:tcPr>
          <w:p w14:paraId="1B9E56DF" w14:textId="77777777" w:rsidR="00B75F46" w:rsidRDefault="00D82551">
            <w:pPr>
              <w:pStyle w:val="TableHeading"/>
            </w:pPr>
            <w:r>
              <w:rPr>
                <w:rFonts w:hint="eastAsia"/>
              </w:rPr>
              <w:t>响应格式</w:t>
            </w:r>
          </w:p>
        </w:tc>
      </w:tr>
      <w:tr w:rsidR="00B75F46" w14:paraId="1F4CD66A" w14:textId="77777777" w:rsidTr="00B75F46">
        <w:trPr>
          <w:trHeight w:val="18"/>
        </w:trPr>
        <w:tc>
          <w:tcPr>
            <w:tcW w:w="351" w:type="pct"/>
          </w:tcPr>
          <w:p w14:paraId="1169217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设置</w:t>
            </w:r>
          </w:p>
        </w:tc>
        <w:tc>
          <w:tcPr>
            <w:tcW w:w="1472" w:type="pct"/>
          </w:tcPr>
          <w:p w14:paraId="09369121" w14:textId="77777777" w:rsidR="00B75F46" w:rsidRDefault="00D82551">
            <w:pPr>
              <w:pStyle w:val="TableText"/>
              <w:rPr>
                <w:rFonts w:eastAsia="等线"/>
                <w:color w:val="000000"/>
              </w:rPr>
            </w:pPr>
            <w:r>
              <w:rPr>
                <w:lang w:val="en-GB"/>
              </w:rPr>
              <w:t>AT+CSDH[=&lt;show&gt;]&lt;CR&gt;</w:t>
            </w:r>
          </w:p>
        </w:tc>
        <w:tc>
          <w:tcPr>
            <w:tcW w:w="3177" w:type="pct"/>
          </w:tcPr>
          <w:p w14:paraId="0D6A54DD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  <w:p w14:paraId="43466CC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Or</w:t>
            </w:r>
          </w:p>
          <w:p w14:paraId="7FC763CE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&lt;CR&gt;&lt;LF&gt;ERROR&lt;CR&gt;&lt;LF&gt;</w:t>
            </w:r>
          </w:p>
        </w:tc>
      </w:tr>
      <w:tr w:rsidR="00B75F46" w14:paraId="3378C2CC" w14:textId="77777777" w:rsidTr="00B75F46">
        <w:trPr>
          <w:trHeight w:val="18"/>
        </w:trPr>
        <w:tc>
          <w:tcPr>
            <w:tcW w:w="351" w:type="pct"/>
          </w:tcPr>
          <w:p w14:paraId="61CA6EA8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查询</w:t>
            </w:r>
          </w:p>
        </w:tc>
        <w:tc>
          <w:tcPr>
            <w:tcW w:w="1472" w:type="pct"/>
          </w:tcPr>
          <w:p w14:paraId="2E040E2E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AT+CSDH?&lt;CR&gt;</w:t>
            </w:r>
          </w:p>
        </w:tc>
        <w:tc>
          <w:tcPr>
            <w:tcW w:w="3177" w:type="pct"/>
          </w:tcPr>
          <w:p w14:paraId="6CA0CACF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rPr>
                <w:lang w:val="en-GB"/>
              </w:rPr>
              <w:t>+</w:t>
            </w:r>
            <w:r>
              <w:t>CSDH</w:t>
            </w:r>
            <w:r>
              <w:rPr>
                <w:lang w:val="en-GB"/>
              </w:rPr>
              <w:t xml:space="preserve">: </w:t>
            </w:r>
            <w:r>
              <w:rPr>
                <w:rFonts w:hint="eastAsia"/>
              </w:rPr>
              <w:t>&lt;</w:t>
            </w:r>
            <w:r>
              <w:t>show</w:t>
            </w:r>
            <w:r>
              <w:rPr>
                <w:rFonts w:hint="eastAsia"/>
              </w:rPr>
              <w:t>&gt;</w:t>
            </w:r>
          </w:p>
          <w:p w14:paraId="6F9147B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  <w:tr w:rsidR="00B75F46" w14:paraId="28E42757" w14:textId="77777777" w:rsidTr="00B75F46">
        <w:trPr>
          <w:trHeight w:val="13"/>
        </w:trPr>
        <w:tc>
          <w:tcPr>
            <w:tcW w:w="351" w:type="pct"/>
          </w:tcPr>
          <w:p w14:paraId="3AD5D012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测试</w:t>
            </w:r>
          </w:p>
        </w:tc>
        <w:tc>
          <w:tcPr>
            <w:tcW w:w="1472" w:type="pct"/>
          </w:tcPr>
          <w:p w14:paraId="379C12B7" w14:textId="77777777" w:rsidR="00B75F46" w:rsidRDefault="00D82551">
            <w:pPr>
              <w:pStyle w:val="TableText"/>
            </w:pPr>
            <w:r>
              <w:rPr>
                <w:lang w:val="en-GB"/>
              </w:rPr>
              <w:t>AT+CSDH=?&lt;CR&gt;</w:t>
            </w:r>
          </w:p>
        </w:tc>
        <w:tc>
          <w:tcPr>
            <w:tcW w:w="3177" w:type="pct"/>
          </w:tcPr>
          <w:p w14:paraId="7986B797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</w:t>
            </w:r>
            <w:r>
              <w:t>+CSDH: (list of supported &lt;show&gt;s)</w:t>
            </w:r>
          </w:p>
          <w:p w14:paraId="403E1624" w14:textId="77777777" w:rsidR="00B75F46" w:rsidRDefault="00D82551">
            <w:pPr>
              <w:pStyle w:val="TableText"/>
            </w:pPr>
            <w:r>
              <w:rPr>
                <w:rFonts w:hint="eastAsia"/>
              </w:rPr>
              <w:t>&lt;CR&gt;&lt;LF&gt;OK&lt;CR&gt;&lt;LF&gt;</w:t>
            </w:r>
          </w:p>
        </w:tc>
      </w:tr>
    </w:tbl>
    <w:p w14:paraId="53C5FA4A" w14:textId="77777777" w:rsidR="00B75F46" w:rsidRDefault="00D82551">
      <w:pPr>
        <w:pStyle w:val="BlockLabel"/>
      </w:pPr>
      <w:r>
        <w:rPr>
          <w:rFonts w:hint="eastAsia"/>
        </w:rPr>
        <w:t>参数</w:t>
      </w:r>
    </w:p>
    <w:tbl>
      <w:tblPr>
        <w:tblStyle w:val="afffffff4"/>
        <w:tblW w:w="0" w:type="auto"/>
        <w:tblLook w:val="04A0" w:firstRow="1" w:lastRow="0" w:firstColumn="1" w:lastColumn="0" w:noHBand="0" w:noVBand="1"/>
      </w:tblPr>
      <w:tblGrid>
        <w:gridCol w:w="2773"/>
        <w:gridCol w:w="6639"/>
      </w:tblGrid>
      <w:tr w:rsidR="00B75F46" w14:paraId="7513A995" w14:textId="77777777">
        <w:tc>
          <w:tcPr>
            <w:tcW w:w="2773" w:type="dxa"/>
          </w:tcPr>
          <w:p w14:paraId="6D1FBFDF" w14:textId="77777777" w:rsidR="00B75F46" w:rsidRDefault="00D82551">
            <w:pPr>
              <w:pStyle w:val="TableText"/>
            </w:pPr>
            <w:r>
              <w:t>&lt;show&gt;</w:t>
            </w:r>
          </w:p>
        </w:tc>
        <w:tc>
          <w:tcPr>
            <w:tcW w:w="6639" w:type="dxa"/>
          </w:tcPr>
          <w:p w14:paraId="7610C9CA" w14:textId="77777777" w:rsidR="00B75F46" w:rsidRDefault="00D82551">
            <w:pPr>
              <w:pStyle w:val="TableText"/>
            </w:pPr>
            <w:r>
              <w:t>0</w:t>
            </w:r>
            <w:r>
              <w:rPr>
                <w:rFonts w:hint="eastAsia"/>
              </w:rPr>
              <w:t>：不显示（默认值）</w:t>
            </w:r>
          </w:p>
          <w:p w14:paraId="7D1A4D47" w14:textId="77777777" w:rsidR="00B75F46" w:rsidRDefault="00D82551">
            <w:pPr>
              <w:pStyle w:val="TableText"/>
            </w:pPr>
            <w:r>
              <w:t>1</w:t>
            </w:r>
            <w:r>
              <w:rPr>
                <w:rFonts w:hint="eastAsia"/>
              </w:rPr>
              <w:t>：显示</w:t>
            </w:r>
          </w:p>
        </w:tc>
      </w:tr>
    </w:tbl>
    <w:p w14:paraId="0E5D9EA9" w14:textId="77777777" w:rsidR="00B75F46" w:rsidRDefault="00D82551">
      <w:pPr>
        <w:pStyle w:val="BlockLabel"/>
      </w:pPr>
      <w:r>
        <w:rPr>
          <w:rFonts w:hint="eastAsia"/>
        </w:rPr>
        <w:t>示例</w:t>
      </w:r>
    </w:p>
    <w:tbl>
      <w:tblPr>
        <w:tblStyle w:val="afffffff3"/>
        <w:tblW w:w="9414" w:type="dxa"/>
        <w:tblLook w:val="04A0" w:firstRow="1" w:lastRow="0" w:firstColumn="1" w:lastColumn="0" w:noHBand="0" w:noVBand="1"/>
      </w:tblPr>
      <w:tblGrid>
        <w:gridCol w:w="5637"/>
        <w:gridCol w:w="3777"/>
      </w:tblGrid>
      <w:tr w:rsidR="00B75F46" w14:paraId="47D540A1" w14:textId="77777777">
        <w:trPr>
          <w:trHeight w:val="74"/>
        </w:trPr>
        <w:tc>
          <w:tcPr>
            <w:tcW w:w="5637" w:type="dxa"/>
            <w:vAlign w:val="center"/>
          </w:tcPr>
          <w:p w14:paraId="389C71AB" w14:textId="77777777" w:rsidR="00B75F46" w:rsidRDefault="00D82551">
            <w:pPr>
              <w:pStyle w:val="TerminalDisplay"/>
            </w:pPr>
            <w:r>
              <w:t>AT+CSDH=0</w:t>
            </w:r>
          </w:p>
          <w:p w14:paraId="64C17068" w14:textId="77777777" w:rsidR="00B75F46" w:rsidRDefault="00B75F46">
            <w:pPr>
              <w:pStyle w:val="TerminalDisplay"/>
            </w:pPr>
          </w:p>
          <w:p w14:paraId="6C0223F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OK</w:t>
            </w:r>
          </w:p>
          <w:p w14:paraId="292AA0EF" w14:textId="77777777" w:rsidR="00B75F46" w:rsidRDefault="00D82551">
            <w:pPr>
              <w:pStyle w:val="TerminalDisplay"/>
            </w:pPr>
            <w:r>
              <w:t>AT+CMGR=0</w:t>
            </w:r>
          </w:p>
          <w:p w14:paraId="636CC15F" w14:textId="77777777" w:rsidR="00B75F46" w:rsidRDefault="00B75F46">
            <w:pPr>
              <w:pStyle w:val="TerminalDisplay"/>
            </w:pPr>
          </w:p>
          <w:p w14:paraId="5E433D7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READ","13510895077",,"15/07/23,20: 58: 28</w:t>
            </w:r>
          </w:p>
          <w:p w14:paraId="5499E3E8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t>+32"</w:t>
            </w:r>
          </w:p>
          <w:p w14:paraId="2EC927C7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proofErr w:type="spellStart"/>
            <w:r>
              <w:t>abc</w:t>
            </w:r>
            <w:proofErr w:type="spellEnd"/>
          </w:p>
          <w:p w14:paraId="7607D7BA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25EC03FE" w14:textId="77777777" w:rsidR="00B75F46" w:rsidRDefault="00D82551">
            <w:pPr>
              <w:pStyle w:val="TerminalDisplay"/>
              <w:rPr>
                <w:b/>
                <w:bCs/>
                <w:i/>
                <w:iCs/>
                <w:color w:val="800000"/>
              </w:rPr>
            </w:pPr>
            <w:r>
              <w:rPr>
                <w:rFonts w:hint="eastAsia"/>
              </w:rPr>
              <w:t>设置不显示详细的头信息</w:t>
            </w:r>
          </w:p>
          <w:p w14:paraId="6A61DFD8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32DE91DB" w14:textId="77777777">
        <w:trPr>
          <w:trHeight w:val="462"/>
        </w:trPr>
        <w:tc>
          <w:tcPr>
            <w:tcW w:w="5637" w:type="dxa"/>
            <w:vAlign w:val="center"/>
          </w:tcPr>
          <w:p w14:paraId="5B1D2E30" w14:textId="77777777" w:rsidR="00B75F46" w:rsidRDefault="00D82551">
            <w:pPr>
              <w:pStyle w:val="TerminalDisplay"/>
            </w:pPr>
            <w:r>
              <w:t>AT+CSDH=1</w:t>
            </w:r>
          </w:p>
          <w:p w14:paraId="0981CF24" w14:textId="77777777" w:rsidR="00B75F46" w:rsidRDefault="00B75F46">
            <w:pPr>
              <w:pStyle w:val="TerminalDisplay"/>
            </w:pPr>
          </w:p>
          <w:p w14:paraId="53F45A8A" w14:textId="77777777" w:rsidR="00B75F46" w:rsidRDefault="00D82551">
            <w:pPr>
              <w:pStyle w:val="TerminalDisplay"/>
              <w:rPr>
                <w:bCs/>
              </w:rPr>
            </w:pPr>
            <w:r>
              <w:t>OK</w:t>
            </w:r>
          </w:p>
          <w:p w14:paraId="60423E64" w14:textId="77777777" w:rsidR="00B75F46" w:rsidRDefault="00D82551">
            <w:pPr>
              <w:pStyle w:val="TerminalDisplay"/>
            </w:pPr>
            <w:r>
              <w:t>AT+CMGR=0</w:t>
            </w:r>
          </w:p>
          <w:p w14:paraId="68606F7F" w14:textId="77777777" w:rsidR="00B75F46" w:rsidRDefault="00B75F46">
            <w:pPr>
              <w:pStyle w:val="TerminalDisplay"/>
            </w:pPr>
          </w:p>
          <w:p w14:paraId="56A24DED" w14:textId="77777777" w:rsidR="00B75F46" w:rsidRDefault="00D82551">
            <w:pPr>
              <w:pStyle w:val="TerminalDisplay"/>
              <w:rPr>
                <w:bCs/>
              </w:rPr>
            </w:pPr>
            <w:r>
              <w:t>+CMGR: "REC</w:t>
            </w:r>
            <w:r>
              <w:rPr>
                <w:rFonts w:hint="eastAsia"/>
              </w:rPr>
              <w:t xml:space="preserve"> </w:t>
            </w:r>
            <w:r>
              <w:t>READ","13510895077",,"15/07/23,20: 58: 28</w:t>
            </w:r>
          </w:p>
          <w:p w14:paraId="2B94616E" w14:textId="77777777" w:rsidR="00B75F46" w:rsidRDefault="00D82551">
            <w:pPr>
              <w:pStyle w:val="TerminalDisplay"/>
              <w:rPr>
                <w:bCs/>
              </w:rPr>
            </w:pPr>
            <w:r>
              <w:t>+32",161,36,0,0,"+8613010888500",145,3</w:t>
            </w:r>
          </w:p>
          <w:p w14:paraId="766A74C0" w14:textId="77777777" w:rsidR="00B75F46" w:rsidRDefault="00D82551">
            <w:pPr>
              <w:pStyle w:val="TerminalDisplay"/>
              <w:rPr>
                <w:bCs/>
              </w:rPr>
            </w:pPr>
            <w:proofErr w:type="spellStart"/>
            <w:r>
              <w:t>abc</w:t>
            </w:r>
            <w:proofErr w:type="spellEnd"/>
          </w:p>
          <w:p w14:paraId="6D0DE800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498A4AC0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设置显示详细的头信息</w:t>
            </w:r>
          </w:p>
          <w:p w14:paraId="5962803D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读取第</w:t>
            </w:r>
            <w:r>
              <w:t>0</w:t>
            </w:r>
            <w:r>
              <w:rPr>
                <w:rFonts w:hint="eastAsia"/>
              </w:rPr>
              <w:t>条短信</w:t>
            </w:r>
          </w:p>
        </w:tc>
      </w:tr>
      <w:tr w:rsidR="00B75F46" w14:paraId="48683F2D" w14:textId="77777777">
        <w:trPr>
          <w:trHeight w:val="74"/>
        </w:trPr>
        <w:tc>
          <w:tcPr>
            <w:tcW w:w="5637" w:type="dxa"/>
            <w:vAlign w:val="center"/>
          </w:tcPr>
          <w:p w14:paraId="1F8E5567" w14:textId="77777777" w:rsidR="00B75F46" w:rsidRDefault="00D82551">
            <w:pPr>
              <w:pStyle w:val="TerminalDisplay"/>
            </w:pPr>
            <w:r>
              <w:t>AT+CSDH?</w:t>
            </w:r>
          </w:p>
          <w:p w14:paraId="326F17E7" w14:textId="77777777" w:rsidR="00B75F46" w:rsidRDefault="00B75F46">
            <w:pPr>
              <w:pStyle w:val="TerminalDisplay"/>
            </w:pPr>
          </w:p>
          <w:p w14:paraId="6AF4B755" w14:textId="77777777" w:rsidR="00B75F46" w:rsidRDefault="00D82551">
            <w:pPr>
              <w:pStyle w:val="TerminalDisplay"/>
              <w:rPr>
                <w:bCs/>
              </w:rPr>
            </w:pPr>
            <w:r>
              <w:t>+CSDH: 0</w:t>
            </w:r>
          </w:p>
          <w:p w14:paraId="492A1D7B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6FB9DD35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查询指令当前设置参数</w:t>
            </w:r>
          </w:p>
        </w:tc>
      </w:tr>
      <w:tr w:rsidR="00B75F46" w14:paraId="63309D37" w14:textId="77777777">
        <w:trPr>
          <w:trHeight w:val="74"/>
        </w:trPr>
        <w:tc>
          <w:tcPr>
            <w:tcW w:w="5637" w:type="dxa"/>
            <w:vAlign w:val="center"/>
          </w:tcPr>
          <w:p w14:paraId="624C842D" w14:textId="77777777" w:rsidR="00B75F46" w:rsidRDefault="00D82551">
            <w:pPr>
              <w:pStyle w:val="TerminalDisplay"/>
            </w:pPr>
            <w:r>
              <w:t>AT+CSDH=?</w:t>
            </w:r>
          </w:p>
          <w:p w14:paraId="2C77A297" w14:textId="77777777" w:rsidR="00B75F46" w:rsidRDefault="00B75F46">
            <w:pPr>
              <w:pStyle w:val="TerminalDisplay"/>
            </w:pPr>
          </w:p>
          <w:p w14:paraId="04A55872" w14:textId="77777777" w:rsidR="00B75F46" w:rsidRDefault="00D82551">
            <w:pPr>
              <w:pStyle w:val="TerminalDisplay"/>
            </w:pPr>
            <w:r>
              <w:t>+CSDH: (0,1)</w:t>
            </w:r>
          </w:p>
          <w:p w14:paraId="563EBBDE" w14:textId="77777777" w:rsidR="00B75F46" w:rsidRDefault="00D82551">
            <w:pPr>
              <w:pStyle w:val="TerminalDisplay"/>
            </w:pPr>
            <w:r>
              <w:t>OK</w:t>
            </w:r>
          </w:p>
        </w:tc>
        <w:tc>
          <w:tcPr>
            <w:tcW w:w="3777" w:type="dxa"/>
            <w:vAlign w:val="center"/>
          </w:tcPr>
          <w:p w14:paraId="3FBA252A" w14:textId="77777777" w:rsidR="00B75F46" w:rsidRDefault="00D82551">
            <w:pPr>
              <w:pStyle w:val="TerminalDisplay"/>
            </w:pPr>
            <w:r>
              <w:rPr>
                <w:rFonts w:hint="eastAsia"/>
              </w:rPr>
              <w:t>查询当前指令取值范围</w:t>
            </w:r>
          </w:p>
        </w:tc>
      </w:tr>
      <w:bookmarkEnd w:id="6"/>
      <w:bookmarkEnd w:id="179"/>
      <w:bookmarkEnd w:id="180"/>
      <w:bookmarkEnd w:id="304"/>
    </w:tbl>
    <w:p w14:paraId="7A20A1B1" w14:textId="77777777" w:rsidR="00B75F46" w:rsidRDefault="00B75F46" w:rsidP="00294A18">
      <w:pPr>
        <w:pStyle w:val="afc"/>
        <w:ind w:firstLineChars="0" w:firstLine="0"/>
      </w:pPr>
    </w:p>
    <w:sectPr w:rsidR="00B75F46" w:rsidSect="00294A18">
      <w:pgSz w:w="11906" w:h="16838"/>
      <w:pgMar w:top="1418" w:right="1247" w:bottom="1418" w:left="1247" w:header="51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A09F0B" w14:textId="77777777" w:rsidR="00176295" w:rsidRDefault="00176295">
      <w:r>
        <w:separator/>
      </w:r>
    </w:p>
  </w:endnote>
  <w:endnote w:type="continuationSeparator" w:id="0">
    <w:p w14:paraId="424A3146" w14:textId="77777777" w:rsidR="00176295" w:rsidRDefault="00176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altName w:val="Georgi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Light">
    <w:altName w:val="Noto Naskh Arab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思源黑体 C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宋体"/>
    <w:charset w:val="86"/>
    <w:family w:val="modern"/>
    <w:pitch w:val="fixed"/>
    <w:sig w:usb0="800002BF" w:usb1="38CF7CFA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Zurich UBlkEx BT">
    <w:altName w:val="Times New Roman"/>
    <w:charset w:val="00"/>
    <w:family w:val="swiss"/>
    <w:pitch w:val="default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1D298" w14:textId="77777777" w:rsidR="00176295" w:rsidRDefault="00176295">
      <w:r>
        <w:separator/>
      </w:r>
    </w:p>
  </w:footnote>
  <w:footnote w:type="continuationSeparator" w:id="0">
    <w:p w14:paraId="6CE84AB4" w14:textId="77777777" w:rsidR="00176295" w:rsidRDefault="00176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21" w:type="dxa"/>
      <w:tblBorders>
        <w:bottom w:val="single" w:sz="2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4801"/>
    </w:tblGrid>
    <w:tr w:rsidR="00B75F46" w14:paraId="2D216146" w14:textId="77777777">
      <w:trPr>
        <w:trHeight w:val="567"/>
      </w:trPr>
      <w:tc>
        <w:tcPr>
          <w:tcW w:w="4620" w:type="dxa"/>
          <w:tcMar>
            <w:left w:w="0" w:type="dxa"/>
            <w:right w:w="0" w:type="dxa"/>
          </w:tcMar>
          <w:vAlign w:val="bottom"/>
        </w:tcPr>
        <w:p w14:paraId="64AC7F27" w14:textId="77777777" w:rsidR="00B75F46" w:rsidRDefault="00D82551">
          <w:pPr>
            <w:pStyle w:val="HeadingLeft"/>
            <w:rPr>
              <w:sz w:val="21"/>
              <w:szCs w:val="21"/>
            </w:rPr>
          </w:pPr>
          <w:r>
            <w:rPr>
              <w:noProof/>
              <w:sz w:val="21"/>
              <w:szCs w:val="21"/>
            </w:rPr>
            <w:drawing>
              <wp:inline distT="0" distB="0" distL="0" distR="0" wp14:anchorId="6E196A11" wp14:editId="6006F580">
                <wp:extent cx="1684655" cy="251460"/>
                <wp:effectExtent l="0" t="0" r="0" b="0"/>
                <wp:docPr id="2026374053" name="图片 2026374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374053" name="图片 202637405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4863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01" w:type="dxa"/>
          <w:vAlign w:val="bottom"/>
        </w:tcPr>
        <w:p w14:paraId="4896F347" w14:textId="4B756E36" w:rsidR="00B75F46" w:rsidRDefault="00000000">
          <w:pPr>
            <w:pStyle w:val="HeadingLeft"/>
            <w:spacing w:afterLines="10" w:after="24" w:line="240" w:lineRule="atLeast"/>
            <w:ind w:leftChars="-5" w:left="-10" w:rightChars="-51" w:right="-107" w:firstLine="10"/>
            <w:jc w:val="right"/>
            <w:rPr>
              <w:rFonts w:ascii="Arial" w:eastAsia="新宋体" w:hAnsi="Arial"/>
              <w:color w:val="auto"/>
            </w:rPr>
          </w:pPr>
          <w:sdt>
            <w:sdtPr>
              <w:rPr>
                <w:rFonts w:ascii="Arial" w:eastAsia="新宋体" w:hAnsi="Arial" w:hint="eastAsia"/>
                <w:color w:val="auto"/>
              </w:rPr>
              <w:alias w:val="关键词"/>
              <w:id w:val="5506719"/>
              <w:text/>
            </w:sdtPr>
            <w:sdtEndPr>
              <w:rPr>
                <w:rFonts w:hint="default"/>
              </w:rPr>
            </w:sdtEnd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N706B</w:t>
              </w:r>
              <w:r w:rsidR="004E0FE3">
                <w:rPr>
                  <w:rFonts w:ascii="Arial" w:eastAsia="新宋体" w:hAnsi="Arial" w:hint="eastAsia"/>
                  <w:color w:val="auto"/>
                </w:rPr>
                <w:t xml:space="preserve"> </w:t>
              </w:r>
              <w:r w:rsidR="00D70AED">
                <w:rPr>
                  <w:rFonts w:ascii="Arial" w:eastAsia="新宋体" w:hAnsi="Arial" w:hint="eastAsia"/>
                  <w:color w:val="auto"/>
                </w:rPr>
                <w:t>&amp;</w:t>
              </w:r>
              <w:r w:rsidR="00634681">
                <w:rPr>
                  <w:rFonts w:ascii="Arial" w:eastAsia="新宋体" w:hAnsi="Arial" w:hint="eastAsia"/>
                  <w:color w:val="auto"/>
                </w:rPr>
                <w:t>N58-GL</w:t>
              </w:r>
            </w:sdtContent>
          </w:sdt>
          <w:r w:rsidR="00634681">
            <w:rPr>
              <w:rFonts w:ascii="Arial" w:eastAsia="新宋体" w:hAnsi="Arial" w:hint="eastAsia"/>
              <w:color w:val="auto"/>
            </w:rPr>
            <w:t xml:space="preserve"> </w:t>
          </w:r>
          <w:sdt>
            <w:sdtPr>
              <w:rPr>
                <w:rFonts w:ascii="Arial" w:eastAsia="新宋体" w:hAnsi="Arial" w:hint="eastAsia"/>
                <w:color w:val="auto"/>
              </w:rPr>
              <w:alias w:val="标题"/>
              <w:id w:val="5506720"/>
              <w:text/>
            </w:sdtPr>
            <w:sdtContent>
              <w:r w:rsidR="00D82551">
                <w:rPr>
                  <w:rFonts w:ascii="Arial" w:eastAsia="新宋体" w:hAnsi="Arial" w:hint="eastAsia"/>
                  <w:color w:val="auto"/>
                </w:rPr>
                <w:t>AT</w:t>
              </w:r>
              <w:r w:rsidR="00D82551">
                <w:rPr>
                  <w:rFonts w:ascii="Arial" w:eastAsia="新宋体" w:hAnsi="Arial" w:hint="eastAsia"/>
                  <w:color w:val="auto"/>
                </w:rPr>
                <w:t>命令手册</w:t>
              </w:r>
            </w:sdtContent>
          </w:sdt>
        </w:p>
        <w:p w14:paraId="61FFCB26" w14:textId="28618E57" w:rsidR="00B75F46" w:rsidRDefault="00D82551">
          <w:pPr>
            <w:pStyle w:val="HeadingLeft"/>
            <w:spacing w:afterLines="10" w:after="24" w:line="240" w:lineRule="atLeast"/>
            <w:ind w:rightChars="-51" w:right="-107" w:firstLine="403"/>
            <w:jc w:val="right"/>
            <w:rPr>
              <w:rFonts w:ascii="Arial" w:eastAsia="新宋体" w:hAnsi="Arial"/>
              <w:color w:val="auto"/>
            </w:rPr>
          </w:pPr>
          <w:r>
            <w:rPr>
              <w:rFonts w:ascii="Arial" w:eastAsia="新宋体" w:hAnsi="Arial"/>
              <w:color w:val="000000" w:themeColor="text1"/>
            </w:rPr>
            <w:t>第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\n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500E9">
            <w:rPr>
              <w:rFonts w:ascii="Arial" w:eastAsia="新宋体" w:hAnsi="Arial"/>
              <w:noProof/>
              <w:color w:val="000000" w:themeColor="text1"/>
            </w:rPr>
            <w:t xml:space="preserve">2 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  <w:r>
            <w:rPr>
              <w:rFonts w:ascii="Arial" w:eastAsia="新宋体" w:hAnsi="Arial"/>
              <w:color w:val="000000" w:themeColor="text1"/>
            </w:rPr>
            <w:t>章</w:t>
          </w:r>
          <w:r>
            <w:rPr>
              <w:rFonts w:ascii="Arial" w:eastAsia="新宋体" w:hAnsi="Arial"/>
              <w:color w:val="000000" w:themeColor="text1"/>
            </w:rPr>
            <w:fldChar w:fldCharType="begin"/>
          </w:r>
          <w:r>
            <w:rPr>
              <w:rFonts w:ascii="Arial" w:eastAsia="新宋体" w:hAnsi="Arial"/>
              <w:color w:val="000000" w:themeColor="text1"/>
            </w:rPr>
            <w:instrText xml:space="preserve"> STYLEREF  "</w:instrText>
          </w:r>
          <w:r>
            <w:rPr>
              <w:rFonts w:ascii="Arial" w:eastAsia="新宋体" w:hAnsi="Arial"/>
              <w:color w:val="000000" w:themeColor="text1"/>
            </w:rPr>
            <w:instrText>标题</w:instrText>
          </w:r>
          <w:r>
            <w:rPr>
              <w:rFonts w:ascii="Arial" w:eastAsia="新宋体" w:hAnsi="Arial"/>
              <w:color w:val="000000" w:themeColor="text1"/>
            </w:rPr>
            <w:instrText xml:space="preserve"> 1"  \* MERGEFORMAT </w:instrText>
          </w:r>
          <w:r>
            <w:rPr>
              <w:rFonts w:ascii="Arial" w:eastAsia="新宋体" w:hAnsi="Arial"/>
              <w:color w:val="000000" w:themeColor="text1"/>
            </w:rPr>
            <w:fldChar w:fldCharType="separate"/>
          </w:r>
          <w:r w:rsidR="002500E9">
            <w:rPr>
              <w:rFonts w:ascii="Arial" w:eastAsia="新宋体" w:hAnsi="Arial" w:hint="eastAsia"/>
              <w:noProof/>
              <w:color w:val="000000" w:themeColor="text1"/>
            </w:rPr>
            <w:t>短消息服务指令</w:t>
          </w:r>
          <w:r>
            <w:rPr>
              <w:rFonts w:ascii="Arial" w:eastAsia="新宋体" w:hAnsi="Arial"/>
              <w:color w:val="000000" w:themeColor="text1"/>
            </w:rPr>
            <w:fldChar w:fldCharType="end"/>
          </w:r>
        </w:p>
      </w:tc>
    </w:tr>
  </w:tbl>
  <w:p w14:paraId="749D868E" w14:textId="77777777" w:rsidR="00B75F46" w:rsidRDefault="00000000">
    <w:pPr>
      <w:pStyle w:val="HeadingRight"/>
    </w:pPr>
    <w:r>
      <w:pict w14:anchorId="06051B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3" type="#_x0000_t136" style="position:absolute;left:0;text-align:left;margin-left:0;margin-top:0;width:589.8pt;height:73.7pt;rotation:315;z-index:251675648;mso-position-horizontal:center;mso-position-horizontal-relative:margin;mso-position-vertical:center;mso-position-vertical-relative:margin;mso-width-relative:page;mso-height-relative:page" o:allowincell="f" fillcolor="#f2f2f2" stroked="f">
          <v:fill opacity=".5"/>
          <v:textpath style="font-family:&quot;Arial&quot;;font-size:1pt" fitpath="t" string="Neoway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4156C52"/>
    <w:multiLevelType w:val="singleLevel"/>
    <w:tmpl w:val="D4156C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EAD23DA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2" w15:restartNumberingAfterBreak="0">
    <w:nsid w:val="FFFFFF7D"/>
    <w:multiLevelType w:val="singleLevel"/>
    <w:tmpl w:val="158CFA38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3" w15:restartNumberingAfterBreak="0">
    <w:nsid w:val="FFFFFF7E"/>
    <w:multiLevelType w:val="singleLevel"/>
    <w:tmpl w:val="EAFC7A08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4" w15:restartNumberingAfterBreak="0">
    <w:nsid w:val="FFFFFF80"/>
    <w:multiLevelType w:val="singleLevel"/>
    <w:tmpl w:val="5DC834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72A3A1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DE8779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F46798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A4D87E6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03296EAB"/>
    <w:multiLevelType w:val="hybridMultilevel"/>
    <w:tmpl w:val="B61267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0346435F"/>
    <w:multiLevelType w:val="singleLevel"/>
    <w:tmpl w:val="CA60528C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DEC3F1F"/>
    <w:multiLevelType w:val="multilevel"/>
    <w:tmpl w:val="0DEC3F1F"/>
    <w:lvl w:ilvl="0">
      <w:start w:val="1"/>
      <w:numFmt w:val="bullet"/>
      <w:lvlText w:val=""/>
      <w:lvlJc w:val="left"/>
      <w:pPr>
        <w:ind w:left="912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87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9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1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13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5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7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9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13" w:hanging="420"/>
      </w:pPr>
      <w:rPr>
        <w:rFonts w:ascii="Wingdings" w:hAnsi="Wingdings" w:hint="default"/>
      </w:rPr>
    </w:lvl>
  </w:abstractNum>
  <w:abstractNum w:abstractNumId="12" w15:restartNumberingAfterBreak="0">
    <w:nsid w:val="0EDB2900"/>
    <w:multiLevelType w:val="multilevel"/>
    <w:tmpl w:val="9BD608F2"/>
    <w:lvl w:ilvl="0">
      <w:start w:val="1"/>
      <w:numFmt w:val="bullet"/>
      <w:pStyle w:val="SubItemList"/>
      <w:lvlText w:val="−"/>
      <w:lvlJc w:val="left"/>
      <w:pPr>
        <w:tabs>
          <w:tab w:val="num" w:pos="709"/>
        </w:tabs>
        <w:ind w:left="709" w:hanging="284"/>
      </w:pPr>
      <w:rPr>
        <w:rFonts w:ascii="Times New Roman" w:hAnsi="Times New Roman" w:cs="Times New Roman" w:hint="default"/>
        <w:sz w:val="16"/>
        <w:szCs w:val="16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13A674F3"/>
    <w:multiLevelType w:val="hybridMultilevel"/>
    <w:tmpl w:val="7BC46D78"/>
    <w:lvl w:ilvl="0" w:tplc="07407EFC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5D82EDD"/>
    <w:multiLevelType w:val="multilevel"/>
    <w:tmpl w:val="8B50E15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color w:val="auto"/>
        <w:sz w:val="44"/>
        <w:szCs w:val="36"/>
      </w:rPr>
    </w:lvl>
    <w:lvl w:ilvl="1">
      <w:start w:val="1"/>
      <w:numFmt w:val="decimal"/>
      <w:pStyle w:val="20"/>
      <w:suff w:val="nothing"/>
      <w:lvlText w:val="%1.%2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</w:rPr>
    </w:lvl>
    <w:lvl w:ilvl="2">
      <w:start w:val="1"/>
      <w:numFmt w:val="decimal"/>
      <w:pStyle w:val="31"/>
      <w:suff w:val="nothing"/>
      <w:lvlText w:val="%1.%2.%3 "/>
      <w:lvlJc w:val="left"/>
      <w:pPr>
        <w:ind w:left="0" w:firstLine="0"/>
      </w:pPr>
      <w:rPr>
        <w:rFonts w:ascii="Arial" w:eastAsia="黑体" w:hAnsi="Arial" w:cs="Times New Roman" w:hint="default"/>
        <w:b w:val="0"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</w:rPr>
    </w:lvl>
    <w:lvl w:ilvl="3">
      <w:start w:val="1"/>
      <w:numFmt w:val="none"/>
      <w:lvlRestart w:val="0"/>
      <w:pStyle w:val="BlockLabel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Arial" w:eastAsia="黑体" w:hAnsi="Arial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pStyle w:val="Step"/>
      <w:lvlText w:val="步骤 %6："/>
      <w:lvlJc w:val="right"/>
      <w:pPr>
        <w:tabs>
          <w:tab w:val="num" w:pos="425"/>
        </w:tabs>
        <w:ind w:left="425" w:firstLine="0"/>
      </w:pPr>
      <w:rPr>
        <w:rFonts w:ascii="Arial" w:eastAsia="黑体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pStyle w:val="ItemStep"/>
      <w:lvlText w:val="%7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FigureDescription"/>
      <w:suff w:val="space"/>
      <w:lvlText w:val="图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</w:rPr>
    </w:lvl>
    <w:lvl w:ilvl="8">
      <w:start w:val="1"/>
      <w:numFmt w:val="decimal"/>
      <w:lvlRestart w:val="1"/>
      <w:pStyle w:val="TableDescription"/>
      <w:suff w:val="space"/>
      <w:lvlText w:val="表 %1-%9"/>
      <w:lvlJc w:val="left"/>
      <w:pPr>
        <w:ind w:left="0" w:firstLine="0"/>
      </w:pPr>
      <w:rPr>
        <w:rFonts w:ascii="Arial" w:eastAsia="黑体" w:hAnsi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</w:abstractNum>
  <w:abstractNum w:abstractNumId="15" w15:restartNumberingAfterBreak="0">
    <w:nsid w:val="171657A1"/>
    <w:multiLevelType w:val="multilevel"/>
    <w:tmpl w:val="F0D270E2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hAnsi="Book Antiqu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4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"/>
      <w:lvlJc w:val="right"/>
      <w:pPr>
        <w:tabs>
          <w:tab w:val="num" w:pos="851"/>
        </w:tabs>
        <w:ind w:left="0" w:firstLine="567"/>
      </w:pPr>
      <w:rPr>
        <w:rFonts w:ascii="Times New Roman" w:eastAsia="黑体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eastAsia="黑体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eastAsia="黑体" w:hAnsi="Times New Roman" w:hint="default"/>
        <w:b/>
        <w:bCs/>
        <w:i w:val="0"/>
        <w:iCs w:val="0"/>
        <w:color w:val="auto"/>
        <w:sz w:val="21"/>
        <w:szCs w:val="21"/>
      </w:rPr>
    </w:lvl>
  </w:abstractNum>
  <w:abstractNum w:abstractNumId="16" w15:restartNumberingAfterBreak="0">
    <w:nsid w:val="1FE55DAC"/>
    <w:multiLevelType w:val="singleLevel"/>
    <w:tmpl w:val="C22E1212"/>
    <w:lvl w:ilvl="0">
      <w:start w:val="1"/>
      <w:numFmt w:val="bullet"/>
      <w:pStyle w:val="ItemListChar"/>
      <w:lvlText w:val=""/>
      <w:lvlJc w:val="left"/>
      <w:pPr>
        <w:tabs>
          <w:tab w:val="num" w:pos="2211"/>
        </w:tabs>
        <w:ind w:left="2211" w:hanging="510"/>
      </w:pPr>
      <w:rPr>
        <w:rFonts w:ascii="Wingdings" w:hAnsi="Wingdings" w:hint="default"/>
        <w:sz w:val="13"/>
        <w:u w:val="none"/>
      </w:rPr>
    </w:lvl>
  </w:abstractNum>
  <w:abstractNum w:abstractNumId="17" w15:restartNumberingAfterBreak="0">
    <w:nsid w:val="20038699"/>
    <w:multiLevelType w:val="singleLevel"/>
    <w:tmpl w:val="2003869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5355BA"/>
    <w:multiLevelType w:val="hybridMultilevel"/>
    <w:tmpl w:val="879A8492"/>
    <w:lvl w:ilvl="0" w:tplc="7DE8A0E0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2A6A5A5A"/>
    <w:multiLevelType w:val="multilevel"/>
    <w:tmpl w:val="45B23680"/>
    <w:styleLink w:val="2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Step %6"/>
      <w:lvlJc w:val="right"/>
      <w:pPr>
        <w:tabs>
          <w:tab w:val="num" w:pos="159"/>
        </w:tabs>
        <w:ind w:left="159" w:hanging="159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Figure %1-%8"/>
      <w:lvlJc w:val="left"/>
      <w:pPr>
        <w:ind w:left="1701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Table %1-%9"/>
      <w:lvlJc w:val="left"/>
      <w:pPr>
        <w:ind w:left="1701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3C902470"/>
    <w:multiLevelType w:val="hybridMultilevel"/>
    <w:tmpl w:val="9F5E5B90"/>
    <w:lvl w:ilvl="0" w:tplc="23E4249A">
      <w:start w:val="1"/>
      <w:numFmt w:val="bullet"/>
      <w:pStyle w:val="CAUTIONTextList"/>
      <w:lvlText w:val=""/>
      <w:lvlJc w:val="left"/>
      <w:pPr>
        <w:tabs>
          <w:tab w:val="num" w:pos="919"/>
        </w:tabs>
        <w:ind w:left="9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3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20"/>
      </w:pPr>
      <w:rPr>
        <w:rFonts w:ascii="Wingdings" w:hAnsi="Wingdings" w:hint="default"/>
      </w:rPr>
    </w:lvl>
  </w:abstractNum>
  <w:abstractNum w:abstractNumId="21" w15:restartNumberingAfterBreak="0">
    <w:nsid w:val="3EF32413"/>
    <w:multiLevelType w:val="hybridMultilevel"/>
    <w:tmpl w:val="EB84ABE6"/>
    <w:lvl w:ilvl="0" w:tplc="CC986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2A046D5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42CF4755"/>
    <w:multiLevelType w:val="multilevel"/>
    <w:tmpl w:val="A53EEFC2"/>
    <w:lvl w:ilvl="0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2FE570A"/>
    <w:multiLevelType w:val="multilevel"/>
    <w:tmpl w:val="68B8BA7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bstract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5" w15:restartNumberingAfterBreak="0">
    <w:nsid w:val="463C3DB5"/>
    <w:multiLevelType w:val="hybridMultilevel"/>
    <w:tmpl w:val="F5CAC784"/>
    <w:lvl w:ilvl="0" w:tplc="3ECC9E86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DA66D1"/>
    <w:multiLevelType w:val="multilevel"/>
    <w:tmpl w:val="3B1E79CC"/>
    <w:lvl w:ilvl="0">
      <w:start w:val="1"/>
      <w:numFmt w:val="upperLetter"/>
      <w:pStyle w:val="7"/>
      <w:suff w:val="nothing"/>
      <w:lvlText w:val="%1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vanish w:val="0"/>
        <w:color w:val="000000"/>
        <w:sz w:val="44"/>
        <w:szCs w:val="144"/>
        <w:vertAlign w:val="baseline"/>
      </w:rPr>
    </w:lvl>
    <w:lvl w:ilvl="1">
      <w:start w:val="1"/>
      <w:numFmt w:val="decimal"/>
      <w:pStyle w:val="8"/>
      <w:suff w:val="nothing"/>
      <w:lvlText w:val="%1.%2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9"/>
      <w:suff w:val="nothing"/>
      <w:lvlText w:val="%1.%2.%3 "/>
      <w:lvlJc w:val="left"/>
      <w:pPr>
        <w:ind w:left="0" w:firstLine="0"/>
      </w:pPr>
      <w:rPr>
        <w:rFonts w:ascii="Arial" w:hAnsi="Arial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none"/>
      <w:lvlRestart w:val="0"/>
      <w:pStyle w:val="BlockLabelinAppendix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4">
      <w:start w:val="1"/>
      <w:numFmt w:val="decimal"/>
      <w:pStyle w:val="StepinAppendix"/>
      <w:lvlText w:val="步骤 %5"/>
      <w:lvlJc w:val="right"/>
      <w:pPr>
        <w:tabs>
          <w:tab w:val="num" w:pos="0"/>
        </w:tabs>
        <w:ind w:left="0" w:firstLine="1542"/>
      </w:pPr>
      <w:rPr>
        <w:rFonts w:ascii="Arial" w:eastAsia="黑体" w:hAnsi="Arial" w:cs="Times New Roman" w:hint="default"/>
        <w:b w:val="0"/>
        <w:bCs/>
        <w:i w:val="0"/>
        <w:iCs w:val="0"/>
        <w:sz w:val="21"/>
        <w:szCs w:val="21"/>
        <w:u w:val="none"/>
      </w:rPr>
    </w:lvl>
    <w:lvl w:ilvl="5">
      <w:start w:val="1"/>
      <w:numFmt w:val="decimal"/>
      <w:pStyle w:val="ItemStepinAppendix"/>
      <w:lvlText w:val="%6."/>
      <w:lvlJc w:val="left"/>
      <w:pPr>
        <w:tabs>
          <w:tab w:val="num" w:pos="425"/>
        </w:tabs>
        <w:ind w:left="425" w:hanging="425"/>
      </w:pPr>
      <w:rPr>
        <w:rFonts w:ascii="Arial" w:hAnsi="Arial" w:cs="Times New Roman" w:hint="default"/>
        <w:b w:val="0"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Restart w:val="1"/>
      <w:pStyle w:val="FigureDescriptioninAppendix"/>
      <w:suff w:val="space"/>
      <w:lvlText w:val="图 %1-%7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pStyle w:val="TableDescriptioninAppendix"/>
      <w:suff w:val="space"/>
      <w:lvlText w:val="表 %1-%8"/>
      <w:lvlJc w:val="left"/>
      <w:pPr>
        <w:ind w:left="0" w:firstLine="0"/>
      </w:pPr>
      <w:rPr>
        <w:rFonts w:ascii="Arial" w:eastAsia="黑体" w:hAnsi="Arial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eastAsia="宋体" w:hAnsi="Arial" w:hint="default"/>
        <w:b/>
        <w:bCs/>
        <w:i w:val="0"/>
        <w:iCs w:val="0"/>
        <w:color w:val="000000"/>
        <w:sz w:val="28"/>
        <w:szCs w:val="28"/>
      </w:rPr>
    </w:lvl>
  </w:abstractNum>
  <w:abstractNum w:abstractNumId="27" w15:restartNumberingAfterBreak="0">
    <w:nsid w:val="579F339A"/>
    <w:multiLevelType w:val="multilevel"/>
    <w:tmpl w:val="5B123408"/>
    <w:styleLink w:val="41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E675F29"/>
    <w:multiLevelType w:val="hybridMultilevel"/>
    <w:tmpl w:val="5ABE8F02"/>
    <w:lvl w:ilvl="0" w:tplc="3BC69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67437AC"/>
    <w:multiLevelType w:val="multilevel"/>
    <w:tmpl w:val="C756D928"/>
    <w:lvl w:ilvl="0">
      <w:start w:val="1"/>
      <w:numFmt w:val="bullet"/>
      <w:pStyle w:val="NotesTextList"/>
      <w:lvlText w:val=""/>
      <w:lvlJc w:val="left"/>
      <w:pPr>
        <w:tabs>
          <w:tab w:val="num" w:pos="658"/>
        </w:tabs>
        <w:ind w:left="658" w:hanging="284"/>
      </w:pPr>
      <w:rPr>
        <w:rFonts w:ascii="Wingdings" w:hAnsi="Wingdings" w:hint="default"/>
        <w:position w:val="1"/>
        <w:sz w:val="13"/>
        <w:szCs w:val="13"/>
        <w:effect w:val="none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7C7CCB"/>
    <w:multiLevelType w:val="multilevel"/>
    <w:tmpl w:val="8246336E"/>
    <w:styleLink w:val="32"/>
    <w:lvl w:ilvl="0">
      <w:start w:val="1"/>
      <w:numFmt w:val="decimal"/>
      <w:suff w:val="nothing"/>
      <w:lvlText w:val="%1 "/>
      <w:lvlJc w:val="left"/>
      <w:pPr>
        <w:ind w:left="142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color w:val="000000"/>
        <w:sz w:val="36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spacing w:val="0"/>
        <w:kern w:val="0"/>
        <w:sz w:val="32"/>
        <w:szCs w:val="3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Times New Roman" w:hint="default"/>
        <w:b/>
        <w:bCs/>
        <w:i w:val="0"/>
        <w:iCs w:val="0"/>
        <w:caps w:val="0"/>
        <w:strike w:val="0"/>
        <w:dstrike w:val="0"/>
        <w:snapToGrid w:val="0"/>
        <w:color w:val="000000"/>
        <w:kern w:val="0"/>
        <w:sz w:val="32"/>
        <w:szCs w:val="3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Roman"/>
      <w:suff w:val="nothing"/>
      <w:lvlText w:val="%5. "/>
      <w:lvlJc w:val="left"/>
      <w:pPr>
        <w:ind w:left="1702" w:hanging="227"/>
      </w:pPr>
      <w:rPr>
        <w:rFonts w:ascii="Times New Roman" w:eastAsia="黑体" w:hAnsi="Times New Roman" w:cs="Times New Roman" w:hint="default"/>
        <w:b/>
        <w:bCs/>
        <w:i w:val="0"/>
        <w:iCs w:val="0"/>
        <w:sz w:val="24"/>
        <w:szCs w:val="24"/>
        <w:u w:val="none"/>
      </w:rPr>
    </w:lvl>
    <w:lvl w:ilvl="5">
      <w:start w:val="1"/>
      <w:numFmt w:val="decimal"/>
      <w:lvlText w:val="步骤 %6："/>
      <w:lvlJc w:val="right"/>
      <w:pPr>
        <w:tabs>
          <w:tab w:val="num" w:pos="1418"/>
        </w:tabs>
        <w:ind w:left="0" w:firstLine="1418"/>
      </w:pPr>
      <w:rPr>
        <w:rFonts w:ascii="Book Antiqua" w:hAnsi="Book Antiqua" w:cs="Times New Roman" w:hint="default"/>
        <w:b/>
        <w:bCs/>
        <w:i w:val="0"/>
        <w:iCs w:val="0"/>
        <w:color w:val="auto"/>
        <w:sz w:val="21"/>
        <w:szCs w:val="21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decimal"/>
      <w:lvlRestart w:val="1"/>
      <w:suff w:val="space"/>
      <w:lvlText w:val="图 %1-%8"/>
      <w:lvlJc w:val="left"/>
      <w:pPr>
        <w:ind w:left="0" w:firstLine="0"/>
      </w:pPr>
      <w:rPr>
        <w:rFonts w:ascii="Times New Roman" w:hAnsi="Times New Roman" w:cs="Book Antiqua" w:hint="default"/>
        <w:b/>
        <w:bCs/>
        <w:i w:val="0"/>
        <w:iCs w:val="0"/>
        <w:strike w:val="0"/>
        <w:dstrike w:val="0"/>
        <w:color w:val="auto"/>
        <w:sz w:val="21"/>
        <w:szCs w:val="21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 %1-%9"/>
      <w:lvlJc w:val="left"/>
      <w:pPr>
        <w:ind w:left="0" w:firstLine="0"/>
      </w:pPr>
      <w:rPr>
        <w:rFonts w:ascii="Times New Roman" w:hAnsi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79DA7E03"/>
    <w:multiLevelType w:val="hybridMultilevel"/>
    <w:tmpl w:val="0A5CC3A6"/>
    <w:lvl w:ilvl="0" w:tplc="364EB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0C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A8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D83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6B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AE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4F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C0D8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46187969">
    <w:abstractNumId w:val="14"/>
  </w:num>
  <w:num w:numId="2" w16cid:durableId="1835224716">
    <w:abstractNumId w:val="26"/>
  </w:num>
  <w:num w:numId="3" w16cid:durableId="1845171754">
    <w:abstractNumId w:val="5"/>
  </w:num>
  <w:num w:numId="4" w16cid:durableId="1287589174">
    <w:abstractNumId w:val="8"/>
  </w:num>
  <w:num w:numId="5" w16cid:durableId="1350371024">
    <w:abstractNumId w:val="6"/>
  </w:num>
  <w:num w:numId="6" w16cid:durableId="1722170453">
    <w:abstractNumId w:val="3"/>
  </w:num>
  <w:num w:numId="7" w16cid:durableId="676734173">
    <w:abstractNumId w:val="7"/>
  </w:num>
  <w:num w:numId="8" w16cid:durableId="773094001">
    <w:abstractNumId w:val="4"/>
  </w:num>
  <w:num w:numId="9" w16cid:durableId="1211651990">
    <w:abstractNumId w:val="2"/>
  </w:num>
  <w:num w:numId="10" w16cid:durableId="2037264647">
    <w:abstractNumId w:val="1"/>
  </w:num>
  <w:num w:numId="11" w16cid:durableId="1516722148">
    <w:abstractNumId w:val="13"/>
  </w:num>
  <w:num w:numId="12" w16cid:durableId="2111005362">
    <w:abstractNumId w:val="12"/>
  </w:num>
  <w:num w:numId="13" w16cid:durableId="648244067">
    <w:abstractNumId w:val="20"/>
    <w:lvlOverride w:ilvl="0">
      <w:startOverride w:val="1"/>
    </w:lvlOverride>
  </w:num>
  <w:num w:numId="14" w16cid:durableId="734860024">
    <w:abstractNumId w:val="29"/>
  </w:num>
  <w:num w:numId="15" w16cid:durableId="344408388">
    <w:abstractNumId w:val="25"/>
  </w:num>
  <w:num w:numId="16" w16cid:durableId="1641038896">
    <w:abstractNumId w:val="18"/>
  </w:num>
  <w:num w:numId="17" w16cid:durableId="606931616">
    <w:abstractNumId w:val="23"/>
  </w:num>
  <w:num w:numId="18" w16cid:durableId="431169123">
    <w:abstractNumId w:val="16"/>
  </w:num>
  <w:num w:numId="19" w16cid:durableId="1659769201">
    <w:abstractNumId w:val="24"/>
  </w:num>
  <w:num w:numId="20" w16cid:durableId="1609703203">
    <w:abstractNumId w:val="10"/>
  </w:num>
  <w:num w:numId="21" w16cid:durableId="2143114471">
    <w:abstractNumId w:val="0"/>
  </w:num>
  <w:num w:numId="22" w16cid:durableId="80905154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95414285">
    <w:abstractNumId w:val="11"/>
  </w:num>
  <w:num w:numId="24" w16cid:durableId="14013639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849937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117791925">
    <w:abstractNumId w:val="17"/>
  </w:num>
  <w:num w:numId="27" w16cid:durableId="6789671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0923952">
    <w:abstractNumId w:val="15"/>
  </w:num>
  <w:num w:numId="29" w16cid:durableId="1064181668">
    <w:abstractNumId w:val="22"/>
  </w:num>
  <w:num w:numId="30" w16cid:durableId="892421552">
    <w:abstractNumId w:val="19"/>
  </w:num>
  <w:num w:numId="31" w16cid:durableId="738021356">
    <w:abstractNumId w:val="30"/>
  </w:num>
  <w:num w:numId="32" w16cid:durableId="1084884584">
    <w:abstractNumId w:val="27"/>
  </w:num>
  <w:num w:numId="33" w16cid:durableId="1729498824">
    <w:abstractNumId w:val="20"/>
  </w:num>
  <w:num w:numId="34" w16cid:durableId="1840730989">
    <w:abstractNumId w:val="21"/>
  </w:num>
  <w:num w:numId="35" w16cid:durableId="647978770">
    <w:abstractNumId w:val="28"/>
  </w:num>
  <w:num w:numId="36" w16cid:durableId="1279678269">
    <w:abstractNumId w:val="31"/>
  </w:num>
  <w:num w:numId="37" w16cid:durableId="2069565983">
    <w:abstractNumId w:val="9"/>
  </w:num>
  <w:num w:numId="38" w16cid:durableId="1471898583">
    <w:abstractNumId w:val="14"/>
  </w:num>
  <w:num w:numId="39" w16cid:durableId="2135559831">
    <w:abstractNumId w:val="14"/>
  </w:num>
  <w:num w:numId="40" w16cid:durableId="1067339808">
    <w:abstractNumId w:val="14"/>
  </w:num>
  <w:num w:numId="41" w16cid:durableId="332727424">
    <w:abstractNumId w:val="14"/>
  </w:num>
  <w:num w:numId="42" w16cid:durableId="249386608">
    <w:abstractNumId w:val="14"/>
  </w:num>
  <w:num w:numId="43" w16cid:durableId="641889601">
    <w:abstractNumId w:val="14"/>
  </w:num>
  <w:num w:numId="44" w16cid:durableId="1943150156">
    <w:abstractNumId w:val="14"/>
  </w:num>
  <w:num w:numId="45" w16cid:durableId="8523081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hideSpellingErrors/>
  <w:proofState w:spelling="clean"/>
  <w:attachedTemplate r:id="rId1"/>
  <w:linkStyles/>
  <w:documentProtection w:edit="readOnly" w:enforcement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MLe0NDA1M7Y0NzBR0lEKTi0uzszPAykwMqkFAEPJzYAtAAAA"/>
    <w:docVar w:name="commondata" w:val="eyJoZGlkIjoiYjk2NWExMTU2Yjg4NjkyYjlhMjY2NTczZjliOTk1ZjQifQ=="/>
  </w:docVars>
  <w:rsids>
    <w:rsidRoot w:val="00172A27"/>
    <w:rsid w:val="000001B6"/>
    <w:rsid w:val="000018FF"/>
    <w:rsid w:val="00001B92"/>
    <w:rsid w:val="00002015"/>
    <w:rsid w:val="00003E80"/>
    <w:rsid w:val="00004C5B"/>
    <w:rsid w:val="00004F0E"/>
    <w:rsid w:val="00005882"/>
    <w:rsid w:val="00005D41"/>
    <w:rsid w:val="000063D3"/>
    <w:rsid w:val="0000778C"/>
    <w:rsid w:val="00010238"/>
    <w:rsid w:val="00010AD4"/>
    <w:rsid w:val="00011477"/>
    <w:rsid w:val="00011589"/>
    <w:rsid w:val="00011DD1"/>
    <w:rsid w:val="000129C1"/>
    <w:rsid w:val="00012A52"/>
    <w:rsid w:val="00012ACA"/>
    <w:rsid w:val="00014F6C"/>
    <w:rsid w:val="0001544F"/>
    <w:rsid w:val="00015F0F"/>
    <w:rsid w:val="00017891"/>
    <w:rsid w:val="000179E4"/>
    <w:rsid w:val="0002066C"/>
    <w:rsid w:val="00022EEE"/>
    <w:rsid w:val="00023031"/>
    <w:rsid w:val="00023824"/>
    <w:rsid w:val="000253B5"/>
    <w:rsid w:val="000261AD"/>
    <w:rsid w:val="00026750"/>
    <w:rsid w:val="00027E06"/>
    <w:rsid w:val="00031C0E"/>
    <w:rsid w:val="00032A52"/>
    <w:rsid w:val="0003343A"/>
    <w:rsid w:val="000337C7"/>
    <w:rsid w:val="00033C1D"/>
    <w:rsid w:val="00035CA6"/>
    <w:rsid w:val="00036301"/>
    <w:rsid w:val="00036DCA"/>
    <w:rsid w:val="000372F4"/>
    <w:rsid w:val="00037617"/>
    <w:rsid w:val="00040186"/>
    <w:rsid w:val="0004104F"/>
    <w:rsid w:val="00042611"/>
    <w:rsid w:val="00042A96"/>
    <w:rsid w:val="000430CC"/>
    <w:rsid w:val="0004505E"/>
    <w:rsid w:val="00046FEB"/>
    <w:rsid w:val="0004711E"/>
    <w:rsid w:val="00050A80"/>
    <w:rsid w:val="00051E92"/>
    <w:rsid w:val="000536BE"/>
    <w:rsid w:val="00056878"/>
    <w:rsid w:val="00056A1E"/>
    <w:rsid w:val="000573BD"/>
    <w:rsid w:val="00057B04"/>
    <w:rsid w:val="0006177C"/>
    <w:rsid w:val="00062054"/>
    <w:rsid w:val="00062080"/>
    <w:rsid w:val="000628EB"/>
    <w:rsid w:val="00063DF1"/>
    <w:rsid w:val="000659A9"/>
    <w:rsid w:val="000672BF"/>
    <w:rsid w:val="00070746"/>
    <w:rsid w:val="00071D0D"/>
    <w:rsid w:val="00071E90"/>
    <w:rsid w:val="0007352F"/>
    <w:rsid w:val="0007475D"/>
    <w:rsid w:val="00076DC0"/>
    <w:rsid w:val="000810E6"/>
    <w:rsid w:val="0008176D"/>
    <w:rsid w:val="000820F6"/>
    <w:rsid w:val="00082D01"/>
    <w:rsid w:val="00084873"/>
    <w:rsid w:val="00085147"/>
    <w:rsid w:val="00085896"/>
    <w:rsid w:val="00086F1D"/>
    <w:rsid w:val="000876D2"/>
    <w:rsid w:val="000879B6"/>
    <w:rsid w:val="00091511"/>
    <w:rsid w:val="00091653"/>
    <w:rsid w:val="000917D5"/>
    <w:rsid w:val="00091FCD"/>
    <w:rsid w:val="000933C9"/>
    <w:rsid w:val="0009393C"/>
    <w:rsid w:val="00093AC7"/>
    <w:rsid w:val="00093F74"/>
    <w:rsid w:val="00094E6C"/>
    <w:rsid w:val="000969B2"/>
    <w:rsid w:val="00096B13"/>
    <w:rsid w:val="00097533"/>
    <w:rsid w:val="00097715"/>
    <w:rsid w:val="00097B6C"/>
    <w:rsid w:val="000A0E42"/>
    <w:rsid w:val="000A2757"/>
    <w:rsid w:val="000A3C59"/>
    <w:rsid w:val="000A3DCE"/>
    <w:rsid w:val="000A4272"/>
    <w:rsid w:val="000A4278"/>
    <w:rsid w:val="000A6EB4"/>
    <w:rsid w:val="000A7136"/>
    <w:rsid w:val="000A77DE"/>
    <w:rsid w:val="000A7E76"/>
    <w:rsid w:val="000B20DA"/>
    <w:rsid w:val="000B2718"/>
    <w:rsid w:val="000B271D"/>
    <w:rsid w:val="000B301C"/>
    <w:rsid w:val="000B3F49"/>
    <w:rsid w:val="000B44DF"/>
    <w:rsid w:val="000B45BB"/>
    <w:rsid w:val="000B4D22"/>
    <w:rsid w:val="000B55F5"/>
    <w:rsid w:val="000C1078"/>
    <w:rsid w:val="000C1499"/>
    <w:rsid w:val="000C1A96"/>
    <w:rsid w:val="000D0284"/>
    <w:rsid w:val="000D0E81"/>
    <w:rsid w:val="000D1BAD"/>
    <w:rsid w:val="000D2DD2"/>
    <w:rsid w:val="000D731A"/>
    <w:rsid w:val="000D755E"/>
    <w:rsid w:val="000E0A7E"/>
    <w:rsid w:val="000E2074"/>
    <w:rsid w:val="000E2195"/>
    <w:rsid w:val="000E37A9"/>
    <w:rsid w:val="000E4AB0"/>
    <w:rsid w:val="000E4FF9"/>
    <w:rsid w:val="000F09FC"/>
    <w:rsid w:val="000F20AC"/>
    <w:rsid w:val="000F3408"/>
    <w:rsid w:val="000F59B4"/>
    <w:rsid w:val="000F5D4A"/>
    <w:rsid w:val="000F5D9D"/>
    <w:rsid w:val="0010076A"/>
    <w:rsid w:val="0010447D"/>
    <w:rsid w:val="0010740A"/>
    <w:rsid w:val="00107917"/>
    <w:rsid w:val="00107C41"/>
    <w:rsid w:val="00107E45"/>
    <w:rsid w:val="001100A2"/>
    <w:rsid w:val="00110C87"/>
    <w:rsid w:val="00111916"/>
    <w:rsid w:val="00111A91"/>
    <w:rsid w:val="00112261"/>
    <w:rsid w:val="00112516"/>
    <w:rsid w:val="00112BE1"/>
    <w:rsid w:val="00113A34"/>
    <w:rsid w:val="001140EB"/>
    <w:rsid w:val="00114499"/>
    <w:rsid w:val="00114E6A"/>
    <w:rsid w:val="00116755"/>
    <w:rsid w:val="00116AAE"/>
    <w:rsid w:val="00120CA2"/>
    <w:rsid w:val="00121E4B"/>
    <w:rsid w:val="0012233E"/>
    <w:rsid w:val="00122EB1"/>
    <w:rsid w:val="0012406E"/>
    <w:rsid w:val="00124144"/>
    <w:rsid w:val="0012512A"/>
    <w:rsid w:val="001257B2"/>
    <w:rsid w:val="00125887"/>
    <w:rsid w:val="0012615E"/>
    <w:rsid w:val="00126521"/>
    <w:rsid w:val="00127364"/>
    <w:rsid w:val="00130CB1"/>
    <w:rsid w:val="00131A77"/>
    <w:rsid w:val="00132ED7"/>
    <w:rsid w:val="001336B5"/>
    <w:rsid w:val="001338A5"/>
    <w:rsid w:val="00134F48"/>
    <w:rsid w:val="00135178"/>
    <w:rsid w:val="00135916"/>
    <w:rsid w:val="001365A3"/>
    <w:rsid w:val="00136868"/>
    <w:rsid w:val="001373CC"/>
    <w:rsid w:val="00141EE9"/>
    <w:rsid w:val="00142540"/>
    <w:rsid w:val="001451F8"/>
    <w:rsid w:val="00146EC4"/>
    <w:rsid w:val="00146F4A"/>
    <w:rsid w:val="00147352"/>
    <w:rsid w:val="00147986"/>
    <w:rsid w:val="00153628"/>
    <w:rsid w:val="00153742"/>
    <w:rsid w:val="00155100"/>
    <w:rsid w:val="00155808"/>
    <w:rsid w:val="00155E0D"/>
    <w:rsid w:val="001562B6"/>
    <w:rsid w:val="001603F4"/>
    <w:rsid w:val="001608B4"/>
    <w:rsid w:val="00160D62"/>
    <w:rsid w:val="001616D4"/>
    <w:rsid w:val="001618F1"/>
    <w:rsid w:val="001623CF"/>
    <w:rsid w:val="0016305B"/>
    <w:rsid w:val="00163E07"/>
    <w:rsid w:val="0016572A"/>
    <w:rsid w:val="00167396"/>
    <w:rsid w:val="00167A59"/>
    <w:rsid w:val="001719AF"/>
    <w:rsid w:val="00172A27"/>
    <w:rsid w:val="001740CC"/>
    <w:rsid w:val="0017425E"/>
    <w:rsid w:val="001745D8"/>
    <w:rsid w:val="00175CB8"/>
    <w:rsid w:val="00176295"/>
    <w:rsid w:val="00177E04"/>
    <w:rsid w:val="001813CF"/>
    <w:rsid w:val="00181954"/>
    <w:rsid w:val="00182DC4"/>
    <w:rsid w:val="00185F37"/>
    <w:rsid w:val="00186A07"/>
    <w:rsid w:val="001909C6"/>
    <w:rsid w:val="001915F1"/>
    <w:rsid w:val="001932F5"/>
    <w:rsid w:val="00193C1F"/>
    <w:rsid w:val="00194171"/>
    <w:rsid w:val="001A2693"/>
    <w:rsid w:val="001A3066"/>
    <w:rsid w:val="001A33C0"/>
    <w:rsid w:val="001A3DDB"/>
    <w:rsid w:val="001A46A2"/>
    <w:rsid w:val="001A5EAA"/>
    <w:rsid w:val="001A7A5A"/>
    <w:rsid w:val="001B499F"/>
    <w:rsid w:val="001B5146"/>
    <w:rsid w:val="001B5B34"/>
    <w:rsid w:val="001B6AD7"/>
    <w:rsid w:val="001B7442"/>
    <w:rsid w:val="001B7516"/>
    <w:rsid w:val="001C049B"/>
    <w:rsid w:val="001C0B00"/>
    <w:rsid w:val="001C27BF"/>
    <w:rsid w:val="001C2930"/>
    <w:rsid w:val="001C2B14"/>
    <w:rsid w:val="001C2B9B"/>
    <w:rsid w:val="001C3070"/>
    <w:rsid w:val="001C349A"/>
    <w:rsid w:val="001C51F3"/>
    <w:rsid w:val="001C5D6E"/>
    <w:rsid w:val="001C6656"/>
    <w:rsid w:val="001C6BAE"/>
    <w:rsid w:val="001D100F"/>
    <w:rsid w:val="001D407B"/>
    <w:rsid w:val="001D48AA"/>
    <w:rsid w:val="001D70F0"/>
    <w:rsid w:val="001E09ED"/>
    <w:rsid w:val="001E146D"/>
    <w:rsid w:val="001E1973"/>
    <w:rsid w:val="001E40EA"/>
    <w:rsid w:val="001E58B6"/>
    <w:rsid w:val="001E6191"/>
    <w:rsid w:val="001F13AB"/>
    <w:rsid w:val="001F38DE"/>
    <w:rsid w:val="001F3A47"/>
    <w:rsid w:val="001F490B"/>
    <w:rsid w:val="001F4BF2"/>
    <w:rsid w:val="001F53CA"/>
    <w:rsid w:val="001F596B"/>
    <w:rsid w:val="001F796F"/>
    <w:rsid w:val="00200968"/>
    <w:rsid w:val="00201FC6"/>
    <w:rsid w:val="00202E44"/>
    <w:rsid w:val="002037F4"/>
    <w:rsid w:val="00204399"/>
    <w:rsid w:val="00204744"/>
    <w:rsid w:val="002050AF"/>
    <w:rsid w:val="00206382"/>
    <w:rsid w:val="002070B8"/>
    <w:rsid w:val="002101A2"/>
    <w:rsid w:val="00211543"/>
    <w:rsid w:val="002120A8"/>
    <w:rsid w:val="00212954"/>
    <w:rsid w:val="002130FA"/>
    <w:rsid w:val="00214919"/>
    <w:rsid w:val="00217194"/>
    <w:rsid w:val="00217692"/>
    <w:rsid w:val="00217A22"/>
    <w:rsid w:val="0022221A"/>
    <w:rsid w:val="002225C6"/>
    <w:rsid w:val="00222D6A"/>
    <w:rsid w:val="00223515"/>
    <w:rsid w:val="00224313"/>
    <w:rsid w:val="00224D91"/>
    <w:rsid w:val="00225B66"/>
    <w:rsid w:val="002265B6"/>
    <w:rsid w:val="00226A48"/>
    <w:rsid w:val="002273D4"/>
    <w:rsid w:val="00227410"/>
    <w:rsid w:val="00227E6D"/>
    <w:rsid w:val="00227FBF"/>
    <w:rsid w:val="00230C26"/>
    <w:rsid w:val="00232DEB"/>
    <w:rsid w:val="00234085"/>
    <w:rsid w:val="0023514C"/>
    <w:rsid w:val="00242C0C"/>
    <w:rsid w:val="002436C5"/>
    <w:rsid w:val="00243C7E"/>
    <w:rsid w:val="00244224"/>
    <w:rsid w:val="002450F8"/>
    <w:rsid w:val="00245F31"/>
    <w:rsid w:val="00246686"/>
    <w:rsid w:val="0024677C"/>
    <w:rsid w:val="00246EA1"/>
    <w:rsid w:val="00246FDD"/>
    <w:rsid w:val="00247624"/>
    <w:rsid w:val="002500E9"/>
    <w:rsid w:val="00250428"/>
    <w:rsid w:val="00251CE4"/>
    <w:rsid w:val="00251FC2"/>
    <w:rsid w:val="00252809"/>
    <w:rsid w:val="00254AFA"/>
    <w:rsid w:val="00254DBD"/>
    <w:rsid w:val="002552D4"/>
    <w:rsid w:val="002562A2"/>
    <w:rsid w:val="0025653B"/>
    <w:rsid w:val="0025653C"/>
    <w:rsid w:val="00256C64"/>
    <w:rsid w:val="0025716E"/>
    <w:rsid w:val="0025727F"/>
    <w:rsid w:val="00257392"/>
    <w:rsid w:val="00257737"/>
    <w:rsid w:val="00257743"/>
    <w:rsid w:val="00261C80"/>
    <w:rsid w:val="00262113"/>
    <w:rsid w:val="002631DF"/>
    <w:rsid w:val="002635C0"/>
    <w:rsid w:val="00263976"/>
    <w:rsid w:val="00267C32"/>
    <w:rsid w:val="00271628"/>
    <w:rsid w:val="002740DF"/>
    <w:rsid w:val="002750B8"/>
    <w:rsid w:val="0027512F"/>
    <w:rsid w:val="00275D98"/>
    <w:rsid w:val="002763DC"/>
    <w:rsid w:val="002810AF"/>
    <w:rsid w:val="0028175E"/>
    <w:rsid w:val="00283264"/>
    <w:rsid w:val="00283C94"/>
    <w:rsid w:val="00284BC2"/>
    <w:rsid w:val="002864F4"/>
    <w:rsid w:val="00286B3D"/>
    <w:rsid w:val="00287033"/>
    <w:rsid w:val="00287EB8"/>
    <w:rsid w:val="0029147A"/>
    <w:rsid w:val="00291D67"/>
    <w:rsid w:val="00292463"/>
    <w:rsid w:val="002928B6"/>
    <w:rsid w:val="00294A18"/>
    <w:rsid w:val="002952CE"/>
    <w:rsid w:val="00295878"/>
    <w:rsid w:val="002959E8"/>
    <w:rsid w:val="002969B5"/>
    <w:rsid w:val="00296A84"/>
    <w:rsid w:val="00296B5C"/>
    <w:rsid w:val="002A0733"/>
    <w:rsid w:val="002A0881"/>
    <w:rsid w:val="002A190B"/>
    <w:rsid w:val="002A2038"/>
    <w:rsid w:val="002A2509"/>
    <w:rsid w:val="002A595B"/>
    <w:rsid w:val="002A6FBB"/>
    <w:rsid w:val="002B2E25"/>
    <w:rsid w:val="002B3C5D"/>
    <w:rsid w:val="002B769D"/>
    <w:rsid w:val="002B7A72"/>
    <w:rsid w:val="002C0625"/>
    <w:rsid w:val="002C60E9"/>
    <w:rsid w:val="002C6925"/>
    <w:rsid w:val="002C6EE9"/>
    <w:rsid w:val="002D067D"/>
    <w:rsid w:val="002D0AA6"/>
    <w:rsid w:val="002D0CCB"/>
    <w:rsid w:val="002D167E"/>
    <w:rsid w:val="002D293C"/>
    <w:rsid w:val="002D33A1"/>
    <w:rsid w:val="002D6C3B"/>
    <w:rsid w:val="002D7703"/>
    <w:rsid w:val="002D7FD5"/>
    <w:rsid w:val="002E049F"/>
    <w:rsid w:val="002E24B2"/>
    <w:rsid w:val="002E3979"/>
    <w:rsid w:val="002E466B"/>
    <w:rsid w:val="002E562A"/>
    <w:rsid w:val="002E73B1"/>
    <w:rsid w:val="002E7B11"/>
    <w:rsid w:val="002F0178"/>
    <w:rsid w:val="002F0AB2"/>
    <w:rsid w:val="002F4004"/>
    <w:rsid w:val="002F408D"/>
    <w:rsid w:val="002F4BBC"/>
    <w:rsid w:val="002F529E"/>
    <w:rsid w:val="002F7C8F"/>
    <w:rsid w:val="003005BC"/>
    <w:rsid w:val="00302223"/>
    <w:rsid w:val="00302727"/>
    <w:rsid w:val="003038C4"/>
    <w:rsid w:val="00303B38"/>
    <w:rsid w:val="00305017"/>
    <w:rsid w:val="00306922"/>
    <w:rsid w:val="00306DAD"/>
    <w:rsid w:val="00313C63"/>
    <w:rsid w:val="003149C8"/>
    <w:rsid w:val="0031535F"/>
    <w:rsid w:val="003165A8"/>
    <w:rsid w:val="003201D2"/>
    <w:rsid w:val="00322756"/>
    <w:rsid w:val="00322C3B"/>
    <w:rsid w:val="00322EC9"/>
    <w:rsid w:val="00323CC0"/>
    <w:rsid w:val="00324C4B"/>
    <w:rsid w:val="00325266"/>
    <w:rsid w:val="0032546F"/>
    <w:rsid w:val="00325819"/>
    <w:rsid w:val="00325BC2"/>
    <w:rsid w:val="003262ED"/>
    <w:rsid w:val="00326ABA"/>
    <w:rsid w:val="003308ED"/>
    <w:rsid w:val="003345A5"/>
    <w:rsid w:val="00335F98"/>
    <w:rsid w:val="0033671B"/>
    <w:rsid w:val="00336E0B"/>
    <w:rsid w:val="003378CC"/>
    <w:rsid w:val="0034089E"/>
    <w:rsid w:val="00340F93"/>
    <w:rsid w:val="0034110C"/>
    <w:rsid w:val="0034208F"/>
    <w:rsid w:val="00342F60"/>
    <w:rsid w:val="00343197"/>
    <w:rsid w:val="00343543"/>
    <w:rsid w:val="0034733E"/>
    <w:rsid w:val="003514CF"/>
    <w:rsid w:val="003528AE"/>
    <w:rsid w:val="003535CC"/>
    <w:rsid w:val="00353E6B"/>
    <w:rsid w:val="00354921"/>
    <w:rsid w:val="003553FD"/>
    <w:rsid w:val="00356713"/>
    <w:rsid w:val="00356C11"/>
    <w:rsid w:val="00361C67"/>
    <w:rsid w:val="00361E33"/>
    <w:rsid w:val="00363ADB"/>
    <w:rsid w:val="00365D11"/>
    <w:rsid w:val="0036683B"/>
    <w:rsid w:val="00367F78"/>
    <w:rsid w:val="00371373"/>
    <w:rsid w:val="003722F5"/>
    <w:rsid w:val="0037244A"/>
    <w:rsid w:val="003743CF"/>
    <w:rsid w:val="003745D0"/>
    <w:rsid w:val="00374C26"/>
    <w:rsid w:val="0037528C"/>
    <w:rsid w:val="00375A5B"/>
    <w:rsid w:val="00375C55"/>
    <w:rsid w:val="00376297"/>
    <w:rsid w:val="0038341B"/>
    <w:rsid w:val="00385B92"/>
    <w:rsid w:val="00385D96"/>
    <w:rsid w:val="003862E2"/>
    <w:rsid w:val="00386986"/>
    <w:rsid w:val="00387B3F"/>
    <w:rsid w:val="00390EEB"/>
    <w:rsid w:val="003913E6"/>
    <w:rsid w:val="003929F5"/>
    <w:rsid w:val="00393251"/>
    <w:rsid w:val="00393834"/>
    <w:rsid w:val="00393C7E"/>
    <w:rsid w:val="003944F6"/>
    <w:rsid w:val="00397193"/>
    <w:rsid w:val="003A2AFA"/>
    <w:rsid w:val="003B02F4"/>
    <w:rsid w:val="003B044E"/>
    <w:rsid w:val="003B1114"/>
    <w:rsid w:val="003B11FE"/>
    <w:rsid w:val="003B36AB"/>
    <w:rsid w:val="003B4540"/>
    <w:rsid w:val="003B5FE4"/>
    <w:rsid w:val="003B7AEB"/>
    <w:rsid w:val="003C0814"/>
    <w:rsid w:val="003C1081"/>
    <w:rsid w:val="003C131F"/>
    <w:rsid w:val="003C2580"/>
    <w:rsid w:val="003C4AC9"/>
    <w:rsid w:val="003D0126"/>
    <w:rsid w:val="003D07FC"/>
    <w:rsid w:val="003D267A"/>
    <w:rsid w:val="003D3117"/>
    <w:rsid w:val="003D456D"/>
    <w:rsid w:val="003D5081"/>
    <w:rsid w:val="003D53C9"/>
    <w:rsid w:val="003D75E8"/>
    <w:rsid w:val="003E04DD"/>
    <w:rsid w:val="003E1C3F"/>
    <w:rsid w:val="003E1C61"/>
    <w:rsid w:val="003E2D1A"/>
    <w:rsid w:val="003E3A40"/>
    <w:rsid w:val="003E4CA3"/>
    <w:rsid w:val="003E5AE9"/>
    <w:rsid w:val="003E65C8"/>
    <w:rsid w:val="003E75E5"/>
    <w:rsid w:val="003E7D44"/>
    <w:rsid w:val="003E7F27"/>
    <w:rsid w:val="003F08C8"/>
    <w:rsid w:val="003F17CE"/>
    <w:rsid w:val="003F1B20"/>
    <w:rsid w:val="003F305A"/>
    <w:rsid w:val="00401D38"/>
    <w:rsid w:val="004069B5"/>
    <w:rsid w:val="00406B8E"/>
    <w:rsid w:val="00407198"/>
    <w:rsid w:val="00410FC0"/>
    <w:rsid w:val="004117A3"/>
    <w:rsid w:val="00412792"/>
    <w:rsid w:val="00412EAD"/>
    <w:rsid w:val="00414750"/>
    <w:rsid w:val="00415DAC"/>
    <w:rsid w:val="00415EE2"/>
    <w:rsid w:val="004169FD"/>
    <w:rsid w:val="00420BA2"/>
    <w:rsid w:val="00420DE9"/>
    <w:rsid w:val="004232F0"/>
    <w:rsid w:val="004234B4"/>
    <w:rsid w:val="00423C92"/>
    <w:rsid w:val="00425320"/>
    <w:rsid w:val="00425938"/>
    <w:rsid w:val="004270EB"/>
    <w:rsid w:val="00430040"/>
    <w:rsid w:val="00431C9A"/>
    <w:rsid w:val="004329C2"/>
    <w:rsid w:val="00433361"/>
    <w:rsid w:val="004345FA"/>
    <w:rsid w:val="00434982"/>
    <w:rsid w:val="00435060"/>
    <w:rsid w:val="00437871"/>
    <w:rsid w:val="00437976"/>
    <w:rsid w:val="00437B93"/>
    <w:rsid w:val="00440646"/>
    <w:rsid w:val="0044323F"/>
    <w:rsid w:val="0044371D"/>
    <w:rsid w:val="004437E4"/>
    <w:rsid w:val="004463C4"/>
    <w:rsid w:val="00447938"/>
    <w:rsid w:val="00451737"/>
    <w:rsid w:val="004519E7"/>
    <w:rsid w:val="00454357"/>
    <w:rsid w:val="00455281"/>
    <w:rsid w:val="004557AE"/>
    <w:rsid w:val="00455A6B"/>
    <w:rsid w:val="00457F0F"/>
    <w:rsid w:val="00460AA9"/>
    <w:rsid w:val="00462479"/>
    <w:rsid w:val="00462649"/>
    <w:rsid w:val="004626BF"/>
    <w:rsid w:val="004632EF"/>
    <w:rsid w:val="004632F5"/>
    <w:rsid w:val="004636B9"/>
    <w:rsid w:val="00463904"/>
    <w:rsid w:val="00463E3E"/>
    <w:rsid w:val="00464B3A"/>
    <w:rsid w:val="00465286"/>
    <w:rsid w:val="004668BC"/>
    <w:rsid w:val="00470D0D"/>
    <w:rsid w:val="00472551"/>
    <w:rsid w:val="004733F8"/>
    <w:rsid w:val="00473708"/>
    <w:rsid w:val="00474947"/>
    <w:rsid w:val="00476659"/>
    <w:rsid w:val="00477231"/>
    <w:rsid w:val="00477B1F"/>
    <w:rsid w:val="00483697"/>
    <w:rsid w:val="004843F5"/>
    <w:rsid w:val="00484F0C"/>
    <w:rsid w:val="004853AC"/>
    <w:rsid w:val="00485588"/>
    <w:rsid w:val="0048617D"/>
    <w:rsid w:val="004876F3"/>
    <w:rsid w:val="00487F85"/>
    <w:rsid w:val="0049193D"/>
    <w:rsid w:val="004922C3"/>
    <w:rsid w:val="004979D3"/>
    <w:rsid w:val="004A11D7"/>
    <w:rsid w:val="004A2434"/>
    <w:rsid w:val="004A2C87"/>
    <w:rsid w:val="004A2EA7"/>
    <w:rsid w:val="004A40CE"/>
    <w:rsid w:val="004A4A2A"/>
    <w:rsid w:val="004A4DF8"/>
    <w:rsid w:val="004A4E0F"/>
    <w:rsid w:val="004A6290"/>
    <w:rsid w:val="004A6989"/>
    <w:rsid w:val="004B167A"/>
    <w:rsid w:val="004B20E1"/>
    <w:rsid w:val="004B3D93"/>
    <w:rsid w:val="004B44B7"/>
    <w:rsid w:val="004B4633"/>
    <w:rsid w:val="004B4923"/>
    <w:rsid w:val="004B4DEB"/>
    <w:rsid w:val="004B5522"/>
    <w:rsid w:val="004B5BE8"/>
    <w:rsid w:val="004B669A"/>
    <w:rsid w:val="004C0366"/>
    <w:rsid w:val="004C065C"/>
    <w:rsid w:val="004C1065"/>
    <w:rsid w:val="004C1748"/>
    <w:rsid w:val="004C2450"/>
    <w:rsid w:val="004C3FF0"/>
    <w:rsid w:val="004C4BE5"/>
    <w:rsid w:val="004C51C0"/>
    <w:rsid w:val="004C6BEF"/>
    <w:rsid w:val="004C71DE"/>
    <w:rsid w:val="004D096D"/>
    <w:rsid w:val="004D0BCA"/>
    <w:rsid w:val="004D1305"/>
    <w:rsid w:val="004D269D"/>
    <w:rsid w:val="004D4851"/>
    <w:rsid w:val="004D4E71"/>
    <w:rsid w:val="004D50CA"/>
    <w:rsid w:val="004D72BC"/>
    <w:rsid w:val="004D7CAA"/>
    <w:rsid w:val="004E07BE"/>
    <w:rsid w:val="004E0FE3"/>
    <w:rsid w:val="004E1271"/>
    <w:rsid w:val="004E44D1"/>
    <w:rsid w:val="004E5EF4"/>
    <w:rsid w:val="004E6089"/>
    <w:rsid w:val="004F1ED2"/>
    <w:rsid w:val="004F2285"/>
    <w:rsid w:val="004F4698"/>
    <w:rsid w:val="00501626"/>
    <w:rsid w:val="00501A1F"/>
    <w:rsid w:val="0050336F"/>
    <w:rsid w:val="005039A4"/>
    <w:rsid w:val="00504A03"/>
    <w:rsid w:val="00505088"/>
    <w:rsid w:val="0050680C"/>
    <w:rsid w:val="00506850"/>
    <w:rsid w:val="00507290"/>
    <w:rsid w:val="005077AD"/>
    <w:rsid w:val="00507917"/>
    <w:rsid w:val="005107E9"/>
    <w:rsid w:val="00513649"/>
    <w:rsid w:val="00514732"/>
    <w:rsid w:val="005156D6"/>
    <w:rsid w:val="005167A2"/>
    <w:rsid w:val="00517D8E"/>
    <w:rsid w:val="00520106"/>
    <w:rsid w:val="0052232A"/>
    <w:rsid w:val="00522B67"/>
    <w:rsid w:val="00522E33"/>
    <w:rsid w:val="00522ED1"/>
    <w:rsid w:val="005230DF"/>
    <w:rsid w:val="0052409A"/>
    <w:rsid w:val="005246AC"/>
    <w:rsid w:val="00527313"/>
    <w:rsid w:val="00527578"/>
    <w:rsid w:val="00531B4E"/>
    <w:rsid w:val="00531C86"/>
    <w:rsid w:val="00531EEA"/>
    <w:rsid w:val="00532397"/>
    <w:rsid w:val="00532F19"/>
    <w:rsid w:val="005352D4"/>
    <w:rsid w:val="005353A9"/>
    <w:rsid w:val="005362C8"/>
    <w:rsid w:val="005379F1"/>
    <w:rsid w:val="00540D24"/>
    <w:rsid w:val="00542F34"/>
    <w:rsid w:val="0054300A"/>
    <w:rsid w:val="0054486D"/>
    <w:rsid w:val="00546F86"/>
    <w:rsid w:val="005476A4"/>
    <w:rsid w:val="005509FE"/>
    <w:rsid w:val="005516C4"/>
    <w:rsid w:val="00552332"/>
    <w:rsid w:val="00552BC2"/>
    <w:rsid w:val="00556CB3"/>
    <w:rsid w:val="005575ED"/>
    <w:rsid w:val="00560CE6"/>
    <w:rsid w:val="00561552"/>
    <w:rsid w:val="005615D0"/>
    <w:rsid w:val="00563057"/>
    <w:rsid w:val="00563D5A"/>
    <w:rsid w:val="0056444B"/>
    <w:rsid w:val="00566939"/>
    <w:rsid w:val="00567246"/>
    <w:rsid w:val="005676D7"/>
    <w:rsid w:val="00570588"/>
    <w:rsid w:val="0057159D"/>
    <w:rsid w:val="00571E15"/>
    <w:rsid w:val="00572816"/>
    <w:rsid w:val="00573C7D"/>
    <w:rsid w:val="0057549F"/>
    <w:rsid w:val="005759A2"/>
    <w:rsid w:val="00577FEC"/>
    <w:rsid w:val="005806DB"/>
    <w:rsid w:val="0058196C"/>
    <w:rsid w:val="005829F1"/>
    <w:rsid w:val="0058385C"/>
    <w:rsid w:val="00592B65"/>
    <w:rsid w:val="00592E43"/>
    <w:rsid w:val="00592E80"/>
    <w:rsid w:val="00593825"/>
    <w:rsid w:val="0059416F"/>
    <w:rsid w:val="00594B88"/>
    <w:rsid w:val="00595FC3"/>
    <w:rsid w:val="005A24FD"/>
    <w:rsid w:val="005A2BFF"/>
    <w:rsid w:val="005A40B4"/>
    <w:rsid w:val="005A426B"/>
    <w:rsid w:val="005A4C78"/>
    <w:rsid w:val="005A7704"/>
    <w:rsid w:val="005B098F"/>
    <w:rsid w:val="005B0D0C"/>
    <w:rsid w:val="005B0D1E"/>
    <w:rsid w:val="005B233D"/>
    <w:rsid w:val="005B4D15"/>
    <w:rsid w:val="005B5D0C"/>
    <w:rsid w:val="005B6052"/>
    <w:rsid w:val="005B7736"/>
    <w:rsid w:val="005B7B7C"/>
    <w:rsid w:val="005C0593"/>
    <w:rsid w:val="005C0EF9"/>
    <w:rsid w:val="005C3891"/>
    <w:rsid w:val="005C3C9E"/>
    <w:rsid w:val="005C3EA5"/>
    <w:rsid w:val="005C4090"/>
    <w:rsid w:val="005C474F"/>
    <w:rsid w:val="005C5161"/>
    <w:rsid w:val="005C660E"/>
    <w:rsid w:val="005C6A98"/>
    <w:rsid w:val="005D1EE9"/>
    <w:rsid w:val="005D519E"/>
    <w:rsid w:val="005D5E1F"/>
    <w:rsid w:val="005D6F9B"/>
    <w:rsid w:val="005D7E26"/>
    <w:rsid w:val="005E0254"/>
    <w:rsid w:val="005E16D6"/>
    <w:rsid w:val="005E1948"/>
    <w:rsid w:val="005E3D62"/>
    <w:rsid w:val="005E5F3D"/>
    <w:rsid w:val="005E65E6"/>
    <w:rsid w:val="005E6816"/>
    <w:rsid w:val="005F18B6"/>
    <w:rsid w:val="005F2957"/>
    <w:rsid w:val="005F38DD"/>
    <w:rsid w:val="005F4C11"/>
    <w:rsid w:val="005F5004"/>
    <w:rsid w:val="005F5939"/>
    <w:rsid w:val="005F5D89"/>
    <w:rsid w:val="005F7BA2"/>
    <w:rsid w:val="005F7C66"/>
    <w:rsid w:val="005F7E5D"/>
    <w:rsid w:val="00601298"/>
    <w:rsid w:val="00603162"/>
    <w:rsid w:val="006033C0"/>
    <w:rsid w:val="00603738"/>
    <w:rsid w:val="006047F4"/>
    <w:rsid w:val="006049CE"/>
    <w:rsid w:val="0060721B"/>
    <w:rsid w:val="00611774"/>
    <w:rsid w:val="00612330"/>
    <w:rsid w:val="00614778"/>
    <w:rsid w:val="006153AD"/>
    <w:rsid w:val="0061783D"/>
    <w:rsid w:val="00620004"/>
    <w:rsid w:val="00621243"/>
    <w:rsid w:val="00622891"/>
    <w:rsid w:val="006235C0"/>
    <w:rsid w:val="00624957"/>
    <w:rsid w:val="00624C65"/>
    <w:rsid w:val="00624CF0"/>
    <w:rsid w:val="00625CEA"/>
    <w:rsid w:val="0062607F"/>
    <w:rsid w:val="00627475"/>
    <w:rsid w:val="00630CA1"/>
    <w:rsid w:val="0063152B"/>
    <w:rsid w:val="00631A14"/>
    <w:rsid w:val="006320A1"/>
    <w:rsid w:val="00632764"/>
    <w:rsid w:val="00634681"/>
    <w:rsid w:val="00640032"/>
    <w:rsid w:val="006409C3"/>
    <w:rsid w:val="0064146B"/>
    <w:rsid w:val="006432C7"/>
    <w:rsid w:val="0064648B"/>
    <w:rsid w:val="00646C2F"/>
    <w:rsid w:val="00647081"/>
    <w:rsid w:val="00647796"/>
    <w:rsid w:val="00650183"/>
    <w:rsid w:val="0065027C"/>
    <w:rsid w:val="00650624"/>
    <w:rsid w:val="00652DAC"/>
    <w:rsid w:val="006531F5"/>
    <w:rsid w:val="00653206"/>
    <w:rsid w:val="00653FE5"/>
    <w:rsid w:val="006547C8"/>
    <w:rsid w:val="00654A9E"/>
    <w:rsid w:val="00656C32"/>
    <w:rsid w:val="006577C7"/>
    <w:rsid w:val="006606A2"/>
    <w:rsid w:val="006609FA"/>
    <w:rsid w:val="00660C77"/>
    <w:rsid w:val="00660EA6"/>
    <w:rsid w:val="006623D8"/>
    <w:rsid w:val="00662D11"/>
    <w:rsid w:val="00662DCF"/>
    <w:rsid w:val="00662FD8"/>
    <w:rsid w:val="00663715"/>
    <w:rsid w:val="00663CE3"/>
    <w:rsid w:val="006707D7"/>
    <w:rsid w:val="00670DE2"/>
    <w:rsid w:val="00671005"/>
    <w:rsid w:val="006725A1"/>
    <w:rsid w:val="00673000"/>
    <w:rsid w:val="0067310D"/>
    <w:rsid w:val="00673A60"/>
    <w:rsid w:val="00674021"/>
    <w:rsid w:val="00674430"/>
    <w:rsid w:val="0067616E"/>
    <w:rsid w:val="0067655D"/>
    <w:rsid w:val="006769DD"/>
    <w:rsid w:val="006777F2"/>
    <w:rsid w:val="006800E7"/>
    <w:rsid w:val="0068085D"/>
    <w:rsid w:val="006827B8"/>
    <w:rsid w:val="00682A6A"/>
    <w:rsid w:val="00682FB0"/>
    <w:rsid w:val="0068477A"/>
    <w:rsid w:val="00684C15"/>
    <w:rsid w:val="00684DE3"/>
    <w:rsid w:val="00687083"/>
    <w:rsid w:val="006871BD"/>
    <w:rsid w:val="00690452"/>
    <w:rsid w:val="00690E32"/>
    <w:rsid w:val="00692D19"/>
    <w:rsid w:val="006950E5"/>
    <w:rsid w:val="006955C5"/>
    <w:rsid w:val="0069637C"/>
    <w:rsid w:val="00696A2A"/>
    <w:rsid w:val="006A08DC"/>
    <w:rsid w:val="006A0C6B"/>
    <w:rsid w:val="006A0EC7"/>
    <w:rsid w:val="006A1D6B"/>
    <w:rsid w:val="006A2981"/>
    <w:rsid w:val="006A3421"/>
    <w:rsid w:val="006A3ED6"/>
    <w:rsid w:val="006A4701"/>
    <w:rsid w:val="006A4B33"/>
    <w:rsid w:val="006A4CA5"/>
    <w:rsid w:val="006A7ACE"/>
    <w:rsid w:val="006B01B5"/>
    <w:rsid w:val="006B351F"/>
    <w:rsid w:val="006B3E88"/>
    <w:rsid w:val="006B3F6A"/>
    <w:rsid w:val="006B72B8"/>
    <w:rsid w:val="006C0098"/>
    <w:rsid w:val="006C1366"/>
    <w:rsid w:val="006C186A"/>
    <w:rsid w:val="006C19CF"/>
    <w:rsid w:val="006C2214"/>
    <w:rsid w:val="006C3E48"/>
    <w:rsid w:val="006C4ECE"/>
    <w:rsid w:val="006C59F1"/>
    <w:rsid w:val="006D065D"/>
    <w:rsid w:val="006D0968"/>
    <w:rsid w:val="006D0C2D"/>
    <w:rsid w:val="006D0F83"/>
    <w:rsid w:val="006D1911"/>
    <w:rsid w:val="006D1F53"/>
    <w:rsid w:val="006D2CC7"/>
    <w:rsid w:val="006D451F"/>
    <w:rsid w:val="006D55C8"/>
    <w:rsid w:val="006D67D4"/>
    <w:rsid w:val="006D7450"/>
    <w:rsid w:val="006D767A"/>
    <w:rsid w:val="006E05D2"/>
    <w:rsid w:val="006E11D0"/>
    <w:rsid w:val="006E1AFD"/>
    <w:rsid w:val="006E270F"/>
    <w:rsid w:val="006E5213"/>
    <w:rsid w:val="006E66C0"/>
    <w:rsid w:val="006E6F3D"/>
    <w:rsid w:val="006E7D70"/>
    <w:rsid w:val="006F15A6"/>
    <w:rsid w:val="006F34A9"/>
    <w:rsid w:val="006F3589"/>
    <w:rsid w:val="006F50AB"/>
    <w:rsid w:val="006F51A2"/>
    <w:rsid w:val="006F5574"/>
    <w:rsid w:val="006F64FF"/>
    <w:rsid w:val="006F6A6C"/>
    <w:rsid w:val="006F7296"/>
    <w:rsid w:val="006F7298"/>
    <w:rsid w:val="006F7605"/>
    <w:rsid w:val="00700EAD"/>
    <w:rsid w:val="007030A8"/>
    <w:rsid w:val="00703FC1"/>
    <w:rsid w:val="0070428B"/>
    <w:rsid w:val="007047F2"/>
    <w:rsid w:val="00704D64"/>
    <w:rsid w:val="00706DC6"/>
    <w:rsid w:val="00712DBA"/>
    <w:rsid w:val="0071409A"/>
    <w:rsid w:val="00715164"/>
    <w:rsid w:val="00717A98"/>
    <w:rsid w:val="00721917"/>
    <w:rsid w:val="00721DD8"/>
    <w:rsid w:val="00721EBC"/>
    <w:rsid w:val="0072218C"/>
    <w:rsid w:val="00724685"/>
    <w:rsid w:val="0072482D"/>
    <w:rsid w:val="0072575A"/>
    <w:rsid w:val="00726333"/>
    <w:rsid w:val="007268A7"/>
    <w:rsid w:val="0072729F"/>
    <w:rsid w:val="007272D3"/>
    <w:rsid w:val="00727E41"/>
    <w:rsid w:val="00730360"/>
    <w:rsid w:val="007310DB"/>
    <w:rsid w:val="00731703"/>
    <w:rsid w:val="00731E4C"/>
    <w:rsid w:val="00733D44"/>
    <w:rsid w:val="00734442"/>
    <w:rsid w:val="00734DB0"/>
    <w:rsid w:val="007365F1"/>
    <w:rsid w:val="007376FE"/>
    <w:rsid w:val="007416F6"/>
    <w:rsid w:val="00742927"/>
    <w:rsid w:val="00742CB1"/>
    <w:rsid w:val="0074332D"/>
    <w:rsid w:val="00743EFD"/>
    <w:rsid w:val="00743F51"/>
    <w:rsid w:val="007444EA"/>
    <w:rsid w:val="007447C7"/>
    <w:rsid w:val="007464EF"/>
    <w:rsid w:val="0075240C"/>
    <w:rsid w:val="0075453F"/>
    <w:rsid w:val="007553D7"/>
    <w:rsid w:val="007561B1"/>
    <w:rsid w:val="0076047A"/>
    <w:rsid w:val="007613EA"/>
    <w:rsid w:val="00761460"/>
    <w:rsid w:val="00762CEE"/>
    <w:rsid w:val="007646E0"/>
    <w:rsid w:val="007659E9"/>
    <w:rsid w:val="00765FE6"/>
    <w:rsid w:val="0076699E"/>
    <w:rsid w:val="00766A57"/>
    <w:rsid w:val="0076729F"/>
    <w:rsid w:val="0076795B"/>
    <w:rsid w:val="007679EF"/>
    <w:rsid w:val="00771374"/>
    <w:rsid w:val="007727A4"/>
    <w:rsid w:val="0077313E"/>
    <w:rsid w:val="00774048"/>
    <w:rsid w:val="007750CA"/>
    <w:rsid w:val="00775361"/>
    <w:rsid w:val="007766E9"/>
    <w:rsid w:val="00781248"/>
    <w:rsid w:val="0078277C"/>
    <w:rsid w:val="00782FF8"/>
    <w:rsid w:val="00783053"/>
    <w:rsid w:val="00783814"/>
    <w:rsid w:val="00784625"/>
    <w:rsid w:val="00786C93"/>
    <w:rsid w:val="00787643"/>
    <w:rsid w:val="00790DB4"/>
    <w:rsid w:val="007919A9"/>
    <w:rsid w:val="00791C3C"/>
    <w:rsid w:val="00792A1D"/>
    <w:rsid w:val="00794292"/>
    <w:rsid w:val="0079452E"/>
    <w:rsid w:val="007945F7"/>
    <w:rsid w:val="00795169"/>
    <w:rsid w:val="0079516A"/>
    <w:rsid w:val="007959A0"/>
    <w:rsid w:val="007961CD"/>
    <w:rsid w:val="007A0140"/>
    <w:rsid w:val="007A0D0C"/>
    <w:rsid w:val="007A14B4"/>
    <w:rsid w:val="007A18B1"/>
    <w:rsid w:val="007A2FC1"/>
    <w:rsid w:val="007A43F4"/>
    <w:rsid w:val="007A49BA"/>
    <w:rsid w:val="007A73AB"/>
    <w:rsid w:val="007A7DD0"/>
    <w:rsid w:val="007B2A04"/>
    <w:rsid w:val="007B3D79"/>
    <w:rsid w:val="007B3E02"/>
    <w:rsid w:val="007B5071"/>
    <w:rsid w:val="007B5FE7"/>
    <w:rsid w:val="007B74D4"/>
    <w:rsid w:val="007B7CBB"/>
    <w:rsid w:val="007C0E8A"/>
    <w:rsid w:val="007C1955"/>
    <w:rsid w:val="007C19F1"/>
    <w:rsid w:val="007C2382"/>
    <w:rsid w:val="007C2415"/>
    <w:rsid w:val="007C30C8"/>
    <w:rsid w:val="007C3510"/>
    <w:rsid w:val="007C5378"/>
    <w:rsid w:val="007C58B2"/>
    <w:rsid w:val="007C59E9"/>
    <w:rsid w:val="007C5B4D"/>
    <w:rsid w:val="007D0352"/>
    <w:rsid w:val="007D0430"/>
    <w:rsid w:val="007D2C6B"/>
    <w:rsid w:val="007D32EA"/>
    <w:rsid w:val="007E1C0F"/>
    <w:rsid w:val="007E1EE4"/>
    <w:rsid w:val="007E3985"/>
    <w:rsid w:val="007E6A01"/>
    <w:rsid w:val="007F0FA4"/>
    <w:rsid w:val="007F25C1"/>
    <w:rsid w:val="007F490A"/>
    <w:rsid w:val="007F4DC0"/>
    <w:rsid w:val="007F69BC"/>
    <w:rsid w:val="007F7827"/>
    <w:rsid w:val="0080103D"/>
    <w:rsid w:val="00801F15"/>
    <w:rsid w:val="00802948"/>
    <w:rsid w:val="008045C1"/>
    <w:rsid w:val="00804A1B"/>
    <w:rsid w:val="00804BED"/>
    <w:rsid w:val="0080551C"/>
    <w:rsid w:val="008064EC"/>
    <w:rsid w:val="008066A7"/>
    <w:rsid w:val="00806C3E"/>
    <w:rsid w:val="008070E2"/>
    <w:rsid w:val="008100BC"/>
    <w:rsid w:val="008104E2"/>
    <w:rsid w:val="0081141E"/>
    <w:rsid w:val="00811F23"/>
    <w:rsid w:val="0081358C"/>
    <w:rsid w:val="0081449A"/>
    <w:rsid w:val="00816081"/>
    <w:rsid w:val="00816CBB"/>
    <w:rsid w:val="00817143"/>
    <w:rsid w:val="00817E6C"/>
    <w:rsid w:val="00817E74"/>
    <w:rsid w:val="00821445"/>
    <w:rsid w:val="00823731"/>
    <w:rsid w:val="0082641A"/>
    <w:rsid w:val="008269D8"/>
    <w:rsid w:val="00831695"/>
    <w:rsid w:val="00832482"/>
    <w:rsid w:val="008326A7"/>
    <w:rsid w:val="008335E2"/>
    <w:rsid w:val="00833AB5"/>
    <w:rsid w:val="00837C87"/>
    <w:rsid w:val="008416E0"/>
    <w:rsid w:val="00843800"/>
    <w:rsid w:val="00844E1C"/>
    <w:rsid w:val="00845542"/>
    <w:rsid w:val="00845D7A"/>
    <w:rsid w:val="00846ED9"/>
    <w:rsid w:val="00850000"/>
    <w:rsid w:val="00852487"/>
    <w:rsid w:val="008532B6"/>
    <w:rsid w:val="00855A58"/>
    <w:rsid w:val="00856632"/>
    <w:rsid w:val="00857739"/>
    <w:rsid w:val="0085795F"/>
    <w:rsid w:val="00857A5D"/>
    <w:rsid w:val="00860EBF"/>
    <w:rsid w:val="00860F6F"/>
    <w:rsid w:val="008614A2"/>
    <w:rsid w:val="00862AF1"/>
    <w:rsid w:val="008644FB"/>
    <w:rsid w:val="00864719"/>
    <w:rsid w:val="008657E3"/>
    <w:rsid w:val="008665F7"/>
    <w:rsid w:val="008672DE"/>
    <w:rsid w:val="00871CD5"/>
    <w:rsid w:val="00873DA3"/>
    <w:rsid w:val="008741F0"/>
    <w:rsid w:val="00875938"/>
    <w:rsid w:val="00875E85"/>
    <w:rsid w:val="008760DF"/>
    <w:rsid w:val="00876173"/>
    <w:rsid w:val="008777E1"/>
    <w:rsid w:val="008777EF"/>
    <w:rsid w:val="00877813"/>
    <w:rsid w:val="008807D6"/>
    <w:rsid w:val="00881BCD"/>
    <w:rsid w:val="008820AF"/>
    <w:rsid w:val="008821E9"/>
    <w:rsid w:val="00883208"/>
    <w:rsid w:val="00884A6E"/>
    <w:rsid w:val="00886280"/>
    <w:rsid w:val="00887F01"/>
    <w:rsid w:val="008914F3"/>
    <w:rsid w:val="00893500"/>
    <w:rsid w:val="0089367A"/>
    <w:rsid w:val="00895793"/>
    <w:rsid w:val="00895C54"/>
    <w:rsid w:val="008A1F0C"/>
    <w:rsid w:val="008A22CB"/>
    <w:rsid w:val="008A31D1"/>
    <w:rsid w:val="008A39E1"/>
    <w:rsid w:val="008A4149"/>
    <w:rsid w:val="008A5485"/>
    <w:rsid w:val="008A5B19"/>
    <w:rsid w:val="008A6D0F"/>
    <w:rsid w:val="008A7305"/>
    <w:rsid w:val="008B1346"/>
    <w:rsid w:val="008B2B53"/>
    <w:rsid w:val="008B2F13"/>
    <w:rsid w:val="008B34CB"/>
    <w:rsid w:val="008B383D"/>
    <w:rsid w:val="008B49CB"/>
    <w:rsid w:val="008B608B"/>
    <w:rsid w:val="008B6389"/>
    <w:rsid w:val="008B77D6"/>
    <w:rsid w:val="008B7C8C"/>
    <w:rsid w:val="008C15C9"/>
    <w:rsid w:val="008C4790"/>
    <w:rsid w:val="008C4BFF"/>
    <w:rsid w:val="008C4F85"/>
    <w:rsid w:val="008D1ED8"/>
    <w:rsid w:val="008D3375"/>
    <w:rsid w:val="008D3E1D"/>
    <w:rsid w:val="008D413B"/>
    <w:rsid w:val="008D72FB"/>
    <w:rsid w:val="008E10F4"/>
    <w:rsid w:val="008E2E99"/>
    <w:rsid w:val="008E5E29"/>
    <w:rsid w:val="008E7494"/>
    <w:rsid w:val="008E7FE3"/>
    <w:rsid w:val="008F3FDB"/>
    <w:rsid w:val="008F441F"/>
    <w:rsid w:val="008F5D16"/>
    <w:rsid w:val="008F5DCE"/>
    <w:rsid w:val="00900B82"/>
    <w:rsid w:val="009014E9"/>
    <w:rsid w:val="00901DCB"/>
    <w:rsid w:val="00901DD3"/>
    <w:rsid w:val="00902F4B"/>
    <w:rsid w:val="0090421E"/>
    <w:rsid w:val="0090549B"/>
    <w:rsid w:val="0090774E"/>
    <w:rsid w:val="00907C43"/>
    <w:rsid w:val="00907D42"/>
    <w:rsid w:val="00910319"/>
    <w:rsid w:val="00910879"/>
    <w:rsid w:val="009123D8"/>
    <w:rsid w:val="00912BFE"/>
    <w:rsid w:val="00913208"/>
    <w:rsid w:val="0091328B"/>
    <w:rsid w:val="009139D4"/>
    <w:rsid w:val="00913BCD"/>
    <w:rsid w:val="00913CD7"/>
    <w:rsid w:val="00914196"/>
    <w:rsid w:val="009156AD"/>
    <w:rsid w:val="00916FA1"/>
    <w:rsid w:val="00917519"/>
    <w:rsid w:val="00917941"/>
    <w:rsid w:val="00920B62"/>
    <w:rsid w:val="009215EF"/>
    <w:rsid w:val="00921ECF"/>
    <w:rsid w:val="009237B8"/>
    <w:rsid w:val="00923989"/>
    <w:rsid w:val="00923C9D"/>
    <w:rsid w:val="00924A71"/>
    <w:rsid w:val="0092533E"/>
    <w:rsid w:val="00925AC0"/>
    <w:rsid w:val="00930E0E"/>
    <w:rsid w:val="0093390F"/>
    <w:rsid w:val="00933C83"/>
    <w:rsid w:val="00934266"/>
    <w:rsid w:val="00934F90"/>
    <w:rsid w:val="0093673E"/>
    <w:rsid w:val="009375D4"/>
    <w:rsid w:val="00937A69"/>
    <w:rsid w:val="00940248"/>
    <w:rsid w:val="009412AD"/>
    <w:rsid w:val="0094130E"/>
    <w:rsid w:val="00941A1F"/>
    <w:rsid w:val="0094455A"/>
    <w:rsid w:val="0094529A"/>
    <w:rsid w:val="009458B1"/>
    <w:rsid w:val="00946483"/>
    <w:rsid w:val="00947190"/>
    <w:rsid w:val="00947B70"/>
    <w:rsid w:val="009506AC"/>
    <w:rsid w:val="00952712"/>
    <w:rsid w:val="009531B6"/>
    <w:rsid w:val="00954A85"/>
    <w:rsid w:val="00954CA1"/>
    <w:rsid w:val="00955C9C"/>
    <w:rsid w:val="00955D99"/>
    <w:rsid w:val="00956E88"/>
    <w:rsid w:val="00962480"/>
    <w:rsid w:val="00963C84"/>
    <w:rsid w:val="00963DD7"/>
    <w:rsid w:val="00966309"/>
    <w:rsid w:val="00970C9C"/>
    <w:rsid w:val="009711E8"/>
    <w:rsid w:val="0097204C"/>
    <w:rsid w:val="009735A2"/>
    <w:rsid w:val="0097515D"/>
    <w:rsid w:val="009776BA"/>
    <w:rsid w:val="00982C9F"/>
    <w:rsid w:val="0098316F"/>
    <w:rsid w:val="00983AC7"/>
    <w:rsid w:val="009842CA"/>
    <w:rsid w:val="0098492F"/>
    <w:rsid w:val="00985113"/>
    <w:rsid w:val="00985577"/>
    <w:rsid w:val="0098592D"/>
    <w:rsid w:val="00985CE5"/>
    <w:rsid w:val="00986BB9"/>
    <w:rsid w:val="00987E21"/>
    <w:rsid w:val="00990203"/>
    <w:rsid w:val="00991FE7"/>
    <w:rsid w:val="009927E0"/>
    <w:rsid w:val="00992D22"/>
    <w:rsid w:val="00992E2A"/>
    <w:rsid w:val="009934A6"/>
    <w:rsid w:val="00993FD0"/>
    <w:rsid w:val="009943F8"/>
    <w:rsid w:val="00994DBC"/>
    <w:rsid w:val="00995159"/>
    <w:rsid w:val="00995FC1"/>
    <w:rsid w:val="00996672"/>
    <w:rsid w:val="00996AF8"/>
    <w:rsid w:val="00997982"/>
    <w:rsid w:val="009A0D1D"/>
    <w:rsid w:val="009A43C2"/>
    <w:rsid w:val="009A4D62"/>
    <w:rsid w:val="009A5613"/>
    <w:rsid w:val="009A5986"/>
    <w:rsid w:val="009B0D88"/>
    <w:rsid w:val="009B1DE6"/>
    <w:rsid w:val="009B2964"/>
    <w:rsid w:val="009B3D1F"/>
    <w:rsid w:val="009B505C"/>
    <w:rsid w:val="009B67E3"/>
    <w:rsid w:val="009B68D9"/>
    <w:rsid w:val="009B6BC1"/>
    <w:rsid w:val="009C000D"/>
    <w:rsid w:val="009C2E0B"/>
    <w:rsid w:val="009C6277"/>
    <w:rsid w:val="009C65BA"/>
    <w:rsid w:val="009C6870"/>
    <w:rsid w:val="009D1372"/>
    <w:rsid w:val="009D2DBF"/>
    <w:rsid w:val="009D3172"/>
    <w:rsid w:val="009D31E5"/>
    <w:rsid w:val="009D36A6"/>
    <w:rsid w:val="009D3E5F"/>
    <w:rsid w:val="009D59B4"/>
    <w:rsid w:val="009D637B"/>
    <w:rsid w:val="009D66D5"/>
    <w:rsid w:val="009E0FF6"/>
    <w:rsid w:val="009E2234"/>
    <w:rsid w:val="009E27DD"/>
    <w:rsid w:val="009E2EBA"/>
    <w:rsid w:val="009E456F"/>
    <w:rsid w:val="009E4F2E"/>
    <w:rsid w:val="009E692A"/>
    <w:rsid w:val="009F0CC8"/>
    <w:rsid w:val="009F0D89"/>
    <w:rsid w:val="009F2885"/>
    <w:rsid w:val="009F3215"/>
    <w:rsid w:val="009F41C9"/>
    <w:rsid w:val="009F4BDE"/>
    <w:rsid w:val="009F5063"/>
    <w:rsid w:val="009F5656"/>
    <w:rsid w:val="009F61A0"/>
    <w:rsid w:val="00A00949"/>
    <w:rsid w:val="00A011CC"/>
    <w:rsid w:val="00A06194"/>
    <w:rsid w:val="00A06479"/>
    <w:rsid w:val="00A1183A"/>
    <w:rsid w:val="00A118AA"/>
    <w:rsid w:val="00A11D0D"/>
    <w:rsid w:val="00A13055"/>
    <w:rsid w:val="00A13783"/>
    <w:rsid w:val="00A1410C"/>
    <w:rsid w:val="00A14189"/>
    <w:rsid w:val="00A1578D"/>
    <w:rsid w:val="00A1618E"/>
    <w:rsid w:val="00A16F28"/>
    <w:rsid w:val="00A225E8"/>
    <w:rsid w:val="00A229DD"/>
    <w:rsid w:val="00A249DC"/>
    <w:rsid w:val="00A25372"/>
    <w:rsid w:val="00A26587"/>
    <w:rsid w:val="00A27181"/>
    <w:rsid w:val="00A27589"/>
    <w:rsid w:val="00A275DD"/>
    <w:rsid w:val="00A316D5"/>
    <w:rsid w:val="00A31AD2"/>
    <w:rsid w:val="00A31F15"/>
    <w:rsid w:val="00A31F1D"/>
    <w:rsid w:val="00A34FF3"/>
    <w:rsid w:val="00A357E1"/>
    <w:rsid w:val="00A35D3C"/>
    <w:rsid w:val="00A36298"/>
    <w:rsid w:val="00A3650A"/>
    <w:rsid w:val="00A36A23"/>
    <w:rsid w:val="00A37846"/>
    <w:rsid w:val="00A37852"/>
    <w:rsid w:val="00A42AC7"/>
    <w:rsid w:val="00A42CBB"/>
    <w:rsid w:val="00A42FF0"/>
    <w:rsid w:val="00A43894"/>
    <w:rsid w:val="00A4488E"/>
    <w:rsid w:val="00A46C2A"/>
    <w:rsid w:val="00A4792B"/>
    <w:rsid w:val="00A508AE"/>
    <w:rsid w:val="00A5114F"/>
    <w:rsid w:val="00A548B6"/>
    <w:rsid w:val="00A54B2A"/>
    <w:rsid w:val="00A55731"/>
    <w:rsid w:val="00A55B3C"/>
    <w:rsid w:val="00A56DD0"/>
    <w:rsid w:val="00A6053A"/>
    <w:rsid w:val="00A61136"/>
    <w:rsid w:val="00A62E6A"/>
    <w:rsid w:val="00A64994"/>
    <w:rsid w:val="00A64D16"/>
    <w:rsid w:val="00A65A7E"/>
    <w:rsid w:val="00A662C7"/>
    <w:rsid w:val="00A67541"/>
    <w:rsid w:val="00A67A43"/>
    <w:rsid w:val="00A71B4B"/>
    <w:rsid w:val="00A71DE9"/>
    <w:rsid w:val="00A71EF5"/>
    <w:rsid w:val="00A737B5"/>
    <w:rsid w:val="00A742B3"/>
    <w:rsid w:val="00A74388"/>
    <w:rsid w:val="00A7460B"/>
    <w:rsid w:val="00A74F47"/>
    <w:rsid w:val="00A750FC"/>
    <w:rsid w:val="00A75277"/>
    <w:rsid w:val="00A7537F"/>
    <w:rsid w:val="00A76F2B"/>
    <w:rsid w:val="00A77004"/>
    <w:rsid w:val="00A770B4"/>
    <w:rsid w:val="00A815A1"/>
    <w:rsid w:val="00A81960"/>
    <w:rsid w:val="00A81B06"/>
    <w:rsid w:val="00A83008"/>
    <w:rsid w:val="00A85062"/>
    <w:rsid w:val="00A85342"/>
    <w:rsid w:val="00A856BA"/>
    <w:rsid w:val="00A85997"/>
    <w:rsid w:val="00A87D3F"/>
    <w:rsid w:val="00A905D9"/>
    <w:rsid w:val="00A912DA"/>
    <w:rsid w:val="00A93DB0"/>
    <w:rsid w:val="00A946E0"/>
    <w:rsid w:val="00A954B6"/>
    <w:rsid w:val="00A96015"/>
    <w:rsid w:val="00A967D9"/>
    <w:rsid w:val="00A977C4"/>
    <w:rsid w:val="00AA0A6C"/>
    <w:rsid w:val="00AA1776"/>
    <w:rsid w:val="00AA2EDC"/>
    <w:rsid w:val="00AA3FF7"/>
    <w:rsid w:val="00AA5567"/>
    <w:rsid w:val="00AA6DB4"/>
    <w:rsid w:val="00AA6EB4"/>
    <w:rsid w:val="00AB127B"/>
    <w:rsid w:val="00AB14BE"/>
    <w:rsid w:val="00AB2D81"/>
    <w:rsid w:val="00AB2FDB"/>
    <w:rsid w:val="00AB3A53"/>
    <w:rsid w:val="00AB5DF8"/>
    <w:rsid w:val="00AB6B70"/>
    <w:rsid w:val="00AB7D16"/>
    <w:rsid w:val="00AC0282"/>
    <w:rsid w:val="00AC3FC9"/>
    <w:rsid w:val="00AC5F86"/>
    <w:rsid w:val="00AC6283"/>
    <w:rsid w:val="00AC70F3"/>
    <w:rsid w:val="00AC7C65"/>
    <w:rsid w:val="00AC7ED2"/>
    <w:rsid w:val="00AD0047"/>
    <w:rsid w:val="00AD0128"/>
    <w:rsid w:val="00AD0129"/>
    <w:rsid w:val="00AD335A"/>
    <w:rsid w:val="00AD49B1"/>
    <w:rsid w:val="00AD4A6C"/>
    <w:rsid w:val="00AD6293"/>
    <w:rsid w:val="00AD73BB"/>
    <w:rsid w:val="00AE016E"/>
    <w:rsid w:val="00AE0AE8"/>
    <w:rsid w:val="00AE113C"/>
    <w:rsid w:val="00AE1D5A"/>
    <w:rsid w:val="00AE23F0"/>
    <w:rsid w:val="00AE3522"/>
    <w:rsid w:val="00AE37E9"/>
    <w:rsid w:val="00AE38F8"/>
    <w:rsid w:val="00AE3E81"/>
    <w:rsid w:val="00AE61D2"/>
    <w:rsid w:val="00AE7A96"/>
    <w:rsid w:val="00AF0B16"/>
    <w:rsid w:val="00AF0FA2"/>
    <w:rsid w:val="00AF1CB0"/>
    <w:rsid w:val="00AF3ACD"/>
    <w:rsid w:val="00AF42AE"/>
    <w:rsid w:val="00AF4AD2"/>
    <w:rsid w:val="00AF58A0"/>
    <w:rsid w:val="00AF5D82"/>
    <w:rsid w:val="00AF62A7"/>
    <w:rsid w:val="00AF6E48"/>
    <w:rsid w:val="00AF795E"/>
    <w:rsid w:val="00AF7BBE"/>
    <w:rsid w:val="00B010BB"/>
    <w:rsid w:val="00B01AFF"/>
    <w:rsid w:val="00B02F1A"/>
    <w:rsid w:val="00B031CD"/>
    <w:rsid w:val="00B039F1"/>
    <w:rsid w:val="00B04913"/>
    <w:rsid w:val="00B052A2"/>
    <w:rsid w:val="00B0663B"/>
    <w:rsid w:val="00B06F71"/>
    <w:rsid w:val="00B076CD"/>
    <w:rsid w:val="00B07E02"/>
    <w:rsid w:val="00B11BEA"/>
    <w:rsid w:val="00B12B19"/>
    <w:rsid w:val="00B1345A"/>
    <w:rsid w:val="00B147D6"/>
    <w:rsid w:val="00B14E6F"/>
    <w:rsid w:val="00B15DCC"/>
    <w:rsid w:val="00B174A6"/>
    <w:rsid w:val="00B17F45"/>
    <w:rsid w:val="00B211F9"/>
    <w:rsid w:val="00B218EF"/>
    <w:rsid w:val="00B22383"/>
    <w:rsid w:val="00B22F79"/>
    <w:rsid w:val="00B239B3"/>
    <w:rsid w:val="00B25B61"/>
    <w:rsid w:val="00B27310"/>
    <w:rsid w:val="00B27A76"/>
    <w:rsid w:val="00B303E3"/>
    <w:rsid w:val="00B30A65"/>
    <w:rsid w:val="00B326EE"/>
    <w:rsid w:val="00B331EA"/>
    <w:rsid w:val="00B339E0"/>
    <w:rsid w:val="00B35212"/>
    <w:rsid w:val="00B36090"/>
    <w:rsid w:val="00B3612F"/>
    <w:rsid w:val="00B36687"/>
    <w:rsid w:val="00B36DCB"/>
    <w:rsid w:val="00B36F99"/>
    <w:rsid w:val="00B4045B"/>
    <w:rsid w:val="00B4047B"/>
    <w:rsid w:val="00B462CF"/>
    <w:rsid w:val="00B4673E"/>
    <w:rsid w:val="00B47D8C"/>
    <w:rsid w:val="00B47EFD"/>
    <w:rsid w:val="00B5073C"/>
    <w:rsid w:val="00B51FFE"/>
    <w:rsid w:val="00B5299D"/>
    <w:rsid w:val="00B5348E"/>
    <w:rsid w:val="00B53A9E"/>
    <w:rsid w:val="00B53F40"/>
    <w:rsid w:val="00B569A7"/>
    <w:rsid w:val="00B5735D"/>
    <w:rsid w:val="00B60806"/>
    <w:rsid w:val="00B61775"/>
    <w:rsid w:val="00B61A23"/>
    <w:rsid w:val="00B637F6"/>
    <w:rsid w:val="00B63A01"/>
    <w:rsid w:val="00B65F71"/>
    <w:rsid w:val="00B66609"/>
    <w:rsid w:val="00B66CAF"/>
    <w:rsid w:val="00B66CD3"/>
    <w:rsid w:val="00B70376"/>
    <w:rsid w:val="00B714BA"/>
    <w:rsid w:val="00B719D2"/>
    <w:rsid w:val="00B7222C"/>
    <w:rsid w:val="00B75F46"/>
    <w:rsid w:val="00B76215"/>
    <w:rsid w:val="00B76529"/>
    <w:rsid w:val="00B77F6A"/>
    <w:rsid w:val="00B80392"/>
    <w:rsid w:val="00B804A3"/>
    <w:rsid w:val="00B8145C"/>
    <w:rsid w:val="00B8171E"/>
    <w:rsid w:val="00B83BB1"/>
    <w:rsid w:val="00B853D9"/>
    <w:rsid w:val="00B87B2C"/>
    <w:rsid w:val="00B87F1C"/>
    <w:rsid w:val="00B906F0"/>
    <w:rsid w:val="00B90ED2"/>
    <w:rsid w:val="00B937CE"/>
    <w:rsid w:val="00B937E3"/>
    <w:rsid w:val="00B93B7E"/>
    <w:rsid w:val="00B96B5A"/>
    <w:rsid w:val="00B97821"/>
    <w:rsid w:val="00B97F9B"/>
    <w:rsid w:val="00BA0398"/>
    <w:rsid w:val="00BA2B05"/>
    <w:rsid w:val="00BA37A2"/>
    <w:rsid w:val="00BA3A35"/>
    <w:rsid w:val="00BA417A"/>
    <w:rsid w:val="00BA53FE"/>
    <w:rsid w:val="00BA5F67"/>
    <w:rsid w:val="00BA60C1"/>
    <w:rsid w:val="00BA6DE7"/>
    <w:rsid w:val="00BA7984"/>
    <w:rsid w:val="00BB0120"/>
    <w:rsid w:val="00BB096C"/>
    <w:rsid w:val="00BB1F02"/>
    <w:rsid w:val="00BB2C57"/>
    <w:rsid w:val="00BB2D06"/>
    <w:rsid w:val="00BB3B76"/>
    <w:rsid w:val="00BB451A"/>
    <w:rsid w:val="00BC0ACD"/>
    <w:rsid w:val="00BC1C3A"/>
    <w:rsid w:val="00BC2D73"/>
    <w:rsid w:val="00BC3B64"/>
    <w:rsid w:val="00BC4562"/>
    <w:rsid w:val="00BC54FA"/>
    <w:rsid w:val="00BC6580"/>
    <w:rsid w:val="00BC6641"/>
    <w:rsid w:val="00BC7257"/>
    <w:rsid w:val="00BD0597"/>
    <w:rsid w:val="00BD0DB3"/>
    <w:rsid w:val="00BD10B9"/>
    <w:rsid w:val="00BD357F"/>
    <w:rsid w:val="00BD3D6E"/>
    <w:rsid w:val="00BD4824"/>
    <w:rsid w:val="00BD546E"/>
    <w:rsid w:val="00BD5DDF"/>
    <w:rsid w:val="00BD797F"/>
    <w:rsid w:val="00BE0834"/>
    <w:rsid w:val="00BE0A5D"/>
    <w:rsid w:val="00BE1064"/>
    <w:rsid w:val="00BE1908"/>
    <w:rsid w:val="00BE2011"/>
    <w:rsid w:val="00BE21D3"/>
    <w:rsid w:val="00BE38FE"/>
    <w:rsid w:val="00BE5930"/>
    <w:rsid w:val="00BE6469"/>
    <w:rsid w:val="00BE6945"/>
    <w:rsid w:val="00BF008F"/>
    <w:rsid w:val="00BF2C51"/>
    <w:rsid w:val="00BF36EA"/>
    <w:rsid w:val="00BF3DB5"/>
    <w:rsid w:val="00BF4006"/>
    <w:rsid w:val="00BF66C0"/>
    <w:rsid w:val="00C01208"/>
    <w:rsid w:val="00C02B20"/>
    <w:rsid w:val="00C02C6D"/>
    <w:rsid w:val="00C0324F"/>
    <w:rsid w:val="00C05016"/>
    <w:rsid w:val="00C05ACC"/>
    <w:rsid w:val="00C0684A"/>
    <w:rsid w:val="00C11B71"/>
    <w:rsid w:val="00C12ED9"/>
    <w:rsid w:val="00C140D4"/>
    <w:rsid w:val="00C155D5"/>
    <w:rsid w:val="00C16D59"/>
    <w:rsid w:val="00C17724"/>
    <w:rsid w:val="00C200DB"/>
    <w:rsid w:val="00C24883"/>
    <w:rsid w:val="00C258BD"/>
    <w:rsid w:val="00C25A2E"/>
    <w:rsid w:val="00C262DF"/>
    <w:rsid w:val="00C2655C"/>
    <w:rsid w:val="00C27679"/>
    <w:rsid w:val="00C27C2E"/>
    <w:rsid w:val="00C27FB6"/>
    <w:rsid w:val="00C300DB"/>
    <w:rsid w:val="00C3067E"/>
    <w:rsid w:val="00C30750"/>
    <w:rsid w:val="00C3086F"/>
    <w:rsid w:val="00C30BEF"/>
    <w:rsid w:val="00C31F66"/>
    <w:rsid w:val="00C32211"/>
    <w:rsid w:val="00C32623"/>
    <w:rsid w:val="00C33423"/>
    <w:rsid w:val="00C336B3"/>
    <w:rsid w:val="00C34620"/>
    <w:rsid w:val="00C35666"/>
    <w:rsid w:val="00C35FED"/>
    <w:rsid w:val="00C36DF9"/>
    <w:rsid w:val="00C377A3"/>
    <w:rsid w:val="00C3787F"/>
    <w:rsid w:val="00C37E7D"/>
    <w:rsid w:val="00C429DE"/>
    <w:rsid w:val="00C44C74"/>
    <w:rsid w:val="00C45746"/>
    <w:rsid w:val="00C4691B"/>
    <w:rsid w:val="00C47D39"/>
    <w:rsid w:val="00C50353"/>
    <w:rsid w:val="00C50FC2"/>
    <w:rsid w:val="00C51CD3"/>
    <w:rsid w:val="00C52E1C"/>
    <w:rsid w:val="00C538E9"/>
    <w:rsid w:val="00C542C1"/>
    <w:rsid w:val="00C5667F"/>
    <w:rsid w:val="00C576F5"/>
    <w:rsid w:val="00C57F45"/>
    <w:rsid w:val="00C61AAF"/>
    <w:rsid w:val="00C63314"/>
    <w:rsid w:val="00C65ADF"/>
    <w:rsid w:val="00C66259"/>
    <w:rsid w:val="00C664FC"/>
    <w:rsid w:val="00C66D4C"/>
    <w:rsid w:val="00C70E17"/>
    <w:rsid w:val="00C71214"/>
    <w:rsid w:val="00C713B9"/>
    <w:rsid w:val="00C7452F"/>
    <w:rsid w:val="00C74C81"/>
    <w:rsid w:val="00C75BC1"/>
    <w:rsid w:val="00C7667A"/>
    <w:rsid w:val="00C771E7"/>
    <w:rsid w:val="00C77D7A"/>
    <w:rsid w:val="00C800FE"/>
    <w:rsid w:val="00C8057B"/>
    <w:rsid w:val="00C80931"/>
    <w:rsid w:val="00C80E3C"/>
    <w:rsid w:val="00C84AB2"/>
    <w:rsid w:val="00C84CA5"/>
    <w:rsid w:val="00C85881"/>
    <w:rsid w:val="00C9055B"/>
    <w:rsid w:val="00C9156A"/>
    <w:rsid w:val="00C94B71"/>
    <w:rsid w:val="00C95969"/>
    <w:rsid w:val="00C959BB"/>
    <w:rsid w:val="00C9616D"/>
    <w:rsid w:val="00C970CB"/>
    <w:rsid w:val="00CA03D3"/>
    <w:rsid w:val="00CA2D7D"/>
    <w:rsid w:val="00CA60DA"/>
    <w:rsid w:val="00CA7C81"/>
    <w:rsid w:val="00CB03C7"/>
    <w:rsid w:val="00CB1757"/>
    <w:rsid w:val="00CB1A9B"/>
    <w:rsid w:val="00CB280A"/>
    <w:rsid w:val="00CB2939"/>
    <w:rsid w:val="00CB2BDD"/>
    <w:rsid w:val="00CB4E18"/>
    <w:rsid w:val="00CB4EF3"/>
    <w:rsid w:val="00CB546A"/>
    <w:rsid w:val="00CB5C18"/>
    <w:rsid w:val="00CB68F9"/>
    <w:rsid w:val="00CB7003"/>
    <w:rsid w:val="00CC0E6F"/>
    <w:rsid w:val="00CC37D1"/>
    <w:rsid w:val="00CC3F43"/>
    <w:rsid w:val="00CC4944"/>
    <w:rsid w:val="00CC4E7C"/>
    <w:rsid w:val="00CC52B8"/>
    <w:rsid w:val="00CC58EB"/>
    <w:rsid w:val="00CC63FC"/>
    <w:rsid w:val="00CC7299"/>
    <w:rsid w:val="00CC74A0"/>
    <w:rsid w:val="00CC7999"/>
    <w:rsid w:val="00CD0F07"/>
    <w:rsid w:val="00CD1C2A"/>
    <w:rsid w:val="00CD4101"/>
    <w:rsid w:val="00CD4870"/>
    <w:rsid w:val="00CD5D1A"/>
    <w:rsid w:val="00CD5D72"/>
    <w:rsid w:val="00CD5F1B"/>
    <w:rsid w:val="00CD6DDF"/>
    <w:rsid w:val="00CD77D1"/>
    <w:rsid w:val="00CE056D"/>
    <w:rsid w:val="00CE1D1D"/>
    <w:rsid w:val="00CE24D8"/>
    <w:rsid w:val="00CE2767"/>
    <w:rsid w:val="00CE2FB8"/>
    <w:rsid w:val="00CE3AE1"/>
    <w:rsid w:val="00CE4F54"/>
    <w:rsid w:val="00CE528E"/>
    <w:rsid w:val="00CE55A5"/>
    <w:rsid w:val="00CE6CB9"/>
    <w:rsid w:val="00CE7059"/>
    <w:rsid w:val="00CE79BF"/>
    <w:rsid w:val="00CF3294"/>
    <w:rsid w:val="00CF3618"/>
    <w:rsid w:val="00CF7634"/>
    <w:rsid w:val="00CF7C96"/>
    <w:rsid w:val="00D01672"/>
    <w:rsid w:val="00D019B0"/>
    <w:rsid w:val="00D0209B"/>
    <w:rsid w:val="00D03022"/>
    <w:rsid w:val="00D036AF"/>
    <w:rsid w:val="00D036CF"/>
    <w:rsid w:val="00D046E1"/>
    <w:rsid w:val="00D052B9"/>
    <w:rsid w:val="00D07788"/>
    <w:rsid w:val="00D10839"/>
    <w:rsid w:val="00D10F09"/>
    <w:rsid w:val="00D1139E"/>
    <w:rsid w:val="00D115A6"/>
    <w:rsid w:val="00D1300B"/>
    <w:rsid w:val="00D1310A"/>
    <w:rsid w:val="00D13359"/>
    <w:rsid w:val="00D135DD"/>
    <w:rsid w:val="00D138A7"/>
    <w:rsid w:val="00D13CEB"/>
    <w:rsid w:val="00D14203"/>
    <w:rsid w:val="00D14317"/>
    <w:rsid w:val="00D14B6E"/>
    <w:rsid w:val="00D1667D"/>
    <w:rsid w:val="00D16D03"/>
    <w:rsid w:val="00D176E6"/>
    <w:rsid w:val="00D21173"/>
    <w:rsid w:val="00D21745"/>
    <w:rsid w:val="00D2215D"/>
    <w:rsid w:val="00D23612"/>
    <w:rsid w:val="00D23DC5"/>
    <w:rsid w:val="00D24F4B"/>
    <w:rsid w:val="00D253AF"/>
    <w:rsid w:val="00D3104C"/>
    <w:rsid w:val="00D31A2D"/>
    <w:rsid w:val="00D33559"/>
    <w:rsid w:val="00D3371C"/>
    <w:rsid w:val="00D341F3"/>
    <w:rsid w:val="00D3527D"/>
    <w:rsid w:val="00D3590D"/>
    <w:rsid w:val="00D35BD9"/>
    <w:rsid w:val="00D3633C"/>
    <w:rsid w:val="00D36C66"/>
    <w:rsid w:val="00D37C09"/>
    <w:rsid w:val="00D40057"/>
    <w:rsid w:val="00D4255D"/>
    <w:rsid w:val="00D42676"/>
    <w:rsid w:val="00D428D1"/>
    <w:rsid w:val="00D436A4"/>
    <w:rsid w:val="00D43A2D"/>
    <w:rsid w:val="00D4490B"/>
    <w:rsid w:val="00D450CB"/>
    <w:rsid w:val="00D45A80"/>
    <w:rsid w:val="00D46C67"/>
    <w:rsid w:val="00D46FC9"/>
    <w:rsid w:val="00D47193"/>
    <w:rsid w:val="00D51193"/>
    <w:rsid w:val="00D5143B"/>
    <w:rsid w:val="00D5259C"/>
    <w:rsid w:val="00D52C1A"/>
    <w:rsid w:val="00D52EE5"/>
    <w:rsid w:val="00D53BAB"/>
    <w:rsid w:val="00D542C8"/>
    <w:rsid w:val="00D56213"/>
    <w:rsid w:val="00D57064"/>
    <w:rsid w:val="00D576A8"/>
    <w:rsid w:val="00D60A99"/>
    <w:rsid w:val="00D619CC"/>
    <w:rsid w:val="00D6226E"/>
    <w:rsid w:val="00D62E1C"/>
    <w:rsid w:val="00D6374A"/>
    <w:rsid w:val="00D63A90"/>
    <w:rsid w:val="00D64438"/>
    <w:rsid w:val="00D645BF"/>
    <w:rsid w:val="00D670D5"/>
    <w:rsid w:val="00D67130"/>
    <w:rsid w:val="00D679A4"/>
    <w:rsid w:val="00D70A31"/>
    <w:rsid w:val="00D70AED"/>
    <w:rsid w:val="00D73CFB"/>
    <w:rsid w:val="00D75DEB"/>
    <w:rsid w:val="00D760BB"/>
    <w:rsid w:val="00D76304"/>
    <w:rsid w:val="00D82551"/>
    <w:rsid w:val="00D829FC"/>
    <w:rsid w:val="00D83E98"/>
    <w:rsid w:val="00D84AB6"/>
    <w:rsid w:val="00D84CE9"/>
    <w:rsid w:val="00D86D22"/>
    <w:rsid w:val="00D87FB7"/>
    <w:rsid w:val="00D93FB3"/>
    <w:rsid w:val="00D940A4"/>
    <w:rsid w:val="00D94F6A"/>
    <w:rsid w:val="00D94F97"/>
    <w:rsid w:val="00D95A33"/>
    <w:rsid w:val="00D95B8D"/>
    <w:rsid w:val="00D97F51"/>
    <w:rsid w:val="00DA166D"/>
    <w:rsid w:val="00DA3682"/>
    <w:rsid w:val="00DA6957"/>
    <w:rsid w:val="00DA704F"/>
    <w:rsid w:val="00DA768B"/>
    <w:rsid w:val="00DA7A95"/>
    <w:rsid w:val="00DB0292"/>
    <w:rsid w:val="00DB0C41"/>
    <w:rsid w:val="00DB0DB4"/>
    <w:rsid w:val="00DB106D"/>
    <w:rsid w:val="00DB1270"/>
    <w:rsid w:val="00DB25AD"/>
    <w:rsid w:val="00DB2786"/>
    <w:rsid w:val="00DB3583"/>
    <w:rsid w:val="00DB3668"/>
    <w:rsid w:val="00DB3683"/>
    <w:rsid w:val="00DB3BDF"/>
    <w:rsid w:val="00DB3CE7"/>
    <w:rsid w:val="00DB45E1"/>
    <w:rsid w:val="00DB548D"/>
    <w:rsid w:val="00DB65AC"/>
    <w:rsid w:val="00DB6B6B"/>
    <w:rsid w:val="00DB6E50"/>
    <w:rsid w:val="00DB7396"/>
    <w:rsid w:val="00DB7809"/>
    <w:rsid w:val="00DC0CEC"/>
    <w:rsid w:val="00DC50A1"/>
    <w:rsid w:val="00DC5F5A"/>
    <w:rsid w:val="00DC78CD"/>
    <w:rsid w:val="00DD0F34"/>
    <w:rsid w:val="00DD21F0"/>
    <w:rsid w:val="00DD68C0"/>
    <w:rsid w:val="00DD7402"/>
    <w:rsid w:val="00DD7FC4"/>
    <w:rsid w:val="00DE08D7"/>
    <w:rsid w:val="00DE0A03"/>
    <w:rsid w:val="00DE0E4E"/>
    <w:rsid w:val="00DE1D43"/>
    <w:rsid w:val="00DE2E60"/>
    <w:rsid w:val="00DE30AF"/>
    <w:rsid w:val="00DE43F2"/>
    <w:rsid w:val="00DE7D4C"/>
    <w:rsid w:val="00DF09A6"/>
    <w:rsid w:val="00DF1BEE"/>
    <w:rsid w:val="00DF1F30"/>
    <w:rsid w:val="00DF38AD"/>
    <w:rsid w:val="00DF4271"/>
    <w:rsid w:val="00DF45E8"/>
    <w:rsid w:val="00DF4B40"/>
    <w:rsid w:val="00DF4C96"/>
    <w:rsid w:val="00DF71A0"/>
    <w:rsid w:val="00DF77C6"/>
    <w:rsid w:val="00E00763"/>
    <w:rsid w:val="00E00F19"/>
    <w:rsid w:val="00E010E0"/>
    <w:rsid w:val="00E01DFC"/>
    <w:rsid w:val="00E01EDA"/>
    <w:rsid w:val="00E027BE"/>
    <w:rsid w:val="00E02ABE"/>
    <w:rsid w:val="00E0652C"/>
    <w:rsid w:val="00E06A34"/>
    <w:rsid w:val="00E10C2E"/>
    <w:rsid w:val="00E10E97"/>
    <w:rsid w:val="00E1230F"/>
    <w:rsid w:val="00E12EAD"/>
    <w:rsid w:val="00E13DF9"/>
    <w:rsid w:val="00E1492B"/>
    <w:rsid w:val="00E16D46"/>
    <w:rsid w:val="00E21939"/>
    <w:rsid w:val="00E21955"/>
    <w:rsid w:val="00E2204A"/>
    <w:rsid w:val="00E225F4"/>
    <w:rsid w:val="00E22B15"/>
    <w:rsid w:val="00E23905"/>
    <w:rsid w:val="00E24062"/>
    <w:rsid w:val="00E241BC"/>
    <w:rsid w:val="00E2459E"/>
    <w:rsid w:val="00E248D7"/>
    <w:rsid w:val="00E25A9F"/>
    <w:rsid w:val="00E267EA"/>
    <w:rsid w:val="00E30AE1"/>
    <w:rsid w:val="00E30BCC"/>
    <w:rsid w:val="00E31BAD"/>
    <w:rsid w:val="00E31D3C"/>
    <w:rsid w:val="00E327AA"/>
    <w:rsid w:val="00E32AF2"/>
    <w:rsid w:val="00E32AF3"/>
    <w:rsid w:val="00E32FFB"/>
    <w:rsid w:val="00E3587E"/>
    <w:rsid w:val="00E359E0"/>
    <w:rsid w:val="00E4008D"/>
    <w:rsid w:val="00E40646"/>
    <w:rsid w:val="00E42C66"/>
    <w:rsid w:val="00E42CE9"/>
    <w:rsid w:val="00E4310C"/>
    <w:rsid w:val="00E43316"/>
    <w:rsid w:val="00E440B4"/>
    <w:rsid w:val="00E4410C"/>
    <w:rsid w:val="00E4614A"/>
    <w:rsid w:val="00E46282"/>
    <w:rsid w:val="00E46B95"/>
    <w:rsid w:val="00E46C53"/>
    <w:rsid w:val="00E46D04"/>
    <w:rsid w:val="00E47CE5"/>
    <w:rsid w:val="00E47E83"/>
    <w:rsid w:val="00E51057"/>
    <w:rsid w:val="00E5244E"/>
    <w:rsid w:val="00E5468A"/>
    <w:rsid w:val="00E557D0"/>
    <w:rsid w:val="00E57B20"/>
    <w:rsid w:val="00E602E2"/>
    <w:rsid w:val="00E60C2C"/>
    <w:rsid w:val="00E63597"/>
    <w:rsid w:val="00E63C57"/>
    <w:rsid w:val="00E65C0B"/>
    <w:rsid w:val="00E65D88"/>
    <w:rsid w:val="00E661CE"/>
    <w:rsid w:val="00E7010F"/>
    <w:rsid w:val="00E70658"/>
    <w:rsid w:val="00E708BE"/>
    <w:rsid w:val="00E71A19"/>
    <w:rsid w:val="00E722CB"/>
    <w:rsid w:val="00E7259B"/>
    <w:rsid w:val="00E72881"/>
    <w:rsid w:val="00E73562"/>
    <w:rsid w:val="00E815CE"/>
    <w:rsid w:val="00E81E46"/>
    <w:rsid w:val="00E83EAE"/>
    <w:rsid w:val="00E853AB"/>
    <w:rsid w:val="00E87288"/>
    <w:rsid w:val="00E87740"/>
    <w:rsid w:val="00E902DC"/>
    <w:rsid w:val="00E93A87"/>
    <w:rsid w:val="00E941AB"/>
    <w:rsid w:val="00E94C25"/>
    <w:rsid w:val="00E955FF"/>
    <w:rsid w:val="00E96D68"/>
    <w:rsid w:val="00E97353"/>
    <w:rsid w:val="00EA0492"/>
    <w:rsid w:val="00EA0EE1"/>
    <w:rsid w:val="00EA1146"/>
    <w:rsid w:val="00EA3B5E"/>
    <w:rsid w:val="00EA3C2A"/>
    <w:rsid w:val="00EA52BD"/>
    <w:rsid w:val="00EA6A3C"/>
    <w:rsid w:val="00EA7842"/>
    <w:rsid w:val="00EB04C4"/>
    <w:rsid w:val="00EB1C6F"/>
    <w:rsid w:val="00EB44DB"/>
    <w:rsid w:val="00EB59A0"/>
    <w:rsid w:val="00EB6857"/>
    <w:rsid w:val="00EC0DC5"/>
    <w:rsid w:val="00EC1099"/>
    <w:rsid w:val="00EC1680"/>
    <w:rsid w:val="00EC1864"/>
    <w:rsid w:val="00EC1E8E"/>
    <w:rsid w:val="00EC24FC"/>
    <w:rsid w:val="00EC43BE"/>
    <w:rsid w:val="00EC45B0"/>
    <w:rsid w:val="00EC4AED"/>
    <w:rsid w:val="00ED4542"/>
    <w:rsid w:val="00ED47D8"/>
    <w:rsid w:val="00ED4EB6"/>
    <w:rsid w:val="00ED59F5"/>
    <w:rsid w:val="00ED69D2"/>
    <w:rsid w:val="00ED6D91"/>
    <w:rsid w:val="00EE0091"/>
    <w:rsid w:val="00EE0C94"/>
    <w:rsid w:val="00EE20DC"/>
    <w:rsid w:val="00EE2BF6"/>
    <w:rsid w:val="00EE2C7E"/>
    <w:rsid w:val="00EE4377"/>
    <w:rsid w:val="00EE7053"/>
    <w:rsid w:val="00EE7674"/>
    <w:rsid w:val="00EF0455"/>
    <w:rsid w:val="00EF1778"/>
    <w:rsid w:val="00EF244B"/>
    <w:rsid w:val="00EF264F"/>
    <w:rsid w:val="00EF2E16"/>
    <w:rsid w:val="00EF3427"/>
    <w:rsid w:val="00EF4351"/>
    <w:rsid w:val="00EF59BB"/>
    <w:rsid w:val="00EF7EBA"/>
    <w:rsid w:val="00F005AA"/>
    <w:rsid w:val="00F00944"/>
    <w:rsid w:val="00F009FC"/>
    <w:rsid w:val="00F01234"/>
    <w:rsid w:val="00F02421"/>
    <w:rsid w:val="00F04C41"/>
    <w:rsid w:val="00F066E5"/>
    <w:rsid w:val="00F076A4"/>
    <w:rsid w:val="00F07B78"/>
    <w:rsid w:val="00F07CCE"/>
    <w:rsid w:val="00F10417"/>
    <w:rsid w:val="00F12AC4"/>
    <w:rsid w:val="00F12DC6"/>
    <w:rsid w:val="00F13796"/>
    <w:rsid w:val="00F1387B"/>
    <w:rsid w:val="00F14872"/>
    <w:rsid w:val="00F15A8C"/>
    <w:rsid w:val="00F21DA3"/>
    <w:rsid w:val="00F2325A"/>
    <w:rsid w:val="00F2595B"/>
    <w:rsid w:val="00F2655A"/>
    <w:rsid w:val="00F27030"/>
    <w:rsid w:val="00F30DAD"/>
    <w:rsid w:val="00F31294"/>
    <w:rsid w:val="00F31343"/>
    <w:rsid w:val="00F32B87"/>
    <w:rsid w:val="00F339EE"/>
    <w:rsid w:val="00F34CAD"/>
    <w:rsid w:val="00F35B6C"/>
    <w:rsid w:val="00F3608A"/>
    <w:rsid w:val="00F371B3"/>
    <w:rsid w:val="00F373D1"/>
    <w:rsid w:val="00F37BAE"/>
    <w:rsid w:val="00F37FF7"/>
    <w:rsid w:val="00F41C15"/>
    <w:rsid w:val="00F424AD"/>
    <w:rsid w:val="00F42AC8"/>
    <w:rsid w:val="00F441E5"/>
    <w:rsid w:val="00F445AB"/>
    <w:rsid w:val="00F44AD8"/>
    <w:rsid w:val="00F45CC3"/>
    <w:rsid w:val="00F45E16"/>
    <w:rsid w:val="00F46C77"/>
    <w:rsid w:val="00F507F0"/>
    <w:rsid w:val="00F51295"/>
    <w:rsid w:val="00F53457"/>
    <w:rsid w:val="00F553AA"/>
    <w:rsid w:val="00F55531"/>
    <w:rsid w:val="00F559BB"/>
    <w:rsid w:val="00F55F76"/>
    <w:rsid w:val="00F60394"/>
    <w:rsid w:val="00F612AC"/>
    <w:rsid w:val="00F61FEF"/>
    <w:rsid w:val="00F6327F"/>
    <w:rsid w:val="00F63589"/>
    <w:rsid w:val="00F63736"/>
    <w:rsid w:val="00F63DAB"/>
    <w:rsid w:val="00F6596E"/>
    <w:rsid w:val="00F66C45"/>
    <w:rsid w:val="00F66F90"/>
    <w:rsid w:val="00F6790E"/>
    <w:rsid w:val="00F70FF0"/>
    <w:rsid w:val="00F73FC9"/>
    <w:rsid w:val="00F75539"/>
    <w:rsid w:val="00F75936"/>
    <w:rsid w:val="00F77407"/>
    <w:rsid w:val="00F801C1"/>
    <w:rsid w:val="00F81080"/>
    <w:rsid w:val="00F82018"/>
    <w:rsid w:val="00F843C9"/>
    <w:rsid w:val="00F84416"/>
    <w:rsid w:val="00F84488"/>
    <w:rsid w:val="00F84FE0"/>
    <w:rsid w:val="00F85620"/>
    <w:rsid w:val="00F85AA8"/>
    <w:rsid w:val="00F86466"/>
    <w:rsid w:val="00F86933"/>
    <w:rsid w:val="00F87BAA"/>
    <w:rsid w:val="00F90E9A"/>
    <w:rsid w:val="00F90FA3"/>
    <w:rsid w:val="00F91342"/>
    <w:rsid w:val="00F91881"/>
    <w:rsid w:val="00F91BC0"/>
    <w:rsid w:val="00F9200E"/>
    <w:rsid w:val="00F92A08"/>
    <w:rsid w:val="00F92C8F"/>
    <w:rsid w:val="00F935DE"/>
    <w:rsid w:val="00F96F18"/>
    <w:rsid w:val="00F97AE4"/>
    <w:rsid w:val="00FA0A86"/>
    <w:rsid w:val="00FA17D9"/>
    <w:rsid w:val="00FA3BA7"/>
    <w:rsid w:val="00FA3D45"/>
    <w:rsid w:val="00FA462F"/>
    <w:rsid w:val="00FA55ED"/>
    <w:rsid w:val="00FA6587"/>
    <w:rsid w:val="00FA7740"/>
    <w:rsid w:val="00FB0080"/>
    <w:rsid w:val="00FB0F7D"/>
    <w:rsid w:val="00FB2344"/>
    <w:rsid w:val="00FB2E75"/>
    <w:rsid w:val="00FB2E82"/>
    <w:rsid w:val="00FB3666"/>
    <w:rsid w:val="00FB3889"/>
    <w:rsid w:val="00FB3F80"/>
    <w:rsid w:val="00FB5A9D"/>
    <w:rsid w:val="00FB5F7F"/>
    <w:rsid w:val="00FB7085"/>
    <w:rsid w:val="00FB7B02"/>
    <w:rsid w:val="00FC1B17"/>
    <w:rsid w:val="00FC5260"/>
    <w:rsid w:val="00FC54C6"/>
    <w:rsid w:val="00FC6D28"/>
    <w:rsid w:val="00FC7888"/>
    <w:rsid w:val="00FC7B76"/>
    <w:rsid w:val="00FD0830"/>
    <w:rsid w:val="00FD0BA9"/>
    <w:rsid w:val="00FD0E2C"/>
    <w:rsid w:val="00FD1915"/>
    <w:rsid w:val="00FD1C74"/>
    <w:rsid w:val="00FD32D1"/>
    <w:rsid w:val="00FD357E"/>
    <w:rsid w:val="00FD4F64"/>
    <w:rsid w:val="00FD5DD3"/>
    <w:rsid w:val="00FD6838"/>
    <w:rsid w:val="00FD6C25"/>
    <w:rsid w:val="00FE0390"/>
    <w:rsid w:val="00FE0961"/>
    <w:rsid w:val="00FE4B2D"/>
    <w:rsid w:val="00FE5307"/>
    <w:rsid w:val="00FE57DE"/>
    <w:rsid w:val="00FE5D31"/>
    <w:rsid w:val="00FE5E49"/>
    <w:rsid w:val="00FF0385"/>
    <w:rsid w:val="00FF05C4"/>
    <w:rsid w:val="00FF082F"/>
    <w:rsid w:val="00FF0ACE"/>
    <w:rsid w:val="00FF2E6C"/>
    <w:rsid w:val="00FF31C5"/>
    <w:rsid w:val="00FF34E9"/>
    <w:rsid w:val="00FF46CE"/>
    <w:rsid w:val="00FF4B05"/>
    <w:rsid w:val="00FF6338"/>
    <w:rsid w:val="00FF69BE"/>
    <w:rsid w:val="0144332E"/>
    <w:rsid w:val="018E7169"/>
    <w:rsid w:val="01B96376"/>
    <w:rsid w:val="020D52A9"/>
    <w:rsid w:val="034C2B0E"/>
    <w:rsid w:val="03A431C5"/>
    <w:rsid w:val="04286FB2"/>
    <w:rsid w:val="044C27F5"/>
    <w:rsid w:val="04DD5D12"/>
    <w:rsid w:val="04E56691"/>
    <w:rsid w:val="04F25F91"/>
    <w:rsid w:val="05512B6C"/>
    <w:rsid w:val="06473953"/>
    <w:rsid w:val="070726EF"/>
    <w:rsid w:val="08321452"/>
    <w:rsid w:val="0833429C"/>
    <w:rsid w:val="087106C4"/>
    <w:rsid w:val="091F7124"/>
    <w:rsid w:val="09B22265"/>
    <w:rsid w:val="09DB2911"/>
    <w:rsid w:val="09EA2747"/>
    <w:rsid w:val="09FE2E06"/>
    <w:rsid w:val="0A545CAD"/>
    <w:rsid w:val="0AA20B98"/>
    <w:rsid w:val="0AC6156F"/>
    <w:rsid w:val="0B1C46E3"/>
    <w:rsid w:val="0B5F0372"/>
    <w:rsid w:val="0BD37965"/>
    <w:rsid w:val="0C8806DA"/>
    <w:rsid w:val="0D700C7C"/>
    <w:rsid w:val="0EAB0FA7"/>
    <w:rsid w:val="103B15BC"/>
    <w:rsid w:val="10594071"/>
    <w:rsid w:val="109E2965"/>
    <w:rsid w:val="10C21B83"/>
    <w:rsid w:val="11351C2F"/>
    <w:rsid w:val="118D79DA"/>
    <w:rsid w:val="123B07E5"/>
    <w:rsid w:val="13203F50"/>
    <w:rsid w:val="136A2E67"/>
    <w:rsid w:val="13947D7B"/>
    <w:rsid w:val="13A7057A"/>
    <w:rsid w:val="15D82CD5"/>
    <w:rsid w:val="17A56B63"/>
    <w:rsid w:val="185C7516"/>
    <w:rsid w:val="19876703"/>
    <w:rsid w:val="1A5D026B"/>
    <w:rsid w:val="1A6341C5"/>
    <w:rsid w:val="1A862C7C"/>
    <w:rsid w:val="1BC931E5"/>
    <w:rsid w:val="1C2D6B1D"/>
    <w:rsid w:val="1C376455"/>
    <w:rsid w:val="1C747299"/>
    <w:rsid w:val="1CBE6CEE"/>
    <w:rsid w:val="1D3D5B55"/>
    <w:rsid w:val="1D886D0B"/>
    <w:rsid w:val="1E511B66"/>
    <w:rsid w:val="1E97058F"/>
    <w:rsid w:val="1EBB396E"/>
    <w:rsid w:val="1EBB684C"/>
    <w:rsid w:val="1F2A5401"/>
    <w:rsid w:val="1F6631A2"/>
    <w:rsid w:val="1F76200F"/>
    <w:rsid w:val="1F8179A0"/>
    <w:rsid w:val="20037541"/>
    <w:rsid w:val="2012191F"/>
    <w:rsid w:val="20687DBA"/>
    <w:rsid w:val="20815AB4"/>
    <w:rsid w:val="2097464A"/>
    <w:rsid w:val="21914629"/>
    <w:rsid w:val="21C67BFA"/>
    <w:rsid w:val="222069F6"/>
    <w:rsid w:val="22641BAE"/>
    <w:rsid w:val="22EA73BE"/>
    <w:rsid w:val="2364118A"/>
    <w:rsid w:val="23CD1ABF"/>
    <w:rsid w:val="242C4AA0"/>
    <w:rsid w:val="2443717F"/>
    <w:rsid w:val="246C0C75"/>
    <w:rsid w:val="249D03D5"/>
    <w:rsid w:val="24A61A42"/>
    <w:rsid w:val="24AA22D0"/>
    <w:rsid w:val="24DC7E4C"/>
    <w:rsid w:val="254C061E"/>
    <w:rsid w:val="25725FAC"/>
    <w:rsid w:val="271B4EC1"/>
    <w:rsid w:val="28826A3D"/>
    <w:rsid w:val="288B76AF"/>
    <w:rsid w:val="2B3B5D51"/>
    <w:rsid w:val="2B5F58B8"/>
    <w:rsid w:val="2BDA0385"/>
    <w:rsid w:val="2C1267F4"/>
    <w:rsid w:val="2C3D2899"/>
    <w:rsid w:val="2CD50F64"/>
    <w:rsid w:val="2CDF6FA5"/>
    <w:rsid w:val="2DD04769"/>
    <w:rsid w:val="2DE60806"/>
    <w:rsid w:val="2E0161D7"/>
    <w:rsid w:val="2E1E4B22"/>
    <w:rsid w:val="2F133B4F"/>
    <w:rsid w:val="2F6D18A8"/>
    <w:rsid w:val="2FB36FE5"/>
    <w:rsid w:val="2FEE3B30"/>
    <w:rsid w:val="30281C88"/>
    <w:rsid w:val="30446AC1"/>
    <w:rsid w:val="31534CA2"/>
    <w:rsid w:val="31921AAF"/>
    <w:rsid w:val="31F6678D"/>
    <w:rsid w:val="33C53393"/>
    <w:rsid w:val="359A0839"/>
    <w:rsid w:val="368D58A4"/>
    <w:rsid w:val="36F04CBF"/>
    <w:rsid w:val="38752671"/>
    <w:rsid w:val="38B86D12"/>
    <w:rsid w:val="38CE1377"/>
    <w:rsid w:val="38E91A23"/>
    <w:rsid w:val="3A004C6D"/>
    <w:rsid w:val="3A49452F"/>
    <w:rsid w:val="3B2A0EA1"/>
    <w:rsid w:val="3D203073"/>
    <w:rsid w:val="3D655361"/>
    <w:rsid w:val="3DBC1CA4"/>
    <w:rsid w:val="3DF041F8"/>
    <w:rsid w:val="3ECB6600"/>
    <w:rsid w:val="3ED03C16"/>
    <w:rsid w:val="3ED15C84"/>
    <w:rsid w:val="3FBB6674"/>
    <w:rsid w:val="3FFC6C03"/>
    <w:rsid w:val="410571A6"/>
    <w:rsid w:val="418E20B5"/>
    <w:rsid w:val="41E6020F"/>
    <w:rsid w:val="41EE1633"/>
    <w:rsid w:val="430F5119"/>
    <w:rsid w:val="432A1974"/>
    <w:rsid w:val="43795183"/>
    <w:rsid w:val="467A2DE5"/>
    <w:rsid w:val="47BB2E0B"/>
    <w:rsid w:val="47FD3825"/>
    <w:rsid w:val="48D141AD"/>
    <w:rsid w:val="48EB1A4E"/>
    <w:rsid w:val="48FF5734"/>
    <w:rsid w:val="496438D9"/>
    <w:rsid w:val="4B877A50"/>
    <w:rsid w:val="4C045521"/>
    <w:rsid w:val="4DD47F81"/>
    <w:rsid w:val="4E142BC8"/>
    <w:rsid w:val="4E865F54"/>
    <w:rsid w:val="4EDA059B"/>
    <w:rsid w:val="4F13323C"/>
    <w:rsid w:val="4F6B48D4"/>
    <w:rsid w:val="4FA9624C"/>
    <w:rsid w:val="4FDA3B0A"/>
    <w:rsid w:val="504A2B95"/>
    <w:rsid w:val="50811214"/>
    <w:rsid w:val="50F1127A"/>
    <w:rsid w:val="510F67FF"/>
    <w:rsid w:val="511D4EC5"/>
    <w:rsid w:val="51AF73E2"/>
    <w:rsid w:val="51C81FAA"/>
    <w:rsid w:val="51D6266E"/>
    <w:rsid w:val="52750452"/>
    <w:rsid w:val="53081779"/>
    <w:rsid w:val="54026339"/>
    <w:rsid w:val="543842E0"/>
    <w:rsid w:val="54507B28"/>
    <w:rsid w:val="552C6322"/>
    <w:rsid w:val="55754B55"/>
    <w:rsid w:val="56415E2A"/>
    <w:rsid w:val="5685519F"/>
    <w:rsid w:val="56D66F8B"/>
    <w:rsid w:val="56F64C0D"/>
    <w:rsid w:val="57911D3D"/>
    <w:rsid w:val="57F324CE"/>
    <w:rsid w:val="57F83F44"/>
    <w:rsid w:val="58024EF5"/>
    <w:rsid w:val="5848635E"/>
    <w:rsid w:val="584C5535"/>
    <w:rsid w:val="587C7D75"/>
    <w:rsid w:val="58FB482C"/>
    <w:rsid w:val="5A5925CA"/>
    <w:rsid w:val="5A705BBE"/>
    <w:rsid w:val="5A9041A2"/>
    <w:rsid w:val="5B092C4D"/>
    <w:rsid w:val="5B762CFC"/>
    <w:rsid w:val="5BC54DDE"/>
    <w:rsid w:val="5C403D31"/>
    <w:rsid w:val="5C762435"/>
    <w:rsid w:val="5C8400C2"/>
    <w:rsid w:val="5CBC5AAE"/>
    <w:rsid w:val="5CCE4FD8"/>
    <w:rsid w:val="5CE70363"/>
    <w:rsid w:val="5E137B21"/>
    <w:rsid w:val="5EE172CD"/>
    <w:rsid w:val="5F335F09"/>
    <w:rsid w:val="5F4B136B"/>
    <w:rsid w:val="60071264"/>
    <w:rsid w:val="602F496E"/>
    <w:rsid w:val="6085265B"/>
    <w:rsid w:val="610572F8"/>
    <w:rsid w:val="626420E6"/>
    <w:rsid w:val="62A556E6"/>
    <w:rsid w:val="62DD6C60"/>
    <w:rsid w:val="636339A2"/>
    <w:rsid w:val="63647770"/>
    <w:rsid w:val="64160955"/>
    <w:rsid w:val="651B711B"/>
    <w:rsid w:val="65890E41"/>
    <w:rsid w:val="65A55F82"/>
    <w:rsid w:val="65D35FF7"/>
    <w:rsid w:val="665F072B"/>
    <w:rsid w:val="678E17EE"/>
    <w:rsid w:val="68E242B8"/>
    <w:rsid w:val="690027E2"/>
    <w:rsid w:val="6A135AF0"/>
    <w:rsid w:val="6B0D4586"/>
    <w:rsid w:val="6B5C1B5A"/>
    <w:rsid w:val="6B7D4880"/>
    <w:rsid w:val="6C3B794B"/>
    <w:rsid w:val="6E25471F"/>
    <w:rsid w:val="6E424AA1"/>
    <w:rsid w:val="6EAF69A4"/>
    <w:rsid w:val="70030860"/>
    <w:rsid w:val="70792466"/>
    <w:rsid w:val="714772BA"/>
    <w:rsid w:val="717A7360"/>
    <w:rsid w:val="730D6C0C"/>
    <w:rsid w:val="73AC071E"/>
    <w:rsid w:val="73D07F42"/>
    <w:rsid w:val="743823AB"/>
    <w:rsid w:val="75CF16FC"/>
    <w:rsid w:val="77110091"/>
    <w:rsid w:val="772B7336"/>
    <w:rsid w:val="796365D2"/>
    <w:rsid w:val="79C466FD"/>
    <w:rsid w:val="79CA3835"/>
    <w:rsid w:val="7A126C52"/>
    <w:rsid w:val="7AF75AAB"/>
    <w:rsid w:val="7B6E0A5D"/>
    <w:rsid w:val="7DCD5E4E"/>
    <w:rsid w:val="7E4454AB"/>
    <w:rsid w:val="7EE02414"/>
    <w:rsid w:val="7F672A65"/>
    <w:rsid w:val="7F8F2756"/>
    <w:rsid w:val="7FA16A60"/>
    <w:rsid w:val="7FA5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B8F2C"/>
  <w15:docId w15:val="{A8DD0381-4738-4DE5-90BC-CA75217A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/>
    <w:lsdException w:name="toc 7" w:uiPriority="39"/>
    <w:lsdException w:name="toc 8" w:uiPriority="39" w:qFormat="1"/>
    <w:lsdException w:name="toc 9" w:uiPriority="3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qFormat="1"/>
    <w:lsdException w:name="table of figures" w:uiPriority="99" w:qFormat="1"/>
    <w:lsdException w:name="envelope address" w:qFormat="1"/>
    <w:lsdException w:name="envelope return" w:qFormat="1"/>
    <w:lsdException w:name="footnote reference" w:qFormat="1"/>
    <w:lsdException w:name="annotation reference" w:qFormat="1"/>
    <w:lsdException w:name="line number" w:qFormat="1"/>
    <w:lsdException w:name="page number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qFormat="1"/>
    <w:lsdException w:name="Closing" w:qFormat="1"/>
    <w:lsdException w:name="Signature" w:qFormat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3" w:qFormat="1"/>
    <w:lsdException w:name="List Continue 4" w:qFormat="1"/>
    <w:lsdException w:name="List Continue 5" w:qFormat="1"/>
    <w:lsdException w:name="Subtitle" w:qFormat="1"/>
    <w:lsdException w:name="Salutation" w:qFormat="1"/>
    <w:lsdException w:name="Body Text First Indent" w:qFormat="1"/>
    <w:lsdException w:name="Body Text First Indent 2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lock Tex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uiPriority="99" w:qFormat="1"/>
    <w:lsdException w:name="Plain Text" w:uiPriority="99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/>
    <w:lsdException w:name="Table Professional" w:semiHidden="1" w:uiPriority="99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qFormat="1"/>
    <w:lsdException w:name="Table Theme" w:semiHidden="1" w:unhideWhenUsed="1" w:qFormat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styleId="1">
    <w:name w:val="heading 1"/>
    <w:basedOn w:val="a3"/>
    <w:next w:val="20"/>
    <w:link w:val="10"/>
    <w:autoRedefine/>
    <w:qFormat/>
    <w:rsid w:val="002500E9"/>
    <w:pPr>
      <w:keepNext/>
      <w:pageBreakBefore/>
      <w:numPr>
        <w:numId w:val="1"/>
      </w:numPr>
      <w:spacing w:before="960" w:after="480"/>
      <w:outlineLvl w:val="0"/>
    </w:pPr>
    <w:rPr>
      <w:rFonts w:ascii="Arial" w:eastAsia="黑体" w:hAnsi="Arial" w:cs="Book Antiqua"/>
      <w:bCs/>
      <w:sz w:val="44"/>
      <w:szCs w:val="44"/>
    </w:rPr>
  </w:style>
  <w:style w:type="paragraph" w:styleId="20">
    <w:name w:val="heading 2"/>
    <w:basedOn w:val="a3"/>
    <w:next w:val="31"/>
    <w:link w:val="22"/>
    <w:autoRedefine/>
    <w:qFormat/>
    <w:rsid w:val="002500E9"/>
    <w:pPr>
      <w:keepNext/>
      <w:keepLines/>
      <w:numPr>
        <w:ilvl w:val="1"/>
        <w:numId w:val="1"/>
      </w:numPr>
      <w:spacing w:before="480" w:after="120"/>
      <w:outlineLvl w:val="1"/>
    </w:pPr>
    <w:rPr>
      <w:rFonts w:ascii="Arial" w:eastAsia="黑体" w:hAnsi="Arial" w:cs="Book Antiqua"/>
      <w:bCs/>
      <w:sz w:val="36"/>
      <w:szCs w:val="36"/>
      <w:lang w:eastAsia="en-US"/>
    </w:rPr>
  </w:style>
  <w:style w:type="paragraph" w:styleId="31">
    <w:name w:val="heading 3"/>
    <w:basedOn w:val="a3"/>
    <w:next w:val="a3"/>
    <w:link w:val="33"/>
    <w:autoRedefine/>
    <w:qFormat/>
    <w:rsid w:val="002500E9"/>
    <w:pPr>
      <w:keepNext/>
      <w:keepLines/>
      <w:numPr>
        <w:ilvl w:val="2"/>
        <w:numId w:val="1"/>
      </w:numPr>
      <w:spacing w:before="200" w:line="300" w:lineRule="atLeast"/>
      <w:outlineLvl w:val="2"/>
    </w:pPr>
    <w:rPr>
      <w:rFonts w:ascii="Arial" w:eastAsia="黑体" w:hAnsi="Arial" w:cs="宋体"/>
      <w:noProof/>
      <w:sz w:val="32"/>
      <w:szCs w:val="32"/>
    </w:rPr>
  </w:style>
  <w:style w:type="paragraph" w:styleId="42">
    <w:name w:val="heading 4"/>
    <w:basedOn w:val="a3"/>
    <w:next w:val="a3"/>
    <w:link w:val="43"/>
    <w:qFormat/>
    <w:rsid w:val="002500E9"/>
    <w:pPr>
      <w:keepNext/>
      <w:keepLines/>
      <w:outlineLvl w:val="3"/>
    </w:pPr>
    <w:rPr>
      <w:rFonts w:ascii="Arial" w:eastAsia="新宋体" w:hAnsi="Arial" w:cs="Times New Roman"/>
      <w:bCs/>
      <w:color w:val="000000" w:themeColor="text1"/>
      <w:sz w:val="28"/>
    </w:rPr>
  </w:style>
  <w:style w:type="paragraph" w:styleId="51">
    <w:name w:val="heading 5"/>
    <w:basedOn w:val="a3"/>
    <w:next w:val="a3"/>
    <w:link w:val="52"/>
    <w:qFormat/>
    <w:rsid w:val="002500E9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qFormat/>
    <w:rsid w:val="002500E9"/>
    <w:pPr>
      <w:keepNext/>
      <w:keepLines/>
      <w:spacing w:after="64" w:line="320" w:lineRule="atLeast"/>
      <w:outlineLvl w:val="5"/>
    </w:pPr>
    <w:rPr>
      <w:rFonts w:eastAsia="黑体" w:cs="Times New Roman"/>
      <w:b/>
      <w:bCs/>
    </w:rPr>
  </w:style>
  <w:style w:type="paragraph" w:styleId="7">
    <w:name w:val="heading 7"/>
    <w:basedOn w:val="1"/>
    <w:next w:val="8"/>
    <w:link w:val="70"/>
    <w:qFormat/>
    <w:rsid w:val="002500E9"/>
    <w:pPr>
      <w:keepLines/>
      <w:numPr>
        <w:numId w:val="2"/>
      </w:numPr>
      <w:topLinePunct w:val="0"/>
      <w:outlineLvl w:val="6"/>
    </w:pPr>
    <w:rPr>
      <w:bCs w:val="0"/>
    </w:rPr>
  </w:style>
  <w:style w:type="paragraph" w:styleId="8">
    <w:name w:val="heading 8"/>
    <w:basedOn w:val="20"/>
    <w:next w:val="9"/>
    <w:link w:val="80"/>
    <w:autoRedefine/>
    <w:qFormat/>
    <w:rsid w:val="002500E9"/>
    <w:pPr>
      <w:numPr>
        <w:numId w:val="2"/>
      </w:num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1"/>
    <w:next w:val="a3"/>
    <w:link w:val="90"/>
    <w:qFormat/>
    <w:rsid w:val="002500E9"/>
    <w:pPr>
      <w:numPr>
        <w:numId w:val="2"/>
      </w:numPr>
      <w:topLinePunct w:val="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  <w:rsid w:val="002500E9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2500E9"/>
  </w:style>
  <w:style w:type="paragraph" w:styleId="a7">
    <w:name w:val="macro"/>
    <w:link w:val="a8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 w:hanging="32767"/>
    </w:pPr>
    <w:rPr>
      <w:rFonts w:ascii="Courier New" w:hAnsi="Courier New"/>
      <w:kern w:val="2"/>
      <w:sz w:val="24"/>
      <w:szCs w:val="24"/>
    </w:rPr>
  </w:style>
  <w:style w:type="paragraph" w:styleId="34">
    <w:name w:val="List 3"/>
    <w:basedOn w:val="a3"/>
    <w:qFormat/>
    <w:rsid w:val="002500E9"/>
    <w:pPr>
      <w:ind w:leftChars="400" w:left="100" w:hangingChars="200" w:hanging="200"/>
    </w:pPr>
    <w:rPr>
      <w:color w:val="595959"/>
    </w:rPr>
  </w:style>
  <w:style w:type="paragraph" w:styleId="TOC7">
    <w:name w:val="toc 7"/>
    <w:basedOn w:val="a3"/>
    <w:next w:val="a3"/>
    <w:autoRedefine/>
    <w:uiPriority w:val="39"/>
    <w:rsid w:val="002500E9"/>
    <w:pPr>
      <w:ind w:left="2520"/>
    </w:pPr>
    <w:rPr>
      <w:color w:val="595959"/>
      <w:sz w:val="24"/>
    </w:rPr>
  </w:style>
  <w:style w:type="paragraph" w:styleId="23">
    <w:name w:val="List Number 2"/>
    <w:basedOn w:val="a3"/>
    <w:rsid w:val="002500E9"/>
    <w:pPr>
      <w:tabs>
        <w:tab w:val="num" w:pos="780"/>
      </w:tabs>
      <w:ind w:left="780" w:hanging="360"/>
    </w:pPr>
    <w:rPr>
      <w:color w:val="595959"/>
    </w:rPr>
  </w:style>
  <w:style w:type="paragraph" w:styleId="a9">
    <w:name w:val="table of authorities"/>
    <w:basedOn w:val="a3"/>
    <w:next w:val="a3"/>
    <w:rsid w:val="002500E9"/>
    <w:pPr>
      <w:ind w:left="420"/>
    </w:pPr>
    <w:rPr>
      <w:color w:val="595959"/>
    </w:rPr>
  </w:style>
  <w:style w:type="paragraph" w:styleId="aa">
    <w:name w:val="Note Heading"/>
    <w:basedOn w:val="a3"/>
    <w:next w:val="a3"/>
    <w:link w:val="ab"/>
    <w:rsid w:val="002500E9"/>
    <w:pPr>
      <w:jc w:val="center"/>
    </w:pPr>
    <w:rPr>
      <w:rFonts w:ascii="Arial" w:eastAsia="宋体" w:hAnsi="Arial"/>
      <w:lang w:val="x-none" w:eastAsia="x-none"/>
    </w:rPr>
  </w:style>
  <w:style w:type="paragraph" w:styleId="40">
    <w:name w:val="List Bullet 4"/>
    <w:basedOn w:val="a3"/>
    <w:autoRedefine/>
    <w:qFormat/>
    <w:rsid w:val="002500E9"/>
    <w:pPr>
      <w:numPr>
        <w:numId w:val="3"/>
      </w:numPr>
    </w:pPr>
    <w:rPr>
      <w:color w:val="595959"/>
    </w:rPr>
  </w:style>
  <w:style w:type="paragraph" w:styleId="81">
    <w:name w:val="index 8"/>
    <w:basedOn w:val="a3"/>
    <w:next w:val="a3"/>
    <w:autoRedefine/>
    <w:rsid w:val="002500E9"/>
    <w:pPr>
      <w:ind w:left="1680" w:hanging="210"/>
    </w:pPr>
    <w:rPr>
      <w:color w:val="595959"/>
      <w:sz w:val="20"/>
      <w:szCs w:val="20"/>
    </w:rPr>
  </w:style>
  <w:style w:type="paragraph" w:styleId="ac">
    <w:name w:val="E-mail Signature"/>
    <w:basedOn w:val="a3"/>
    <w:link w:val="ad"/>
    <w:qFormat/>
    <w:rsid w:val="002500E9"/>
    <w:rPr>
      <w:rFonts w:ascii="Arial" w:eastAsia="宋体" w:hAnsi="Arial"/>
      <w:lang w:val="x-none" w:eastAsia="x-none"/>
    </w:rPr>
  </w:style>
  <w:style w:type="paragraph" w:styleId="ae">
    <w:name w:val="List Number"/>
    <w:basedOn w:val="a3"/>
    <w:rsid w:val="002500E9"/>
    <w:pPr>
      <w:tabs>
        <w:tab w:val="num" w:pos="360"/>
      </w:tabs>
      <w:ind w:left="360" w:hanging="360"/>
    </w:pPr>
    <w:rPr>
      <w:color w:val="595959"/>
    </w:rPr>
  </w:style>
  <w:style w:type="paragraph" w:styleId="af">
    <w:name w:val="Normal Indent"/>
    <w:basedOn w:val="a3"/>
    <w:qFormat/>
    <w:rsid w:val="002500E9"/>
    <w:pPr>
      <w:ind w:firstLine="420"/>
    </w:pPr>
    <w:rPr>
      <w:rFonts w:ascii="宋体"/>
      <w:color w:val="595959"/>
      <w:szCs w:val="20"/>
    </w:rPr>
  </w:style>
  <w:style w:type="paragraph" w:styleId="af0">
    <w:name w:val="caption"/>
    <w:basedOn w:val="a3"/>
    <w:next w:val="a3"/>
    <w:qFormat/>
    <w:rsid w:val="002500E9"/>
    <w:rPr>
      <w:rFonts w:ascii="Calibri Light" w:eastAsia="黑体" w:hAnsi="Calibri Light" w:cs="Times New Roman"/>
      <w:color w:val="595959"/>
      <w:sz w:val="20"/>
      <w:szCs w:val="20"/>
    </w:rPr>
  </w:style>
  <w:style w:type="paragraph" w:styleId="53">
    <w:name w:val="index 5"/>
    <w:basedOn w:val="a3"/>
    <w:next w:val="a3"/>
    <w:autoRedefine/>
    <w:qFormat/>
    <w:rsid w:val="002500E9"/>
    <w:pPr>
      <w:ind w:left="1050" w:hanging="210"/>
    </w:pPr>
    <w:rPr>
      <w:color w:val="595959"/>
      <w:sz w:val="20"/>
      <w:szCs w:val="20"/>
    </w:rPr>
  </w:style>
  <w:style w:type="paragraph" w:styleId="a">
    <w:name w:val="List Bullet"/>
    <w:basedOn w:val="a3"/>
    <w:link w:val="af1"/>
    <w:autoRedefine/>
    <w:rsid w:val="002500E9"/>
    <w:pPr>
      <w:numPr>
        <w:numId w:val="4"/>
      </w:numPr>
    </w:pPr>
    <w:rPr>
      <w:color w:val="595959"/>
    </w:rPr>
  </w:style>
  <w:style w:type="paragraph" w:styleId="af2">
    <w:name w:val="envelope address"/>
    <w:basedOn w:val="a3"/>
    <w:rsid w:val="002500E9"/>
    <w:pPr>
      <w:framePr w:w="7920" w:h="1980" w:hRule="exact" w:hSpace="180" w:wrap="auto" w:hAnchor="page" w:xAlign="center" w:yAlign="bottom"/>
      <w:ind w:leftChars="1400" w:left="100"/>
    </w:pPr>
    <w:rPr>
      <w:color w:val="595959"/>
    </w:rPr>
  </w:style>
  <w:style w:type="paragraph" w:styleId="af3">
    <w:name w:val="Document Map"/>
    <w:basedOn w:val="a3"/>
    <w:link w:val="af4"/>
    <w:uiPriority w:val="99"/>
    <w:rsid w:val="002500E9"/>
    <w:pPr>
      <w:shd w:val="clear" w:color="auto" w:fill="000080"/>
    </w:pPr>
    <w:rPr>
      <w:rFonts w:ascii="Arial" w:eastAsia="宋体" w:hAnsi="Arial"/>
      <w:lang w:val="x-none" w:eastAsia="x-none"/>
    </w:rPr>
  </w:style>
  <w:style w:type="paragraph" w:styleId="af5">
    <w:name w:val="toa heading"/>
    <w:basedOn w:val="a3"/>
    <w:next w:val="a3"/>
    <w:rsid w:val="002500E9"/>
    <w:pPr>
      <w:spacing w:before="120"/>
    </w:pPr>
    <w:rPr>
      <w:color w:val="595959"/>
    </w:rPr>
  </w:style>
  <w:style w:type="paragraph" w:styleId="af6">
    <w:name w:val="annotation text"/>
    <w:basedOn w:val="a3"/>
    <w:link w:val="af7"/>
    <w:qFormat/>
    <w:rsid w:val="002500E9"/>
    <w:pPr>
      <w:spacing w:before="80" w:after="80"/>
      <w:ind w:firstLineChars="200" w:firstLine="200"/>
    </w:pPr>
    <w:rPr>
      <w:rFonts w:ascii="Arial" w:eastAsia="宋体" w:hAnsi="Arial"/>
      <w:lang w:val="x-none" w:eastAsia="x-none"/>
    </w:rPr>
  </w:style>
  <w:style w:type="paragraph" w:styleId="61">
    <w:name w:val="index 6"/>
    <w:basedOn w:val="a3"/>
    <w:next w:val="a3"/>
    <w:autoRedefine/>
    <w:rsid w:val="002500E9"/>
    <w:pPr>
      <w:ind w:left="1260" w:hanging="210"/>
    </w:pPr>
    <w:rPr>
      <w:color w:val="595959"/>
      <w:sz w:val="20"/>
      <w:szCs w:val="20"/>
    </w:rPr>
  </w:style>
  <w:style w:type="paragraph" w:styleId="af8">
    <w:name w:val="Salutation"/>
    <w:basedOn w:val="a3"/>
    <w:next w:val="a3"/>
    <w:link w:val="af9"/>
    <w:rsid w:val="002500E9"/>
    <w:rPr>
      <w:rFonts w:ascii="Arial" w:eastAsia="宋体" w:hAnsi="Arial"/>
      <w:lang w:val="x-none" w:eastAsia="x-none"/>
    </w:rPr>
  </w:style>
  <w:style w:type="paragraph" w:styleId="35">
    <w:name w:val="Body Text 3"/>
    <w:basedOn w:val="a3"/>
    <w:link w:val="36"/>
    <w:rsid w:val="002500E9"/>
    <w:pPr>
      <w:spacing w:after="120"/>
    </w:pPr>
    <w:rPr>
      <w:rFonts w:ascii="Arial" w:eastAsia="宋体" w:hAnsi="Arial"/>
      <w:sz w:val="16"/>
      <w:szCs w:val="16"/>
      <w:lang w:val="x-none" w:eastAsia="x-none"/>
    </w:rPr>
  </w:style>
  <w:style w:type="paragraph" w:styleId="afa">
    <w:name w:val="Closing"/>
    <w:basedOn w:val="a3"/>
    <w:link w:val="afb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30">
    <w:name w:val="List Bullet 3"/>
    <w:basedOn w:val="a3"/>
    <w:autoRedefine/>
    <w:rsid w:val="002500E9"/>
    <w:pPr>
      <w:numPr>
        <w:numId w:val="5"/>
      </w:numPr>
    </w:pPr>
    <w:rPr>
      <w:color w:val="595959"/>
    </w:rPr>
  </w:style>
  <w:style w:type="paragraph" w:styleId="afc">
    <w:name w:val="Body Text"/>
    <w:basedOn w:val="a3"/>
    <w:link w:val="afd"/>
    <w:autoRedefine/>
    <w:rsid w:val="002500E9"/>
    <w:pPr>
      <w:widowControl w:val="0"/>
      <w:tabs>
        <w:tab w:val="left" w:pos="3119"/>
      </w:tabs>
      <w:spacing w:before="240" w:after="240"/>
      <w:ind w:firstLineChars="200" w:firstLine="420"/>
      <w:jc w:val="both"/>
    </w:pPr>
    <w:rPr>
      <w:rFonts w:ascii="Arial" w:eastAsia="新宋体" w:hAnsi="Arial"/>
      <w:noProof/>
      <w:color w:val="262626"/>
    </w:rPr>
  </w:style>
  <w:style w:type="paragraph" w:styleId="afe">
    <w:name w:val="Body Text Indent"/>
    <w:basedOn w:val="a3"/>
    <w:link w:val="aff"/>
    <w:rsid w:val="002500E9"/>
    <w:pPr>
      <w:spacing w:after="120"/>
      <w:ind w:leftChars="200" w:left="420"/>
    </w:pPr>
    <w:rPr>
      <w:rFonts w:ascii="Arial" w:eastAsia="宋体" w:hAnsi="Arial"/>
      <w:lang w:val="x-none" w:eastAsia="x-none"/>
    </w:rPr>
  </w:style>
  <w:style w:type="paragraph" w:styleId="3">
    <w:name w:val="List Number 3"/>
    <w:basedOn w:val="a3"/>
    <w:rsid w:val="002500E9"/>
    <w:pPr>
      <w:numPr>
        <w:numId w:val="6"/>
      </w:numPr>
    </w:pPr>
    <w:rPr>
      <w:color w:val="595959"/>
    </w:rPr>
  </w:style>
  <w:style w:type="paragraph" w:styleId="24">
    <w:name w:val="List 2"/>
    <w:basedOn w:val="a3"/>
    <w:qFormat/>
    <w:rsid w:val="002500E9"/>
    <w:pPr>
      <w:ind w:leftChars="200" w:left="100" w:hangingChars="200" w:hanging="200"/>
    </w:pPr>
    <w:rPr>
      <w:color w:val="595959"/>
    </w:rPr>
  </w:style>
  <w:style w:type="paragraph" w:styleId="aff0">
    <w:name w:val="List Continue"/>
    <w:basedOn w:val="a3"/>
    <w:rsid w:val="002500E9"/>
    <w:pPr>
      <w:spacing w:after="120"/>
      <w:ind w:leftChars="200" w:left="420"/>
    </w:pPr>
    <w:rPr>
      <w:color w:val="595959"/>
    </w:rPr>
  </w:style>
  <w:style w:type="paragraph" w:styleId="aff1">
    <w:name w:val="Block Text"/>
    <w:basedOn w:val="a3"/>
    <w:qFormat/>
    <w:rsid w:val="002500E9"/>
    <w:pPr>
      <w:spacing w:after="120"/>
      <w:ind w:leftChars="700" w:left="1440" w:rightChars="700" w:right="1440"/>
    </w:pPr>
    <w:rPr>
      <w:color w:val="595959"/>
    </w:rPr>
  </w:style>
  <w:style w:type="paragraph" w:styleId="2">
    <w:name w:val="List Bullet 2"/>
    <w:basedOn w:val="a3"/>
    <w:autoRedefine/>
    <w:qFormat/>
    <w:rsid w:val="002500E9"/>
    <w:pPr>
      <w:numPr>
        <w:numId w:val="7"/>
      </w:numPr>
    </w:pPr>
    <w:rPr>
      <w:color w:val="595959"/>
    </w:rPr>
  </w:style>
  <w:style w:type="paragraph" w:styleId="HTML">
    <w:name w:val="HTML Address"/>
    <w:basedOn w:val="a3"/>
    <w:link w:val="HTML0"/>
    <w:qFormat/>
    <w:rsid w:val="002500E9"/>
    <w:rPr>
      <w:rFonts w:ascii="Arial" w:eastAsia="宋体" w:hAnsi="Arial"/>
      <w:i/>
      <w:iCs/>
      <w:lang w:val="x-none" w:eastAsia="x-none"/>
    </w:rPr>
  </w:style>
  <w:style w:type="paragraph" w:styleId="44">
    <w:name w:val="index 4"/>
    <w:basedOn w:val="a3"/>
    <w:next w:val="a3"/>
    <w:autoRedefine/>
    <w:rsid w:val="002500E9"/>
    <w:pPr>
      <w:ind w:left="1260"/>
    </w:pPr>
    <w:rPr>
      <w:color w:val="595959"/>
    </w:rPr>
  </w:style>
  <w:style w:type="paragraph" w:styleId="TOC5">
    <w:name w:val="toc 5"/>
    <w:basedOn w:val="a3"/>
    <w:next w:val="a3"/>
    <w:autoRedefine/>
    <w:uiPriority w:val="39"/>
    <w:qFormat/>
    <w:rsid w:val="002500E9"/>
    <w:pPr>
      <w:ind w:left="1680"/>
    </w:pPr>
    <w:rPr>
      <w:color w:val="595959"/>
      <w:sz w:val="24"/>
    </w:rPr>
  </w:style>
  <w:style w:type="paragraph" w:styleId="TOC3">
    <w:name w:val="toc 3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450" w:left="450"/>
    </w:pPr>
    <w:rPr>
      <w:rFonts w:ascii="Arial" w:eastAsia="新宋体" w:hAnsi="Arial"/>
      <w:sz w:val="20"/>
      <w:szCs w:val="20"/>
    </w:rPr>
  </w:style>
  <w:style w:type="paragraph" w:styleId="aff2">
    <w:name w:val="Plain Text"/>
    <w:basedOn w:val="a3"/>
    <w:link w:val="aff3"/>
    <w:uiPriority w:val="99"/>
    <w:qFormat/>
    <w:rsid w:val="002500E9"/>
    <w:rPr>
      <w:rFonts w:ascii="宋体" w:eastAsia="宋体" w:hAnsi="Courier New"/>
      <w:lang w:val="x-none" w:eastAsia="x-none"/>
    </w:rPr>
  </w:style>
  <w:style w:type="paragraph" w:styleId="50">
    <w:name w:val="List Bullet 5"/>
    <w:basedOn w:val="a3"/>
    <w:autoRedefine/>
    <w:qFormat/>
    <w:rsid w:val="002500E9"/>
    <w:pPr>
      <w:numPr>
        <w:numId w:val="8"/>
      </w:numPr>
    </w:pPr>
    <w:rPr>
      <w:color w:val="595959"/>
    </w:rPr>
  </w:style>
  <w:style w:type="paragraph" w:styleId="4">
    <w:name w:val="List Number 4"/>
    <w:basedOn w:val="a3"/>
    <w:qFormat/>
    <w:rsid w:val="002500E9"/>
    <w:pPr>
      <w:numPr>
        <w:numId w:val="9"/>
      </w:numPr>
    </w:pPr>
    <w:rPr>
      <w:color w:val="595959"/>
    </w:rPr>
  </w:style>
  <w:style w:type="paragraph" w:styleId="TOC8">
    <w:name w:val="toc 8"/>
    <w:basedOn w:val="a3"/>
    <w:next w:val="a3"/>
    <w:autoRedefine/>
    <w:uiPriority w:val="39"/>
    <w:rsid w:val="002500E9"/>
    <w:pPr>
      <w:ind w:left="2940"/>
    </w:pPr>
    <w:rPr>
      <w:color w:val="595959"/>
      <w:sz w:val="24"/>
    </w:rPr>
  </w:style>
  <w:style w:type="paragraph" w:styleId="37">
    <w:name w:val="index 3"/>
    <w:basedOn w:val="a3"/>
    <w:next w:val="a3"/>
    <w:autoRedefine/>
    <w:qFormat/>
    <w:rsid w:val="002500E9"/>
    <w:pPr>
      <w:ind w:leftChars="400" w:left="400"/>
    </w:pPr>
    <w:rPr>
      <w:color w:val="595959"/>
      <w:sz w:val="24"/>
    </w:rPr>
  </w:style>
  <w:style w:type="paragraph" w:styleId="aff4">
    <w:name w:val="Date"/>
    <w:basedOn w:val="a3"/>
    <w:next w:val="a3"/>
    <w:link w:val="aff5"/>
    <w:rsid w:val="002500E9"/>
    <w:pPr>
      <w:ind w:leftChars="2500" w:left="100"/>
    </w:pPr>
    <w:rPr>
      <w:rFonts w:ascii="Arial" w:eastAsia="宋体" w:hAnsi="Arial"/>
      <w:lang w:val="x-none" w:eastAsia="x-none"/>
    </w:rPr>
  </w:style>
  <w:style w:type="paragraph" w:styleId="25">
    <w:name w:val="Body Text Indent 2"/>
    <w:basedOn w:val="a3"/>
    <w:link w:val="26"/>
    <w:qFormat/>
    <w:rsid w:val="002500E9"/>
    <w:pPr>
      <w:spacing w:after="120" w:line="480" w:lineRule="auto"/>
      <w:ind w:leftChars="200" w:left="420"/>
    </w:pPr>
    <w:rPr>
      <w:rFonts w:ascii="Arial" w:eastAsia="宋体" w:hAnsi="Arial"/>
      <w:lang w:val="x-none" w:eastAsia="x-none"/>
    </w:rPr>
  </w:style>
  <w:style w:type="paragraph" w:styleId="aff6">
    <w:name w:val="endnote text"/>
    <w:basedOn w:val="a3"/>
    <w:link w:val="aff7"/>
    <w:rsid w:val="002500E9"/>
    <w:rPr>
      <w:rFonts w:ascii="Arial" w:eastAsia="宋体" w:hAnsi="Arial"/>
      <w:lang w:val="x-none" w:eastAsia="x-none"/>
    </w:rPr>
  </w:style>
  <w:style w:type="paragraph" w:styleId="54">
    <w:name w:val="List Continue 5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styleId="aff8">
    <w:name w:val="Balloon Text"/>
    <w:basedOn w:val="a3"/>
    <w:link w:val="aff9"/>
    <w:qFormat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affa">
    <w:name w:val="footer"/>
    <w:basedOn w:val="HeadingLeft"/>
    <w:link w:val="affb"/>
    <w:autoRedefine/>
    <w:qFormat/>
    <w:rsid w:val="002500E9"/>
    <w:pPr>
      <w:tabs>
        <w:tab w:val="left" w:pos="8647"/>
      </w:tabs>
      <w:topLinePunct w:val="0"/>
      <w:adjustRightInd/>
      <w:snapToGrid/>
      <w:spacing w:line="20" w:lineRule="atLeast"/>
      <w:jc w:val="center"/>
    </w:pPr>
    <w:rPr>
      <w:rFonts w:ascii="Arial" w:eastAsia="Microsoft YaHei UI" w:hAnsi="Arial" w:cs="Times New Roman"/>
      <w:bCs/>
      <w:color w:val="262626"/>
      <w:kern w:val="0"/>
      <w:sz w:val="21"/>
      <w:szCs w:val="2"/>
      <w:lang w:val="x-none" w:eastAsia="x-none"/>
    </w:rPr>
  </w:style>
  <w:style w:type="paragraph" w:customStyle="1" w:styleId="HeadingLeft">
    <w:name w:val="Heading Left"/>
    <w:basedOn w:val="a3"/>
    <w:rsid w:val="002500E9"/>
    <w:pPr>
      <w:spacing w:before="0" w:after="0"/>
    </w:pPr>
    <w:rPr>
      <w:color w:val="595959"/>
      <w:sz w:val="20"/>
      <w:szCs w:val="20"/>
    </w:rPr>
  </w:style>
  <w:style w:type="paragraph" w:styleId="affc">
    <w:name w:val="envelope return"/>
    <w:basedOn w:val="a3"/>
    <w:rsid w:val="002500E9"/>
    <w:rPr>
      <w:color w:val="595959"/>
    </w:rPr>
  </w:style>
  <w:style w:type="paragraph" w:styleId="affd">
    <w:name w:val="header"/>
    <w:basedOn w:val="a3"/>
    <w:link w:val="affe"/>
    <w:autoRedefine/>
    <w:qFormat/>
    <w:rsid w:val="002500E9"/>
    <w:pPr>
      <w:tabs>
        <w:tab w:val="left" w:pos="6663"/>
      </w:tabs>
      <w:topLinePunct w:val="0"/>
      <w:snapToGrid/>
      <w:spacing w:before="0" w:after="0" w:line="240" w:lineRule="auto"/>
      <w:jc w:val="both"/>
    </w:pPr>
    <w:rPr>
      <w:rFonts w:ascii="Arial" w:eastAsia="Microsoft YaHei UI" w:hAnsi="Arial" w:cs="Times New Roman"/>
      <w:color w:val="262626"/>
      <w:kern w:val="0"/>
      <w:szCs w:val="2"/>
      <w:lang w:val="x-none" w:eastAsia="x-none"/>
    </w:rPr>
  </w:style>
  <w:style w:type="paragraph" w:styleId="afff">
    <w:name w:val="Signature"/>
    <w:basedOn w:val="a3"/>
    <w:link w:val="afff0"/>
    <w:qFormat/>
    <w:rsid w:val="002500E9"/>
    <w:pPr>
      <w:ind w:leftChars="2100" w:left="100"/>
    </w:pPr>
    <w:rPr>
      <w:rFonts w:ascii="Arial" w:eastAsia="宋体" w:hAnsi="Arial"/>
      <w:lang w:val="x-none" w:eastAsia="x-none"/>
    </w:rPr>
  </w:style>
  <w:style w:type="paragraph" w:styleId="TOC1">
    <w:name w:val="toc 1"/>
    <w:basedOn w:val="a3"/>
    <w:next w:val="a3"/>
    <w:link w:val="TOC10"/>
    <w:autoRedefine/>
    <w:uiPriority w:val="39"/>
    <w:qFormat/>
    <w:rsid w:val="002500E9"/>
    <w:pPr>
      <w:tabs>
        <w:tab w:val="right" w:leader="dot" w:pos="9407"/>
      </w:tabs>
      <w:topLinePunct w:val="0"/>
      <w:adjustRightInd/>
      <w:snapToGrid/>
      <w:spacing w:before="0" w:after="0"/>
      <w:jc w:val="both"/>
    </w:pPr>
    <w:rPr>
      <w:rFonts w:ascii="Arial" w:eastAsia="黑体" w:hAnsi="Arial" w:cs="Book Antiqua"/>
      <w:noProof/>
      <w:sz w:val="28"/>
      <w:szCs w:val="24"/>
      <w:lang w:eastAsia="en-US"/>
    </w:rPr>
  </w:style>
  <w:style w:type="paragraph" w:styleId="45">
    <w:name w:val="List Continue 4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styleId="TOC4">
    <w:name w:val="toc 4"/>
    <w:basedOn w:val="a3"/>
    <w:next w:val="a3"/>
    <w:autoRedefine/>
    <w:uiPriority w:val="39"/>
    <w:qFormat/>
    <w:rsid w:val="002500E9"/>
    <w:pPr>
      <w:tabs>
        <w:tab w:val="center" w:pos="10080"/>
      </w:tabs>
      <w:kinsoku w:val="0"/>
      <w:overflowPunct w:val="0"/>
      <w:autoSpaceDE w:val="0"/>
      <w:autoSpaceDN w:val="0"/>
      <w:ind w:left="2540"/>
      <w:jc w:val="right"/>
    </w:pPr>
    <w:rPr>
      <w:color w:val="595959"/>
      <w:sz w:val="20"/>
      <w:szCs w:val="20"/>
    </w:rPr>
  </w:style>
  <w:style w:type="paragraph" w:styleId="afff1">
    <w:name w:val="index heading"/>
    <w:basedOn w:val="a3"/>
    <w:next w:val="11"/>
    <w:qFormat/>
    <w:rsid w:val="002500E9"/>
    <w:rPr>
      <w:b/>
      <w:bCs/>
      <w:color w:val="595959"/>
    </w:rPr>
  </w:style>
  <w:style w:type="paragraph" w:styleId="11">
    <w:name w:val="index 1"/>
    <w:basedOn w:val="a3"/>
    <w:next w:val="a3"/>
    <w:autoRedefine/>
    <w:rsid w:val="002500E9"/>
    <w:rPr>
      <w:color w:val="595959"/>
      <w:sz w:val="24"/>
    </w:rPr>
  </w:style>
  <w:style w:type="paragraph" w:styleId="afff2">
    <w:name w:val="Subtitle"/>
    <w:basedOn w:val="a3"/>
    <w:link w:val="afff3"/>
    <w:qFormat/>
    <w:rsid w:val="002500E9"/>
    <w:pPr>
      <w:spacing w:after="60" w:line="312" w:lineRule="atLeast"/>
      <w:jc w:val="center"/>
      <w:outlineLvl w:val="1"/>
    </w:pPr>
    <w:rPr>
      <w:rFonts w:ascii="Arial" w:eastAsia="宋体" w:hAnsi="Arial"/>
      <w:b/>
      <w:bCs/>
      <w:kern w:val="28"/>
      <w:sz w:val="32"/>
      <w:szCs w:val="32"/>
      <w:lang w:val="x-none" w:eastAsia="x-none"/>
    </w:rPr>
  </w:style>
  <w:style w:type="paragraph" w:styleId="5">
    <w:name w:val="List Number 5"/>
    <w:basedOn w:val="a3"/>
    <w:qFormat/>
    <w:rsid w:val="002500E9"/>
    <w:pPr>
      <w:numPr>
        <w:numId w:val="10"/>
      </w:numPr>
    </w:pPr>
    <w:rPr>
      <w:color w:val="595959"/>
    </w:rPr>
  </w:style>
  <w:style w:type="paragraph" w:styleId="afff4">
    <w:name w:val="List"/>
    <w:basedOn w:val="a3"/>
    <w:qFormat/>
    <w:rsid w:val="002500E9"/>
    <w:pPr>
      <w:ind w:left="200" w:hangingChars="200" w:hanging="200"/>
    </w:pPr>
    <w:rPr>
      <w:color w:val="595959"/>
    </w:rPr>
  </w:style>
  <w:style w:type="paragraph" w:styleId="afff5">
    <w:name w:val="footnote text"/>
    <w:basedOn w:val="a3"/>
    <w:link w:val="afff6"/>
    <w:rsid w:val="002500E9"/>
    <w:rPr>
      <w:rFonts w:ascii="Arial" w:eastAsia="宋体" w:hAnsi="Arial"/>
      <w:sz w:val="18"/>
      <w:szCs w:val="18"/>
      <w:lang w:val="x-none" w:eastAsia="x-none"/>
    </w:rPr>
  </w:style>
  <w:style w:type="paragraph" w:styleId="TOC6">
    <w:name w:val="toc 6"/>
    <w:basedOn w:val="a3"/>
    <w:next w:val="a3"/>
    <w:autoRedefine/>
    <w:uiPriority w:val="39"/>
    <w:rsid w:val="002500E9"/>
    <w:pPr>
      <w:ind w:left="2100"/>
    </w:pPr>
    <w:rPr>
      <w:color w:val="595959"/>
      <w:sz w:val="24"/>
    </w:rPr>
  </w:style>
  <w:style w:type="paragraph" w:styleId="55">
    <w:name w:val="List 5"/>
    <w:basedOn w:val="a3"/>
    <w:rsid w:val="002500E9"/>
    <w:pPr>
      <w:ind w:leftChars="800" w:left="100" w:hangingChars="200" w:hanging="200"/>
    </w:pPr>
    <w:rPr>
      <w:color w:val="595959"/>
    </w:rPr>
  </w:style>
  <w:style w:type="paragraph" w:styleId="38">
    <w:name w:val="Body Text Indent 3"/>
    <w:basedOn w:val="a3"/>
    <w:link w:val="39"/>
    <w:rsid w:val="002500E9"/>
    <w:pPr>
      <w:spacing w:after="120"/>
      <w:ind w:leftChars="200" w:left="420"/>
    </w:pPr>
    <w:rPr>
      <w:rFonts w:ascii="Arial" w:eastAsia="宋体" w:hAnsi="Arial"/>
      <w:sz w:val="16"/>
      <w:szCs w:val="16"/>
      <w:lang w:val="x-none" w:eastAsia="x-none"/>
    </w:rPr>
  </w:style>
  <w:style w:type="paragraph" w:styleId="71">
    <w:name w:val="index 7"/>
    <w:basedOn w:val="a3"/>
    <w:next w:val="a3"/>
    <w:autoRedefine/>
    <w:rsid w:val="002500E9"/>
    <w:pPr>
      <w:ind w:left="1470" w:hanging="210"/>
    </w:pPr>
    <w:rPr>
      <w:color w:val="595959"/>
      <w:sz w:val="20"/>
      <w:szCs w:val="20"/>
    </w:rPr>
  </w:style>
  <w:style w:type="paragraph" w:styleId="91">
    <w:name w:val="index 9"/>
    <w:basedOn w:val="a3"/>
    <w:next w:val="a3"/>
    <w:autoRedefine/>
    <w:qFormat/>
    <w:rsid w:val="002500E9"/>
    <w:pPr>
      <w:ind w:left="1890" w:hanging="210"/>
    </w:pPr>
    <w:rPr>
      <w:color w:val="595959"/>
      <w:sz w:val="20"/>
      <w:szCs w:val="20"/>
    </w:rPr>
  </w:style>
  <w:style w:type="paragraph" w:styleId="afff7">
    <w:name w:val="table of figures"/>
    <w:basedOn w:val="a3"/>
    <w:next w:val="a3"/>
    <w:autoRedefine/>
    <w:uiPriority w:val="99"/>
    <w:rsid w:val="002500E9"/>
    <w:pPr>
      <w:spacing w:afterLines="50"/>
      <w:ind w:leftChars="300" w:left="300"/>
    </w:pPr>
    <w:rPr>
      <w:rFonts w:ascii="Arial" w:eastAsia="新宋体" w:hAnsi="Arial"/>
      <w:sz w:val="20"/>
      <w:szCs w:val="20"/>
    </w:rPr>
  </w:style>
  <w:style w:type="paragraph" w:styleId="TOC2">
    <w:name w:val="toc 2"/>
    <w:basedOn w:val="a3"/>
    <w:next w:val="a3"/>
    <w:autoRedefine/>
    <w:uiPriority w:val="39"/>
    <w:qFormat/>
    <w:rsid w:val="002500E9"/>
    <w:pPr>
      <w:topLinePunct w:val="0"/>
      <w:adjustRightInd/>
      <w:snapToGrid/>
      <w:spacing w:before="0" w:after="0"/>
      <w:ind w:leftChars="300" w:left="300"/>
      <w:jc w:val="both"/>
    </w:pPr>
    <w:rPr>
      <w:rFonts w:ascii="Arial" w:eastAsia="新宋体" w:hAnsi="Arial"/>
      <w:sz w:val="20"/>
      <w:szCs w:val="20"/>
    </w:rPr>
  </w:style>
  <w:style w:type="paragraph" w:styleId="TOC9">
    <w:name w:val="toc 9"/>
    <w:basedOn w:val="a3"/>
    <w:next w:val="a3"/>
    <w:autoRedefine/>
    <w:uiPriority w:val="39"/>
    <w:qFormat/>
    <w:rsid w:val="002500E9"/>
    <w:pPr>
      <w:ind w:left="3360"/>
    </w:pPr>
    <w:rPr>
      <w:color w:val="595959"/>
      <w:sz w:val="24"/>
    </w:rPr>
  </w:style>
  <w:style w:type="paragraph" w:styleId="27">
    <w:name w:val="Body Text 2"/>
    <w:basedOn w:val="a3"/>
    <w:link w:val="28"/>
    <w:rsid w:val="002500E9"/>
    <w:pPr>
      <w:spacing w:after="120" w:line="480" w:lineRule="auto"/>
    </w:pPr>
    <w:rPr>
      <w:rFonts w:ascii="Arial" w:eastAsia="宋体" w:hAnsi="Arial"/>
      <w:lang w:val="x-none" w:eastAsia="x-none"/>
    </w:rPr>
  </w:style>
  <w:style w:type="paragraph" w:styleId="46">
    <w:name w:val="List 4"/>
    <w:basedOn w:val="a3"/>
    <w:qFormat/>
    <w:rsid w:val="002500E9"/>
    <w:pPr>
      <w:ind w:leftChars="600" w:left="100" w:hangingChars="200" w:hanging="200"/>
    </w:pPr>
    <w:rPr>
      <w:color w:val="595959"/>
    </w:rPr>
  </w:style>
  <w:style w:type="paragraph" w:styleId="29">
    <w:name w:val="List Continue 2"/>
    <w:basedOn w:val="a3"/>
    <w:rsid w:val="002500E9"/>
    <w:pPr>
      <w:spacing w:after="120"/>
      <w:ind w:leftChars="400" w:left="840"/>
    </w:pPr>
    <w:rPr>
      <w:color w:val="595959"/>
    </w:rPr>
  </w:style>
  <w:style w:type="paragraph" w:styleId="afff8">
    <w:name w:val="Message Header"/>
    <w:basedOn w:val="a3"/>
    <w:link w:val="afff9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宋体" w:hAnsi="Arial"/>
      <w:lang w:val="x-none" w:eastAsia="x-none"/>
    </w:rPr>
  </w:style>
  <w:style w:type="paragraph" w:styleId="HTML1">
    <w:name w:val="HTML Preformatted"/>
    <w:basedOn w:val="a3"/>
    <w:link w:val="HTML2"/>
    <w:rsid w:val="002500E9"/>
    <w:rPr>
      <w:rFonts w:ascii="Courier New" w:eastAsia="宋体" w:hAnsi="Courier New"/>
      <w:sz w:val="20"/>
      <w:szCs w:val="20"/>
      <w:lang w:val="x-none" w:eastAsia="x-none"/>
    </w:rPr>
  </w:style>
  <w:style w:type="paragraph" w:styleId="afffa">
    <w:name w:val="Normal (Web)"/>
    <w:basedOn w:val="a3"/>
    <w:uiPriority w:val="99"/>
    <w:rsid w:val="002500E9"/>
    <w:rPr>
      <w:color w:val="595959"/>
    </w:rPr>
  </w:style>
  <w:style w:type="paragraph" w:styleId="3a">
    <w:name w:val="List Continue 3"/>
    <w:basedOn w:val="a3"/>
    <w:rsid w:val="002500E9"/>
    <w:pPr>
      <w:spacing w:after="120"/>
      <w:ind w:leftChars="600" w:left="1260"/>
    </w:pPr>
    <w:rPr>
      <w:color w:val="595959"/>
    </w:rPr>
  </w:style>
  <w:style w:type="paragraph" w:styleId="2a">
    <w:name w:val="index 2"/>
    <w:basedOn w:val="a3"/>
    <w:next w:val="a3"/>
    <w:autoRedefine/>
    <w:qFormat/>
    <w:rsid w:val="002500E9"/>
    <w:pPr>
      <w:ind w:leftChars="200" w:left="200"/>
    </w:pPr>
    <w:rPr>
      <w:color w:val="595959"/>
      <w:sz w:val="24"/>
    </w:rPr>
  </w:style>
  <w:style w:type="paragraph" w:styleId="afffb">
    <w:name w:val="Title"/>
    <w:basedOn w:val="a3"/>
    <w:link w:val="afffc"/>
    <w:qFormat/>
    <w:rsid w:val="002500E9"/>
    <w:pPr>
      <w:spacing w:after="60"/>
      <w:jc w:val="center"/>
      <w:outlineLvl w:val="0"/>
    </w:pPr>
    <w:rPr>
      <w:rFonts w:ascii="Arial" w:eastAsia="宋体" w:hAnsi="Arial"/>
      <w:b/>
      <w:bCs/>
      <w:sz w:val="32"/>
      <w:szCs w:val="32"/>
    </w:rPr>
  </w:style>
  <w:style w:type="paragraph" w:styleId="afffd">
    <w:name w:val="annotation subject"/>
    <w:basedOn w:val="af6"/>
    <w:next w:val="af6"/>
    <w:link w:val="afffe"/>
    <w:qFormat/>
    <w:rsid w:val="002500E9"/>
    <w:rPr>
      <w:b/>
      <w:bCs/>
    </w:rPr>
  </w:style>
  <w:style w:type="paragraph" w:styleId="affff">
    <w:name w:val="Body Text First Indent"/>
    <w:aliases w:val="标题6"/>
    <w:basedOn w:val="afc"/>
    <w:link w:val="affff0"/>
    <w:rsid w:val="002500E9"/>
    <w:pPr>
      <w:ind w:firstLineChars="100" w:firstLine="100"/>
    </w:pPr>
    <w:rPr>
      <w:rFonts w:eastAsia="宋体" w:cs="Times New Roman"/>
      <w:noProof w:val="0"/>
      <w:color w:val="auto"/>
      <w:lang w:val="x-none" w:eastAsia="x-none"/>
    </w:rPr>
  </w:style>
  <w:style w:type="paragraph" w:styleId="2b">
    <w:name w:val="Body Text First Indent 2"/>
    <w:basedOn w:val="afe"/>
    <w:link w:val="2c"/>
    <w:qFormat/>
    <w:rsid w:val="002500E9"/>
    <w:pPr>
      <w:ind w:firstLineChars="200" w:firstLine="420"/>
    </w:pPr>
    <w:rPr>
      <w:rFonts w:ascii="Times New Roman" w:hAnsi="Times New Roman"/>
      <w:kern w:val="0"/>
      <w:sz w:val="20"/>
      <w:szCs w:val="20"/>
      <w:lang w:val="en-US" w:eastAsia="zh-CN"/>
    </w:rPr>
  </w:style>
  <w:style w:type="table" w:styleId="affff1">
    <w:name w:val="Table Grid"/>
    <w:basedOn w:val="a5"/>
    <w:qFormat/>
    <w:rsid w:val="002500E9"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2">
    <w:name w:val="Table Theme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Elegant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Classic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Simple 1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Simple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List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4">
    <w:name w:val="Table Contemporary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8">
    <w:name w:val="Table Columns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Grid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4">
    <w:name w:val="Table Grid 2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5"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qFormat/>
    <w:rsid w:val="002500E9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Professional"/>
    <w:basedOn w:val="a5"/>
    <w:uiPriority w:val="99"/>
    <w:unhideWhenUsed/>
    <w:rsid w:val="002500E9"/>
    <w:pPr>
      <w:widowControl w:val="0"/>
      <w:jc w:val="both"/>
    </w:pPr>
    <w:rPr>
      <w:kern w:val="2"/>
      <w:sz w:val="21"/>
      <w:szCs w:val="21"/>
    </w:rPr>
    <w:tblPr>
      <w:tblBorders>
        <w:top w:val="single" w:sz="2" w:space="0" w:color="7F7F7F" w:themeColor="text1" w:themeTint="80"/>
        <w:left w:val="single" w:sz="2" w:space="0" w:color="7F7F7F" w:themeColor="text1" w:themeTint="80"/>
        <w:bottom w:val="single" w:sz="2" w:space="0" w:color="7F7F7F" w:themeColor="text1" w:themeTint="80"/>
        <w:right w:val="single" w:sz="2" w:space="0" w:color="7F7F7F" w:themeColor="text1" w:themeTint="80"/>
        <w:insideH w:val="single" w:sz="2" w:space="0" w:color="7F7F7F" w:themeColor="text1" w:themeTint="80"/>
        <w:insideV w:val="single" w:sz="2" w:space="0" w:color="7F7F7F" w:themeColor="text1" w:themeTint="8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clear" w:color="auto" w:fill="A8D08D"/>
      </w:tcPr>
    </w:tblStylePr>
  </w:style>
  <w:style w:type="character" w:styleId="affff6">
    <w:name w:val="Strong"/>
    <w:qFormat/>
    <w:rsid w:val="002500E9"/>
    <w:rPr>
      <w:b/>
      <w:bCs/>
    </w:rPr>
  </w:style>
  <w:style w:type="character" w:styleId="affff7">
    <w:name w:val="endnote reference"/>
    <w:rsid w:val="002500E9"/>
    <w:rPr>
      <w:vertAlign w:val="superscript"/>
    </w:rPr>
  </w:style>
  <w:style w:type="character" w:styleId="affff8">
    <w:name w:val="page number"/>
    <w:qFormat/>
    <w:rsid w:val="002500E9"/>
  </w:style>
  <w:style w:type="character" w:styleId="affff9">
    <w:name w:val="FollowedHyperlink"/>
    <w:qFormat/>
    <w:rsid w:val="002500E9"/>
    <w:rPr>
      <w:color w:val="954F72"/>
      <w:u w:val="single"/>
    </w:rPr>
  </w:style>
  <w:style w:type="character" w:styleId="affffa">
    <w:name w:val="Emphasis"/>
    <w:qFormat/>
    <w:rsid w:val="002500E9"/>
    <w:rPr>
      <w:i/>
      <w:iCs/>
    </w:rPr>
  </w:style>
  <w:style w:type="character" w:styleId="affffb">
    <w:name w:val="line number"/>
    <w:qFormat/>
    <w:rsid w:val="002500E9"/>
  </w:style>
  <w:style w:type="character" w:styleId="HTML3">
    <w:name w:val="HTML Definition"/>
    <w:qFormat/>
    <w:rsid w:val="002500E9"/>
    <w:rPr>
      <w:i/>
      <w:iCs/>
    </w:rPr>
  </w:style>
  <w:style w:type="character" w:styleId="HTML4">
    <w:name w:val="HTML Typewriter"/>
    <w:qFormat/>
    <w:rsid w:val="002500E9"/>
    <w:rPr>
      <w:rFonts w:ascii="Courier New" w:hAnsi="Courier New" w:cs="Courier New"/>
      <w:sz w:val="20"/>
      <w:szCs w:val="20"/>
    </w:rPr>
  </w:style>
  <w:style w:type="character" w:styleId="HTML5">
    <w:name w:val="HTML Acronym"/>
    <w:rsid w:val="002500E9"/>
  </w:style>
  <w:style w:type="character" w:styleId="HTML6">
    <w:name w:val="HTML Variable"/>
    <w:qFormat/>
    <w:rsid w:val="002500E9"/>
    <w:rPr>
      <w:i/>
      <w:iCs/>
    </w:rPr>
  </w:style>
  <w:style w:type="character" w:styleId="affffc">
    <w:name w:val="Hyperlink"/>
    <w:uiPriority w:val="99"/>
    <w:rsid w:val="002500E9"/>
    <w:rPr>
      <w:color w:val="0000FF"/>
      <w:u w:val="none"/>
    </w:rPr>
  </w:style>
  <w:style w:type="character" w:styleId="HTML7">
    <w:name w:val="HTML Code"/>
    <w:qFormat/>
    <w:rsid w:val="002500E9"/>
    <w:rPr>
      <w:rFonts w:ascii="Courier New" w:hAnsi="Courier New" w:cs="Courier New"/>
      <w:sz w:val="20"/>
      <w:szCs w:val="20"/>
    </w:rPr>
  </w:style>
  <w:style w:type="character" w:styleId="affffd">
    <w:name w:val="annotation reference"/>
    <w:rsid w:val="002500E9"/>
    <w:rPr>
      <w:sz w:val="21"/>
      <w:szCs w:val="21"/>
    </w:rPr>
  </w:style>
  <w:style w:type="character" w:styleId="HTML8">
    <w:name w:val="HTML Cite"/>
    <w:qFormat/>
    <w:rsid w:val="002500E9"/>
    <w:rPr>
      <w:i/>
      <w:iCs/>
    </w:rPr>
  </w:style>
  <w:style w:type="character" w:styleId="affffe">
    <w:name w:val="footnote reference"/>
    <w:qFormat/>
    <w:rsid w:val="002500E9"/>
    <w:rPr>
      <w:vertAlign w:val="superscript"/>
    </w:rPr>
  </w:style>
  <w:style w:type="character" w:styleId="HTML9">
    <w:name w:val="HTML Keyboard"/>
    <w:qFormat/>
    <w:rsid w:val="002500E9"/>
    <w:rPr>
      <w:rFonts w:ascii="Courier New" w:hAnsi="Courier New" w:cs="Courier New"/>
      <w:sz w:val="20"/>
      <w:szCs w:val="20"/>
    </w:rPr>
  </w:style>
  <w:style w:type="character" w:styleId="HTMLa">
    <w:name w:val="HTML Sample"/>
    <w:qFormat/>
    <w:rsid w:val="002500E9"/>
    <w:rPr>
      <w:rFonts w:ascii="Courier New" w:hAnsi="Courier New" w:cs="Courier New"/>
    </w:rPr>
  </w:style>
  <w:style w:type="character" w:customStyle="1" w:styleId="1Char">
    <w:name w:val="标题 1 Char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paragraph" w:customStyle="1" w:styleId="BlockLabel">
    <w:name w:val="Block Label"/>
    <w:basedOn w:val="a3"/>
    <w:next w:val="a3"/>
    <w:autoRedefine/>
    <w:qFormat/>
    <w:rsid w:val="002500E9"/>
    <w:pPr>
      <w:keepNext/>
      <w:keepLines/>
      <w:numPr>
        <w:ilvl w:val="3"/>
        <w:numId w:val="1"/>
      </w:numPr>
      <w:spacing w:before="600"/>
      <w:outlineLvl w:val="3"/>
    </w:pPr>
    <w:rPr>
      <w:rFonts w:ascii="Arial" w:eastAsia="黑体" w:hAnsi="Arial" w:cs="Book Antiqua"/>
      <w:bCs/>
      <w:kern w:val="0"/>
      <w:sz w:val="26"/>
      <w:szCs w:val="26"/>
    </w:rPr>
  </w:style>
  <w:style w:type="paragraph" w:customStyle="1" w:styleId="Step">
    <w:name w:val="Step"/>
    <w:basedOn w:val="a3"/>
    <w:autoRedefine/>
    <w:qFormat/>
    <w:rsid w:val="002500E9"/>
    <w:pPr>
      <w:numPr>
        <w:ilvl w:val="5"/>
        <w:numId w:val="1"/>
      </w:numPr>
      <w:outlineLvl w:val="5"/>
    </w:pPr>
    <w:rPr>
      <w:rFonts w:ascii="Arial" w:eastAsia="新宋体" w:hAnsi="Arial"/>
      <w:snapToGrid w:val="0"/>
      <w:kern w:val="0"/>
    </w:rPr>
  </w:style>
  <w:style w:type="paragraph" w:customStyle="1" w:styleId="ItemStep">
    <w:name w:val="Item Step"/>
    <w:basedOn w:val="a3"/>
    <w:autoRedefine/>
    <w:rsid w:val="002500E9"/>
    <w:pPr>
      <w:numPr>
        <w:ilvl w:val="6"/>
        <w:numId w:val="1"/>
      </w:numPr>
      <w:jc w:val="both"/>
      <w:outlineLvl w:val="6"/>
    </w:pPr>
    <w:rPr>
      <w:rFonts w:ascii="Arial" w:eastAsia="新宋体" w:hAnsi="Arial"/>
    </w:rPr>
  </w:style>
  <w:style w:type="paragraph" w:customStyle="1" w:styleId="FigureDescription">
    <w:name w:val="Figure Description"/>
    <w:next w:val="Figure"/>
    <w:qFormat/>
    <w:rsid w:val="002500E9"/>
    <w:pPr>
      <w:keepNext/>
      <w:numPr>
        <w:ilvl w:val="7"/>
        <w:numId w:val="1"/>
      </w:numPr>
      <w:adjustRightInd w:val="0"/>
      <w:snapToGrid w:val="0"/>
      <w:spacing w:before="320" w:after="80" w:line="240" w:lineRule="atLeast"/>
      <w:jc w:val="center"/>
    </w:pPr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Figure">
    <w:name w:val="Figure"/>
    <w:basedOn w:val="a3"/>
    <w:next w:val="a3"/>
    <w:rsid w:val="002500E9"/>
    <w:pPr>
      <w:jc w:val="center"/>
    </w:pPr>
    <w:rPr>
      <w:color w:val="595959"/>
    </w:rPr>
  </w:style>
  <w:style w:type="paragraph" w:customStyle="1" w:styleId="TableDescription">
    <w:name w:val="Table Description"/>
    <w:basedOn w:val="a3"/>
    <w:next w:val="a3"/>
    <w:link w:val="TableDescriptionChar"/>
    <w:autoRedefine/>
    <w:qFormat/>
    <w:rsid w:val="002500E9"/>
    <w:pPr>
      <w:keepNext/>
      <w:numPr>
        <w:ilvl w:val="8"/>
        <w:numId w:val="1"/>
      </w:numPr>
      <w:spacing w:before="320" w:after="80"/>
      <w:jc w:val="center"/>
    </w:pPr>
    <w:rPr>
      <w:rFonts w:ascii="Arial" w:eastAsia="黑体" w:hAnsi="Arial"/>
      <w:spacing w:val="-4"/>
    </w:rPr>
  </w:style>
  <w:style w:type="character" w:customStyle="1" w:styleId="2Char">
    <w:name w:val="标题 2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">
    <w:name w:val="HTML 预设格式 Char9"/>
    <w:autoRedefine/>
    <w:qFormat/>
    <w:rPr>
      <w:rFonts w:ascii="Courier New" w:hAnsi="Courier New" w:cs="Arial"/>
      <w:kern w:val="2"/>
    </w:rPr>
  </w:style>
  <w:style w:type="character" w:customStyle="1" w:styleId="Char9">
    <w:name w:val="副标题 Char9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HTML10">
    <w:name w:val="HTML 变量1"/>
    <w:rsid w:val="002500E9"/>
    <w:rPr>
      <w:i/>
      <w:iCs/>
    </w:rPr>
  </w:style>
  <w:style w:type="character" w:customStyle="1" w:styleId="8Char9">
    <w:name w:val="标题 8 Char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90">
    <w:name w:val="HTML 地址 Char9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90">
    <w:name w:val="结束语 Char9"/>
    <w:autoRedefine/>
    <w:qFormat/>
    <w:rPr>
      <w:rFonts w:ascii="Arial" w:hAnsi="Arial" w:cs="Arial"/>
      <w:kern w:val="2"/>
      <w:sz w:val="21"/>
      <w:szCs w:val="21"/>
    </w:rPr>
  </w:style>
  <w:style w:type="table" w:customStyle="1" w:styleId="210">
    <w:name w:val="无格式表格 21"/>
    <w:basedOn w:val="a5"/>
    <w:uiPriority w:val="42"/>
    <w:qFormat/>
    <w:rsid w:val="002500E9"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1b">
    <w:name w:val="页码1"/>
    <w:rsid w:val="002500E9"/>
  </w:style>
  <w:style w:type="character" w:customStyle="1" w:styleId="Char91">
    <w:name w:val="正文文本 Char9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HTML11">
    <w:name w:val="HTML 键盘1"/>
    <w:rsid w:val="002500E9"/>
    <w:rPr>
      <w:rFonts w:ascii="Courier New" w:hAnsi="Courier New" w:cs="Courier New"/>
      <w:sz w:val="20"/>
      <w:szCs w:val="20"/>
    </w:rPr>
  </w:style>
  <w:style w:type="character" w:customStyle="1" w:styleId="2Char9">
    <w:name w:val="正文首行缩进 2 Char9"/>
    <w:autoRedefine/>
    <w:qFormat/>
    <w:rPr>
      <w:rFonts w:cs="Arial"/>
    </w:rPr>
  </w:style>
  <w:style w:type="character" w:customStyle="1" w:styleId="TableHeadingCharChar">
    <w:name w:val="Table Heading Char Char"/>
    <w:link w:val="TableHeading"/>
    <w:qFormat/>
    <w:rsid w:val="002500E9"/>
    <w:rPr>
      <w:rFonts w:ascii="Arial" w:eastAsia="黑体" w:hAnsi="Arial" w:cs="Book Antiqua"/>
      <w:bCs/>
      <w:snapToGrid w:val="0"/>
      <w:sz w:val="21"/>
      <w:szCs w:val="21"/>
    </w:rPr>
  </w:style>
  <w:style w:type="paragraph" w:customStyle="1" w:styleId="TableHeading">
    <w:name w:val="Table Heading"/>
    <w:basedOn w:val="a3"/>
    <w:link w:val="TableHeadingCharChar"/>
    <w:autoRedefine/>
    <w:qFormat/>
    <w:rsid w:val="002500E9"/>
    <w:pPr>
      <w:keepNext/>
      <w:widowControl w:val="0"/>
      <w:spacing w:before="0" w:after="0"/>
    </w:pPr>
    <w:rPr>
      <w:rFonts w:ascii="Arial" w:eastAsia="黑体" w:hAnsi="Arial" w:cs="Book Antiqua"/>
      <w:bCs/>
      <w:snapToGrid w:val="0"/>
      <w:kern w:val="0"/>
    </w:rPr>
  </w:style>
  <w:style w:type="character" w:customStyle="1" w:styleId="3Char9">
    <w:name w:val="正文文本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2">
    <w:name w:val="页脚 Char9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93">
    <w:name w:val="宏文本 Char9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9">
    <w:name w:val="标题 1 Char9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94">
    <w:name w:val="文档结构图 Char9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95">
    <w:name w:val="电子邮件签名 Char9"/>
    <w:qFormat/>
    <w:rPr>
      <w:rFonts w:ascii="Arial" w:hAnsi="Arial" w:cs="Arial"/>
      <w:kern w:val="2"/>
      <w:sz w:val="21"/>
      <w:szCs w:val="21"/>
    </w:rPr>
  </w:style>
  <w:style w:type="character" w:customStyle="1" w:styleId="Char96">
    <w:name w:val="称呼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9">
    <w:name w:val="标题 7 Char9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97">
    <w:name w:val="纯文本 Char9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90">
    <w:name w:val="标题 2 Char9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9">
    <w:name w:val="标题 9 Char9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apple-converted-space">
    <w:name w:val="apple-converted-space"/>
    <w:rsid w:val="002500E9"/>
  </w:style>
  <w:style w:type="character" w:customStyle="1" w:styleId="Char98">
    <w:name w:val="信息标题 Char9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1c">
    <w:name w:val="行号1"/>
    <w:rsid w:val="002500E9"/>
  </w:style>
  <w:style w:type="character" w:customStyle="1" w:styleId="commandkeywords">
    <w:name w:val="command keywords"/>
    <w:rsid w:val="002500E9"/>
    <w:rPr>
      <w:rFonts w:ascii="Arial" w:eastAsia="宋体" w:hAnsi="Arial"/>
      <w:b/>
      <w:color w:val="auto"/>
      <w:sz w:val="21"/>
      <w:szCs w:val="21"/>
    </w:rPr>
  </w:style>
  <w:style w:type="character" w:customStyle="1" w:styleId="2Char91">
    <w:name w:val="正文文本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92">
    <w:name w:val="正文文本缩进 2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9">
    <w:name w:val="正文文本缩进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9">
    <w:name w:val="标题 5 Char9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9">
    <w:name w:val="标题 4 Char9"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HTML12">
    <w:name w:val="HTML 样本1"/>
    <w:qFormat/>
    <w:rsid w:val="002500E9"/>
    <w:rPr>
      <w:rFonts w:ascii="Courier New" w:hAnsi="Courier New" w:cs="Courier New"/>
    </w:rPr>
  </w:style>
  <w:style w:type="character" w:customStyle="1" w:styleId="1d">
    <w:name w:val="批注引用1"/>
    <w:rsid w:val="002500E9"/>
    <w:rPr>
      <w:sz w:val="21"/>
      <w:szCs w:val="21"/>
    </w:rPr>
  </w:style>
  <w:style w:type="character" w:customStyle="1" w:styleId="commandparameter">
    <w:name w:val="command parameter"/>
    <w:qFormat/>
    <w:rsid w:val="002500E9"/>
    <w:rPr>
      <w:rFonts w:ascii="Arial" w:eastAsia="宋体" w:hAnsi="Arial"/>
      <w:i/>
      <w:color w:val="auto"/>
      <w:sz w:val="21"/>
      <w:szCs w:val="21"/>
    </w:rPr>
  </w:style>
  <w:style w:type="character" w:customStyle="1" w:styleId="6Char9">
    <w:name w:val="标题 6 Char9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9a">
    <w:name w:val="注释标题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3">
    <w:name w:val="HTML 代码1"/>
    <w:rsid w:val="002500E9"/>
    <w:rPr>
      <w:rFonts w:ascii="Courier New" w:hAnsi="Courier New" w:cs="Courier New"/>
      <w:sz w:val="20"/>
      <w:szCs w:val="20"/>
    </w:rPr>
  </w:style>
  <w:style w:type="character" w:customStyle="1" w:styleId="Char9b">
    <w:name w:val="正文首行缩进 Char9"/>
    <w:autoRedefine/>
    <w:qFormat/>
    <w:rPr>
      <w:rFonts w:ascii="Arial" w:hAnsi="Arial"/>
      <w:kern w:val="2"/>
      <w:sz w:val="21"/>
      <w:szCs w:val="21"/>
    </w:rPr>
  </w:style>
  <w:style w:type="character" w:customStyle="1" w:styleId="Char9c">
    <w:name w:val="页眉 Char9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HTML14">
    <w:name w:val="HTML 缩写1"/>
    <w:rsid w:val="002500E9"/>
  </w:style>
  <w:style w:type="character" w:customStyle="1" w:styleId="CommentTextChar">
    <w:name w:val="Comment Text Char"/>
    <w:qFormat/>
    <w:rsid w:val="002500E9"/>
    <w:rPr>
      <w:rFonts w:cs="Times New Roman"/>
      <w:kern w:val="2"/>
      <w:sz w:val="21"/>
    </w:rPr>
  </w:style>
  <w:style w:type="character" w:customStyle="1" w:styleId="HTML15">
    <w:name w:val="HTML 定义1"/>
    <w:rsid w:val="002500E9"/>
    <w:rPr>
      <w:i/>
      <w:iCs/>
    </w:rPr>
  </w:style>
  <w:style w:type="character" w:customStyle="1" w:styleId="3Char90">
    <w:name w:val="正文文本缩进 3 Char9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9d">
    <w:name w:val="批注文字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e">
    <w:name w:val="批注框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">
    <w:name w:val="脚注文本 Char9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9f0">
    <w:name w:val="尾注文本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1">
    <w:name w:val="签名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9f2">
    <w:name w:val="无间隔 Char9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9f3">
    <w:name w:val="批注主题 Char9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HTML16">
    <w:name w:val="HTML 打字机1"/>
    <w:qFormat/>
    <w:rsid w:val="002500E9"/>
    <w:rPr>
      <w:rFonts w:ascii="Courier New" w:hAnsi="Courier New" w:cs="Courier New"/>
      <w:sz w:val="20"/>
      <w:szCs w:val="20"/>
    </w:rPr>
  </w:style>
  <w:style w:type="character" w:customStyle="1" w:styleId="1Char90">
    <w:name w:val="目录 1 Char9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91">
    <w:name w:val="标题 3 Char9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0">
    <w:name w:val="标题 Char10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9f4">
    <w:name w:val="日期 Char9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HTML17">
    <w:name w:val="HTML 引文1"/>
    <w:qFormat/>
    <w:rsid w:val="002500E9"/>
    <w:rPr>
      <w:i/>
      <w:iCs/>
    </w:rPr>
  </w:style>
  <w:style w:type="paragraph" w:customStyle="1" w:styleId="NotesTextListinTable">
    <w:name w:val="Notes Text List in Table"/>
    <w:qFormat/>
    <w:rsid w:val="002500E9"/>
    <w:pPr>
      <w:numPr>
        <w:numId w:val="11"/>
      </w:numPr>
      <w:adjustRightInd w:val="0"/>
      <w:snapToGrid w:val="0"/>
      <w:spacing w:before="40" w:after="80" w:line="200" w:lineRule="atLeast"/>
    </w:pPr>
    <w:rPr>
      <w:rFonts w:eastAsia="楷体_GB2312" w:cs="Arial"/>
      <w:iCs/>
      <w:kern w:val="2"/>
      <w:sz w:val="18"/>
      <w:szCs w:val="18"/>
    </w:rPr>
  </w:style>
  <w:style w:type="paragraph" w:customStyle="1" w:styleId="CopyrightDeclaration1">
    <w:name w:val="Copyright Declaration1"/>
    <w:rsid w:val="002500E9"/>
    <w:pPr>
      <w:spacing w:before="80" w:after="80"/>
    </w:pPr>
    <w:rPr>
      <w:rFonts w:ascii="Arial" w:eastAsia="黑体" w:hAnsi="Arial"/>
      <w:b/>
      <w:sz w:val="28"/>
      <w:szCs w:val="48"/>
    </w:rPr>
  </w:style>
  <w:style w:type="paragraph" w:customStyle="1" w:styleId="SubItemList">
    <w:name w:val="Sub Item List"/>
    <w:basedOn w:val="a3"/>
    <w:autoRedefine/>
    <w:rsid w:val="002500E9"/>
    <w:pPr>
      <w:numPr>
        <w:numId w:val="12"/>
      </w:numPr>
      <w:tabs>
        <w:tab w:val="clear" w:pos="709"/>
        <w:tab w:val="left" w:pos="840"/>
      </w:tabs>
      <w:ind w:leftChars="200" w:left="840" w:hangingChars="200" w:hanging="420"/>
    </w:pPr>
    <w:rPr>
      <w:rFonts w:ascii="Arial" w:eastAsia="新宋体" w:hAnsi="Arial"/>
    </w:rPr>
  </w:style>
  <w:style w:type="paragraph" w:customStyle="1" w:styleId="Cover4">
    <w:name w:val="Cover 4"/>
    <w:basedOn w:val="Cover3"/>
    <w:qFormat/>
    <w:rsid w:val="002500E9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Cover3">
    <w:name w:val="Cover 3"/>
    <w:basedOn w:val="a3"/>
    <w:autoRedefine/>
    <w:qFormat/>
    <w:rsid w:val="002500E9"/>
    <w:pPr>
      <w:spacing w:before="80" w:after="80"/>
    </w:pPr>
    <w:rPr>
      <w:rFonts w:eastAsia="黑体"/>
      <w:b/>
      <w:bCs/>
      <w:spacing w:val="-4"/>
      <w:sz w:val="22"/>
      <w:szCs w:val="22"/>
    </w:rPr>
  </w:style>
  <w:style w:type="paragraph" w:customStyle="1" w:styleId="TerminalDisplayinTable">
    <w:name w:val="Terminal Display in Table"/>
    <w:rsid w:val="002500E9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NotesTextinTable">
    <w:name w:val="Notes Text in Table"/>
    <w:rsid w:val="002500E9"/>
    <w:pPr>
      <w:widowControl w:val="0"/>
      <w:adjustRightInd w:val="0"/>
      <w:snapToGrid w:val="0"/>
      <w:spacing w:before="80" w:after="80" w:line="240" w:lineRule="atLeast"/>
      <w:ind w:left="170"/>
    </w:pPr>
    <w:rPr>
      <w:rFonts w:eastAsia="楷体_GB2312" w:cs="Arial"/>
      <w:iCs/>
      <w:kern w:val="2"/>
      <w:sz w:val="18"/>
      <w:szCs w:val="18"/>
    </w:rPr>
  </w:style>
  <w:style w:type="paragraph" w:customStyle="1" w:styleId="1e">
    <w:name w:val="称呼1"/>
    <w:basedOn w:val="a3"/>
    <w:next w:val="a3"/>
    <w:qFormat/>
    <w:rsid w:val="002500E9"/>
    <w:rPr>
      <w:color w:val="595959"/>
    </w:rPr>
  </w:style>
  <w:style w:type="paragraph" w:customStyle="1" w:styleId="FigureText1">
    <w:name w:val="Figure Text1"/>
    <w:next w:val="FigureText"/>
    <w:autoRedefine/>
    <w:qFormat/>
    <w:rsid w:val="002500E9"/>
    <w:pPr>
      <w:widowControl w:val="0"/>
      <w:adjustRightInd w:val="0"/>
      <w:snapToGrid w:val="0"/>
      <w:spacing w:before="320" w:after="80" w:line="240" w:lineRule="atLeast"/>
      <w:ind w:left="200" w:hangingChars="200" w:hanging="200"/>
      <w:jc w:val="center"/>
    </w:pPr>
    <w:rPr>
      <w:rFonts w:cs="Arial"/>
      <w:sz w:val="18"/>
      <w:szCs w:val="18"/>
      <w:lang w:eastAsia="en-US"/>
    </w:rPr>
  </w:style>
  <w:style w:type="paragraph" w:customStyle="1" w:styleId="FigureText">
    <w:name w:val="Figure Text"/>
    <w:qFormat/>
    <w:rsid w:val="002500E9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1f">
    <w:name w:val="列表接续1"/>
    <w:basedOn w:val="a3"/>
    <w:qFormat/>
    <w:rsid w:val="002500E9"/>
    <w:pPr>
      <w:spacing w:after="120"/>
      <w:ind w:leftChars="200" w:left="420"/>
    </w:pPr>
    <w:rPr>
      <w:color w:val="595959"/>
    </w:rPr>
  </w:style>
  <w:style w:type="paragraph" w:customStyle="1" w:styleId="HeadingMiddle">
    <w:name w:val="Heading Middle"/>
    <w:qFormat/>
    <w:rsid w:val="002500E9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customStyle="1" w:styleId="1f0">
    <w:name w:val="图表目录1"/>
    <w:basedOn w:val="a3"/>
    <w:next w:val="a3"/>
    <w:qFormat/>
    <w:rsid w:val="002500E9"/>
    <w:pPr>
      <w:spacing w:afterLines="50"/>
      <w:ind w:leftChars="300" w:left="300"/>
    </w:pPr>
    <w:rPr>
      <w:color w:val="595959"/>
      <w:sz w:val="20"/>
      <w:szCs w:val="20"/>
    </w:rPr>
  </w:style>
  <w:style w:type="paragraph" w:customStyle="1" w:styleId="1f1">
    <w:name w:val="引文目录1"/>
    <w:basedOn w:val="a3"/>
    <w:next w:val="a3"/>
    <w:qFormat/>
    <w:rsid w:val="002500E9"/>
    <w:pPr>
      <w:ind w:left="420"/>
    </w:pPr>
    <w:rPr>
      <w:color w:val="595959"/>
    </w:rPr>
  </w:style>
  <w:style w:type="paragraph" w:customStyle="1" w:styleId="afffff">
    <w:name w:val="主标题"/>
    <w:basedOn w:val="a3"/>
    <w:next w:val="a3"/>
    <w:qFormat/>
    <w:rsid w:val="002500E9"/>
    <w:pPr>
      <w:jc w:val="center"/>
    </w:pPr>
    <w:rPr>
      <w:b/>
      <w:color w:val="595959"/>
      <w:sz w:val="30"/>
    </w:rPr>
  </w:style>
  <w:style w:type="paragraph" w:customStyle="1" w:styleId="1f2">
    <w:name w:val="列表1"/>
    <w:basedOn w:val="a3"/>
    <w:rsid w:val="002500E9"/>
    <w:pPr>
      <w:ind w:left="200" w:hanging="200"/>
    </w:pPr>
    <w:rPr>
      <w:color w:val="595959"/>
    </w:rPr>
  </w:style>
  <w:style w:type="paragraph" w:customStyle="1" w:styleId="CoverText">
    <w:name w:val="Cover Text"/>
    <w:autoRedefine/>
    <w:qFormat/>
    <w:rsid w:val="002500E9"/>
    <w:pPr>
      <w:adjustRightInd w:val="0"/>
      <w:snapToGrid w:val="0"/>
      <w:spacing w:before="80" w:after="80" w:line="240" w:lineRule="atLeast"/>
      <w:jc w:val="both"/>
    </w:pPr>
    <w:rPr>
      <w:rFonts w:ascii="Arial" w:eastAsia="黑体" w:hAnsi="Arial" w:cs="Arial"/>
      <w:snapToGrid w:val="0"/>
    </w:rPr>
  </w:style>
  <w:style w:type="paragraph" w:customStyle="1" w:styleId="111">
    <w:name w:val="自定义1.1.1"/>
    <w:basedOn w:val="31"/>
    <w:rsid w:val="002500E9"/>
    <w:pPr>
      <w:tabs>
        <w:tab w:val="left" w:pos="900"/>
      </w:tabs>
    </w:pPr>
    <w:rPr>
      <w:color w:val="595959"/>
    </w:rPr>
  </w:style>
  <w:style w:type="character" w:customStyle="1" w:styleId="CharChar8">
    <w:name w:val="Char Char8"/>
    <w:qFormat/>
    <w:rsid w:val="002500E9"/>
    <w:rPr>
      <w:rFonts w:ascii="宋体" w:eastAsia="宋体" w:hAnsi="宋体"/>
      <w:kern w:val="2"/>
      <w:sz w:val="21"/>
      <w:lang w:val="en-US" w:eastAsia="zh-CN" w:bidi="ar-SA"/>
    </w:rPr>
  </w:style>
  <w:style w:type="paragraph" w:customStyle="1" w:styleId="TerminalDisplay">
    <w:name w:val="Terminal Display"/>
    <w:rsid w:val="002500E9"/>
    <w:pPr>
      <w:adjustRightInd w:val="0"/>
      <w:snapToGrid w:val="0"/>
      <w:spacing w:line="240" w:lineRule="atLeast"/>
    </w:pPr>
    <w:rPr>
      <w:rFonts w:ascii="Courier New" w:hAnsi="Courier New" w:cs="Courier New"/>
      <w:snapToGrid w:val="0"/>
      <w:sz w:val="16"/>
      <w:szCs w:val="16"/>
    </w:rPr>
  </w:style>
  <w:style w:type="paragraph" w:customStyle="1" w:styleId="1f3">
    <w:name w:val="日期1"/>
    <w:basedOn w:val="a3"/>
    <w:next w:val="a3"/>
    <w:qFormat/>
    <w:rsid w:val="002500E9"/>
    <w:pPr>
      <w:ind w:leftChars="2500" w:left="100"/>
    </w:pPr>
    <w:rPr>
      <w:color w:val="595959"/>
    </w:rPr>
  </w:style>
  <w:style w:type="paragraph" w:customStyle="1" w:styleId="text-bold">
    <w:name w:val="text-bold"/>
    <w:basedOn w:val="a3"/>
    <w:qFormat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410">
    <w:name w:val="列表编号 41"/>
    <w:basedOn w:val="a3"/>
    <w:rsid w:val="002500E9"/>
    <w:pPr>
      <w:tabs>
        <w:tab w:val="left" w:pos="1620"/>
      </w:tabs>
      <w:ind w:left="1620" w:hanging="360"/>
    </w:pPr>
    <w:rPr>
      <w:color w:val="595959"/>
    </w:rPr>
  </w:style>
  <w:style w:type="paragraph" w:customStyle="1" w:styleId="CAUTIONHeading">
    <w:name w:val="CAUTION Heading"/>
    <w:basedOn w:val="a3"/>
    <w:autoRedefine/>
    <w:qFormat/>
    <w:rsid w:val="002500E9"/>
    <w:pPr>
      <w:widowControl w:val="0"/>
      <w:spacing w:before="80" w:after="80"/>
    </w:pPr>
    <w:rPr>
      <w:rFonts w:eastAsia="黑体"/>
      <w:bCs/>
      <w:noProof/>
      <w:kern w:val="0"/>
      <w:position w:val="-6"/>
    </w:rPr>
  </w:style>
  <w:style w:type="paragraph" w:customStyle="1" w:styleId="Cover40">
    <w:name w:val="Cover4"/>
    <w:basedOn w:val="a3"/>
    <w:qFormat/>
    <w:rsid w:val="002500E9"/>
    <w:rPr>
      <w:rFonts w:eastAsia="Arial"/>
      <w:b/>
      <w:bCs/>
      <w:color w:val="595959"/>
      <w:sz w:val="24"/>
      <w:szCs w:val="24"/>
    </w:rPr>
  </w:style>
  <w:style w:type="paragraph" w:customStyle="1" w:styleId="NotesText">
    <w:name w:val="Notes Text"/>
    <w:basedOn w:val="CAUTIONText"/>
    <w:rsid w:val="002500E9"/>
    <w:pPr>
      <w:ind w:left="374"/>
    </w:pPr>
  </w:style>
  <w:style w:type="paragraph" w:customStyle="1" w:styleId="CAUTIONText">
    <w:name w:val="CAUTION Text"/>
    <w:basedOn w:val="a3"/>
    <w:next w:val="CAUTIONTextList"/>
    <w:autoRedefine/>
    <w:qFormat/>
    <w:rsid w:val="002500E9"/>
    <w:pPr>
      <w:widowControl w:val="0"/>
      <w:spacing w:beforeLines="50" w:before="50" w:afterLines="50" w:after="50"/>
      <w:ind w:firstLineChars="200" w:firstLine="200"/>
    </w:pPr>
    <w:rPr>
      <w:rFonts w:ascii="Arial" w:eastAsia="楷体_GB2312" w:hAnsi="Arial"/>
      <w:iCs/>
      <w:sz w:val="18"/>
      <w:szCs w:val="18"/>
    </w:rPr>
  </w:style>
  <w:style w:type="paragraph" w:customStyle="1" w:styleId="CAUTIONTextList">
    <w:name w:val="CAUTION Text List"/>
    <w:basedOn w:val="CAUTIONText"/>
    <w:next w:val="CAUTIONText"/>
    <w:autoRedefine/>
    <w:qFormat/>
    <w:rsid w:val="002500E9"/>
    <w:pPr>
      <w:numPr>
        <w:numId w:val="13"/>
      </w:numPr>
      <w:tabs>
        <w:tab w:val="left" w:pos="1411"/>
      </w:tabs>
      <w:snapToGrid/>
      <w:ind w:firstLineChars="0" w:firstLine="0"/>
    </w:pPr>
    <w:rPr>
      <w:rFonts w:eastAsia="楷体"/>
    </w:rPr>
  </w:style>
  <w:style w:type="paragraph" w:customStyle="1" w:styleId="Heading3NoNumber">
    <w:name w:val="Heading3 No Number"/>
    <w:basedOn w:val="31"/>
    <w:next w:val="a3"/>
    <w:autoRedefine/>
    <w:qFormat/>
    <w:rsid w:val="002500E9"/>
    <w:pPr>
      <w:outlineLvl w:val="9"/>
    </w:pPr>
    <w:rPr>
      <w:rFonts w:cs="Book Antiqua"/>
      <w:bCs/>
      <w:sz w:val="26"/>
    </w:rPr>
  </w:style>
  <w:style w:type="paragraph" w:customStyle="1" w:styleId="TOC11">
    <w:name w:val="TOC 标题1"/>
    <w:next w:val="TOC1"/>
    <w:qFormat/>
    <w:rsid w:val="002500E9"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ver1">
    <w:name w:val="Cover1"/>
    <w:basedOn w:val="a3"/>
    <w:autoRedefine/>
    <w:qFormat/>
    <w:rsid w:val="002500E9"/>
    <w:pPr>
      <w:spacing w:before="0" w:after="0" w:line="200" w:lineRule="atLeast"/>
      <w:jc w:val="both"/>
    </w:pPr>
    <w:rPr>
      <w:rFonts w:ascii="Arial" w:eastAsia="黑体" w:hAnsi="Arial"/>
      <w:bCs/>
      <w:noProof/>
      <w:color w:val="33CC33"/>
      <w:kern w:val="0"/>
      <w:sz w:val="96"/>
      <w:szCs w:val="48"/>
    </w:rPr>
  </w:style>
  <w:style w:type="paragraph" w:customStyle="1" w:styleId="310">
    <w:name w:val="列表编号 31"/>
    <w:basedOn w:val="a3"/>
    <w:qFormat/>
    <w:rsid w:val="002500E9"/>
    <w:pPr>
      <w:tabs>
        <w:tab w:val="left" w:pos="1200"/>
      </w:tabs>
      <w:ind w:left="1200" w:hanging="360"/>
    </w:pPr>
    <w:rPr>
      <w:color w:val="595959"/>
    </w:rPr>
  </w:style>
  <w:style w:type="paragraph" w:customStyle="1" w:styleId="NotesTextList">
    <w:name w:val="Notes Text List"/>
    <w:basedOn w:val="CAUTIONTextList"/>
    <w:autoRedefine/>
    <w:rsid w:val="002500E9"/>
    <w:pPr>
      <w:numPr>
        <w:numId w:val="14"/>
      </w:numPr>
      <w:tabs>
        <w:tab w:val="clear" w:pos="658"/>
      </w:tabs>
      <w:spacing w:line="240" w:lineRule="atLeast"/>
      <w:ind w:leftChars="200" w:left="400" w:hanging="200"/>
    </w:pPr>
  </w:style>
  <w:style w:type="paragraph" w:customStyle="1" w:styleId="Cover2">
    <w:name w:val="Cover2"/>
    <w:autoRedefine/>
    <w:qFormat/>
    <w:rsid w:val="002500E9"/>
    <w:pPr>
      <w:framePr w:hSpace="180" w:wrap="around" w:vAnchor="page" w:hAnchor="margin" w:y="421"/>
      <w:widowControl w:val="0"/>
      <w:adjustRightInd w:val="0"/>
      <w:snapToGrid w:val="0"/>
      <w:spacing w:before="800" w:after="1200"/>
      <w:jc w:val="center"/>
    </w:pPr>
    <w:rPr>
      <w:rFonts w:eastAsia="黑体" w:cs="Arial"/>
      <w:b/>
      <w:bCs/>
      <w:noProof/>
      <w:sz w:val="40"/>
      <w:szCs w:val="36"/>
      <w:lang w:eastAsia="en-US"/>
    </w:rPr>
  </w:style>
  <w:style w:type="paragraph" w:customStyle="1" w:styleId="Outline">
    <w:name w:val="Outline"/>
    <w:basedOn w:val="a3"/>
    <w:rsid w:val="002500E9"/>
    <w:rPr>
      <w:i/>
      <w:color w:val="0000FF"/>
    </w:rPr>
  </w:style>
  <w:style w:type="paragraph" w:customStyle="1" w:styleId="Heading4NoNumber">
    <w:name w:val="Heading4 No Number"/>
    <w:basedOn w:val="a3"/>
    <w:rsid w:val="002500E9"/>
    <w:pPr>
      <w:keepNext/>
      <w:spacing w:before="200"/>
    </w:pPr>
    <w:rPr>
      <w:b/>
      <w:bCs/>
      <w:color w:val="595959"/>
      <w:spacing w:val="-4"/>
    </w:rPr>
  </w:style>
  <w:style w:type="paragraph" w:customStyle="1" w:styleId="afffff0">
    <w:name w:val="图样式"/>
    <w:basedOn w:val="a3"/>
    <w:qFormat/>
    <w:rsid w:val="002500E9"/>
    <w:pPr>
      <w:keepNext/>
      <w:autoSpaceDE w:val="0"/>
      <w:autoSpaceDN w:val="0"/>
      <w:jc w:val="center"/>
    </w:pPr>
    <w:rPr>
      <w:color w:val="595959"/>
      <w:szCs w:val="20"/>
    </w:rPr>
  </w:style>
  <w:style w:type="paragraph" w:customStyle="1" w:styleId="211">
    <w:name w:val="列表 21"/>
    <w:basedOn w:val="a3"/>
    <w:rsid w:val="002500E9"/>
    <w:pPr>
      <w:ind w:leftChars="200" w:left="100" w:hanging="200"/>
    </w:pPr>
    <w:rPr>
      <w:color w:val="595959"/>
    </w:rPr>
  </w:style>
  <w:style w:type="paragraph" w:customStyle="1" w:styleId="ItemlistTextTD">
    <w:name w:val="Item list Text TD"/>
    <w:basedOn w:val="a3"/>
    <w:qFormat/>
    <w:rsid w:val="002500E9"/>
    <w:pPr>
      <w:ind w:left="425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FigureDescriptioninAppendix">
    <w:name w:val="Figure Description in Appendix"/>
    <w:basedOn w:val="FigureDescription"/>
    <w:next w:val="Figure"/>
    <w:autoRedefine/>
    <w:qFormat/>
    <w:rsid w:val="002500E9"/>
    <w:pPr>
      <w:numPr>
        <w:ilvl w:val="6"/>
        <w:numId w:val="2"/>
      </w:numPr>
      <w:tabs>
        <w:tab w:val="left" w:pos="425"/>
      </w:tabs>
    </w:pPr>
    <w:rPr>
      <w:rFonts w:eastAsia="宋体"/>
    </w:rPr>
  </w:style>
  <w:style w:type="paragraph" w:customStyle="1" w:styleId="TableText">
    <w:name w:val="Table Text"/>
    <w:basedOn w:val="a3"/>
    <w:autoRedefine/>
    <w:qFormat/>
    <w:rsid w:val="002500E9"/>
    <w:pPr>
      <w:widowControl w:val="0"/>
      <w:spacing w:before="0" w:after="0"/>
      <w:jc w:val="both"/>
    </w:pPr>
    <w:rPr>
      <w:rFonts w:ascii="Arial" w:eastAsia="新宋体" w:hAnsi="Arial"/>
      <w:snapToGrid w:val="0"/>
      <w:kern w:val="0"/>
    </w:rPr>
  </w:style>
  <w:style w:type="paragraph" w:customStyle="1" w:styleId="HeadingRight">
    <w:name w:val="Heading Right"/>
    <w:rsid w:val="002500E9"/>
    <w:pPr>
      <w:jc w:val="right"/>
    </w:pPr>
    <w:rPr>
      <w:rFonts w:ascii="Arial" w:eastAsia="Microsoft YaHei UI" w:hAnsi="Arial" w:cs="Arial"/>
      <w:kern w:val="2"/>
    </w:rPr>
  </w:style>
  <w:style w:type="paragraph" w:customStyle="1" w:styleId="1f4">
    <w:name w:val="信息标题1"/>
    <w:basedOn w:val="a3"/>
    <w:rsid w:val="00250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color w:val="595959"/>
      <w:shd w:val="pct20" w:color="auto" w:fill="auto"/>
    </w:rPr>
  </w:style>
  <w:style w:type="paragraph" w:customStyle="1" w:styleId="ItemStepinAppendix">
    <w:name w:val="Item Step in Appendix"/>
    <w:basedOn w:val="ItemStep"/>
    <w:rsid w:val="002500E9"/>
    <w:pPr>
      <w:numPr>
        <w:ilvl w:val="5"/>
        <w:numId w:val="2"/>
      </w:numPr>
      <w:topLinePunct w:val="0"/>
      <w:outlineLvl w:val="5"/>
    </w:pPr>
  </w:style>
  <w:style w:type="paragraph" w:customStyle="1" w:styleId="710">
    <w:name w:val="索引 71"/>
    <w:basedOn w:val="a3"/>
    <w:next w:val="a3"/>
    <w:rsid w:val="002500E9"/>
    <w:pPr>
      <w:ind w:left="1470" w:hanging="210"/>
    </w:pPr>
    <w:rPr>
      <w:color w:val="595959"/>
      <w:sz w:val="20"/>
      <w:szCs w:val="20"/>
    </w:rPr>
  </w:style>
  <w:style w:type="paragraph" w:customStyle="1" w:styleId="NotesHeading">
    <w:name w:val="Notes Heading"/>
    <w:basedOn w:val="CAUTIONHeading"/>
    <w:rsid w:val="002500E9"/>
    <w:pPr>
      <w:framePr w:wrap="around" w:hAnchor="text"/>
      <w:spacing w:after="40"/>
    </w:pPr>
    <w:rPr>
      <w:sz w:val="18"/>
      <w:szCs w:val="18"/>
    </w:rPr>
  </w:style>
  <w:style w:type="paragraph" w:customStyle="1" w:styleId="1f5">
    <w:name w:val="宏文本1"/>
    <w:qFormat/>
    <w:rsid w:val="002500E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 w:line="300" w:lineRule="auto"/>
      <w:ind w:left="1701" w:hangingChars="200" w:hanging="200"/>
    </w:pPr>
    <w:rPr>
      <w:rFonts w:ascii="Courier New" w:hAnsi="Courier New" w:cs="Courier New"/>
      <w:kern w:val="2"/>
      <w:sz w:val="24"/>
      <w:szCs w:val="24"/>
    </w:rPr>
  </w:style>
  <w:style w:type="paragraph" w:customStyle="1" w:styleId="RevisionRecord">
    <w:name w:val="Revision Record"/>
    <w:basedOn w:val="a3"/>
    <w:qFormat/>
    <w:rsid w:val="002500E9"/>
    <w:pPr>
      <w:spacing w:after="120"/>
      <w:jc w:val="center"/>
    </w:pPr>
    <w:rPr>
      <w:b/>
      <w:color w:val="595959"/>
      <w:sz w:val="30"/>
    </w:rPr>
  </w:style>
  <w:style w:type="paragraph" w:customStyle="1" w:styleId="Cover20">
    <w:name w:val="Cover 2"/>
    <w:autoRedefine/>
    <w:qFormat/>
    <w:rsid w:val="002500E9"/>
    <w:pPr>
      <w:adjustRightInd w:val="0"/>
      <w:snapToGrid w:val="0"/>
    </w:pPr>
    <w:rPr>
      <w:rFonts w:ascii="Arial" w:eastAsia="黑体" w:hAnsi="Arial" w:cs="Arial"/>
      <w:noProof/>
      <w:kern w:val="2"/>
      <w:sz w:val="32"/>
      <w:szCs w:val="84"/>
    </w:rPr>
  </w:style>
  <w:style w:type="paragraph" w:customStyle="1" w:styleId="Cover30">
    <w:name w:val="Cover3"/>
    <w:qFormat/>
    <w:rsid w:val="002500E9"/>
    <w:pPr>
      <w:adjustRightInd w:val="0"/>
      <w:snapToGrid w:val="0"/>
      <w:spacing w:before="80" w:after="80" w:line="240" w:lineRule="atLeast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TableDescriptioninAppendix">
    <w:name w:val="Table Description in Appendix"/>
    <w:basedOn w:val="a3"/>
    <w:next w:val="a3"/>
    <w:autoRedefine/>
    <w:qFormat/>
    <w:rsid w:val="002500E9"/>
    <w:pPr>
      <w:keepNext/>
      <w:numPr>
        <w:ilvl w:val="7"/>
        <w:numId w:val="2"/>
      </w:numPr>
      <w:spacing w:before="320" w:after="80"/>
      <w:jc w:val="center"/>
    </w:pPr>
    <w:rPr>
      <w:rFonts w:ascii="Arial" w:eastAsia="新宋体" w:hAnsi="Arial"/>
      <w:spacing w:val="-4"/>
    </w:rPr>
  </w:style>
  <w:style w:type="paragraph" w:customStyle="1" w:styleId="Cover5">
    <w:name w:val="Cover 5"/>
    <w:basedOn w:val="a3"/>
    <w:rsid w:val="002500E9"/>
    <w:rPr>
      <w:rFonts w:ascii="Arial" w:eastAsia="黑体" w:hAnsi="Arial"/>
      <w:sz w:val="24"/>
      <w:szCs w:val="18"/>
    </w:rPr>
  </w:style>
  <w:style w:type="paragraph" w:customStyle="1" w:styleId="212">
    <w:name w:val="列表接续 21"/>
    <w:basedOn w:val="a3"/>
    <w:qFormat/>
    <w:rsid w:val="002500E9"/>
    <w:pPr>
      <w:spacing w:after="120"/>
      <w:ind w:leftChars="400" w:left="840"/>
    </w:pPr>
    <w:rPr>
      <w:color w:val="595959"/>
    </w:rPr>
  </w:style>
  <w:style w:type="paragraph" w:customStyle="1" w:styleId="TOC111">
    <w:name w:val="TOC 标题1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311">
    <w:name w:val="索引 31"/>
    <w:basedOn w:val="a3"/>
    <w:next w:val="a3"/>
    <w:qFormat/>
    <w:rsid w:val="002500E9"/>
    <w:pPr>
      <w:ind w:leftChars="400" w:left="400"/>
    </w:pPr>
    <w:rPr>
      <w:color w:val="595959"/>
      <w:sz w:val="24"/>
    </w:rPr>
  </w:style>
  <w:style w:type="paragraph" w:customStyle="1" w:styleId="CopyrightDeclaration">
    <w:name w:val="Copyright Declaration"/>
    <w:rsid w:val="002500E9"/>
    <w:pPr>
      <w:spacing w:before="80" w:after="80"/>
    </w:pPr>
    <w:rPr>
      <w:rFonts w:ascii="Arial" w:eastAsia="黑体" w:hAnsi="Arial"/>
      <w:sz w:val="28"/>
    </w:rPr>
  </w:style>
  <w:style w:type="paragraph" w:customStyle="1" w:styleId="1f6">
    <w:name w:val="列出段落1"/>
    <w:basedOn w:val="a3"/>
    <w:rsid w:val="002500E9"/>
    <w:pPr>
      <w:ind w:firstLine="420"/>
    </w:pPr>
    <w:rPr>
      <w:color w:val="595959"/>
    </w:rPr>
  </w:style>
  <w:style w:type="paragraph" w:customStyle="1" w:styleId="213">
    <w:name w:val="列表编号 21"/>
    <w:basedOn w:val="a3"/>
    <w:qFormat/>
    <w:rsid w:val="002500E9"/>
    <w:pPr>
      <w:tabs>
        <w:tab w:val="left" w:pos="780"/>
      </w:tabs>
      <w:ind w:left="780" w:hanging="360"/>
    </w:pPr>
    <w:rPr>
      <w:color w:val="595959"/>
    </w:rPr>
  </w:style>
  <w:style w:type="paragraph" w:customStyle="1" w:styleId="SubItemListTextTD">
    <w:name w:val="Sub Item List Text TD"/>
    <w:basedOn w:val="a3"/>
    <w:rsid w:val="002500E9"/>
    <w:pPr>
      <w:ind w:left="709"/>
    </w:pPr>
    <w:rPr>
      <w:rFonts w:ascii="Courier New" w:hAnsi="Courier New" w:cs="Courier New"/>
      <w:snapToGrid w:val="0"/>
      <w:color w:val="595959"/>
      <w:spacing w:val="-1"/>
      <w:kern w:val="0"/>
      <w:sz w:val="16"/>
      <w:szCs w:val="16"/>
    </w:rPr>
  </w:style>
  <w:style w:type="paragraph" w:customStyle="1" w:styleId="1f7">
    <w:name w:val="签名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411">
    <w:name w:val="列表接续 41"/>
    <w:basedOn w:val="a3"/>
    <w:qFormat/>
    <w:rsid w:val="002500E9"/>
    <w:pPr>
      <w:spacing w:after="120"/>
      <w:ind w:leftChars="800" w:left="1680"/>
    </w:pPr>
    <w:rPr>
      <w:color w:val="595959"/>
    </w:rPr>
  </w:style>
  <w:style w:type="paragraph" w:customStyle="1" w:styleId="ItemStepinTable">
    <w:name w:val="Item Step in Table"/>
    <w:rsid w:val="002500E9"/>
    <w:pPr>
      <w:numPr>
        <w:numId w:val="15"/>
      </w:numPr>
      <w:topLinePunct/>
      <w:spacing w:before="40" w:after="40"/>
    </w:pPr>
    <w:rPr>
      <w:rFonts w:cs="Arial"/>
      <w:sz w:val="22"/>
      <w:szCs w:val="22"/>
    </w:rPr>
  </w:style>
  <w:style w:type="paragraph" w:customStyle="1" w:styleId="TableNote">
    <w:name w:val="Table Note"/>
    <w:basedOn w:val="a3"/>
    <w:qFormat/>
    <w:rsid w:val="002500E9"/>
    <w:pPr>
      <w:keepLines/>
      <w:spacing w:before="80" w:after="80"/>
      <w:ind w:leftChars="5" w:left="5"/>
    </w:pPr>
    <w:rPr>
      <w:color w:val="000000"/>
      <w:kern w:val="0"/>
      <w:sz w:val="18"/>
      <w:szCs w:val="18"/>
    </w:rPr>
  </w:style>
  <w:style w:type="paragraph" w:customStyle="1" w:styleId="510">
    <w:name w:val="列表 51"/>
    <w:basedOn w:val="a3"/>
    <w:rsid w:val="002500E9"/>
    <w:pPr>
      <w:ind w:leftChars="800" w:left="100" w:hanging="200"/>
    </w:pPr>
    <w:rPr>
      <w:color w:val="595959"/>
    </w:rPr>
  </w:style>
  <w:style w:type="paragraph" w:customStyle="1" w:styleId="1f8">
    <w:name w:val="注释标题1"/>
    <w:basedOn w:val="a3"/>
    <w:next w:val="a3"/>
    <w:rsid w:val="002500E9"/>
    <w:pPr>
      <w:jc w:val="center"/>
    </w:pPr>
    <w:rPr>
      <w:color w:val="595959"/>
    </w:rPr>
  </w:style>
  <w:style w:type="paragraph" w:customStyle="1" w:styleId="810">
    <w:name w:val="索引 81"/>
    <w:basedOn w:val="a3"/>
    <w:next w:val="a3"/>
    <w:qFormat/>
    <w:rsid w:val="002500E9"/>
    <w:pPr>
      <w:ind w:left="1680" w:hanging="210"/>
    </w:pPr>
    <w:rPr>
      <w:color w:val="595959"/>
      <w:sz w:val="20"/>
      <w:szCs w:val="20"/>
    </w:rPr>
  </w:style>
  <w:style w:type="paragraph" w:customStyle="1" w:styleId="1f9">
    <w:name w:val="自定义1"/>
    <w:basedOn w:val="1"/>
    <w:rsid w:val="002500E9"/>
    <w:pPr>
      <w:widowControl w:val="0"/>
      <w:numPr>
        <w:numId w:val="0"/>
      </w:numPr>
      <w:tabs>
        <w:tab w:val="left" w:pos="170"/>
        <w:tab w:val="left" w:pos="432"/>
      </w:tabs>
      <w:spacing w:before="0" w:after="0"/>
      <w:ind w:left="170" w:rightChars="317" w:right="317" w:hanging="170"/>
    </w:pPr>
    <w:rPr>
      <w:rFonts w:ascii="Times New Roman" w:hAnsi="Times New Roman"/>
      <w:b/>
      <w:bCs w:val="0"/>
      <w:color w:val="000000"/>
      <w:szCs w:val="20"/>
      <w:shd w:val="clear" w:color="auto" w:fill="FFFFFF"/>
    </w:rPr>
  </w:style>
  <w:style w:type="paragraph" w:customStyle="1" w:styleId="1fa">
    <w:name w:val="索引标题1"/>
    <w:basedOn w:val="a3"/>
    <w:next w:val="110"/>
    <w:rsid w:val="002500E9"/>
    <w:rPr>
      <w:b/>
      <w:bCs/>
      <w:color w:val="595959"/>
    </w:rPr>
  </w:style>
  <w:style w:type="paragraph" w:customStyle="1" w:styleId="110">
    <w:name w:val="索引 11"/>
    <w:basedOn w:val="a3"/>
    <w:next w:val="a3"/>
    <w:rsid w:val="002500E9"/>
    <w:rPr>
      <w:color w:val="595959"/>
      <w:sz w:val="24"/>
    </w:rPr>
  </w:style>
  <w:style w:type="paragraph" w:customStyle="1" w:styleId="HTML18">
    <w:name w:val="HTML 地址1"/>
    <w:basedOn w:val="a3"/>
    <w:rsid w:val="002500E9"/>
    <w:rPr>
      <w:i/>
      <w:iCs/>
      <w:color w:val="595959"/>
    </w:rPr>
  </w:style>
  <w:style w:type="paragraph" w:customStyle="1" w:styleId="1fb">
    <w:name w:val="寄信人地址1"/>
    <w:basedOn w:val="a3"/>
    <w:rsid w:val="002500E9"/>
    <w:rPr>
      <w:color w:val="595959"/>
    </w:rPr>
  </w:style>
  <w:style w:type="paragraph" w:customStyle="1" w:styleId="610">
    <w:name w:val="索引 61"/>
    <w:basedOn w:val="a3"/>
    <w:next w:val="a3"/>
    <w:qFormat/>
    <w:rsid w:val="002500E9"/>
    <w:pPr>
      <w:ind w:left="1260" w:hanging="210"/>
    </w:pPr>
    <w:rPr>
      <w:color w:val="595959"/>
      <w:sz w:val="20"/>
      <w:szCs w:val="20"/>
    </w:rPr>
  </w:style>
  <w:style w:type="paragraph" w:customStyle="1" w:styleId="412">
    <w:name w:val="索引 41"/>
    <w:basedOn w:val="a3"/>
    <w:next w:val="a3"/>
    <w:rsid w:val="002500E9"/>
    <w:pPr>
      <w:ind w:left="1260"/>
    </w:pPr>
    <w:rPr>
      <w:color w:val="595959"/>
    </w:rPr>
  </w:style>
  <w:style w:type="paragraph" w:customStyle="1" w:styleId="NotesHeadinginTable">
    <w:name w:val="Notes Heading in Table"/>
    <w:next w:val="a3"/>
    <w:qFormat/>
    <w:rsid w:val="002500E9"/>
    <w:pPr>
      <w:keepNext/>
      <w:adjustRightInd w:val="0"/>
      <w:snapToGrid w:val="0"/>
      <w:spacing w:before="80" w:after="40" w:line="240" w:lineRule="atLeast"/>
    </w:pPr>
    <w:rPr>
      <w:rFonts w:eastAsia="黑体" w:cs="Arial"/>
      <w:b/>
      <w:bCs/>
      <w:kern w:val="2"/>
      <w:sz w:val="18"/>
      <w:szCs w:val="18"/>
    </w:rPr>
  </w:style>
  <w:style w:type="paragraph" w:customStyle="1" w:styleId="413">
    <w:name w:val="列表 41"/>
    <w:basedOn w:val="a3"/>
    <w:rsid w:val="002500E9"/>
    <w:pPr>
      <w:ind w:leftChars="600" w:left="100" w:hanging="200"/>
    </w:pPr>
    <w:rPr>
      <w:color w:val="595959"/>
    </w:rPr>
  </w:style>
  <w:style w:type="paragraph" w:customStyle="1" w:styleId="Heading2NoNumber">
    <w:name w:val="Heading2 No Number"/>
    <w:basedOn w:val="20"/>
    <w:next w:val="a3"/>
    <w:autoRedefine/>
    <w:rsid w:val="002500E9"/>
    <w:pPr>
      <w:numPr>
        <w:ilvl w:val="0"/>
        <w:numId w:val="0"/>
      </w:numPr>
      <w:outlineLvl w:val="9"/>
    </w:pPr>
    <w:rPr>
      <w:rFonts w:cs="Arial"/>
      <w:lang w:eastAsia="zh-CN"/>
    </w:rPr>
  </w:style>
  <w:style w:type="paragraph" w:customStyle="1" w:styleId="511">
    <w:name w:val="列表接续 51"/>
    <w:basedOn w:val="a3"/>
    <w:qFormat/>
    <w:rsid w:val="002500E9"/>
    <w:pPr>
      <w:spacing w:after="120"/>
      <w:ind w:leftChars="1000" w:left="2100"/>
    </w:pPr>
    <w:rPr>
      <w:color w:val="595959"/>
    </w:rPr>
  </w:style>
  <w:style w:type="paragraph" w:customStyle="1" w:styleId="Titredossier">
    <w:name w:val="Titre dossier"/>
    <w:rsid w:val="002500E9"/>
    <w:pPr>
      <w:spacing w:before="480" w:after="480"/>
      <w:ind w:left="3402"/>
    </w:pPr>
    <w:rPr>
      <w:rFonts w:ascii="Zurich UBlkEx BT" w:hAnsi="Zurich UBlkEx BT"/>
      <w:sz w:val="40"/>
      <w:lang w:val="en-GB" w:eastAsia="fr-FR"/>
    </w:rPr>
  </w:style>
  <w:style w:type="paragraph" w:customStyle="1" w:styleId="1fc">
    <w:name w:val="普通(网站)1"/>
    <w:basedOn w:val="a3"/>
    <w:rsid w:val="002500E9"/>
    <w:rPr>
      <w:color w:val="595959"/>
    </w:rPr>
  </w:style>
  <w:style w:type="paragraph" w:customStyle="1" w:styleId="Code">
    <w:name w:val="Code"/>
    <w:basedOn w:val="a3"/>
    <w:rsid w:val="002500E9"/>
    <w:pPr>
      <w:autoSpaceDE w:val="0"/>
      <w:autoSpaceDN w:val="0"/>
    </w:pPr>
    <w:rPr>
      <w:rFonts w:ascii="Courier New" w:hAnsi="Courier New"/>
      <w:color w:val="595959"/>
      <w:sz w:val="18"/>
    </w:rPr>
  </w:style>
  <w:style w:type="paragraph" w:customStyle="1" w:styleId="312">
    <w:name w:val="列表接续 31"/>
    <w:basedOn w:val="a3"/>
    <w:qFormat/>
    <w:rsid w:val="002500E9"/>
    <w:pPr>
      <w:spacing w:after="120"/>
      <w:ind w:leftChars="600" w:left="1260"/>
    </w:pPr>
    <w:rPr>
      <w:color w:val="595959"/>
    </w:rPr>
  </w:style>
  <w:style w:type="paragraph" w:customStyle="1" w:styleId="Heading1NoNumber">
    <w:name w:val="Heading1 No Number"/>
    <w:basedOn w:val="1"/>
    <w:next w:val="a3"/>
    <w:rsid w:val="002500E9"/>
    <w:pPr>
      <w:numPr>
        <w:numId w:val="0"/>
      </w:numPr>
    </w:pPr>
    <w:rPr>
      <w:color w:val="595959"/>
    </w:rPr>
  </w:style>
  <w:style w:type="paragraph" w:customStyle="1" w:styleId="910">
    <w:name w:val="索引 91"/>
    <w:basedOn w:val="a3"/>
    <w:next w:val="a3"/>
    <w:qFormat/>
    <w:rsid w:val="002500E9"/>
    <w:pPr>
      <w:ind w:left="1890" w:hanging="210"/>
    </w:pPr>
    <w:rPr>
      <w:color w:val="595959"/>
      <w:sz w:val="20"/>
      <w:szCs w:val="20"/>
    </w:rPr>
  </w:style>
  <w:style w:type="paragraph" w:customStyle="1" w:styleId="ItemListTextinTable">
    <w:name w:val="Item List Text in Table"/>
    <w:basedOn w:val="TableText"/>
    <w:autoRedefine/>
    <w:rsid w:val="002500E9"/>
    <w:pPr>
      <w:tabs>
        <w:tab w:val="left" w:pos="420"/>
      </w:tabs>
      <w:ind w:leftChars="200" w:left="200"/>
    </w:pPr>
  </w:style>
  <w:style w:type="paragraph" w:customStyle="1" w:styleId="ItemListinTable">
    <w:name w:val="Item List in Table"/>
    <w:basedOn w:val="a3"/>
    <w:autoRedefine/>
    <w:rsid w:val="002500E9"/>
    <w:pPr>
      <w:widowControl w:val="0"/>
      <w:numPr>
        <w:numId w:val="16"/>
      </w:numPr>
      <w:tabs>
        <w:tab w:val="left" w:pos="420"/>
      </w:tabs>
      <w:spacing w:before="0" w:after="0"/>
      <w:jc w:val="both"/>
    </w:pPr>
    <w:rPr>
      <w:rFonts w:ascii="Arial" w:eastAsia="新宋体" w:hAnsi="Arial"/>
      <w:kern w:val="0"/>
    </w:rPr>
  </w:style>
  <w:style w:type="paragraph" w:customStyle="1" w:styleId="Command">
    <w:name w:val="Command"/>
    <w:qFormat/>
    <w:rsid w:val="002500E9"/>
    <w:pPr>
      <w:spacing w:before="160" w:after="160"/>
    </w:pPr>
    <w:rPr>
      <w:rFonts w:ascii="Arial" w:eastAsia="黑体" w:hAnsi="Arial" w:cs="Arial"/>
      <w:sz w:val="21"/>
      <w:szCs w:val="21"/>
    </w:rPr>
  </w:style>
  <w:style w:type="paragraph" w:customStyle="1" w:styleId="1fd">
    <w:name w:val="收信人地址1"/>
    <w:basedOn w:val="a3"/>
    <w:qFormat/>
    <w:rsid w:val="002500E9"/>
    <w:pPr>
      <w:ind w:leftChars="1400" w:left="100"/>
    </w:pPr>
    <w:rPr>
      <w:color w:val="595959"/>
    </w:rPr>
  </w:style>
  <w:style w:type="paragraph" w:styleId="afffff1">
    <w:name w:val="No Spacing"/>
    <w:link w:val="afffff2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paragraph" w:customStyle="1" w:styleId="214">
    <w:name w:val="索引 21"/>
    <w:basedOn w:val="a3"/>
    <w:next w:val="a3"/>
    <w:qFormat/>
    <w:rsid w:val="002500E9"/>
    <w:pPr>
      <w:ind w:leftChars="200" w:left="200"/>
    </w:pPr>
    <w:rPr>
      <w:color w:val="595959"/>
      <w:sz w:val="24"/>
    </w:rPr>
  </w:style>
  <w:style w:type="paragraph" w:customStyle="1" w:styleId="StepinAppendix">
    <w:name w:val="Step in Appendix"/>
    <w:basedOn w:val="Step"/>
    <w:qFormat/>
    <w:rsid w:val="002500E9"/>
    <w:pPr>
      <w:numPr>
        <w:ilvl w:val="4"/>
        <w:numId w:val="2"/>
      </w:numPr>
      <w:topLinePunct w:val="0"/>
      <w:outlineLvl w:val="4"/>
    </w:pPr>
  </w:style>
  <w:style w:type="paragraph" w:customStyle="1" w:styleId="End">
    <w:name w:val="End"/>
    <w:basedOn w:val="a3"/>
    <w:autoRedefine/>
    <w:qFormat/>
    <w:rsid w:val="002500E9"/>
    <w:pPr>
      <w:spacing w:after="400"/>
    </w:pPr>
    <w:rPr>
      <w:rFonts w:ascii="Arial Unicode MS" w:eastAsia="黑体" w:hAnsi="Arial Unicode MS"/>
    </w:rPr>
  </w:style>
  <w:style w:type="paragraph" w:customStyle="1" w:styleId="1fe">
    <w:name w:val="引文目录标题1"/>
    <w:basedOn w:val="a3"/>
    <w:next w:val="a3"/>
    <w:qFormat/>
    <w:rsid w:val="002500E9"/>
    <w:pPr>
      <w:spacing w:before="120"/>
    </w:pPr>
    <w:rPr>
      <w:color w:val="595959"/>
    </w:rPr>
  </w:style>
  <w:style w:type="paragraph" w:customStyle="1" w:styleId="1ff">
    <w:name w:val="文档结构图1"/>
    <w:basedOn w:val="a3"/>
    <w:qFormat/>
    <w:rsid w:val="002500E9"/>
    <w:pPr>
      <w:shd w:val="clear" w:color="auto" w:fill="000080"/>
    </w:pPr>
    <w:rPr>
      <w:color w:val="595959"/>
      <w:shd w:val="clear" w:color="auto" w:fill="000080"/>
    </w:rPr>
  </w:style>
  <w:style w:type="paragraph" w:customStyle="1" w:styleId="HTML19">
    <w:name w:val="HTML 预设格式1"/>
    <w:basedOn w:val="a3"/>
    <w:rsid w:val="002500E9"/>
    <w:rPr>
      <w:rFonts w:ascii="Courier New" w:hAnsi="Courier New" w:cs="Courier New"/>
      <w:color w:val="595959"/>
    </w:rPr>
  </w:style>
  <w:style w:type="paragraph" w:customStyle="1" w:styleId="1ff0">
    <w:name w:val="批注主题1"/>
    <w:basedOn w:val="af6"/>
    <w:next w:val="af6"/>
    <w:qFormat/>
    <w:rsid w:val="002500E9"/>
    <w:rPr>
      <w:b/>
      <w:bCs/>
      <w:color w:val="595959"/>
    </w:rPr>
  </w:style>
  <w:style w:type="paragraph" w:customStyle="1" w:styleId="1ff1">
    <w:name w:val="结束语1"/>
    <w:basedOn w:val="a3"/>
    <w:qFormat/>
    <w:rsid w:val="002500E9"/>
    <w:pPr>
      <w:ind w:leftChars="2100" w:left="100"/>
    </w:pPr>
    <w:rPr>
      <w:color w:val="595959"/>
    </w:rPr>
  </w:style>
  <w:style w:type="paragraph" w:customStyle="1" w:styleId="1ff2">
    <w:name w:val="纯文本1"/>
    <w:basedOn w:val="a3"/>
    <w:qFormat/>
    <w:rsid w:val="002500E9"/>
    <w:rPr>
      <w:rFonts w:ascii="宋体" w:hAnsi="Courier New" w:cs="Courier New"/>
      <w:color w:val="595959"/>
    </w:rPr>
  </w:style>
  <w:style w:type="paragraph" w:customStyle="1" w:styleId="afffff3">
    <w:name w:val="目录"/>
    <w:basedOn w:val="a3"/>
    <w:next w:val="a3"/>
    <w:qFormat/>
    <w:rsid w:val="002500E9"/>
    <w:pPr>
      <w:jc w:val="center"/>
    </w:pPr>
    <w:rPr>
      <w:b/>
      <w:color w:val="595959"/>
      <w:sz w:val="24"/>
    </w:rPr>
  </w:style>
  <w:style w:type="paragraph" w:customStyle="1" w:styleId="112">
    <w:name w:val="自定义1.1"/>
    <w:basedOn w:val="20"/>
    <w:rsid w:val="002500E9"/>
    <w:pPr>
      <w:tabs>
        <w:tab w:val="left" w:pos="756"/>
      </w:tabs>
    </w:pPr>
    <w:rPr>
      <w:color w:val="595959"/>
    </w:rPr>
  </w:style>
  <w:style w:type="paragraph" w:styleId="afffff4">
    <w:name w:val="List Paragraph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paragraph" w:customStyle="1" w:styleId="1ff3">
    <w:name w:val="文本块1"/>
    <w:basedOn w:val="a3"/>
    <w:rsid w:val="002500E9"/>
    <w:pPr>
      <w:spacing w:after="120"/>
      <w:ind w:leftChars="700" w:left="1440" w:rightChars="700" w:right="1440"/>
    </w:pPr>
    <w:rPr>
      <w:color w:val="595959"/>
    </w:rPr>
  </w:style>
  <w:style w:type="paragraph" w:customStyle="1" w:styleId="512">
    <w:name w:val="列表编号 51"/>
    <w:basedOn w:val="a3"/>
    <w:qFormat/>
    <w:rsid w:val="002500E9"/>
    <w:pPr>
      <w:tabs>
        <w:tab w:val="left" w:pos="2040"/>
      </w:tabs>
      <w:ind w:left="2040" w:hanging="360"/>
    </w:pPr>
    <w:rPr>
      <w:color w:val="595959"/>
    </w:rPr>
  </w:style>
  <w:style w:type="paragraph" w:customStyle="1" w:styleId="Default">
    <w:name w:val="Default"/>
    <w:rsid w:val="002500E9"/>
    <w:pPr>
      <w:widowControl w:val="0"/>
      <w:autoSpaceDE w:val="0"/>
      <w:autoSpaceDN w:val="0"/>
      <w:adjustRightInd w:val="0"/>
      <w:spacing w:before="80" w:after="80" w:line="300" w:lineRule="auto"/>
      <w:ind w:left="200" w:hangingChars="200" w:hanging="200"/>
    </w:pPr>
    <w:rPr>
      <w:rFonts w:ascii="宋体"/>
      <w:sz w:val="21"/>
      <w:szCs w:val="21"/>
    </w:rPr>
  </w:style>
  <w:style w:type="paragraph" w:customStyle="1" w:styleId="Contents">
    <w:name w:val="Contents"/>
    <w:basedOn w:val="Heading1NoNumber"/>
    <w:autoRedefine/>
    <w:qFormat/>
    <w:rsid w:val="002500E9"/>
    <w:pPr>
      <w:jc w:val="center"/>
      <w:outlineLvl w:val="9"/>
    </w:pPr>
    <w:rPr>
      <w:color w:val="262626"/>
    </w:rPr>
  </w:style>
  <w:style w:type="paragraph" w:customStyle="1" w:styleId="block">
    <w:name w:val="自定义block"/>
    <w:basedOn w:val="a3"/>
    <w:rsid w:val="002500E9"/>
    <w:pPr>
      <w:keepNext/>
      <w:keepLines/>
      <w:spacing w:before="260" w:after="260"/>
      <w:outlineLvl w:val="2"/>
    </w:pPr>
    <w:rPr>
      <w:rFonts w:ascii="黑体" w:eastAsia="黑体" w:hAnsi="宋体"/>
      <w:color w:val="000000"/>
      <w:sz w:val="28"/>
    </w:rPr>
  </w:style>
  <w:style w:type="paragraph" w:customStyle="1" w:styleId="313">
    <w:name w:val="列表 31"/>
    <w:basedOn w:val="a3"/>
    <w:rsid w:val="002500E9"/>
    <w:pPr>
      <w:ind w:leftChars="400" w:left="100" w:hanging="200"/>
    </w:pPr>
    <w:rPr>
      <w:color w:val="595959"/>
    </w:rPr>
  </w:style>
  <w:style w:type="paragraph" w:customStyle="1" w:styleId="ItemListText">
    <w:name w:val="Item List Text"/>
    <w:basedOn w:val="a3"/>
    <w:autoRedefine/>
    <w:qFormat/>
    <w:rsid w:val="002500E9"/>
    <w:pPr>
      <w:spacing w:before="0" w:after="80"/>
      <w:ind w:left="425"/>
    </w:pPr>
    <w:rPr>
      <w:rFonts w:ascii="Arial" w:eastAsia="新宋体" w:hAnsi="Arial"/>
    </w:rPr>
  </w:style>
  <w:style w:type="paragraph" w:customStyle="1" w:styleId="SubItemListText">
    <w:name w:val="Sub Item List Text"/>
    <w:basedOn w:val="a3"/>
    <w:autoRedefine/>
    <w:rsid w:val="002500E9"/>
    <w:pPr>
      <w:spacing w:before="80" w:after="80"/>
      <w:ind w:leftChars="400" w:left="400"/>
    </w:pPr>
    <w:rPr>
      <w:rFonts w:ascii="Arial" w:eastAsia="新宋体" w:hAnsi="Arial"/>
    </w:rPr>
  </w:style>
  <w:style w:type="paragraph" w:customStyle="1" w:styleId="ItemList">
    <w:name w:val="Item List"/>
    <w:basedOn w:val="a3"/>
    <w:autoRedefine/>
    <w:qFormat/>
    <w:rsid w:val="002500E9"/>
    <w:pPr>
      <w:numPr>
        <w:numId w:val="17"/>
      </w:numPr>
      <w:spacing w:before="120" w:after="120"/>
    </w:pPr>
    <w:rPr>
      <w:rFonts w:ascii="Arial" w:eastAsia="新宋体" w:hAnsi="Arial"/>
    </w:rPr>
  </w:style>
  <w:style w:type="paragraph" w:customStyle="1" w:styleId="AboutThisChapter">
    <w:name w:val="About This Chapter"/>
    <w:basedOn w:val="a3"/>
    <w:next w:val="a3"/>
    <w:qFormat/>
    <w:rsid w:val="002500E9"/>
    <w:pPr>
      <w:keepNext/>
      <w:keepLines/>
      <w:spacing w:before="600" w:after="560"/>
      <w:outlineLvl w:val="1"/>
    </w:pPr>
    <w:rPr>
      <w:rFonts w:ascii="Book Antiqua" w:hAnsi="Book Antiqua" w:cs="Book Antiqua"/>
      <w:bCs/>
      <w:noProof/>
      <w:color w:val="595959"/>
      <w:kern w:val="0"/>
      <w:sz w:val="36"/>
      <w:szCs w:val="36"/>
      <w:lang w:eastAsia="en-US"/>
    </w:rPr>
  </w:style>
  <w:style w:type="paragraph" w:customStyle="1" w:styleId="1ff4">
    <w:name w:val="电子邮件签名1"/>
    <w:basedOn w:val="a3"/>
    <w:qFormat/>
    <w:rsid w:val="002500E9"/>
    <w:rPr>
      <w:color w:val="595959"/>
    </w:rPr>
  </w:style>
  <w:style w:type="paragraph" w:customStyle="1" w:styleId="mb0">
    <w:name w:val="mb0"/>
    <w:basedOn w:val="a3"/>
    <w:rsid w:val="002500E9"/>
    <w:pPr>
      <w:topLinePunct w:val="0"/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3"/>
    <w:qFormat/>
    <w:rsid w:val="002500E9"/>
    <w:rPr>
      <w:color w:val="595959"/>
      <w:kern w:val="0"/>
    </w:rPr>
  </w:style>
  <w:style w:type="paragraph" w:customStyle="1" w:styleId="ManualTitle1">
    <w:name w:val="Manual Title1"/>
    <w:rsid w:val="002500E9"/>
    <w:rPr>
      <w:rFonts w:ascii="Arial" w:eastAsia="黑体" w:hAnsi="Arial"/>
      <w:noProof/>
      <w:sz w:val="30"/>
      <w:lang w:eastAsia="en-US"/>
    </w:rPr>
  </w:style>
  <w:style w:type="paragraph" w:customStyle="1" w:styleId="BlockLabelinAppendix">
    <w:name w:val="Block Label in Appendix"/>
    <w:basedOn w:val="BlockLabel"/>
    <w:next w:val="a3"/>
    <w:qFormat/>
    <w:rsid w:val="002500E9"/>
    <w:pPr>
      <w:numPr>
        <w:numId w:val="2"/>
      </w:numPr>
      <w:topLinePunct w:val="0"/>
    </w:pPr>
    <w:rPr>
      <w:rFonts w:eastAsia="Arial"/>
    </w:rPr>
  </w:style>
  <w:style w:type="paragraph" w:customStyle="1" w:styleId="513">
    <w:name w:val="索引 51"/>
    <w:basedOn w:val="a3"/>
    <w:next w:val="a3"/>
    <w:qFormat/>
    <w:rsid w:val="002500E9"/>
    <w:pPr>
      <w:ind w:left="1050" w:hanging="210"/>
    </w:pPr>
    <w:rPr>
      <w:color w:val="595959"/>
      <w:sz w:val="20"/>
      <w:szCs w:val="20"/>
    </w:rPr>
  </w:style>
  <w:style w:type="table" w:customStyle="1" w:styleId="RemarksTable">
    <w:name w:val="Remarks Table"/>
    <w:basedOn w:val="affff1"/>
    <w:qFormat/>
    <w:rsid w:val="002500E9"/>
    <w:pPr>
      <w:widowControl w:val="0"/>
      <w:adjustRightInd w:val="0"/>
      <w:snapToGrid w:val="0"/>
    </w:pPr>
    <w:rPr>
      <w:rFonts w:ascii="Times New Roman" w:hAnsi="Times New Roman" w:cs="Arial"/>
      <w:kern w:val="0"/>
    </w:rPr>
    <w:tblPr>
      <w:tblInd w:w="1814" w:type="dxa"/>
    </w:tblPr>
    <w:trPr>
      <w:cantSplit/>
    </w:trPr>
  </w:style>
  <w:style w:type="table" w:customStyle="1" w:styleId="Table">
    <w:name w:val="Table"/>
    <w:basedOn w:val="affff5"/>
    <w:qFormat/>
    <w:rsid w:val="002500E9"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NoFrame">
    <w:name w:val="Table No Frame"/>
    <w:basedOn w:val="affff1"/>
    <w:rsid w:val="002500E9"/>
    <w:pPr>
      <w:widowControl w:val="0"/>
    </w:pPr>
    <w:rPr>
      <w:rFonts w:ascii="Times New Roman" w:hAnsi="Times New Roman"/>
      <w:kern w:val="0"/>
      <w:sz w:val="20"/>
      <w:szCs w:val="20"/>
    </w:rPr>
    <w:tblPr>
      <w:tblInd w:w="113" w:type="dxa"/>
    </w:tblPr>
  </w:style>
  <w:style w:type="character" w:customStyle="1" w:styleId="TableDescriptionChar">
    <w:name w:val="Table Description Char"/>
    <w:link w:val="TableDescription"/>
    <w:qFormat/>
    <w:rsid w:val="002500E9"/>
    <w:rPr>
      <w:rFonts w:ascii="Arial" w:eastAsia="黑体" w:hAnsi="Arial" w:cs="Arial"/>
      <w:spacing w:val="-4"/>
      <w:kern w:val="2"/>
      <w:sz w:val="21"/>
      <w:szCs w:val="21"/>
    </w:rPr>
  </w:style>
  <w:style w:type="paragraph" w:customStyle="1" w:styleId="p15">
    <w:name w:val="p15"/>
    <w:basedOn w:val="a3"/>
    <w:rsid w:val="002500E9"/>
    <w:pPr>
      <w:spacing w:before="80" w:after="80"/>
    </w:pPr>
    <w:rPr>
      <w:color w:val="595959"/>
      <w:kern w:val="0"/>
      <w:sz w:val="22"/>
      <w:szCs w:val="22"/>
    </w:rPr>
  </w:style>
  <w:style w:type="paragraph" w:customStyle="1" w:styleId="p17">
    <w:name w:val="p17"/>
    <w:basedOn w:val="a3"/>
    <w:qFormat/>
    <w:rsid w:val="002500E9"/>
    <w:rPr>
      <w:color w:val="595959"/>
      <w:spacing w:val="-4"/>
      <w:kern w:val="0"/>
      <w:sz w:val="28"/>
      <w:szCs w:val="28"/>
    </w:rPr>
  </w:style>
  <w:style w:type="paragraph" w:customStyle="1" w:styleId="p19">
    <w:name w:val="p19"/>
    <w:basedOn w:val="a3"/>
    <w:rsid w:val="002500E9"/>
    <w:pPr>
      <w:spacing w:before="80" w:after="80" w:line="240" w:lineRule="atLeast"/>
    </w:pPr>
    <w:rPr>
      <w:color w:val="595959"/>
      <w:kern w:val="0"/>
    </w:rPr>
  </w:style>
  <w:style w:type="paragraph" w:customStyle="1" w:styleId="p20">
    <w:name w:val="p20"/>
    <w:basedOn w:val="a3"/>
    <w:qFormat/>
    <w:rsid w:val="002500E9"/>
    <w:pPr>
      <w:ind w:left="433" w:hanging="420"/>
    </w:pPr>
    <w:rPr>
      <w:color w:val="595959"/>
      <w:kern w:val="0"/>
    </w:rPr>
  </w:style>
  <w:style w:type="paragraph" w:customStyle="1" w:styleId="p22">
    <w:name w:val="p22"/>
    <w:basedOn w:val="a3"/>
    <w:qFormat/>
    <w:rsid w:val="002500E9"/>
    <w:pPr>
      <w:spacing w:line="240" w:lineRule="atLeast"/>
    </w:pPr>
    <w:rPr>
      <w:rFonts w:ascii="Book Antiqua" w:hAnsi="Book Antiqua" w:cs="宋体"/>
      <w:b/>
      <w:bCs/>
      <w:color w:val="595959"/>
      <w:kern w:val="0"/>
    </w:rPr>
  </w:style>
  <w:style w:type="paragraph" w:customStyle="1" w:styleId="afffff5">
    <w:name w:val="段"/>
    <w:link w:val="Char"/>
    <w:qFormat/>
    <w:rsid w:val="002500E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kern w:val="2"/>
      <w:sz w:val="22"/>
      <w:szCs w:val="22"/>
    </w:rPr>
  </w:style>
  <w:style w:type="paragraph" w:customStyle="1" w:styleId="afffff6">
    <w:name w:val="示例×："/>
    <w:basedOn w:val="a3"/>
    <w:qFormat/>
    <w:rsid w:val="002500E9"/>
    <w:pPr>
      <w:tabs>
        <w:tab w:val="left" w:pos="425"/>
      </w:tabs>
      <w:spacing w:beforeLines="100" w:before="312" w:afterLines="100" w:after="312"/>
      <w:ind w:left="425" w:hanging="425"/>
      <w:outlineLvl w:val="1"/>
    </w:pPr>
    <w:rPr>
      <w:rFonts w:ascii="宋体" w:eastAsia="黑体"/>
      <w:color w:val="595959"/>
      <w:kern w:val="0"/>
      <w:sz w:val="18"/>
      <w:szCs w:val="18"/>
    </w:rPr>
  </w:style>
  <w:style w:type="paragraph" w:customStyle="1" w:styleId="afffff7">
    <w:name w:val="字母编号列项（一级）"/>
    <w:rsid w:val="002500E9"/>
    <w:pPr>
      <w:tabs>
        <w:tab w:val="left" w:pos="840"/>
      </w:tabs>
      <w:ind w:left="839" w:hanging="419"/>
      <w:jc w:val="both"/>
    </w:pPr>
    <w:rPr>
      <w:rFonts w:ascii="宋体"/>
      <w:sz w:val="21"/>
    </w:rPr>
  </w:style>
  <w:style w:type="paragraph" w:customStyle="1" w:styleId="113">
    <w:name w:val="1.1"/>
    <w:basedOn w:val="20"/>
    <w:qFormat/>
    <w:rsid w:val="002500E9"/>
    <w:pPr>
      <w:tabs>
        <w:tab w:val="left" w:pos="756"/>
      </w:tabs>
    </w:pPr>
  </w:style>
  <w:style w:type="paragraph" w:customStyle="1" w:styleId="1ff5">
    <w:name w:val=".. 1"/>
    <w:basedOn w:val="Default"/>
    <w:next w:val="Default"/>
    <w:rsid w:val="002500E9"/>
    <w:pPr>
      <w:spacing w:before="120" w:after="120"/>
    </w:pPr>
    <w:rPr>
      <w:sz w:val="24"/>
      <w:szCs w:val="24"/>
    </w:rPr>
  </w:style>
  <w:style w:type="paragraph" w:customStyle="1" w:styleId="TOC20">
    <w:name w:val="TOC 标题2"/>
    <w:next w:val="TOC1"/>
    <w:rsid w:val="002500E9"/>
    <w:pPr>
      <w:keepNext/>
      <w:snapToGrid w:val="0"/>
      <w:spacing w:before="480" w:after="360"/>
      <w:jc w:val="center"/>
    </w:pPr>
    <w:rPr>
      <w:rFonts w:ascii="Arial" w:eastAsia="黑体" w:hAnsi="Arial"/>
      <w:noProof/>
      <w:sz w:val="36"/>
    </w:rPr>
  </w:style>
  <w:style w:type="paragraph" w:customStyle="1" w:styleId="ItemListChar">
    <w:name w:val="Item List Char"/>
    <w:link w:val="ItemListCharChar"/>
    <w:rsid w:val="002500E9"/>
    <w:pPr>
      <w:numPr>
        <w:numId w:val="18"/>
      </w:numPr>
      <w:spacing w:line="300" w:lineRule="auto"/>
      <w:jc w:val="both"/>
    </w:pPr>
    <w:rPr>
      <w:rFonts w:ascii="Arial" w:hAnsi="Arial"/>
      <w:sz w:val="21"/>
    </w:rPr>
  </w:style>
  <w:style w:type="character" w:customStyle="1" w:styleId="ItemListCharChar">
    <w:name w:val="Item List Char Char"/>
    <w:link w:val="ItemListChar"/>
    <w:rsid w:val="002500E9"/>
    <w:rPr>
      <w:rFonts w:ascii="Arial" w:hAnsi="Arial"/>
      <w:sz w:val="21"/>
    </w:rPr>
  </w:style>
  <w:style w:type="table" w:customStyle="1" w:styleId="afffff8">
    <w:name w:val="正文中的表格"/>
    <w:basedOn w:val="affff1"/>
    <w:qFormat/>
    <w:rsid w:val="002500E9"/>
    <w:rPr>
      <w:rFonts w:ascii="Arial" w:hAnsi="Arial"/>
      <w:sz w:val="18"/>
      <w:szCs w:val="18"/>
    </w:rPr>
    <w:tblPr>
      <w:tblInd w:w="1809" w:type="dxa"/>
    </w:tblPr>
    <w:trPr>
      <w:cantSplit/>
    </w:trPr>
    <w:tcPr>
      <w:vAlign w:val="center"/>
    </w:tcPr>
  </w:style>
  <w:style w:type="paragraph" w:customStyle="1" w:styleId="afffff9">
    <w:name w:val="表格题注"/>
    <w:basedOn w:val="a3"/>
    <w:next w:val="a3"/>
    <w:autoRedefine/>
    <w:qFormat/>
    <w:rsid w:val="002500E9"/>
    <w:pPr>
      <w:keepLines/>
      <w:spacing w:beforeLines="100" w:before="240"/>
      <w:ind w:left="1089" w:hanging="369"/>
      <w:jc w:val="center"/>
    </w:pPr>
    <w:rPr>
      <w:sz w:val="18"/>
      <w:szCs w:val="18"/>
    </w:rPr>
  </w:style>
  <w:style w:type="paragraph" w:customStyle="1" w:styleId="afffffa">
    <w:name w:val="注示头"/>
    <w:basedOn w:val="a3"/>
    <w:qFormat/>
    <w:rsid w:val="002500E9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</w:rPr>
  </w:style>
  <w:style w:type="paragraph" w:customStyle="1" w:styleId="afffffb">
    <w:name w:val="注示文本"/>
    <w:basedOn w:val="a3"/>
    <w:qFormat/>
    <w:rsid w:val="002500E9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ffffc">
    <w:name w:val="表头文本"/>
    <w:basedOn w:val="a3"/>
    <w:autoRedefine/>
    <w:rsid w:val="002500E9"/>
    <w:pPr>
      <w:jc w:val="center"/>
    </w:pPr>
    <w:rPr>
      <w:b/>
      <w:sz w:val="18"/>
    </w:rPr>
  </w:style>
  <w:style w:type="paragraph" w:customStyle="1" w:styleId="afffffd">
    <w:name w:val="表格文本"/>
    <w:basedOn w:val="a3"/>
    <w:rsid w:val="002500E9"/>
    <w:pPr>
      <w:tabs>
        <w:tab w:val="decimal" w:pos="0"/>
      </w:tabs>
    </w:pPr>
    <w:rPr>
      <w:rFonts w:ascii="Arial" w:hAnsi="Arial"/>
      <w:noProof/>
    </w:rPr>
  </w:style>
  <w:style w:type="paragraph" w:customStyle="1" w:styleId="afffffe">
    <w:name w:val="文档标题"/>
    <w:basedOn w:val="a3"/>
    <w:rsid w:val="002500E9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ffff">
    <w:name w:val="编写建议"/>
    <w:basedOn w:val="a3"/>
    <w:link w:val="Char0"/>
    <w:rsid w:val="002500E9"/>
    <w:pPr>
      <w:spacing w:line="360" w:lineRule="auto"/>
      <w:ind w:firstLineChars="200" w:firstLine="200"/>
    </w:pPr>
    <w:rPr>
      <w:i/>
      <w:color w:val="0000FF"/>
    </w:rPr>
  </w:style>
  <w:style w:type="character" w:customStyle="1" w:styleId="Char0">
    <w:name w:val="编写建议 Char"/>
    <w:link w:val="affffff"/>
    <w:qFormat/>
    <w:rsid w:val="002500E9"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paragraph" w:customStyle="1" w:styleId="affffff0">
    <w:name w:val="插图题注"/>
    <w:basedOn w:val="a3"/>
    <w:next w:val="a3"/>
    <w:autoRedefine/>
    <w:rsid w:val="002500E9"/>
    <w:pPr>
      <w:spacing w:afterLines="100" w:after="240"/>
      <w:ind w:left="567" w:firstLine="1134"/>
      <w:jc w:val="center"/>
    </w:pPr>
    <w:rPr>
      <w:sz w:val="18"/>
      <w:szCs w:val="18"/>
    </w:rPr>
  </w:style>
  <w:style w:type="paragraph" w:customStyle="1" w:styleId="annotation">
    <w:name w:val="annotation"/>
    <w:basedOn w:val="a3"/>
    <w:autoRedefine/>
    <w:qFormat/>
    <w:rsid w:val="002500E9"/>
    <w:pPr>
      <w:keepLines/>
      <w:numPr>
        <w:ilvl w:val="12"/>
      </w:numPr>
      <w:spacing w:line="360" w:lineRule="auto"/>
      <w:ind w:left="1134"/>
    </w:pPr>
  </w:style>
  <w:style w:type="paragraph" w:customStyle="1" w:styleId="chaptertitle">
    <w:name w:val="chapter title"/>
    <w:basedOn w:val="a3"/>
    <w:autoRedefine/>
    <w:rsid w:val="002500E9"/>
    <w:pPr>
      <w:tabs>
        <w:tab w:val="left" w:pos="0"/>
      </w:tabs>
      <w:spacing w:before="300" w:after="300"/>
      <w:jc w:val="center"/>
    </w:pPr>
    <w:rPr>
      <w:sz w:val="30"/>
    </w:rPr>
  </w:style>
  <w:style w:type="paragraph" w:customStyle="1" w:styleId="catalogoffigureandtable">
    <w:name w:val="catalog of figure and table"/>
    <w:basedOn w:val="a3"/>
    <w:autoRedefine/>
    <w:qFormat/>
    <w:rsid w:val="002500E9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ootnotes">
    <w:name w:val="footnotes"/>
    <w:basedOn w:val="a3"/>
    <w:autoRedefine/>
    <w:qFormat/>
    <w:rsid w:val="002500E9"/>
    <w:pPr>
      <w:tabs>
        <w:tab w:val="num" w:pos="425"/>
      </w:tabs>
      <w:spacing w:after="90"/>
      <w:ind w:left="425" w:hanging="425"/>
    </w:pPr>
    <w:rPr>
      <w:sz w:val="18"/>
    </w:rPr>
  </w:style>
  <w:style w:type="paragraph" w:customStyle="1" w:styleId="code0">
    <w:name w:val="code"/>
    <w:basedOn w:val="a3"/>
    <w:autoRedefine/>
    <w:qFormat/>
    <w:rsid w:val="002500E9"/>
    <w:pPr>
      <w:spacing w:line="360" w:lineRule="auto"/>
      <w:ind w:left="1134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3"/>
    <w:autoRedefine/>
    <w:qFormat/>
    <w:rsid w:val="002500E9"/>
    <w:pPr>
      <w:jc w:val="right"/>
    </w:pPr>
    <w:rPr>
      <w:sz w:val="18"/>
    </w:rPr>
  </w:style>
  <w:style w:type="paragraph" w:customStyle="1" w:styleId="referance">
    <w:name w:val="referance"/>
    <w:basedOn w:val="a3"/>
    <w:autoRedefine/>
    <w:qFormat/>
    <w:rsid w:val="002500E9"/>
    <w:pPr>
      <w:tabs>
        <w:tab w:val="num" w:pos="425"/>
      </w:tabs>
      <w:ind w:left="425" w:hanging="425"/>
    </w:pPr>
    <w:rPr>
      <w:rFonts w:ascii="宋体"/>
    </w:rPr>
  </w:style>
  <w:style w:type="paragraph" w:customStyle="1" w:styleId="compilingadvice">
    <w:name w:val="compiling advice"/>
    <w:basedOn w:val="a3"/>
    <w:autoRedefine/>
    <w:qFormat/>
    <w:rsid w:val="002500E9"/>
    <w:pPr>
      <w:spacing w:line="360" w:lineRule="auto"/>
      <w:ind w:left="1134"/>
    </w:pPr>
    <w:rPr>
      <w:i/>
      <w:color w:val="0000FF"/>
    </w:rPr>
  </w:style>
  <w:style w:type="paragraph" w:customStyle="1" w:styleId="tabletextoncover">
    <w:name w:val="table text on cover"/>
    <w:basedOn w:val="a3"/>
    <w:autoRedefine/>
    <w:qFormat/>
    <w:rsid w:val="002500E9"/>
    <w:pPr>
      <w:jc w:val="center"/>
    </w:pPr>
    <w:rPr>
      <w:b/>
      <w:sz w:val="24"/>
    </w:rPr>
  </w:style>
  <w:style w:type="paragraph" w:customStyle="1" w:styleId="documenttitleoncover">
    <w:name w:val="document title on cover"/>
    <w:basedOn w:val="a3"/>
    <w:autoRedefine/>
    <w:rsid w:val="002500E9"/>
    <w:pPr>
      <w:spacing w:line="360" w:lineRule="auto"/>
      <w:jc w:val="center"/>
    </w:pPr>
    <w:rPr>
      <w:b/>
      <w:sz w:val="56"/>
    </w:rPr>
  </w:style>
  <w:style w:type="paragraph" w:customStyle="1" w:styleId="catalog1">
    <w:name w:val="catalog 1"/>
    <w:basedOn w:val="a3"/>
    <w:autoRedefine/>
    <w:qFormat/>
    <w:rsid w:val="002500E9"/>
    <w:pPr>
      <w:ind w:left="198" w:hanging="113"/>
    </w:pPr>
  </w:style>
  <w:style w:type="paragraph" w:customStyle="1" w:styleId="catalog2">
    <w:name w:val="catalog 2"/>
    <w:basedOn w:val="a3"/>
    <w:qFormat/>
    <w:rsid w:val="002500E9"/>
    <w:pPr>
      <w:ind w:left="453" w:hanging="283"/>
    </w:pPr>
  </w:style>
  <w:style w:type="paragraph" w:customStyle="1" w:styleId="catalog4">
    <w:name w:val="catalog 4"/>
    <w:basedOn w:val="a3"/>
    <w:autoRedefine/>
    <w:qFormat/>
    <w:rsid w:val="002500E9"/>
    <w:pPr>
      <w:ind w:left="1134" w:hanging="567"/>
    </w:pPr>
  </w:style>
  <w:style w:type="paragraph" w:customStyle="1" w:styleId="catalog5">
    <w:name w:val="catalog 5"/>
    <w:basedOn w:val="a3"/>
    <w:rsid w:val="002500E9"/>
    <w:pPr>
      <w:ind w:left="680"/>
    </w:pPr>
  </w:style>
  <w:style w:type="paragraph" w:customStyle="1" w:styleId="catalog6">
    <w:name w:val="catalog 6"/>
    <w:basedOn w:val="a3"/>
    <w:autoRedefine/>
    <w:qFormat/>
    <w:rsid w:val="002500E9"/>
    <w:pPr>
      <w:ind w:left="1757" w:hanging="907"/>
    </w:pPr>
  </w:style>
  <w:style w:type="paragraph" w:customStyle="1" w:styleId="catalog7">
    <w:name w:val="catalog 7"/>
    <w:basedOn w:val="a3"/>
    <w:autoRedefine/>
    <w:rsid w:val="002500E9"/>
    <w:pPr>
      <w:ind w:left="2041" w:hanging="1077"/>
    </w:pPr>
    <w:rPr>
      <w:rFonts w:ascii="宋体"/>
    </w:rPr>
  </w:style>
  <w:style w:type="paragraph" w:customStyle="1" w:styleId="catalog8">
    <w:name w:val="catalog 8"/>
    <w:basedOn w:val="a3"/>
    <w:autoRedefine/>
    <w:qFormat/>
    <w:rsid w:val="002500E9"/>
    <w:pPr>
      <w:ind w:left="113"/>
    </w:pPr>
  </w:style>
  <w:style w:type="paragraph" w:customStyle="1" w:styleId="catalog9">
    <w:name w:val="catalog 9"/>
    <w:basedOn w:val="a3"/>
    <w:autoRedefine/>
    <w:rsid w:val="002500E9"/>
    <w:pPr>
      <w:ind w:left="113"/>
    </w:pPr>
  </w:style>
  <w:style w:type="paragraph" w:customStyle="1" w:styleId="figuredescriptionwithoutautonumbering">
    <w:name w:val="figure description without auto numbering"/>
    <w:basedOn w:val="a3"/>
    <w:autoRedefine/>
    <w:rsid w:val="002500E9"/>
    <w:pPr>
      <w:spacing w:before="105" w:line="360" w:lineRule="auto"/>
      <w:ind w:firstLine="425"/>
      <w:jc w:val="center"/>
    </w:pPr>
  </w:style>
  <w:style w:type="paragraph" w:customStyle="1" w:styleId="documenttitleonheader">
    <w:name w:val="document title on header"/>
    <w:basedOn w:val="a3"/>
    <w:autoRedefine/>
    <w:qFormat/>
    <w:rsid w:val="002500E9"/>
    <w:rPr>
      <w:sz w:val="18"/>
    </w:rPr>
  </w:style>
  <w:style w:type="paragraph" w:customStyle="1" w:styleId="textindentation">
    <w:name w:val="text indentation"/>
    <w:basedOn w:val="a3"/>
    <w:autoRedefine/>
    <w:rsid w:val="002500E9"/>
    <w:pPr>
      <w:spacing w:line="360" w:lineRule="auto"/>
      <w:ind w:left="1134"/>
    </w:pPr>
  </w:style>
  <w:style w:type="paragraph" w:customStyle="1" w:styleId="keywords">
    <w:name w:val="keywords"/>
    <w:basedOn w:val="a3"/>
    <w:autoRedefine/>
    <w:qFormat/>
    <w:rsid w:val="002500E9"/>
    <w:pPr>
      <w:tabs>
        <w:tab w:val="left" w:pos="907"/>
      </w:tabs>
      <w:spacing w:line="360" w:lineRule="auto"/>
      <w:ind w:left="879" w:hanging="879"/>
    </w:pPr>
  </w:style>
  <w:style w:type="paragraph" w:customStyle="1" w:styleId="revisionrecord0">
    <w:name w:val="revision record"/>
    <w:basedOn w:val="a3"/>
    <w:autoRedefine/>
    <w:qFormat/>
    <w:rsid w:val="002500E9"/>
    <w:pPr>
      <w:pageBreakBefore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3"/>
    <w:autoRedefine/>
    <w:qFormat/>
    <w:rsid w:val="002500E9"/>
    <w:pPr>
      <w:pageBreakBefore/>
      <w:numPr>
        <w:ilvl w:val="12"/>
      </w:num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documenttitle">
    <w:name w:val="document title"/>
    <w:basedOn w:val="a3"/>
    <w:autoRedefine/>
    <w:qFormat/>
    <w:rsid w:val="002500E9"/>
    <w:pPr>
      <w:tabs>
        <w:tab w:val="left" w:pos="0"/>
      </w:tabs>
      <w:spacing w:before="300" w:after="300"/>
      <w:jc w:val="center"/>
      <w:outlineLvl w:val="0"/>
    </w:pPr>
    <w:rPr>
      <w:sz w:val="30"/>
    </w:rPr>
  </w:style>
  <w:style w:type="paragraph" w:customStyle="1" w:styleId="abstract">
    <w:name w:val="abstract"/>
    <w:basedOn w:val="a3"/>
    <w:autoRedefine/>
    <w:qFormat/>
    <w:rsid w:val="002500E9"/>
    <w:pPr>
      <w:numPr>
        <w:ilvl w:val="7"/>
        <w:numId w:val="19"/>
      </w:numPr>
      <w:tabs>
        <w:tab w:val="left" w:pos="907"/>
      </w:tabs>
      <w:spacing w:line="360" w:lineRule="auto"/>
    </w:pPr>
  </w:style>
  <w:style w:type="paragraph" w:customStyle="1" w:styleId="defaulttext">
    <w:name w:val="default text"/>
    <w:basedOn w:val="a3"/>
    <w:autoRedefine/>
    <w:qFormat/>
    <w:rsid w:val="002500E9"/>
    <w:pPr>
      <w:spacing w:line="360" w:lineRule="auto"/>
    </w:pPr>
  </w:style>
  <w:style w:type="paragraph" w:customStyle="1" w:styleId="affffff1">
    <w:name w:val="图号"/>
    <w:basedOn w:val="a3"/>
    <w:autoRedefine/>
    <w:rsid w:val="002500E9"/>
    <w:pPr>
      <w:spacing w:before="105"/>
      <w:jc w:val="center"/>
    </w:pPr>
    <w:rPr>
      <w:rFonts w:ascii="Arial" w:hAnsi="Arial"/>
      <w:sz w:val="18"/>
      <w:szCs w:val="18"/>
    </w:rPr>
  </w:style>
  <w:style w:type="paragraph" w:customStyle="1" w:styleId="affffff2">
    <w:name w:val="封面文档标题"/>
    <w:basedOn w:val="a3"/>
    <w:autoRedefine/>
    <w:rsid w:val="002500E9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0">
    <w:name w:val="封面"/>
    <w:basedOn w:val="a3"/>
    <w:autoRedefine/>
    <w:rsid w:val="002500E9"/>
    <w:pPr>
      <w:numPr>
        <w:numId w:val="20"/>
      </w:num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fff3">
    <w:name w:val="摘要"/>
    <w:basedOn w:val="a3"/>
    <w:rsid w:val="002500E9"/>
    <w:pPr>
      <w:tabs>
        <w:tab w:val="left" w:pos="907"/>
      </w:tabs>
      <w:ind w:left="879" w:hanging="879"/>
      <w:jc w:val="both"/>
    </w:pPr>
  </w:style>
  <w:style w:type="paragraph" w:customStyle="1" w:styleId="affffff4">
    <w:name w:val="参考资料清单"/>
    <w:basedOn w:val="a3"/>
    <w:autoRedefine/>
    <w:rsid w:val="002500E9"/>
    <w:pPr>
      <w:ind w:left="360"/>
      <w:jc w:val="both"/>
    </w:pPr>
    <w:rPr>
      <w:rFonts w:ascii="Arial" w:hAnsi="Arial"/>
    </w:rPr>
  </w:style>
  <w:style w:type="paragraph" w:customStyle="1" w:styleId="affffff5">
    <w:name w:val="关键词"/>
    <w:basedOn w:val="affffff3"/>
    <w:rsid w:val="002500E9"/>
  </w:style>
  <w:style w:type="paragraph" w:customStyle="1" w:styleId="affffff6">
    <w:name w:val="内容说明"/>
    <w:autoRedefine/>
    <w:qFormat/>
    <w:rsid w:val="002500E9"/>
    <w:pPr>
      <w:spacing w:after="120"/>
      <w:ind w:left="567"/>
    </w:pPr>
    <w:rPr>
      <w:i/>
      <w:noProof/>
      <w:color w:val="0000FF"/>
      <w:sz w:val="21"/>
    </w:rPr>
  </w:style>
  <w:style w:type="paragraph" w:customStyle="1" w:styleId="affffff7">
    <w:name w:val="表头"/>
    <w:basedOn w:val="a3"/>
    <w:qFormat/>
    <w:rsid w:val="002500E9"/>
    <w:pPr>
      <w:jc w:val="center"/>
    </w:pPr>
    <w:rPr>
      <w:sz w:val="18"/>
    </w:rPr>
  </w:style>
  <w:style w:type="paragraph" w:customStyle="1" w:styleId="DefaultText0">
    <w:name w:val="Default Text"/>
    <w:basedOn w:val="a3"/>
    <w:rsid w:val="002500E9"/>
    <w:rPr>
      <w:sz w:val="24"/>
    </w:rPr>
  </w:style>
  <w:style w:type="paragraph" w:customStyle="1" w:styleId="affffff8">
    <w:name w:val="缺省文本"/>
    <w:basedOn w:val="a3"/>
    <w:autoRedefine/>
    <w:qFormat/>
    <w:rsid w:val="002500E9"/>
    <w:pPr>
      <w:spacing w:line="360" w:lineRule="auto"/>
    </w:pPr>
    <w:rPr>
      <w:rFonts w:ascii="Arial" w:hAnsi="Arial"/>
    </w:rPr>
  </w:style>
  <w:style w:type="paragraph" w:customStyle="1" w:styleId="a2">
    <w:name w:val="表号"/>
    <w:basedOn w:val="a3"/>
    <w:next w:val="affff"/>
    <w:autoRedefine/>
    <w:rsid w:val="002500E9"/>
    <w:pPr>
      <w:keepLines/>
      <w:numPr>
        <w:ilvl w:val="8"/>
        <w:numId w:val="19"/>
      </w:numPr>
      <w:ind w:hangingChars="639" w:hanging="639"/>
      <w:jc w:val="center"/>
    </w:pPr>
    <w:rPr>
      <w:rFonts w:ascii="Arial" w:hAnsi="Arial"/>
      <w:sz w:val="18"/>
      <w:szCs w:val="18"/>
    </w:rPr>
  </w:style>
  <w:style w:type="paragraph" w:customStyle="1" w:styleId="affffff9">
    <w:name w:val="封面表格文本"/>
    <w:basedOn w:val="a3"/>
    <w:autoRedefine/>
    <w:qFormat/>
    <w:rsid w:val="002500E9"/>
    <w:pPr>
      <w:jc w:val="center"/>
    </w:pPr>
    <w:rPr>
      <w:rFonts w:ascii="Arial" w:hAnsi="Arial"/>
    </w:rPr>
  </w:style>
  <w:style w:type="paragraph" w:customStyle="1" w:styleId="affffffa">
    <w:name w:val="修订记录"/>
    <w:basedOn w:val="a3"/>
    <w:autoRedefine/>
    <w:rsid w:val="002500E9"/>
    <w:pPr>
      <w:pageBreakBefore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CharChar">
    <w:name w:val="表头样式 Char Char"/>
    <w:basedOn w:val="a3"/>
    <w:link w:val="CharCharChar"/>
    <w:qFormat/>
    <w:rsid w:val="002500E9"/>
    <w:pPr>
      <w:jc w:val="center"/>
    </w:pPr>
    <w:rPr>
      <w:b/>
    </w:rPr>
  </w:style>
  <w:style w:type="character" w:customStyle="1" w:styleId="CharCharChar">
    <w:name w:val="表头样式 Char Char Char"/>
    <w:link w:val="CharChar"/>
    <w:rsid w:val="002500E9"/>
    <w:rPr>
      <w:rFonts w:ascii="Segoe UI Light" w:eastAsia="等线 Light" w:hAnsi="Segoe UI Light" w:cs="Arial"/>
      <w:b/>
      <w:kern w:val="2"/>
      <w:sz w:val="21"/>
      <w:szCs w:val="21"/>
    </w:rPr>
  </w:style>
  <w:style w:type="paragraph" w:customStyle="1" w:styleId="affffffb">
    <w:name w:val="参考资料清单+倾斜+蓝色"/>
    <w:basedOn w:val="a3"/>
    <w:autoRedefine/>
    <w:qFormat/>
    <w:rsid w:val="002500E9"/>
    <w:pPr>
      <w:tabs>
        <w:tab w:val="num" w:pos="2091"/>
      </w:tabs>
      <w:ind w:left="2091" w:hanging="390"/>
      <w:jc w:val="both"/>
    </w:pPr>
    <w:rPr>
      <w:rFonts w:ascii="Arial" w:hAnsi="Arial"/>
      <w:i/>
      <w:iCs/>
      <w:color w:val="0000FF"/>
    </w:rPr>
  </w:style>
  <w:style w:type="paragraph" w:customStyle="1" w:styleId="affffffc">
    <w:name w:val="代码样式"/>
    <w:basedOn w:val="affffff9"/>
    <w:qFormat/>
    <w:rsid w:val="002500E9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fffffd">
    <w:name w:val="样式"/>
    <w:basedOn w:val="a3"/>
    <w:qFormat/>
    <w:rsid w:val="002500E9"/>
    <w:pPr>
      <w:keepLines/>
    </w:pPr>
    <w:rPr>
      <w:sz w:val="24"/>
      <w:szCs w:val="24"/>
    </w:rPr>
  </w:style>
  <w:style w:type="character" w:customStyle="1" w:styleId="commandkeywordsCharChar">
    <w:name w:val="command keywords Char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Char">
    <w:name w:val="command parameter Char Char"/>
    <w:qFormat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1ff6">
    <w:name w:val="正文1"/>
    <w:basedOn w:val="a3"/>
    <w:qFormat/>
    <w:rsid w:val="002500E9"/>
    <w:rPr>
      <w:rFonts w:ascii="Times New Roman" w:hAnsi="Times New Roman"/>
      <w:sz w:val="24"/>
    </w:rPr>
  </w:style>
  <w:style w:type="paragraph" w:customStyle="1" w:styleId="Char1">
    <w:name w:val="表头样式 Char"/>
    <w:basedOn w:val="a3"/>
    <w:autoRedefine/>
    <w:qFormat/>
    <w:rsid w:val="002500E9"/>
    <w:pPr>
      <w:jc w:val="center"/>
    </w:pPr>
    <w:rPr>
      <w:rFonts w:ascii="Arial" w:hAnsi="Arial"/>
      <w:b/>
    </w:rPr>
  </w:style>
  <w:style w:type="table" w:customStyle="1" w:styleId="affffffe">
    <w:name w:val="表样式"/>
    <w:basedOn w:val="a5"/>
    <w:rsid w:val="002500E9"/>
    <w:pPr>
      <w:jc w:val="both"/>
    </w:pPr>
    <w:rPr>
      <w:sz w:val="21"/>
    </w:rPr>
    <w:tblPr/>
    <w:tcPr>
      <w:vAlign w:val="center"/>
    </w:tcPr>
  </w:style>
  <w:style w:type="paragraph" w:customStyle="1" w:styleId="Afffffff">
    <w:name w:val="A"/>
    <w:basedOn w:val="a3"/>
    <w:rsid w:val="002500E9"/>
    <w:pPr>
      <w:spacing w:line="600" w:lineRule="exact"/>
      <w:ind w:firstLine="1287"/>
      <w:jc w:val="right"/>
    </w:pPr>
    <w:rPr>
      <w:rFonts w:ascii="宋体" w:cs="宋体"/>
      <w:b/>
      <w:bCs/>
      <w:sz w:val="28"/>
      <w:szCs w:val="28"/>
    </w:rPr>
  </w:style>
  <w:style w:type="paragraph" w:customStyle="1" w:styleId="1ff7">
    <w:name w:val="目录1"/>
    <w:basedOn w:val="afffff3"/>
    <w:rsid w:val="002500E9"/>
  </w:style>
  <w:style w:type="paragraph" w:customStyle="1" w:styleId="DKBA">
    <w:name w:val="DKBA"/>
    <w:basedOn w:val="a3"/>
    <w:autoRedefine/>
    <w:qFormat/>
    <w:rsid w:val="002500E9"/>
    <w:pPr>
      <w:jc w:val="right"/>
    </w:pPr>
    <w:rPr>
      <w:sz w:val="72"/>
      <w:szCs w:val="72"/>
    </w:rPr>
  </w:style>
  <w:style w:type="paragraph" w:customStyle="1" w:styleId="afffffff0">
    <w:name w:val="文档编号"/>
    <w:basedOn w:val="a3"/>
    <w:autoRedefine/>
    <w:qFormat/>
    <w:rsid w:val="002500E9"/>
    <w:pPr>
      <w:wordWrap w:val="0"/>
      <w:jc w:val="right"/>
    </w:pPr>
    <w:rPr>
      <w:sz w:val="24"/>
      <w:szCs w:val="24"/>
    </w:rPr>
  </w:style>
  <w:style w:type="paragraph" w:customStyle="1" w:styleId="afffffff1">
    <w:name w:val="表头样式"/>
    <w:basedOn w:val="a3"/>
    <w:qFormat/>
    <w:rsid w:val="002500E9"/>
    <w:pPr>
      <w:spacing w:line="240" w:lineRule="auto"/>
      <w:jc w:val="center"/>
    </w:pPr>
    <w:rPr>
      <w:b/>
    </w:rPr>
  </w:style>
  <w:style w:type="character" w:customStyle="1" w:styleId="Char9f5">
    <w:name w:val="列表项目符号 Char9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">
    <w:name w:val="_Style 414"/>
    <w:qFormat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commandkeywordsChar">
    <w:name w:val="command keywords Char"/>
    <w:qFormat/>
    <w:rsid w:val="002500E9"/>
    <w:rPr>
      <w:rFonts w:ascii="Arial" w:eastAsia="宋体" w:hAnsi="Arial"/>
      <w:b/>
      <w:sz w:val="21"/>
      <w:szCs w:val="21"/>
      <w:lang w:val="en-US" w:eastAsia="zh-CN" w:bidi="ar-SA"/>
    </w:rPr>
  </w:style>
  <w:style w:type="character" w:customStyle="1" w:styleId="commandparameterChar">
    <w:name w:val="command parameter Char"/>
    <w:rsid w:val="002500E9"/>
    <w:rPr>
      <w:rFonts w:ascii="Arial" w:eastAsia="宋体" w:hAnsi="Arial"/>
      <w:i/>
      <w:sz w:val="21"/>
      <w:lang w:val="en-US" w:eastAsia="zh-CN" w:bidi="ar-SA"/>
    </w:rPr>
  </w:style>
  <w:style w:type="paragraph" w:customStyle="1" w:styleId="AboutThisDocument">
    <w:name w:val="About This Document"/>
    <w:basedOn w:val="a3"/>
    <w:next w:val="afc"/>
    <w:qFormat/>
    <w:rsid w:val="002500E9"/>
    <w:pPr>
      <w:spacing w:before="640"/>
      <w:outlineLvl w:val="0"/>
    </w:pPr>
    <w:rPr>
      <w:rFonts w:eastAsia="黑体"/>
      <w:sz w:val="44"/>
    </w:rPr>
  </w:style>
  <w:style w:type="table" w:customStyle="1" w:styleId="TableV">
    <w:name w:val="Table V"/>
    <w:basedOn w:val="TableNoFrame"/>
    <w:uiPriority w:val="99"/>
    <w:rsid w:val="002500E9"/>
    <w:pPr>
      <w:spacing w:before="80" w:after="80" w:line="300" w:lineRule="auto"/>
    </w:pPr>
    <w:rPr>
      <w:rFonts w:ascii="Arial" w:eastAsia="新宋体" w:hAnsi="Arial"/>
    </w:rPr>
    <w:tblPr>
      <w:tblStyleRowBandSize w:val="1"/>
      <w:tblInd w:w="0" w:type="dxa"/>
      <w:tblBorders>
        <w:top w:val="single" w:sz="2" w:space="0" w:color="7F7F7F" w:themeColor="text1" w:themeTint="80"/>
        <w:left w:val="none" w:sz="0" w:space="0" w:color="auto"/>
        <w:bottom w:val="single" w:sz="2" w:space="0" w:color="7F7F7F" w:themeColor="text1" w:themeTint="80"/>
        <w:right w:val="none" w:sz="0" w:space="0" w:color="auto"/>
        <w:insideH w:val="single" w:sz="2" w:space="0" w:color="7F7F7F" w:themeColor="text1" w:themeTint="80"/>
        <w:insideV w:val="none" w:sz="0" w:space="0" w:color="auto"/>
      </w:tblBorders>
    </w:tblPr>
    <w:tcPr>
      <w:shd w:val="clear" w:color="auto" w:fill="FFFFFF" w:themeFill="background1"/>
      <w:vAlign w:val="center"/>
    </w:tcPr>
    <w:tblStylePr w:type="firstRow">
      <w:rPr>
        <w:rFonts w:eastAsia="新宋体"/>
        <w:b w:val="0"/>
        <w:bCs/>
        <w:i w:val="0"/>
        <w:iCs/>
        <w:color w:val="auto"/>
      </w:r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Arial" w:eastAsia="黑体" w:hAnsi="Arial"/>
        <w:b w:val="0"/>
        <w:bCs/>
        <w:i w:val="0"/>
      </w:rPr>
      <w:tblPr/>
      <w:tcPr>
        <w:shd w:val="clear" w:color="auto" w:fill="6EB92B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  <w:tblStylePr w:type="band1Horz">
      <w:rPr>
        <w:rFonts w:ascii="Arial" w:eastAsia="新宋体" w:hAnsi="Arial"/>
      </w:rPr>
    </w:tblStylePr>
  </w:style>
  <w:style w:type="character" w:styleId="afffffff2">
    <w:name w:val="Placeholder Text"/>
    <w:basedOn w:val="a4"/>
    <w:uiPriority w:val="99"/>
    <w:semiHidden/>
    <w:rsid w:val="002500E9"/>
    <w:rPr>
      <w:color w:val="808080"/>
    </w:rPr>
  </w:style>
  <w:style w:type="table" w:customStyle="1" w:styleId="1ff8">
    <w:name w:val="样式1"/>
    <w:basedOn w:val="a5"/>
    <w:uiPriority w:val="99"/>
    <w:rsid w:val="002500E9"/>
    <w:tblPr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</w:tblPr>
  </w:style>
  <w:style w:type="character" w:customStyle="1" w:styleId="HTMLChar2">
    <w:name w:val="HTML 预设格式 Char2"/>
    <w:autoRedefine/>
    <w:qFormat/>
    <w:rPr>
      <w:rFonts w:ascii="Courier New" w:hAnsi="Courier New" w:cs="Arial"/>
      <w:kern w:val="2"/>
    </w:rPr>
  </w:style>
  <w:style w:type="character" w:customStyle="1" w:styleId="Char2">
    <w:name w:val="副标题 Char2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2">
    <w:name w:val="标题 8 Char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20">
    <w:name w:val="HTML 地址 Char2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20">
    <w:name w:val="结束语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1">
    <w:name w:val="正文文本 Char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2">
    <w:name w:val="正文首行缩进 2 Char2"/>
    <w:autoRedefine/>
    <w:qFormat/>
    <w:rPr>
      <w:rFonts w:cs="Arial"/>
    </w:rPr>
  </w:style>
  <w:style w:type="character" w:customStyle="1" w:styleId="3Char2">
    <w:name w:val="正文文本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2">
    <w:name w:val="页脚 Char2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23">
    <w:name w:val="宏文本 Char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2">
    <w:name w:val="标题 1 Char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24">
    <w:name w:val="文档结构图 Char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25">
    <w:name w:val="电子邮件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6">
    <w:name w:val="称呼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2">
    <w:name w:val="标题 7 Char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27">
    <w:name w:val="纯文本 Char2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20">
    <w:name w:val="标题 2 Char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2">
    <w:name w:val="标题 9 Char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8">
    <w:name w:val="信息标题 Char2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21">
    <w:name w:val="正文文本 2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22">
    <w:name w:val="正文文本缩进 2 Char2"/>
    <w:qFormat/>
    <w:rPr>
      <w:rFonts w:ascii="Arial" w:hAnsi="Arial" w:cs="Arial"/>
      <w:kern w:val="2"/>
      <w:sz w:val="21"/>
      <w:szCs w:val="21"/>
    </w:rPr>
  </w:style>
  <w:style w:type="character" w:customStyle="1" w:styleId="Char29">
    <w:name w:val="正文文本缩进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2">
    <w:name w:val="标题 5 Char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2">
    <w:name w:val="标题 4 Char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2">
    <w:name w:val="标题 6 Char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2a">
    <w:name w:val="注释标题 Char2"/>
    <w:qFormat/>
    <w:rPr>
      <w:rFonts w:ascii="Arial" w:hAnsi="Arial" w:cs="Arial"/>
      <w:kern w:val="2"/>
      <w:sz w:val="21"/>
      <w:szCs w:val="21"/>
    </w:rPr>
  </w:style>
  <w:style w:type="character" w:customStyle="1" w:styleId="Char2b">
    <w:name w:val="正文首行缩进 Char2"/>
    <w:autoRedefine/>
    <w:qFormat/>
    <w:rPr>
      <w:rFonts w:ascii="Arial" w:hAnsi="Arial"/>
      <w:kern w:val="2"/>
      <w:sz w:val="21"/>
      <w:szCs w:val="21"/>
    </w:rPr>
  </w:style>
  <w:style w:type="character" w:customStyle="1" w:styleId="Char2c">
    <w:name w:val="页眉 Char2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20">
    <w:name w:val="正文文本缩进 3 Char2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2d">
    <w:name w:val="批注文字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e">
    <w:name w:val="批注框文本 Char2"/>
    <w:qFormat/>
    <w:rPr>
      <w:rFonts w:ascii="Arial" w:hAnsi="Arial" w:cs="Arial"/>
      <w:kern w:val="2"/>
      <w:sz w:val="18"/>
      <w:szCs w:val="18"/>
    </w:rPr>
  </w:style>
  <w:style w:type="character" w:customStyle="1" w:styleId="Char2f">
    <w:name w:val="脚注文本 Char2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2f0">
    <w:name w:val="尾注文本 Char2"/>
    <w:qFormat/>
    <w:rPr>
      <w:rFonts w:ascii="Arial" w:hAnsi="Arial" w:cs="Arial"/>
      <w:kern w:val="2"/>
      <w:sz w:val="21"/>
      <w:szCs w:val="21"/>
    </w:rPr>
  </w:style>
  <w:style w:type="character" w:customStyle="1" w:styleId="Char2f1">
    <w:name w:val="签名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2">
    <w:name w:val="无间隔 Char2"/>
    <w:uiPriority w:val="1"/>
    <w:qFormat/>
    <w:rPr>
      <w:rFonts w:ascii="Calibri" w:hAnsi="Calibri"/>
      <w:sz w:val="22"/>
      <w:szCs w:val="22"/>
    </w:rPr>
  </w:style>
  <w:style w:type="character" w:customStyle="1" w:styleId="Char2f3">
    <w:name w:val="批注主题 Char2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20">
    <w:name w:val="目录 1 Char2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21">
    <w:name w:val="标题 3 Char2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3">
    <w:name w:val="标题 Char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2f4">
    <w:name w:val="日期 Char2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2f5">
    <w:name w:val="列表项目符号 Char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3f3">
    <w:name w:val="3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afffffff3">
    <w:name w:val="示例"/>
    <w:basedOn w:val="a5"/>
    <w:uiPriority w:val="99"/>
    <w:qFormat/>
    <w:rPr>
      <w:rFonts w:ascii="Courier New" w:hAnsi="Courier New"/>
      <w:sz w:val="18"/>
    </w:rPr>
    <w:tblPr/>
    <w:tcPr>
      <w:shd w:val="clear" w:color="auto" w:fill="F2F2F2" w:themeFill="background1" w:themeFillShade="F2"/>
    </w:tcPr>
  </w:style>
  <w:style w:type="table" w:customStyle="1" w:styleId="afffffff4">
    <w:name w:val="参数"/>
    <w:basedOn w:val="a5"/>
    <w:autoRedefine/>
    <w:uiPriority w:val="99"/>
    <w:qFormat/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HTMLChar">
    <w:name w:val="HTML 预设格式 Char"/>
    <w:autoRedefine/>
    <w:qFormat/>
    <w:rPr>
      <w:rFonts w:ascii="Courier New" w:hAnsi="Courier New" w:cs="Arial"/>
      <w:kern w:val="2"/>
    </w:rPr>
  </w:style>
  <w:style w:type="character" w:customStyle="1" w:styleId="Char4">
    <w:name w:val="副标题 Char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">
    <w:name w:val="标题 8 Char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0">
    <w:name w:val="HTML 地址 Char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">
    <w:name w:val="结束语 Char"/>
    <w:autoRedefine/>
    <w:qFormat/>
    <w:rPr>
      <w:rFonts w:ascii="Arial" w:hAnsi="Arial" w:cs="Arial"/>
      <w:kern w:val="2"/>
      <w:sz w:val="21"/>
      <w:szCs w:val="21"/>
    </w:rPr>
  </w:style>
  <w:style w:type="table" w:customStyle="1" w:styleId="2120">
    <w:name w:val="无格式表格 21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6">
    <w:name w:val="正文文本 Char"/>
    <w:autoRedefine/>
    <w:qFormat/>
    <w:rPr>
      <w:rFonts w:ascii="Arial" w:eastAsia="新宋体" w:hAnsi="Arial"/>
      <w:color w:val="262626"/>
      <w:kern w:val="2"/>
      <w:sz w:val="21"/>
      <w:szCs w:val="21"/>
    </w:rPr>
  </w:style>
  <w:style w:type="character" w:customStyle="1" w:styleId="2Char0">
    <w:name w:val="正文首行缩进 2 Char"/>
    <w:qFormat/>
    <w:rPr>
      <w:rFonts w:cs="Arial"/>
    </w:rPr>
  </w:style>
  <w:style w:type="character" w:customStyle="1" w:styleId="3Char">
    <w:name w:val="正文文本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">
    <w:name w:val="页脚 Char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">
    <w:name w:val="宏文本 Char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Chara">
    <w:name w:val="文档结构图 Char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b">
    <w:name w:val="电子邮件签名 Char"/>
    <w:qFormat/>
    <w:rPr>
      <w:rFonts w:ascii="Arial" w:hAnsi="Arial" w:cs="Arial"/>
      <w:kern w:val="2"/>
      <w:sz w:val="21"/>
      <w:szCs w:val="21"/>
    </w:rPr>
  </w:style>
  <w:style w:type="character" w:customStyle="1" w:styleId="Charc">
    <w:name w:val="称呼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">
    <w:name w:val="标题 7 Char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d">
    <w:name w:val="纯文本 Char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9Char">
    <w:name w:val="标题 9 Char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e">
    <w:name w:val="信息标题 Char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">
    <w:name w:val="正文文本 2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3">
    <w:name w:val="正文文本缩进 2 Char"/>
    <w:qFormat/>
    <w:rPr>
      <w:rFonts w:ascii="Arial" w:hAnsi="Arial" w:cs="Arial"/>
      <w:kern w:val="2"/>
      <w:sz w:val="21"/>
      <w:szCs w:val="21"/>
    </w:rPr>
  </w:style>
  <w:style w:type="character" w:customStyle="1" w:styleId="Charf">
    <w:name w:val="正文文本缩进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">
    <w:name w:val="标题 5 Char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">
    <w:name w:val="标题 4 Char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">
    <w:name w:val="标题 6 Char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f0">
    <w:name w:val="注释标题 Char"/>
    <w:qFormat/>
    <w:rPr>
      <w:rFonts w:ascii="Arial" w:hAnsi="Arial" w:cs="Arial"/>
      <w:kern w:val="2"/>
      <w:sz w:val="21"/>
      <w:szCs w:val="21"/>
    </w:rPr>
  </w:style>
  <w:style w:type="character" w:customStyle="1" w:styleId="Charf1">
    <w:name w:val="正文首行缩进 Char"/>
    <w:autoRedefine/>
    <w:qFormat/>
    <w:rPr>
      <w:rFonts w:ascii="Arial" w:hAnsi="Arial"/>
      <w:kern w:val="2"/>
      <w:sz w:val="21"/>
      <w:szCs w:val="21"/>
    </w:rPr>
  </w:style>
  <w:style w:type="character" w:customStyle="1" w:styleId="Charf2">
    <w:name w:val="页眉 Char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0">
    <w:name w:val="正文文本缩进 3 Char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f3">
    <w:name w:val="批注文字 Char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f4">
    <w:name w:val="批注框文本 Char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f5">
    <w:name w:val="脚注文本 Char"/>
    <w:qFormat/>
    <w:rPr>
      <w:rFonts w:ascii="Arial" w:hAnsi="Arial" w:cs="Arial"/>
      <w:kern w:val="2"/>
      <w:sz w:val="18"/>
      <w:szCs w:val="18"/>
    </w:rPr>
  </w:style>
  <w:style w:type="character" w:customStyle="1" w:styleId="Charf6">
    <w:name w:val="尾注文本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7">
    <w:name w:val="签名 Char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f8">
    <w:name w:val="无间隔 Char"/>
    <w:autoRedefine/>
    <w:uiPriority w:val="1"/>
    <w:qFormat/>
    <w:rPr>
      <w:rFonts w:ascii="Calibri" w:hAnsi="Calibri"/>
      <w:sz w:val="22"/>
      <w:szCs w:val="22"/>
      <w:lang w:val="en-US" w:eastAsia="zh-CN" w:bidi="ar-SA"/>
    </w:rPr>
  </w:style>
  <w:style w:type="paragraph" w:customStyle="1" w:styleId="1ff9">
    <w:name w:val="无间隔1"/>
    <w:uiPriority w:val="1"/>
    <w:qFormat/>
    <w:rsid w:val="002500E9"/>
    <w:pPr>
      <w:spacing w:before="80" w:after="80" w:line="300" w:lineRule="auto"/>
      <w:ind w:left="200" w:hangingChars="200" w:hanging="200"/>
    </w:pPr>
    <w:rPr>
      <w:rFonts w:ascii="Calibri" w:hAnsi="Calibri"/>
      <w:sz w:val="22"/>
      <w:szCs w:val="22"/>
    </w:rPr>
  </w:style>
  <w:style w:type="character" w:customStyle="1" w:styleId="Charf9">
    <w:name w:val="批注主题 Char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0">
    <w:name w:val="目录 1 Char"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">
    <w:name w:val="标题 3 Char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fa">
    <w:name w:val="标题 Char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fb">
    <w:name w:val="日期 Char"/>
    <w:autoRedefine/>
    <w:qFormat/>
    <w:rPr>
      <w:rFonts w:ascii="Arial" w:hAnsi="Arial" w:cs="Arial"/>
      <w:kern w:val="2"/>
      <w:sz w:val="21"/>
      <w:szCs w:val="21"/>
    </w:rPr>
  </w:style>
  <w:style w:type="paragraph" w:customStyle="1" w:styleId="TOC110">
    <w:name w:val="TOC 标题11"/>
    <w:next w:val="TOC1"/>
    <w:autoRedefine/>
    <w:uiPriority w:val="99"/>
    <w:qFormat/>
    <w:pPr>
      <w:keepNext/>
      <w:snapToGrid w:val="0"/>
      <w:spacing w:before="480" w:after="360" w:line="300" w:lineRule="auto"/>
      <w:ind w:left="200" w:hangingChars="200" w:hanging="200"/>
      <w:jc w:val="center"/>
    </w:pPr>
    <w:rPr>
      <w:rFonts w:ascii="Arial" w:eastAsia="黑体" w:hAnsi="Arial" w:cs="Arial"/>
      <w:sz w:val="36"/>
      <w:szCs w:val="36"/>
    </w:rPr>
  </w:style>
  <w:style w:type="paragraph" w:customStyle="1" w:styleId="2f6">
    <w:name w:val="列出段落2"/>
    <w:basedOn w:val="a3"/>
    <w:uiPriority w:val="34"/>
    <w:qFormat/>
    <w:rsid w:val="002500E9"/>
    <w:pPr>
      <w:ind w:firstLineChars="200" w:firstLine="420"/>
    </w:pPr>
    <w:rPr>
      <w:color w:val="595959"/>
    </w:rPr>
  </w:style>
  <w:style w:type="character" w:customStyle="1" w:styleId="Charfc">
    <w:name w:val="列表项目符号 Char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paragraph" w:customStyle="1" w:styleId="Style4141">
    <w:name w:val="_Style 4141"/>
    <w:autoRedefine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a">
    <w:name w:val="占位符文本1"/>
    <w:uiPriority w:val="99"/>
    <w:semiHidden/>
    <w:qFormat/>
    <w:rPr>
      <w:color w:val="808080"/>
    </w:rPr>
  </w:style>
  <w:style w:type="character" w:customStyle="1" w:styleId="CommentText">
    <w:name w:val="Comment Text"/>
    <w:qFormat/>
    <w:rPr>
      <w:rFonts w:cs="Times New Roman"/>
      <w:kern w:val="2"/>
      <w:sz w:val="21"/>
    </w:rPr>
  </w:style>
  <w:style w:type="character" w:customStyle="1" w:styleId="2CharChar">
    <w:name w:val="样式 标题 2 + 四号 Char Char"/>
    <w:link w:val="2f7"/>
    <w:autoRedefine/>
    <w:qFormat/>
    <w:rPr>
      <w:rFonts w:ascii="Arial" w:eastAsia="黑体" w:hAnsi="Arial" w:cs="Book Antiqua"/>
      <w:b/>
      <w:bCs/>
      <w:kern w:val="2"/>
      <w:sz w:val="28"/>
      <w:szCs w:val="32"/>
      <w:lang w:eastAsia="en-US"/>
    </w:rPr>
  </w:style>
  <w:style w:type="paragraph" w:customStyle="1" w:styleId="2f7">
    <w:name w:val="样式 标题 2 + 四号"/>
    <w:basedOn w:val="20"/>
    <w:link w:val="2CharChar"/>
    <w:autoRedefine/>
    <w:qFormat/>
    <w:pPr>
      <w:tabs>
        <w:tab w:val="left" w:pos="756"/>
      </w:tabs>
      <w:spacing w:before="120"/>
    </w:pPr>
    <w:rPr>
      <w:b/>
      <w:sz w:val="28"/>
      <w:szCs w:val="32"/>
      <w:shd w:val="clear" w:color="auto" w:fill="FFFFFF"/>
    </w:rPr>
  </w:style>
  <w:style w:type="paragraph" w:customStyle="1" w:styleId="1ffb">
    <w:name w:val="修订1"/>
    <w:uiPriority w:val="99"/>
    <w:unhideWhenUsed/>
    <w:qFormat/>
    <w:rPr>
      <w:rFonts w:eastAsiaTheme="minorEastAsia" w:cs="Arial"/>
      <w:kern w:val="2"/>
      <w:sz w:val="21"/>
      <w:szCs w:val="21"/>
    </w:rPr>
  </w:style>
  <w:style w:type="character" w:customStyle="1" w:styleId="CharChar0">
    <w:name w:val="标题 Char Char"/>
    <w:qFormat/>
    <w:rPr>
      <w:rFonts w:ascii="宋体" w:hAnsi="宋体"/>
      <w:b/>
      <w:sz w:val="30"/>
    </w:rPr>
  </w:style>
  <w:style w:type="character" w:customStyle="1" w:styleId="Char11">
    <w:name w:val="标题 Char1"/>
    <w:qFormat/>
    <w:rPr>
      <w:rFonts w:ascii="Cambria" w:hAnsi="Cambria" w:cs="Times New Roman"/>
      <w:b/>
      <w:bCs/>
      <w:kern w:val="2"/>
      <w:sz w:val="32"/>
      <w:szCs w:val="32"/>
    </w:rPr>
  </w:style>
  <w:style w:type="paragraph" w:customStyle="1" w:styleId="3f4">
    <w:name w:val="列出段落3"/>
    <w:basedOn w:val="a3"/>
    <w:uiPriority w:val="34"/>
    <w:qFormat/>
    <w:pPr>
      <w:ind w:firstLineChars="200" w:firstLine="420"/>
    </w:pPr>
  </w:style>
  <w:style w:type="paragraph" w:customStyle="1" w:styleId="tabletext0">
    <w:name w:val="tabletext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heading0">
    <w:name w:val="tableheading"/>
    <w:basedOn w:val="a3"/>
    <w:autoRedefine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listintable0">
    <w:name w:val="itemlistintable"/>
    <w:basedOn w:val="a3"/>
    <w:uiPriority w:val="99"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table" w:customStyle="1" w:styleId="220">
    <w:name w:val="无格式表格 22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TMLChar1">
    <w:name w:val="HTML 预设格式 Char1"/>
    <w:autoRedefine/>
    <w:qFormat/>
    <w:rPr>
      <w:rFonts w:ascii="Courier New" w:hAnsi="Courier New" w:cs="Arial"/>
      <w:kern w:val="2"/>
    </w:rPr>
  </w:style>
  <w:style w:type="character" w:customStyle="1" w:styleId="Char12">
    <w:name w:val="副标题 Char1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1">
    <w:name w:val="标题 8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">
    <w:name w:val="HTML 地址 Char1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13">
    <w:name w:val="结束语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4">
    <w:name w:val="正文文本 Char1"/>
    <w:autoRedefine/>
    <w:qFormat/>
    <w:rPr>
      <w:rFonts w:ascii="Arial" w:eastAsia="新宋体" w:hAnsi="Arial"/>
      <w:b/>
      <w:snapToGrid w:val="0"/>
      <w:color w:val="000000" w:themeColor="text1"/>
      <w:sz w:val="21"/>
      <w:szCs w:val="21"/>
    </w:rPr>
  </w:style>
  <w:style w:type="character" w:customStyle="1" w:styleId="2Char10">
    <w:name w:val="正文首行缩进 2 Char1"/>
    <w:autoRedefine/>
    <w:qFormat/>
    <w:rPr>
      <w:rFonts w:cs="Arial"/>
    </w:rPr>
  </w:style>
  <w:style w:type="character" w:customStyle="1" w:styleId="3Char10">
    <w:name w:val="正文文本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5">
    <w:name w:val="页脚 Char1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16">
    <w:name w:val="宏文本 Char1"/>
    <w:autoRedefine/>
    <w:qFormat/>
    <w:rPr>
      <w:rFonts w:ascii="Courier New" w:hAnsi="Courier New"/>
      <w:kern w:val="2"/>
      <w:sz w:val="24"/>
      <w:szCs w:val="24"/>
      <w:lang w:bidi="ar-SA"/>
    </w:rPr>
  </w:style>
  <w:style w:type="character" w:customStyle="1" w:styleId="1Char1">
    <w:name w:val="标题 1 Char1"/>
    <w:autoRedefine/>
    <w:qFormat/>
    <w:rPr>
      <w:rFonts w:ascii="Arial" w:eastAsia="黑体" w:hAnsi="Arial"/>
      <w:bCs/>
      <w:kern w:val="2"/>
      <w:sz w:val="44"/>
      <w:szCs w:val="44"/>
    </w:rPr>
  </w:style>
  <w:style w:type="character" w:customStyle="1" w:styleId="Char17">
    <w:name w:val="文档结构图 Char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18">
    <w:name w:val="电子邮件签名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9">
    <w:name w:val="称呼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1">
    <w:name w:val="标题 7 Char1"/>
    <w:qFormat/>
    <w:rPr>
      <w:rFonts w:ascii="Arial" w:eastAsia="黑体" w:hAnsi="Arial"/>
      <w:kern w:val="2"/>
      <w:sz w:val="44"/>
      <w:szCs w:val="44"/>
    </w:rPr>
  </w:style>
  <w:style w:type="character" w:customStyle="1" w:styleId="Char1a">
    <w:name w:val="纯文本 Char1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11">
    <w:name w:val="标题 2 Char1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9Char1">
    <w:name w:val="标题 9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b">
    <w:name w:val="信息标题 Char1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12">
    <w:name w:val="正文文本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13">
    <w:name w:val="正文文本缩进 2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c">
    <w:name w:val="正文文本缩进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1">
    <w:name w:val="标题 5 Char1"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">
    <w:name w:val="标题 4 Char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">
    <w:name w:val="标题 6 Char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d">
    <w:name w:val="注释标题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e">
    <w:name w:val="正文首行缩进 Char1"/>
    <w:autoRedefine/>
    <w:qFormat/>
    <w:rPr>
      <w:rFonts w:ascii="Arial" w:hAnsi="Arial"/>
      <w:kern w:val="2"/>
      <w:sz w:val="21"/>
      <w:szCs w:val="21"/>
    </w:rPr>
  </w:style>
  <w:style w:type="character" w:customStyle="1" w:styleId="Char1f">
    <w:name w:val="页眉 Char1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11">
    <w:name w:val="正文文本缩进 3 Char1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1f0">
    <w:name w:val="批注文字 Char1"/>
    <w:basedOn w:val="a4"/>
    <w:rsid w:val="002500E9"/>
    <w:rPr>
      <w:rFonts w:ascii="Arial" w:eastAsia="宋体" w:hAnsi="Arial" w:cs="Arial"/>
      <w:szCs w:val="21"/>
    </w:rPr>
  </w:style>
  <w:style w:type="character" w:customStyle="1" w:styleId="Char1f1">
    <w:name w:val="批注框文本 Char1"/>
    <w:qFormat/>
    <w:rPr>
      <w:rFonts w:ascii="Arial" w:hAnsi="Arial" w:cs="Arial"/>
      <w:kern w:val="2"/>
      <w:sz w:val="18"/>
      <w:szCs w:val="18"/>
    </w:rPr>
  </w:style>
  <w:style w:type="character" w:customStyle="1" w:styleId="Char1f2">
    <w:name w:val="脚注文本 Char1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1f3">
    <w:name w:val="尾注文本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4">
    <w:name w:val="签名 Char1"/>
    <w:qFormat/>
    <w:rPr>
      <w:rFonts w:ascii="Arial" w:hAnsi="Arial" w:cs="Arial"/>
      <w:kern w:val="2"/>
      <w:sz w:val="21"/>
      <w:szCs w:val="21"/>
    </w:rPr>
  </w:style>
  <w:style w:type="character" w:customStyle="1" w:styleId="Char1f5">
    <w:name w:val="无间隔 Char1"/>
    <w:uiPriority w:val="1"/>
    <w:qFormat/>
    <w:rPr>
      <w:rFonts w:ascii="Calibri" w:hAnsi="Calibri"/>
      <w:sz w:val="22"/>
      <w:szCs w:val="22"/>
      <w:lang w:bidi="ar-SA"/>
    </w:rPr>
  </w:style>
  <w:style w:type="character" w:customStyle="1" w:styleId="Char1f6">
    <w:name w:val="批注主题 Char1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10">
    <w:name w:val="目录 1 Char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">
    <w:name w:val="标题 3 Char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2f6">
    <w:name w:val="标题 Char2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f7">
    <w:name w:val="日期 Char1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1f8">
    <w:name w:val="列表项目符号 Char1"/>
    <w:autoRedefine/>
    <w:qFormat/>
    <w:rPr>
      <w:rFonts w:ascii="Segoe UI Light" w:eastAsia="等线 Light" w:hAnsi="Segoe UI Light"/>
      <w:color w:val="595959"/>
      <w:kern w:val="2"/>
      <w:sz w:val="21"/>
      <w:szCs w:val="21"/>
    </w:rPr>
  </w:style>
  <w:style w:type="character" w:customStyle="1" w:styleId="1ffc">
    <w:name w:val="未处理的提及1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B2">
    <w:name w:val="B2"/>
    <w:basedOn w:val="24"/>
    <w:link w:val="B2Char"/>
    <w:qFormat/>
    <w:pPr>
      <w:spacing w:after="180"/>
      <w:ind w:leftChars="0" w:left="851" w:firstLineChars="0" w:hanging="284"/>
    </w:pPr>
    <w:rPr>
      <w:rFonts w:ascii="Times New Roman" w:hAnsi="Times New Roman" w:cs="Times New Roman"/>
      <w:color w:val="auto"/>
      <w:kern w:val="0"/>
      <w:sz w:val="20"/>
      <w:szCs w:val="20"/>
      <w:lang w:val="en-GB"/>
    </w:rPr>
  </w:style>
  <w:style w:type="character" w:customStyle="1" w:styleId="B2Char">
    <w:name w:val="B2 Char"/>
    <w:link w:val="B2"/>
    <w:autoRedefine/>
    <w:qFormat/>
    <w:rPr>
      <w:rFonts w:eastAsiaTheme="minorEastAsia"/>
      <w:lang w:val="en-GB"/>
    </w:rPr>
  </w:style>
  <w:style w:type="table" w:customStyle="1" w:styleId="230">
    <w:name w:val="无格式表格 2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gt-baf-base-sep">
    <w:name w:val="gt-baf-base-sep"/>
    <w:basedOn w:val="a4"/>
    <w:autoRedefine/>
    <w:qFormat/>
  </w:style>
  <w:style w:type="character" w:customStyle="1" w:styleId="TableDescriptionCharChar">
    <w:name w:val="Table Description Char Char"/>
    <w:qFormat/>
    <w:rPr>
      <w:rFonts w:cs="Arial"/>
      <w:spacing w:val="-4"/>
      <w:kern w:val="2"/>
      <w:sz w:val="21"/>
      <w:szCs w:val="21"/>
    </w:rPr>
  </w:style>
  <w:style w:type="character" w:customStyle="1" w:styleId="gt-baf-pos">
    <w:name w:val="gt-baf-pos"/>
    <w:autoRedefine/>
    <w:qFormat/>
    <w:rPr>
      <w:color w:val="777777"/>
    </w:rPr>
  </w:style>
  <w:style w:type="character" w:customStyle="1" w:styleId="focus">
    <w:name w:val="focus"/>
    <w:basedOn w:val="a4"/>
    <w:autoRedefine/>
    <w:qFormat/>
  </w:style>
  <w:style w:type="character" w:customStyle="1" w:styleId="fontstyle11">
    <w:name w:val="fontstyle11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01">
    <w:name w:val="fontstyle01"/>
    <w:autoRedefine/>
    <w:qFormat/>
    <w:rPr>
      <w:rFonts w:ascii="Times New Roman" w:hAnsi="Times New Roman" w:cs="Times New Roman" w:hint="default"/>
      <w:color w:val="000000"/>
      <w:sz w:val="22"/>
      <w:szCs w:val="22"/>
    </w:rPr>
  </w:style>
  <w:style w:type="paragraph" w:customStyle="1" w:styleId="z-1">
    <w:name w:val="z-窗体顶端1"/>
    <w:basedOn w:val="a3"/>
    <w:next w:val="a3"/>
    <w:link w:val="z-"/>
    <w:autoRedefine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">
    <w:name w:val="z-窗体顶端 字符"/>
    <w:basedOn w:val="a4"/>
    <w:link w:val="z-1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2f8">
    <w:name w:val="修订2"/>
    <w:autoRedefine/>
    <w:uiPriority w:val="99"/>
    <w:unhideWhenUsed/>
    <w:qFormat/>
    <w:rPr>
      <w:rFonts w:eastAsiaTheme="minorEastAsia"/>
      <w:kern w:val="2"/>
      <w:sz w:val="21"/>
    </w:rPr>
  </w:style>
  <w:style w:type="paragraph" w:customStyle="1" w:styleId="z-10">
    <w:name w:val="z-窗体底端1"/>
    <w:basedOn w:val="a3"/>
    <w:next w:val="a3"/>
    <w:link w:val="z-0"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character" w:customStyle="1" w:styleId="z-0">
    <w:name w:val="z-窗体底端 字符"/>
    <w:basedOn w:val="a4"/>
    <w:link w:val="z-10"/>
    <w:autoRedefine/>
    <w:qFormat/>
    <w:rPr>
      <w:rFonts w:ascii="Arial" w:cs="Arial"/>
      <w:vanish/>
      <w:kern w:val="2"/>
      <w:sz w:val="16"/>
      <w:szCs w:val="21"/>
    </w:rPr>
  </w:style>
  <w:style w:type="paragraph" w:customStyle="1" w:styleId="TAH">
    <w:name w:val="TAH"/>
    <w:basedOn w:val="a3"/>
    <w:autoRedefine/>
    <w:uiPriority w:val="99"/>
    <w:qFormat/>
    <w:pPr>
      <w:keepNext/>
      <w:keepLines/>
      <w:spacing w:line="300" w:lineRule="atLeast"/>
      <w:jc w:val="center"/>
    </w:pPr>
    <w:rPr>
      <w:rFonts w:ascii="Arial" w:eastAsia="宋体" w:hAnsi="Arial"/>
      <w:b/>
      <w:sz w:val="18"/>
    </w:rPr>
  </w:style>
  <w:style w:type="paragraph" w:customStyle="1" w:styleId="TAL">
    <w:name w:val="TAL"/>
    <w:basedOn w:val="a3"/>
    <w:uiPriority w:val="99"/>
    <w:qFormat/>
    <w:pPr>
      <w:keepNext/>
      <w:keepLines/>
      <w:spacing w:line="300" w:lineRule="atLeast"/>
    </w:pPr>
    <w:rPr>
      <w:rFonts w:ascii="Arial" w:eastAsia="宋体" w:hAnsi="Arial"/>
      <w:sz w:val="18"/>
    </w:rPr>
  </w:style>
  <w:style w:type="character" w:customStyle="1" w:styleId="HTMLChar3">
    <w:name w:val="HTML 预设格式 Char3"/>
    <w:autoRedefine/>
    <w:qFormat/>
    <w:rPr>
      <w:rFonts w:ascii="Courier New" w:hAnsi="Courier New" w:cs="Arial"/>
      <w:kern w:val="2"/>
    </w:rPr>
  </w:style>
  <w:style w:type="character" w:customStyle="1" w:styleId="Char30">
    <w:name w:val="副标题 Char3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3">
    <w:name w:val="标题 8 Char3"/>
    <w:autoRedefine/>
    <w:qFormat/>
    <w:rPr>
      <w:rFonts w:ascii="Arial" w:eastAsia="黑体" w:hAnsi="Arial"/>
      <w:bCs/>
      <w:kern w:val="2"/>
      <w:sz w:val="36"/>
      <w:szCs w:val="36"/>
    </w:rPr>
  </w:style>
  <w:style w:type="character" w:customStyle="1" w:styleId="HTMLChar30">
    <w:name w:val="HTML 地址 Char3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31">
    <w:name w:val="结束语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2">
    <w:name w:val="正文文本 Char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30">
    <w:name w:val="正文首行缩进 2 Char3"/>
    <w:autoRedefine/>
    <w:qFormat/>
    <w:rPr>
      <w:rFonts w:cs="Arial"/>
    </w:rPr>
  </w:style>
  <w:style w:type="character" w:customStyle="1" w:styleId="3Char3">
    <w:name w:val="正文文本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3">
    <w:name w:val="页脚 Char3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34">
    <w:name w:val="宏文本 Char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3">
    <w:name w:val="标题 1 Char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35">
    <w:name w:val="文档结构图 Char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36">
    <w:name w:val="电子邮件签名 Char3"/>
    <w:qFormat/>
    <w:rPr>
      <w:rFonts w:ascii="Arial" w:hAnsi="Arial" w:cs="Arial"/>
      <w:kern w:val="2"/>
      <w:sz w:val="21"/>
      <w:szCs w:val="21"/>
    </w:rPr>
  </w:style>
  <w:style w:type="character" w:customStyle="1" w:styleId="Char37">
    <w:name w:val="称呼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3">
    <w:name w:val="标题 7 Char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38">
    <w:name w:val="纯文本 Char3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31">
    <w:name w:val="标题 2 Char3"/>
    <w:autoRedefine/>
    <w:qFormat/>
    <w:rPr>
      <w:rFonts w:ascii="Arial" w:eastAsia="黑体" w:hAnsi="Arial" w:cs="Book Antiqua"/>
      <w:bCs/>
      <w:kern w:val="2"/>
      <w:sz w:val="36"/>
      <w:szCs w:val="36"/>
    </w:rPr>
  </w:style>
  <w:style w:type="character" w:customStyle="1" w:styleId="9Char3">
    <w:name w:val="标题 9 Char3"/>
    <w:qFormat/>
    <w:rPr>
      <w:rFonts w:ascii="Arial" w:eastAsia="黑体" w:hAnsi="Arial"/>
      <w:kern w:val="2"/>
      <w:sz w:val="32"/>
      <w:szCs w:val="32"/>
    </w:rPr>
  </w:style>
  <w:style w:type="character" w:customStyle="1" w:styleId="Char39">
    <w:name w:val="信息标题 Char3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32">
    <w:name w:val="正文文本 2 Char3"/>
    <w:qFormat/>
    <w:rPr>
      <w:rFonts w:ascii="Arial" w:hAnsi="Arial" w:cs="Arial"/>
      <w:kern w:val="2"/>
      <w:sz w:val="21"/>
      <w:szCs w:val="21"/>
    </w:rPr>
  </w:style>
  <w:style w:type="character" w:customStyle="1" w:styleId="2Char33">
    <w:name w:val="正文文本缩进 2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a">
    <w:name w:val="正文文本缩进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3">
    <w:name w:val="标题 5 Char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3">
    <w:name w:val="标题 4 Char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3">
    <w:name w:val="标题 6 Char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3b">
    <w:name w:val="注释标题 Char3"/>
    <w:qFormat/>
    <w:rPr>
      <w:rFonts w:ascii="Arial" w:hAnsi="Arial" w:cs="Arial"/>
      <w:kern w:val="2"/>
      <w:sz w:val="21"/>
      <w:szCs w:val="21"/>
    </w:rPr>
  </w:style>
  <w:style w:type="character" w:customStyle="1" w:styleId="Char3c">
    <w:name w:val="正文首行缩进 Char3"/>
    <w:autoRedefine/>
    <w:qFormat/>
    <w:rPr>
      <w:rFonts w:ascii="Arial" w:hAnsi="Arial"/>
      <w:kern w:val="2"/>
      <w:sz w:val="21"/>
      <w:szCs w:val="21"/>
    </w:rPr>
  </w:style>
  <w:style w:type="character" w:customStyle="1" w:styleId="Char3d">
    <w:name w:val="页眉 Char3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30">
    <w:name w:val="正文文本缩进 3 Char3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3e">
    <w:name w:val="批注文字 Char3"/>
    <w:qFormat/>
    <w:rPr>
      <w:rFonts w:ascii="Arial" w:hAnsi="Arial" w:cs="Arial"/>
      <w:kern w:val="2"/>
      <w:sz w:val="21"/>
      <w:szCs w:val="21"/>
    </w:rPr>
  </w:style>
  <w:style w:type="character" w:customStyle="1" w:styleId="Char3f">
    <w:name w:val="批注框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0">
    <w:name w:val="脚注文本 Char3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3f1">
    <w:name w:val="尾注文本 Char3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3f2">
    <w:name w:val="签名 Char3"/>
    <w:qFormat/>
    <w:rPr>
      <w:rFonts w:ascii="Arial" w:hAnsi="Arial" w:cs="Arial"/>
      <w:kern w:val="2"/>
      <w:sz w:val="21"/>
      <w:szCs w:val="21"/>
    </w:rPr>
  </w:style>
  <w:style w:type="character" w:customStyle="1" w:styleId="Char3f3">
    <w:name w:val="无间隔 Char3"/>
    <w:uiPriority w:val="1"/>
    <w:qFormat/>
    <w:rPr>
      <w:rFonts w:ascii="Calibri" w:hAnsi="Calibri"/>
      <w:sz w:val="22"/>
      <w:szCs w:val="22"/>
    </w:rPr>
  </w:style>
  <w:style w:type="character" w:customStyle="1" w:styleId="Char3f4">
    <w:name w:val="批注主题 Char3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30">
    <w:name w:val="目录 1 Char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31">
    <w:name w:val="标题 3 Char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40">
    <w:name w:val="标题 Char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3f5">
    <w:name w:val="日期 Char3"/>
    <w:qFormat/>
    <w:rPr>
      <w:rFonts w:ascii="Arial" w:hAnsi="Arial" w:cs="Arial"/>
      <w:kern w:val="2"/>
      <w:sz w:val="21"/>
      <w:szCs w:val="21"/>
    </w:rPr>
  </w:style>
  <w:style w:type="character" w:customStyle="1" w:styleId="Char3f6">
    <w:name w:val="列表项目符号 Char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2f9">
    <w:name w:val="未处理的提及2"/>
    <w:basedOn w:val="a4"/>
    <w:uiPriority w:val="99"/>
    <w:semiHidden/>
    <w:unhideWhenUsed/>
    <w:rsid w:val="002500E9"/>
    <w:rPr>
      <w:color w:val="605E5C"/>
      <w:shd w:val="clear" w:color="auto" w:fill="E1DFDD"/>
    </w:rPr>
  </w:style>
  <w:style w:type="paragraph" w:customStyle="1" w:styleId="2fa">
    <w:name w:val="正文2"/>
    <w:qFormat/>
    <w:pPr>
      <w:jc w:val="both"/>
    </w:pPr>
    <w:rPr>
      <w:rFonts w:eastAsiaTheme="minorEastAsia"/>
      <w:kern w:val="2"/>
      <w:sz w:val="21"/>
      <w:szCs w:val="21"/>
    </w:rPr>
  </w:style>
  <w:style w:type="character" w:customStyle="1" w:styleId="HTMLChar4">
    <w:name w:val="HTML 预设格式 Char4"/>
    <w:autoRedefine/>
    <w:qFormat/>
    <w:rPr>
      <w:rFonts w:ascii="Courier New" w:hAnsi="Courier New" w:cs="Arial"/>
      <w:kern w:val="2"/>
    </w:rPr>
  </w:style>
  <w:style w:type="character" w:customStyle="1" w:styleId="Char41">
    <w:name w:val="副标题 Char4"/>
    <w:autoRedefine/>
    <w:uiPriority w:val="99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4">
    <w:name w:val="标题 8 Char4"/>
    <w:autoRedefine/>
    <w:uiPriority w:val="99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40">
    <w:name w:val="HTML 地址 Char4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42">
    <w:name w:val="结束语 Char4"/>
    <w:autoRedefine/>
    <w:uiPriority w:val="99"/>
    <w:qFormat/>
    <w:rPr>
      <w:rFonts w:ascii="Arial" w:hAnsi="Arial" w:cs="Arial"/>
      <w:kern w:val="2"/>
      <w:sz w:val="21"/>
      <w:szCs w:val="21"/>
    </w:rPr>
  </w:style>
  <w:style w:type="table" w:customStyle="1" w:styleId="240">
    <w:name w:val="无格式表格 24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43">
    <w:name w:val="正文文本 Char4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4">
    <w:name w:val="正文首行缩进 2 Char4"/>
    <w:autoRedefine/>
    <w:uiPriority w:val="99"/>
    <w:qFormat/>
    <w:rPr>
      <w:rFonts w:cs="Arial"/>
    </w:rPr>
  </w:style>
  <w:style w:type="character" w:customStyle="1" w:styleId="3Char4">
    <w:name w:val="正文文本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4">
    <w:name w:val="页脚 Char4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45">
    <w:name w:val="宏文本 Char4"/>
    <w:autoRedefine/>
    <w:uiPriority w:val="99"/>
    <w:qFormat/>
    <w:rPr>
      <w:rFonts w:ascii="Courier New" w:hAnsi="Courier New"/>
      <w:kern w:val="2"/>
      <w:sz w:val="24"/>
      <w:szCs w:val="24"/>
    </w:rPr>
  </w:style>
  <w:style w:type="character" w:customStyle="1" w:styleId="1Char4">
    <w:name w:val="标题 1 Char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46">
    <w:name w:val="文档结构图 Char4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47">
    <w:name w:val="电子邮件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8">
    <w:name w:val="称呼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7Char4">
    <w:name w:val="标题 7 Char4"/>
    <w:autoRedefine/>
    <w:uiPriority w:val="99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49">
    <w:name w:val="纯文本 Char4"/>
    <w:autoRedefine/>
    <w:uiPriority w:val="99"/>
    <w:qFormat/>
    <w:rPr>
      <w:rFonts w:ascii="宋体" w:hAnsi="Courier New" w:cs="Arial"/>
      <w:kern w:val="2"/>
      <w:sz w:val="21"/>
      <w:szCs w:val="21"/>
    </w:rPr>
  </w:style>
  <w:style w:type="character" w:customStyle="1" w:styleId="2Char40">
    <w:name w:val="标题 2 Char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4">
    <w:name w:val="标题 9 Char4"/>
    <w:autoRedefine/>
    <w:uiPriority w:val="99"/>
    <w:qFormat/>
    <w:rPr>
      <w:rFonts w:ascii="Arial" w:eastAsia="黑体" w:hAnsi="Arial"/>
      <w:kern w:val="2"/>
      <w:sz w:val="32"/>
      <w:szCs w:val="32"/>
    </w:rPr>
  </w:style>
  <w:style w:type="character" w:customStyle="1" w:styleId="Char4a">
    <w:name w:val="信息标题 Char4"/>
    <w:autoRedefine/>
    <w:uiPriority w:val="99"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41">
    <w:name w:val="正文文本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2Char42">
    <w:name w:val="正文文本缩进 2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b">
    <w:name w:val="正文文本缩进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5Char4">
    <w:name w:val="标题 5 Char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4">
    <w:name w:val="标题 4 Char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4">
    <w:name w:val="标题 6 Char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4c">
    <w:name w:val="注释标题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d">
    <w:name w:val="正文首行缩进 Char4"/>
    <w:uiPriority w:val="99"/>
    <w:qFormat/>
    <w:rPr>
      <w:rFonts w:ascii="Arial" w:hAnsi="Arial"/>
      <w:kern w:val="2"/>
      <w:sz w:val="21"/>
      <w:szCs w:val="21"/>
    </w:rPr>
  </w:style>
  <w:style w:type="character" w:customStyle="1" w:styleId="Char4e">
    <w:name w:val="页眉 Char4"/>
    <w:autoRedefine/>
    <w:uiPriority w:val="99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40">
    <w:name w:val="正文文本缩进 3 Char4"/>
    <w:uiPriority w:val="99"/>
    <w:qFormat/>
    <w:rPr>
      <w:rFonts w:ascii="Arial" w:hAnsi="Arial" w:cs="Arial"/>
      <w:kern w:val="2"/>
      <w:sz w:val="16"/>
      <w:szCs w:val="16"/>
    </w:rPr>
  </w:style>
  <w:style w:type="character" w:customStyle="1" w:styleId="Char4f">
    <w:name w:val="批注文字 Char4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4f0">
    <w:name w:val="批注框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1">
    <w:name w:val="脚注文本 Char4"/>
    <w:autoRedefine/>
    <w:uiPriority w:val="99"/>
    <w:qFormat/>
    <w:rPr>
      <w:rFonts w:ascii="Arial" w:hAnsi="Arial" w:cs="Arial"/>
      <w:kern w:val="2"/>
      <w:sz w:val="18"/>
      <w:szCs w:val="18"/>
    </w:rPr>
  </w:style>
  <w:style w:type="character" w:customStyle="1" w:styleId="Char4f2">
    <w:name w:val="尾注文本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3">
    <w:name w:val="签名 Char4"/>
    <w:autoRedefine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4">
    <w:name w:val="无间隔 Char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4f5">
    <w:name w:val="批注主题 Char4"/>
    <w:autoRedefine/>
    <w:uiPriority w:val="99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40">
    <w:name w:val="目录 1 Char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41">
    <w:name w:val="标题 3 Char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50">
    <w:name w:val="标题 Char5"/>
    <w:autoRedefine/>
    <w:uiPriority w:val="99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4f6">
    <w:name w:val="日期 Char4"/>
    <w:uiPriority w:val="99"/>
    <w:qFormat/>
    <w:rPr>
      <w:rFonts w:ascii="Arial" w:hAnsi="Arial" w:cs="Arial"/>
      <w:kern w:val="2"/>
      <w:sz w:val="21"/>
      <w:szCs w:val="21"/>
    </w:rPr>
  </w:style>
  <w:style w:type="character" w:customStyle="1" w:styleId="Char4f7">
    <w:name w:val="列表项目符号 Char4"/>
    <w:autoRedefine/>
    <w:uiPriority w:val="99"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3f5">
    <w:name w:val="未处理的提及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5">
    <w:name w:val="HTML 预设格式 Char5"/>
    <w:qFormat/>
    <w:rPr>
      <w:rFonts w:ascii="Courier New" w:hAnsi="Courier New" w:cs="Arial"/>
      <w:kern w:val="2"/>
    </w:rPr>
  </w:style>
  <w:style w:type="character" w:customStyle="1" w:styleId="Char51">
    <w:name w:val="副标题 Char5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5">
    <w:name w:val="标题 8 Char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50">
    <w:name w:val="HTML 地址 Char5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52">
    <w:name w:val="结束语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3">
    <w:name w:val="正文文本 Char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5">
    <w:name w:val="正文首行缩进 2 Char5"/>
    <w:autoRedefine/>
    <w:qFormat/>
    <w:rPr>
      <w:rFonts w:cs="Arial"/>
    </w:rPr>
  </w:style>
  <w:style w:type="character" w:customStyle="1" w:styleId="3Char5">
    <w:name w:val="正文文本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4">
    <w:name w:val="页脚 Char5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55">
    <w:name w:val="宏文本 Char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5">
    <w:name w:val="标题 1 Char5"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56">
    <w:name w:val="文档结构图 Char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57">
    <w:name w:val="电子邮件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8">
    <w:name w:val="称呼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5">
    <w:name w:val="标题 7 Char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59">
    <w:name w:val="纯文本 Char5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50">
    <w:name w:val="标题 2 Char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5">
    <w:name w:val="标题 9 Char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5a">
    <w:name w:val="信息标题 Char5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51">
    <w:name w:val="正文文本 2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52">
    <w:name w:val="正文文本缩进 2 Char5"/>
    <w:qFormat/>
    <w:rPr>
      <w:rFonts w:ascii="Arial" w:hAnsi="Arial" w:cs="Arial"/>
      <w:kern w:val="2"/>
      <w:sz w:val="21"/>
      <w:szCs w:val="21"/>
    </w:rPr>
  </w:style>
  <w:style w:type="character" w:customStyle="1" w:styleId="Char5b">
    <w:name w:val="正文文本缩进 Char5"/>
    <w:qFormat/>
    <w:rPr>
      <w:rFonts w:ascii="Arial" w:hAnsi="Arial" w:cs="Arial"/>
      <w:kern w:val="2"/>
      <w:sz w:val="21"/>
      <w:szCs w:val="21"/>
    </w:rPr>
  </w:style>
  <w:style w:type="character" w:customStyle="1" w:styleId="5Char5">
    <w:name w:val="标题 5 Char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5">
    <w:name w:val="标题 4 Char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5">
    <w:name w:val="标题 6 Char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5c">
    <w:name w:val="注释标题 Char5"/>
    <w:qFormat/>
    <w:rPr>
      <w:rFonts w:ascii="Arial" w:hAnsi="Arial" w:cs="Arial"/>
      <w:kern w:val="2"/>
      <w:sz w:val="21"/>
      <w:szCs w:val="21"/>
    </w:rPr>
  </w:style>
  <w:style w:type="character" w:customStyle="1" w:styleId="Char5d">
    <w:name w:val="正文首行缩进 Char5"/>
    <w:autoRedefine/>
    <w:qFormat/>
    <w:rPr>
      <w:rFonts w:ascii="Arial" w:hAnsi="Arial"/>
      <w:kern w:val="2"/>
      <w:sz w:val="21"/>
      <w:szCs w:val="21"/>
    </w:rPr>
  </w:style>
  <w:style w:type="character" w:customStyle="1" w:styleId="Char5e">
    <w:name w:val="页眉 Char5"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50">
    <w:name w:val="正文文本缩进 3 Char5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5f">
    <w:name w:val="批注文字 Char5"/>
    <w:qFormat/>
    <w:rPr>
      <w:rFonts w:ascii="Arial" w:hAnsi="Arial" w:cs="Arial"/>
      <w:kern w:val="2"/>
      <w:sz w:val="21"/>
      <w:szCs w:val="21"/>
    </w:rPr>
  </w:style>
  <w:style w:type="character" w:customStyle="1" w:styleId="Char5f0">
    <w:name w:val="批注框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1">
    <w:name w:val="脚注文本 Char5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5f2">
    <w:name w:val="尾注文本 Char5"/>
    <w:qFormat/>
    <w:rPr>
      <w:rFonts w:ascii="Arial" w:hAnsi="Arial" w:cs="Arial"/>
      <w:kern w:val="2"/>
      <w:sz w:val="21"/>
      <w:szCs w:val="21"/>
    </w:rPr>
  </w:style>
  <w:style w:type="character" w:customStyle="1" w:styleId="Char5f3">
    <w:name w:val="签名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4">
    <w:name w:val="无间隔 Char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5f5">
    <w:name w:val="批注主题 Char5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50">
    <w:name w:val="目录 1 Char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51">
    <w:name w:val="标题 3 Char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60">
    <w:name w:val="标题 Char6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5f6">
    <w:name w:val="日期 Char5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5f7">
    <w:name w:val="列表项目符号 Char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4b">
    <w:name w:val="未处理的提及4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6">
    <w:name w:val="HTML 预设格式 Char6"/>
    <w:qFormat/>
    <w:rPr>
      <w:rFonts w:ascii="Courier New" w:hAnsi="Courier New" w:cs="Arial"/>
      <w:kern w:val="2"/>
    </w:rPr>
  </w:style>
  <w:style w:type="character" w:customStyle="1" w:styleId="Char61">
    <w:name w:val="副标题 Char6"/>
    <w:autoRedefine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6">
    <w:name w:val="标题 8 Char6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60">
    <w:name w:val="HTML 地址 Char6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62">
    <w:name w:val="结束语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3">
    <w:name w:val="正文文本 Char6"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6">
    <w:name w:val="正文首行缩进 2 Char6"/>
    <w:autoRedefine/>
    <w:qFormat/>
    <w:rPr>
      <w:rFonts w:cs="Arial"/>
    </w:rPr>
  </w:style>
  <w:style w:type="character" w:customStyle="1" w:styleId="3Char6">
    <w:name w:val="正文文本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4">
    <w:name w:val="页脚 Char6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65">
    <w:name w:val="宏文本 Char6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6">
    <w:name w:val="标题 1 Char6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66">
    <w:name w:val="文档结构图 Char6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67">
    <w:name w:val="电子邮件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8">
    <w:name w:val="称呼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7Char6">
    <w:name w:val="标题 7 Char6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69">
    <w:name w:val="纯文本 Char6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60">
    <w:name w:val="标题 2 Char6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6">
    <w:name w:val="标题 9 Char6"/>
    <w:qFormat/>
    <w:rPr>
      <w:rFonts w:ascii="Arial" w:eastAsia="黑体" w:hAnsi="Arial"/>
      <w:kern w:val="2"/>
      <w:sz w:val="32"/>
      <w:szCs w:val="32"/>
    </w:rPr>
  </w:style>
  <w:style w:type="character" w:customStyle="1" w:styleId="Char6a">
    <w:name w:val="信息标题 Char6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61">
    <w:name w:val="正文文本 2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62">
    <w:name w:val="正文文本缩进 2 Char6"/>
    <w:qFormat/>
    <w:rPr>
      <w:rFonts w:ascii="Arial" w:hAnsi="Arial" w:cs="Arial"/>
      <w:kern w:val="2"/>
      <w:sz w:val="21"/>
      <w:szCs w:val="21"/>
    </w:rPr>
  </w:style>
  <w:style w:type="character" w:customStyle="1" w:styleId="Char6b">
    <w:name w:val="正文文本缩进 Char6"/>
    <w:qFormat/>
    <w:rPr>
      <w:rFonts w:ascii="Arial" w:hAnsi="Arial" w:cs="Arial"/>
      <w:kern w:val="2"/>
      <w:sz w:val="21"/>
      <w:szCs w:val="21"/>
    </w:rPr>
  </w:style>
  <w:style w:type="character" w:customStyle="1" w:styleId="5Char6">
    <w:name w:val="标题 5 Char6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6">
    <w:name w:val="标题 4 Char6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6">
    <w:name w:val="标题 6 Char6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6c">
    <w:name w:val="注释标题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d">
    <w:name w:val="正文首行缩进 Char6"/>
    <w:autoRedefine/>
    <w:qFormat/>
    <w:rPr>
      <w:rFonts w:ascii="Arial" w:hAnsi="Arial"/>
      <w:kern w:val="2"/>
      <w:sz w:val="21"/>
      <w:szCs w:val="21"/>
    </w:rPr>
  </w:style>
  <w:style w:type="character" w:customStyle="1" w:styleId="Char6e">
    <w:name w:val="页眉 Char6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60">
    <w:name w:val="正文文本缩进 3 Char6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6f">
    <w:name w:val="批注文字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0">
    <w:name w:val="批注框文本 Char6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6f1">
    <w:name w:val="脚注文本 Char6"/>
    <w:qFormat/>
    <w:rPr>
      <w:rFonts w:ascii="Arial" w:hAnsi="Arial" w:cs="Arial"/>
      <w:kern w:val="2"/>
      <w:sz w:val="18"/>
      <w:szCs w:val="18"/>
    </w:rPr>
  </w:style>
  <w:style w:type="character" w:customStyle="1" w:styleId="Char6f2">
    <w:name w:val="尾注文本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3">
    <w:name w:val="签名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4">
    <w:name w:val="无间隔 Char6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6f5">
    <w:name w:val="批注主题 Char6"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60">
    <w:name w:val="目录 1 Char6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61">
    <w:name w:val="标题 3 Char6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70">
    <w:name w:val="标题 Char7"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6f6">
    <w:name w:val="日期 Char6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6f7">
    <w:name w:val="列表项目符号 Char6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59">
    <w:name w:val="未处理的提及5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1ffd">
    <w:name w:val="1"/>
    <w:autoRedefine/>
    <w:uiPriority w:val="99"/>
    <w:qFormat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2110">
    <w:name w:val="无格式表格 211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msonormal0">
    <w:name w:val="msonormal"/>
    <w:basedOn w:val="a3"/>
    <w:autoRedefine/>
    <w:qFormat/>
    <w:rPr>
      <w:color w:val="595959"/>
    </w:rPr>
  </w:style>
  <w:style w:type="character" w:customStyle="1" w:styleId="1ffe">
    <w:name w:val="正文文本首行缩进 字符1"/>
    <w:basedOn w:val="Char63"/>
    <w:autoRedefine/>
    <w:uiPriority w:val="99"/>
    <w:semiHidden/>
    <w:qFormat/>
    <w:rPr>
      <w:rFonts w:ascii="Arial" w:eastAsia="新宋体" w:hAnsi="Arial" w:cstheme="minorBidi"/>
      <w:color w:val="262626"/>
      <w:kern w:val="2"/>
      <w:sz w:val="21"/>
      <w:szCs w:val="22"/>
    </w:rPr>
  </w:style>
  <w:style w:type="table" w:customStyle="1" w:styleId="Table1">
    <w:name w:val="Table1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2">
    <w:name w:val="Table2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3">
    <w:name w:val="Table3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  <w:kern w:val="0"/>
      <w:sz w:val="20"/>
    </w:rPr>
    <w:tblPr/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4">
    <w:name w:val="Table4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5">
    <w:name w:val="Table5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6">
    <w:name w:val="Table6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7">
    <w:name w:val="Table7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table" w:customStyle="1" w:styleId="Table8">
    <w:name w:val="Table8"/>
    <w:basedOn w:val="affff5"/>
    <w:autoRedefine/>
    <w:qFormat/>
    <w:pPr>
      <w:spacing w:before="80" w:after="80" w:line="300" w:lineRule="atLeast"/>
      <w:jc w:val="lef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vAlign w:val="center"/>
    </w:tcPr>
    <w:tblStylePr w:type="firstRow">
      <w:pPr>
        <w:wordWrap/>
        <w:adjustRightInd w:val="0"/>
        <w:snapToGrid w:val="0"/>
        <w:spacing w:beforeLines="0" w:beforeAutospacing="1" w:afterLines="0" w:afterAutospacing="1" w:line="300" w:lineRule="auto"/>
        <w:ind w:leftChars="0" w:left="0" w:rightChars="0" w:right="0" w:firstLineChars="0" w:firstLine="0"/>
      </w:pPr>
      <w:rPr>
        <w:rFonts w:ascii="Bahnschrift SemiLight" w:eastAsia="黑体" w:hAnsi="Bahnschrift SemiLight" w:hint="default"/>
        <w:b w:val="0"/>
        <w:bCs w:val="0"/>
        <w:i w:val="0"/>
        <w:iCs w:val="0"/>
        <w:color w:val="auto"/>
        <w:sz w:val="22"/>
        <w:szCs w:val="20"/>
      </w:rPr>
      <w:tblPr/>
      <w:tcPr>
        <w:shd w:val="clear" w:color="auto" w:fill="6EB92B"/>
      </w:tcPr>
    </w:tblStylePr>
  </w:style>
  <w:style w:type="paragraph" w:customStyle="1" w:styleId="p16">
    <w:name w:val="p16"/>
    <w:basedOn w:val="a3"/>
    <w:autoRedefine/>
    <w:qFormat/>
    <w:pPr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281">
    <w:name w:val="_Style 281"/>
    <w:rsid w:val="002500E9"/>
    <w:pPr>
      <w:topLinePunct/>
      <w:adjustRightInd w:val="0"/>
      <w:snapToGrid w:val="0"/>
      <w:spacing w:before="160" w:after="160" w:line="300" w:lineRule="auto"/>
    </w:pPr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z-11">
    <w:name w:val="z-窗体底端11"/>
    <w:basedOn w:val="a3"/>
    <w:next w:val="a3"/>
    <w:link w:val="z-Char"/>
    <w:autoRedefine/>
    <w:qFormat/>
    <w:pPr>
      <w:pBdr>
        <w:top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z-110">
    <w:name w:val="z-窗体顶端11"/>
    <w:basedOn w:val="a3"/>
    <w:next w:val="a3"/>
    <w:link w:val="z-Char0"/>
    <w:qFormat/>
    <w:pPr>
      <w:pBdr>
        <w:bottom w:val="single" w:sz="6" w:space="1" w:color="auto"/>
      </w:pBdr>
      <w:spacing w:line="300" w:lineRule="atLeast"/>
      <w:jc w:val="center"/>
    </w:pPr>
    <w:rPr>
      <w:rFonts w:ascii="Arial" w:eastAsia="宋体" w:hAnsi="Times New Roman"/>
      <w:vanish/>
      <w:sz w:val="16"/>
    </w:rPr>
  </w:style>
  <w:style w:type="paragraph" w:customStyle="1" w:styleId="p18">
    <w:name w:val="p18"/>
    <w:basedOn w:val="a3"/>
    <w:autoRedefine/>
    <w:qFormat/>
    <w:pPr>
      <w:spacing w:before="80" w:after="80"/>
    </w:pPr>
    <w:rPr>
      <w:rFonts w:ascii="Arial" w:eastAsia="宋体" w:hAnsi="Arial"/>
      <w:kern w:val="0"/>
      <w:sz w:val="24"/>
      <w:szCs w:val="24"/>
    </w:rPr>
  </w:style>
  <w:style w:type="character" w:customStyle="1" w:styleId="CharChar1">
    <w:name w:val="编写建议 Char Char"/>
    <w:autoRedefine/>
    <w:qFormat/>
    <w:rPr>
      <w:rFonts w:ascii="Segoe UI Light" w:eastAsia="等线 Light" w:hAnsi="Segoe UI Light" w:cs="Arial"/>
      <w:i/>
      <w:color w:val="0000FF"/>
      <w:kern w:val="2"/>
      <w:sz w:val="21"/>
      <w:szCs w:val="21"/>
    </w:rPr>
  </w:style>
  <w:style w:type="character" w:customStyle="1" w:styleId="CharCharCharCharCharChar">
    <w:name w:val="表头样式 Char Char Char Char Char Char"/>
    <w:autoRedefine/>
    <w:qFormat/>
    <w:rPr>
      <w:rFonts w:ascii="Segoe UI Light" w:eastAsia="等线 Light" w:hAnsi="Segoe UI Light" w:cs="Arial"/>
      <w:b/>
      <w:kern w:val="2"/>
      <w:sz w:val="21"/>
      <w:szCs w:val="21"/>
    </w:rPr>
  </w:style>
  <w:style w:type="character" w:customStyle="1" w:styleId="z-Char">
    <w:name w:val="z-窗体底端 Char"/>
    <w:basedOn w:val="a4"/>
    <w:link w:val="z-11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z-Char0">
    <w:name w:val="z-窗体顶端 Char"/>
    <w:basedOn w:val="a4"/>
    <w:link w:val="z-110"/>
    <w:autoRedefine/>
    <w:qFormat/>
    <w:rPr>
      <w:rFonts w:ascii="Arial" w:cs="Arial"/>
      <w:vanish/>
      <w:kern w:val="2"/>
      <w:sz w:val="16"/>
      <w:szCs w:val="21"/>
    </w:rPr>
  </w:style>
  <w:style w:type="character" w:customStyle="1" w:styleId="font11">
    <w:name w:val="font11"/>
    <w:basedOn w:val="a4"/>
    <w:autoRedefine/>
    <w:qFormat/>
    <w:rPr>
      <w:rFonts w:ascii="微软雅黑" w:eastAsia="微软雅黑" w:hAnsi="微软雅黑" w:cs="微软雅黑" w:hint="eastAsia"/>
      <w:color w:val="000000"/>
      <w:sz w:val="22"/>
      <w:szCs w:val="22"/>
      <w:u w:val="none"/>
    </w:rPr>
  </w:style>
  <w:style w:type="character" w:customStyle="1" w:styleId="font41">
    <w:name w:val="font41"/>
    <w:basedOn w:val="a4"/>
    <w:autoRedefine/>
    <w:qFormat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Char">
    <w:name w:val="段 Char"/>
    <w:link w:val="afffff5"/>
    <w:autoRedefine/>
    <w:qFormat/>
    <w:locked/>
    <w:rPr>
      <w:rFonts w:ascii="宋体"/>
      <w:kern w:val="2"/>
      <w:sz w:val="22"/>
      <w:szCs w:val="22"/>
    </w:rPr>
  </w:style>
  <w:style w:type="character" w:customStyle="1" w:styleId="HTMLChar7">
    <w:name w:val="HTML 预设格式 Char7"/>
    <w:autoRedefine/>
    <w:qFormat/>
    <w:rPr>
      <w:rFonts w:ascii="Courier New" w:hAnsi="Courier New" w:cs="Arial"/>
      <w:kern w:val="2"/>
    </w:rPr>
  </w:style>
  <w:style w:type="character" w:customStyle="1" w:styleId="Char71">
    <w:name w:val="副标题 Char7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7">
    <w:name w:val="标题 8 Char7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70">
    <w:name w:val="HTML 地址 Char7"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72">
    <w:name w:val="结束语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3">
    <w:name w:val="正文文本 Char7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7">
    <w:name w:val="正文首行缩进 2 Char7"/>
    <w:autoRedefine/>
    <w:qFormat/>
    <w:rPr>
      <w:rFonts w:cs="Arial"/>
    </w:rPr>
  </w:style>
  <w:style w:type="character" w:customStyle="1" w:styleId="3Char7">
    <w:name w:val="正文文本 3 Char7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74">
    <w:name w:val="页脚 Char7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75">
    <w:name w:val="宏文本 Char7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7">
    <w:name w:val="标题 1 Char7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76">
    <w:name w:val="文档结构图 Char7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77">
    <w:name w:val="电子邮件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8">
    <w:name w:val="称呼 Char7"/>
    <w:qFormat/>
    <w:rPr>
      <w:rFonts w:ascii="Arial" w:hAnsi="Arial" w:cs="Arial"/>
      <w:kern w:val="2"/>
      <w:sz w:val="21"/>
      <w:szCs w:val="21"/>
    </w:rPr>
  </w:style>
  <w:style w:type="character" w:customStyle="1" w:styleId="7Char7">
    <w:name w:val="标题 7 Char7"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79">
    <w:name w:val="纯文本 Char7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70">
    <w:name w:val="标题 2 Char7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7">
    <w:name w:val="标题 9 Char7"/>
    <w:qFormat/>
    <w:rPr>
      <w:rFonts w:ascii="Arial" w:eastAsia="黑体" w:hAnsi="Arial"/>
      <w:kern w:val="2"/>
      <w:sz w:val="32"/>
      <w:szCs w:val="32"/>
    </w:rPr>
  </w:style>
  <w:style w:type="character" w:customStyle="1" w:styleId="Char7a">
    <w:name w:val="信息标题 Char7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71">
    <w:name w:val="正文文本 2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72">
    <w:name w:val="正文文本缩进 2 Char7"/>
    <w:qFormat/>
    <w:rPr>
      <w:rFonts w:ascii="Arial" w:hAnsi="Arial" w:cs="Arial"/>
      <w:kern w:val="2"/>
      <w:sz w:val="21"/>
      <w:szCs w:val="21"/>
    </w:rPr>
  </w:style>
  <w:style w:type="character" w:customStyle="1" w:styleId="Char7b">
    <w:name w:val="正文文本缩进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7">
    <w:name w:val="标题 5 Char7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7">
    <w:name w:val="标题 4 Char7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7">
    <w:name w:val="标题 6 Char7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7c">
    <w:name w:val="注释标题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d">
    <w:name w:val="正文首行缩进 Char7"/>
    <w:autoRedefine/>
    <w:qFormat/>
    <w:rPr>
      <w:rFonts w:ascii="Arial" w:hAnsi="Arial"/>
      <w:kern w:val="2"/>
      <w:sz w:val="21"/>
      <w:szCs w:val="21"/>
    </w:rPr>
  </w:style>
  <w:style w:type="character" w:customStyle="1" w:styleId="Char7e">
    <w:name w:val="页眉 Char7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70">
    <w:name w:val="正文文本缩进 3 Char7"/>
    <w:qFormat/>
    <w:rPr>
      <w:rFonts w:ascii="Arial" w:hAnsi="Arial" w:cs="Arial"/>
      <w:kern w:val="2"/>
      <w:sz w:val="16"/>
      <w:szCs w:val="16"/>
    </w:rPr>
  </w:style>
  <w:style w:type="character" w:customStyle="1" w:styleId="Char7f">
    <w:name w:val="批注文字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0">
    <w:name w:val="批注框文本 Char7"/>
    <w:qFormat/>
    <w:rPr>
      <w:rFonts w:ascii="Arial" w:hAnsi="Arial" w:cs="Arial"/>
      <w:kern w:val="2"/>
      <w:sz w:val="18"/>
      <w:szCs w:val="18"/>
    </w:rPr>
  </w:style>
  <w:style w:type="character" w:customStyle="1" w:styleId="Char7f1">
    <w:name w:val="脚注文本 Char7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7f2">
    <w:name w:val="尾注文本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3">
    <w:name w:val="签名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4">
    <w:name w:val="无间隔 Char7"/>
    <w:uiPriority w:val="1"/>
    <w:qFormat/>
    <w:rPr>
      <w:rFonts w:ascii="Calibri" w:hAnsi="Calibri"/>
      <w:sz w:val="22"/>
      <w:szCs w:val="22"/>
    </w:rPr>
  </w:style>
  <w:style w:type="character" w:customStyle="1" w:styleId="Char7f5">
    <w:name w:val="批注主题 Char7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70">
    <w:name w:val="目录 1 Char7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71">
    <w:name w:val="标题 3 Char7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80">
    <w:name w:val="标题 Char8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7f6">
    <w:name w:val="日期 Char7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7f7">
    <w:name w:val="列表项目符号 Char7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64">
    <w:name w:val="未处理的提及6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8">
    <w:name w:val="HTML 预设格式 Char8"/>
    <w:autoRedefine/>
    <w:qFormat/>
    <w:rPr>
      <w:rFonts w:ascii="Courier New" w:hAnsi="Courier New" w:cs="Arial"/>
      <w:kern w:val="2"/>
    </w:rPr>
  </w:style>
  <w:style w:type="character" w:customStyle="1" w:styleId="Char81">
    <w:name w:val="副标题 Char8"/>
    <w:qFormat/>
    <w:rPr>
      <w:rFonts w:ascii="Arial" w:hAnsi="Arial" w:cs="Arial"/>
      <w:b/>
      <w:bCs/>
      <w:kern w:val="28"/>
      <w:sz w:val="32"/>
      <w:szCs w:val="32"/>
    </w:rPr>
  </w:style>
  <w:style w:type="character" w:customStyle="1" w:styleId="8Char8">
    <w:name w:val="标题 8 Char8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80">
    <w:name w:val="HTML 地址 Char8"/>
    <w:autoRedefine/>
    <w:qFormat/>
    <w:rPr>
      <w:rFonts w:ascii="Arial" w:hAnsi="Arial" w:cs="Arial"/>
      <w:i/>
      <w:iCs/>
      <w:kern w:val="2"/>
      <w:sz w:val="21"/>
      <w:szCs w:val="21"/>
    </w:rPr>
  </w:style>
  <w:style w:type="character" w:customStyle="1" w:styleId="Char82">
    <w:name w:val="结束语 Char8"/>
    <w:autoRedefine/>
    <w:qFormat/>
    <w:rPr>
      <w:rFonts w:ascii="Arial" w:hAnsi="Arial" w:cs="Arial"/>
      <w:kern w:val="2"/>
      <w:sz w:val="21"/>
      <w:szCs w:val="21"/>
    </w:rPr>
  </w:style>
  <w:style w:type="table" w:customStyle="1" w:styleId="250">
    <w:name w:val="无格式表格 25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83">
    <w:name w:val="正文文本 Char8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8">
    <w:name w:val="正文首行缩进 2 Char8"/>
    <w:autoRedefine/>
    <w:qFormat/>
    <w:rPr>
      <w:rFonts w:cs="Arial"/>
    </w:rPr>
  </w:style>
  <w:style w:type="character" w:customStyle="1" w:styleId="3Char8">
    <w:name w:val="正文文本 3 Char8"/>
    <w:autoRedefine/>
    <w:qFormat/>
    <w:rPr>
      <w:rFonts w:ascii="Arial" w:hAnsi="Arial" w:cs="Arial"/>
      <w:kern w:val="2"/>
      <w:sz w:val="16"/>
      <w:szCs w:val="16"/>
    </w:rPr>
  </w:style>
  <w:style w:type="character" w:customStyle="1" w:styleId="Char84">
    <w:name w:val="页脚 Char8"/>
    <w:autoRedefine/>
    <w:qFormat/>
    <w:rPr>
      <w:rFonts w:ascii="Arial" w:eastAsia="Microsoft YaHei UI" w:hAnsi="Arial"/>
      <w:bCs/>
      <w:color w:val="262626"/>
      <w:sz w:val="21"/>
      <w:szCs w:val="2"/>
    </w:rPr>
  </w:style>
  <w:style w:type="character" w:customStyle="1" w:styleId="Char85">
    <w:name w:val="宏文本 Char8"/>
    <w:qFormat/>
    <w:rPr>
      <w:rFonts w:ascii="Courier New" w:hAnsi="Courier New"/>
      <w:kern w:val="2"/>
      <w:sz w:val="24"/>
      <w:szCs w:val="24"/>
    </w:rPr>
  </w:style>
  <w:style w:type="character" w:customStyle="1" w:styleId="1Char8">
    <w:name w:val="标题 1 Char8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86">
    <w:name w:val="文档结构图 Char8"/>
    <w:uiPriority w:val="99"/>
    <w:qFormat/>
    <w:rPr>
      <w:rFonts w:ascii="Arial" w:hAnsi="Arial" w:cs="Arial"/>
      <w:kern w:val="2"/>
      <w:sz w:val="21"/>
      <w:szCs w:val="21"/>
      <w:shd w:val="clear" w:color="auto" w:fill="000080"/>
    </w:rPr>
  </w:style>
  <w:style w:type="character" w:customStyle="1" w:styleId="Char87">
    <w:name w:val="电子邮件签名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8">
    <w:name w:val="称呼 Char8"/>
    <w:qFormat/>
    <w:rPr>
      <w:rFonts w:ascii="Arial" w:hAnsi="Arial" w:cs="Arial"/>
      <w:kern w:val="2"/>
      <w:sz w:val="21"/>
      <w:szCs w:val="21"/>
    </w:rPr>
  </w:style>
  <w:style w:type="character" w:customStyle="1" w:styleId="7Char8">
    <w:name w:val="标题 7 Char8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89">
    <w:name w:val="纯文本 Char8"/>
    <w:autoRedefine/>
    <w:qFormat/>
    <w:rPr>
      <w:rFonts w:ascii="宋体" w:hAnsi="Courier New" w:cs="Arial"/>
      <w:kern w:val="2"/>
      <w:sz w:val="21"/>
      <w:szCs w:val="21"/>
    </w:rPr>
  </w:style>
  <w:style w:type="character" w:customStyle="1" w:styleId="2Char80">
    <w:name w:val="标题 2 Char8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8">
    <w:name w:val="标题 9 Char8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8a">
    <w:name w:val="信息标题 Char8"/>
    <w:autoRedefine/>
    <w:qFormat/>
    <w:rPr>
      <w:rFonts w:ascii="Arial" w:hAnsi="Arial" w:cs="Arial"/>
      <w:kern w:val="2"/>
      <w:sz w:val="21"/>
      <w:szCs w:val="21"/>
      <w:shd w:val="pct20" w:color="auto" w:fill="auto"/>
    </w:rPr>
  </w:style>
  <w:style w:type="character" w:customStyle="1" w:styleId="2Char81">
    <w:name w:val="正文文本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2Char82">
    <w:name w:val="正文文本缩进 2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b">
    <w:name w:val="正文文本缩进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5Char8">
    <w:name w:val="标题 5 Char8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8">
    <w:name w:val="标题 4 Char8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8">
    <w:name w:val="标题 6 Char8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8c">
    <w:name w:val="注释标题 Char8"/>
    <w:qFormat/>
    <w:rPr>
      <w:rFonts w:ascii="Arial" w:hAnsi="Arial" w:cs="Arial"/>
      <w:kern w:val="2"/>
      <w:sz w:val="21"/>
      <w:szCs w:val="21"/>
    </w:rPr>
  </w:style>
  <w:style w:type="character" w:customStyle="1" w:styleId="Char8d">
    <w:name w:val="正文首行缩进 Char8"/>
    <w:autoRedefine/>
    <w:qFormat/>
    <w:rPr>
      <w:rFonts w:ascii="Arial" w:hAnsi="Arial"/>
      <w:kern w:val="2"/>
      <w:sz w:val="21"/>
      <w:szCs w:val="21"/>
    </w:rPr>
  </w:style>
  <w:style w:type="character" w:customStyle="1" w:styleId="Char8e">
    <w:name w:val="页眉 Char8"/>
    <w:autoRedefine/>
    <w:qFormat/>
    <w:rPr>
      <w:rFonts w:ascii="Arial" w:eastAsia="Microsoft YaHei UI" w:hAnsi="Arial"/>
      <w:color w:val="262626"/>
      <w:sz w:val="21"/>
      <w:szCs w:val="2"/>
    </w:rPr>
  </w:style>
  <w:style w:type="character" w:customStyle="1" w:styleId="3Char80">
    <w:name w:val="正文文本缩进 3 Char8"/>
    <w:qFormat/>
    <w:rPr>
      <w:rFonts w:ascii="Arial" w:hAnsi="Arial" w:cs="Arial"/>
      <w:kern w:val="2"/>
      <w:sz w:val="16"/>
      <w:szCs w:val="16"/>
    </w:rPr>
  </w:style>
  <w:style w:type="character" w:customStyle="1" w:styleId="Char8f">
    <w:name w:val="批注文字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0">
    <w:name w:val="批注框文本 Char8"/>
    <w:qFormat/>
    <w:rPr>
      <w:rFonts w:ascii="Arial" w:hAnsi="Arial" w:cs="Arial"/>
      <w:kern w:val="2"/>
      <w:sz w:val="18"/>
      <w:szCs w:val="18"/>
    </w:rPr>
  </w:style>
  <w:style w:type="character" w:customStyle="1" w:styleId="Char8f1">
    <w:name w:val="脚注文本 Char8"/>
    <w:autoRedefine/>
    <w:qFormat/>
    <w:rPr>
      <w:rFonts w:ascii="Arial" w:hAnsi="Arial" w:cs="Arial"/>
      <w:kern w:val="2"/>
      <w:sz w:val="18"/>
      <w:szCs w:val="18"/>
    </w:rPr>
  </w:style>
  <w:style w:type="character" w:customStyle="1" w:styleId="Char8f2">
    <w:name w:val="尾注文本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3">
    <w:name w:val="签名 Char8"/>
    <w:qFormat/>
    <w:rPr>
      <w:rFonts w:ascii="Arial" w:hAnsi="Arial" w:cs="Arial"/>
      <w:kern w:val="2"/>
      <w:sz w:val="21"/>
      <w:szCs w:val="21"/>
    </w:rPr>
  </w:style>
  <w:style w:type="character" w:customStyle="1" w:styleId="Char8f4">
    <w:name w:val="无间隔 Char8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8f5">
    <w:name w:val="批注主题 Char8"/>
    <w:autoRedefine/>
    <w:qFormat/>
    <w:rPr>
      <w:rFonts w:ascii="Arial" w:hAnsi="Arial" w:cs="Arial"/>
      <w:b/>
      <w:bCs/>
      <w:kern w:val="2"/>
      <w:sz w:val="21"/>
      <w:szCs w:val="21"/>
    </w:rPr>
  </w:style>
  <w:style w:type="character" w:customStyle="1" w:styleId="1Char80">
    <w:name w:val="目录 1 Char8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81">
    <w:name w:val="标题 3 Char8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9f6">
    <w:name w:val="标题 Char9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8f6">
    <w:name w:val="日期 Char8"/>
    <w:autoRedefine/>
    <w:qFormat/>
    <w:rPr>
      <w:rFonts w:ascii="Arial" w:hAnsi="Arial" w:cs="Arial"/>
      <w:kern w:val="2"/>
      <w:sz w:val="21"/>
      <w:szCs w:val="21"/>
    </w:rPr>
  </w:style>
  <w:style w:type="character" w:customStyle="1" w:styleId="Char8f7">
    <w:name w:val="列表项目符号 Char8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74">
    <w:name w:val="未处理的提及7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84">
    <w:name w:val="未处理的提及8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00">
    <w:name w:val="HTML 预设格式 Char10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00">
    <w:name w:val="副标题 Char10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0">
    <w:name w:val="标题 8 Char10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01">
    <w:name w:val="HTML 地址 Char10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01">
    <w:name w:val="结束语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60">
    <w:name w:val="无格式表格 26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02">
    <w:name w:val="正文文本 Char10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00">
    <w:name w:val="正文首行缩进 2 Char10"/>
    <w:autoRedefine/>
    <w:qFormat/>
    <w:rPr>
      <w:rFonts w:cs="Arial"/>
    </w:rPr>
  </w:style>
  <w:style w:type="character" w:customStyle="1" w:styleId="3Char100">
    <w:name w:val="正文文本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3">
    <w:name w:val="页脚 Char10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04">
    <w:name w:val="宏文本 Char10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00">
    <w:name w:val="标题 1 Char10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05">
    <w:name w:val="文档结构图 Char10"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06">
    <w:name w:val="电子邮件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7">
    <w:name w:val="称呼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0">
    <w:name w:val="标题 7 Char10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08">
    <w:name w:val="纯文本 Char10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01">
    <w:name w:val="标题 2 Char10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0">
    <w:name w:val="标题 9 Char10"/>
    <w:qFormat/>
    <w:rPr>
      <w:rFonts w:ascii="Arial" w:eastAsia="黑体" w:hAnsi="Arial"/>
      <w:kern w:val="2"/>
      <w:sz w:val="32"/>
      <w:szCs w:val="32"/>
    </w:rPr>
  </w:style>
  <w:style w:type="character" w:customStyle="1" w:styleId="Char109">
    <w:name w:val="信息标题 Char10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02">
    <w:name w:val="正文文本 2 Char10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03">
    <w:name w:val="正文文本缩进 2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a">
    <w:name w:val="正文文本缩进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0">
    <w:name w:val="标题 5 Char10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0">
    <w:name w:val="标题 4 Char10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0">
    <w:name w:val="标题 6 Char10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0b">
    <w:name w:val="注释标题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c">
    <w:name w:val="正文首行缩进 Char10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0d">
    <w:name w:val="页眉 Char10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01">
    <w:name w:val="正文文本缩进 3 Char10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0e">
    <w:name w:val="批注文字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">
    <w:name w:val="批注框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0">
    <w:name w:val="脚注文本 Char10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0f1">
    <w:name w:val="尾注文本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2">
    <w:name w:val="签名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3">
    <w:name w:val="无间隔 Char10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0f4">
    <w:name w:val="批注主题 Char10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01">
    <w:name w:val="目录 1 Char10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02">
    <w:name w:val="标题 3 Char10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10">
    <w:name w:val="标题 Char11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0f5">
    <w:name w:val="日期 Char10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0f6">
    <w:name w:val="列表项目符号 Char10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92">
    <w:name w:val="未处理的提及9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fff">
    <w:name w:val="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0">
    <w:name w:val="注释标题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1">
    <w:name w:val="正文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2">
    <w:name w:val="日期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3">
    <w:name w:val="批注文字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4">
    <w:name w:val="批注主题 字符1"/>
    <w:basedOn w:val="1fff3"/>
    <w:uiPriority w:val="99"/>
    <w:semiHidden/>
    <w:qFormat/>
    <w:rPr>
      <w:rFonts w:ascii="Segoe UI Light" w:eastAsia="等线 Light" w:hAnsi="Segoe UI Light" w:cs="Arial"/>
      <w:b/>
      <w:bCs/>
      <w:kern w:val="2"/>
      <w:sz w:val="21"/>
      <w:szCs w:val="21"/>
    </w:rPr>
  </w:style>
  <w:style w:type="character" w:customStyle="1" w:styleId="215">
    <w:name w:val="正文文本缩进 2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HTML1a">
    <w:name w:val="HTML 地址 字符1"/>
    <w:basedOn w:val="a4"/>
    <w:autoRedefine/>
    <w:uiPriority w:val="99"/>
    <w:semiHidden/>
    <w:qFormat/>
    <w:rPr>
      <w:rFonts w:ascii="Segoe UI Light" w:eastAsia="等线 Light" w:hAnsi="Segoe UI Light" w:cs="Arial"/>
      <w:i/>
      <w:iCs/>
      <w:kern w:val="2"/>
      <w:sz w:val="21"/>
      <w:szCs w:val="21"/>
    </w:rPr>
  </w:style>
  <w:style w:type="character" w:customStyle="1" w:styleId="1fff5">
    <w:name w:val="文档结构图 字符1"/>
    <w:basedOn w:val="a4"/>
    <w:autoRedefine/>
    <w:uiPriority w:val="99"/>
    <w:semiHidden/>
    <w:qFormat/>
    <w:rPr>
      <w:rFonts w:ascii="Microsoft YaHei UI" w:eastAsia="Microsoft YaHei UI" w:hAnsi="Segoe UI Light" w:cs="Arial"/>
      <w:kern w:val="2"/>
      <w:sz w:val="18"/>
      <w:szCs w:val="18"/>
    </w:rPr>
  </w:style>
  <w:style w:type="character" w:customStyle="1" w:styleId="1fff6">
    <w:name w:val="尾注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4">
    <w:name w:val="正文文本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7">
    <w:name w:val="页脚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8">
    <w:name w:val="结束语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9">
    <w:name w:val="纯文本 字符1"/>
    <w:basedOn w:val="a4"/>
    <w:autoRedefine/>
    <w:uiPriority w:val="99"/>
    <w:semiHidden/>
    <w:qFormat/>
    <w:rPr>
      <w:rFonts w:asciiTheme="minorEastAsia" w:eastAsiaTheme="minorEastAsia" w:hAnsi="Courier New" w:cs="Courier New"/>
      <w:kern w:val="2"/>
      <w:sz w:val="21"/>
      <w:szCs w:val="21"/>
    </w:rPr>
  </w:style>
  <w:style w:type="character" w:customStyle="1" w:styleId="1fffa">
    <w:name w:val="电子邮件签名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b">
    <w:name w:val="正文文本缩进 字符1"/>
    <w:basedOn w:val="a4"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216">
    <w:name w:val="正文文本首行缩进 2 字符1"/>
    <w:basedOn w:val="1fffb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c">
    <w:name w:val="页眉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d">
    <w:name w:val="称呼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fffe">
    <w:name w:val="宏文本 字符1"/>
    <w:basedOn w:val="a4"/>
    <w:autoRedefine/>
    <w:uiPriority w:val="99"/>
    <w:semiHidden/>
    <w:qFormat/>
    <w:rPr>
      <w:rFonts w:ascii="Courier New" w:hAnsi="Courier New" w:cs="Courier New"/>
      <w:kern w:val="2"/>
      <w:sz w:val="24"/>
      <w:szCs w:val="24"/>
    </w:rPr>
  </w:style>
  <w:style w:type="character" w:customStyle="1" w:styleId="1ffff">
    <w:name w:val="批注框文本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1ffff0">
    <w:name w:val="副标题 字符1"/>
    <w:basedOn w:val="a4"/>
    <w:autoRedefine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ffff1">
    <w:name w:val="脚注文本 字符1"/>
    <w:basedOn w:val="a4"/>
    <w:uiPriority w:val="99"/>
    <w:semiHidden/>
    <w:qFormat/>
    <w:rPr>
      <w:rFonts w:ascii="Segoe UI Light" w:eastAsia="等线 Light" w:hAnsi="Segoe UI Light" w:cs="Arial"/>
      <w:kern w:val="2"/>
      <w:sz w:val="18"/>
      <w:szCs w:val="18"/>
    </w:rPr>
  </w:style>
  <w:style w:type="character" w:customStyle="1" w:styleId="217">
    <w:name w:val="正文文本 2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315">
    <w:name w:val="正文文本缩进 3 字符1"/>
    <w:basedOn w:val="a4"/>
    <w:autoRedefine/>
    <w:uiPriority w:val="99"/>
    <w:semiHidden/>
    <w:qFormat/>
    <w:rPr>
      <w:rFonts w:ascii="Segoe UI Light" w:eastAsia="等线 Light" w:hAnsi="Segoe UI Light" w:cs="Arial"/>
      <w:kern w:val="2"/>
      <w:sz w:val="16"/>
      <w:szCs w:val="16"/>
    </w:rPr>
  </w:style>
  <w:style w:type="character" w:customStyle="1" w:styleId="1ffff2">
    <w:name w:val="信息标题 字符1"/>
    <w:basedOn w:val="a4"/>
    <w:uiPriority w:val="99"/>
    <w:semiHidden/>
    <w:qFormat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character" w:customStyle="1" w:styleId="HTML1b">
    <w:name w:val="HTML 预设格式 字符1"/>
    <w:basedOn w:val="a4"/>
    <w:autoRedefine/>
    <w:uiPriority w:val="99"/>
    <w:semiHidden/>
    <w:qFormat/>
    <w:rPr>
      <w:rFonts w:ascii="Courier New" w:eastAsia="等线 Light" w:hAnsi="Courier New" w:cs="Courier New"/>
      <w:kern w:val="2"/>
    </w:rPr>
  </w:style>
  <w:style w:type="character" w:customStyle="1" w:styleId="1ffff3">
    <w:name w:val="标题 字符1"/>
    <w:basedOn w:val="a4"/>
    <w:autoRedefine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18">
    <w:name w:val="标题 2 字符1"/>
    <w:basedOn w:val="a4"/>
    <w:qFormat/>
    <w:rPr>
      <w:rFonts w:ascii="Arial" w:eastAsia="黑体" w:hAnsi="Arial" w:cs="Book Antiqua" w:hint="default"/>
      <w:bCs/>
      <w:kern w:val="2"/>
      <w:sz w:val="36"/>
      <w:szCs w:val="36"/>
      <w:lang w:eastAsia="en-US"/>
    </w:rPr>
  </w:style>
  <w:style w:type="paragraph" w:customStyle="1" w:styleId="TOC30">
    <w:name w:val="TOC 标题3"/>
    <w:basedOn w:val="1"/>
    <w:next w:val="a3"/>
    <w:autoRedefine/>
    <w:uiPriority w:val="39"/>
    <w:unhideWhenUsed/>
    <w:qFormat/>
    <w:pPr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table" w:customStyle="1" w:styleId="Table10">
    <w:name w:val="Table1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30">
    <w:name w:val="参数13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16">
    <w:name w:val="Table16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3f6">
    <w:name w:val="网格型3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b">
    <w:name w:val="网格型2"/>
    <w:basedOn w:val="a5"/>
    <w:autoRedefine/>
    <w:qFormat/>
    <w:rPr>
      <w:rFonts w:ascii="Calibri" w:hAnsi="Calibri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17">
    <w:name w:val="Table17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8">
    <w:name w:val="Table18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9">
    <w:name w:val="Table19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40">
    <w:name w:val="参数14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0">
    <w:name w:val="Table20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50">
    <w:name w:val="参数15"/>
    <w:basedOn w:val="a5"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1">
    <w:name w:val="Table21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60">
    <w:name w:val="参数16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table" w:customStyle="1" w:styleId="Table22">
    <w:name w:val="Table22"/>
    <w:basedOn w:val="affff5"/>
    <w:autoRedefine/>
    <w:qFormat/>
    <w:pPr>
      <w:topLinePunct/>
      <w:adjustRightInd w:val="0"/>
      <w:snapToGrid w:val="0"/>
      <w:spacing w:before="80" w:after="80" w:line="300" w:lineRule="atLeast"/>
    </w:pPr>
    <w:rPr>
      <w:rFonts w:ascii="Arial" w:hAnsi="Arial" w:cs="Arial"/>
      <w:kern w:val="0"/>
      <w:sz w:val="20"/>
    </w:rPr>
    <w:tblPr>
      <w:tblBorders>
        <w:top w:val="single" w:sz="4" w:space="0" w:color="7F7F7F"/>
        <w:left w:val="none" w:sz="0" w:space="0" w:color="auto"/>
        <w:bottom w:val="single" w:sz="4" w:space="0" w:color="7F7F7F"/>
        <w:right w:val="none" w:sz="0" w:space="0" w:color="auto"/>
        <w:insideH w:val="single" w:sz="4" w:space="0" w:color="7F7F7F"/>
        <w:insideV w:val="none" w:sz="0" w:space="0" w:color="auto"/>
      </w:tblBorders>
    </w:tblPr>
    <w:tcPr>
      <w:tc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cBorders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70">
    <w:name w:val="参数17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3f7">
    <w:name w:val="修订3"/>
    <w:autoRedefine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paragraph" w:customStyle="1" w:styleId="TOC40">
    <w:name w:val="TOC 标题4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4c">
    <w:name w:val="修订4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table" w:customStyle="1" w:styleId="Table9">
    <w:name w:val="Table9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1">
    <w:name w:val="Table11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2">
    <w:name w:val="Table12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Table13">
    <w:name w:val="Table13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Marlett" w:eastAsia="黑体" w:hAnsi="Marlett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HTMLChar11">
    <w:name w:val="HTML 预设格式 Char11"/>
    <w:qFormat/>
    <w:rPr>
      <w:rFonts w:ascii="Courier New" w:hAnsi="Courier New" w:cs="Arial"/>
      <w:kern w:val="2"/>
      <w:lang w:val="zh-CN" w:eastAsia="zh-CN"/>
    </w:rPr>
  </w:style>
  <w:style w:type="character" w:customStyle="1" w:styleId="Char111">
    <w:name w:val="副标题 Char11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1">
    <w:name w:val="标题 8 Char11"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10">
    <w:name w:val="HTML 地址 Char11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12">
    <w:name w:val="结束语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70">
    <w:name w:val="无格式表格 27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13">
    <w:name w:val="正文文本 Char11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10">
    <w:name w:val="正文首行缩进 2 Char11"/>
    <w:autoRedefine/>
    <w:qFormat/>
    <w:rPr>
      <w:rFonts w:cs="Arial"/>
    </w:rPr>
  </w:style>
  <w:style w:type="character" w:customStyle="1" w:styleId="3Char110">
    <w:name w:val="正文文本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4">
    <w:name w:val="页脚 Char11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15">
    <w:name w:val="宏文本 Char11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1">
    <w:name w:val="标题 1 Char11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16">
    <w:name w:val="文档结构图 Char11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17">
    <w:name w:val="电子邮件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8">
    <w:name w:val="称呼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1">
    <w:name w:val="标题 7 Char11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19">
    <w:name w:val="纯文本 Char11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11">
    <w:name w:val="标题 2 Char11"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1">
    <w:name w:val="标题 9 Char11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1a">
    <w:name w:val="信息标题 Char11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12">
    <w:name w:val="正文文本 2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13">
    <w:name w:val="正文文本缩进 2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b">
    <w:name w:val="正文文本缩进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1">
    <w:name w:val="标题 5 Char11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1">
    <w:name w:val="标题 4 Char11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1">
    <w:name w:val="标题 6 Char11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1c">
    <w:name w:val="注释标题 Char11"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d">
    <w:name w:val="正文首行缩进 Char11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1e">
    <w:name w:val="页眉 Char11"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11">
    <w:name w:val="正文文本缩进 3 Char11"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1f">
    <w:name w:val="批注文字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0">
    <w:name w:val="批注框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1">
    <w:name w:val="脚注文本 Char11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1f2">
    <w:name w:val="尾注文本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3">
    <w:name w:val="签名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4">
    <w:name w:val="无间隔 Char11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1f5">
    <w:name w:val="批注主题 Char11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10">
    <w:name w:val="目录 1 Char11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12">
    <w:name w:val="标题 3 Char11"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20">
    <w:name w:val="标题 Char12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1f6">
    <w:name w:val="日期 Char11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1f7">
    <w:name w:val="列表项目符号 Char11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HTMLChar12">
    <w:name w:val="HTML 预设格式 Char12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21">
    <w:name w:val="副标题 Char12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2">
    <w:name w:val="标题 8 Char12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20">
    <w:name w:val="HTML 地址 Char12"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22">
    <w:name w:val="结束语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80">
    <w:name w:val="无格式表格 28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23">
    <w:name w:val="正文文本 Char12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20">
    <w:name w:val="正文首行缩进 2 Char12"/>
    <w:autoRedefine/>
    <w:qFormat/>
    <w:rPr>
      <w:rFonts w:cs="Arial"/>
    </w:rPr>
  </w:style>
  <w:style w:type="character" w:customStyle="1" w:styleId="3Char120">
    <w:name w:val="正文文本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4">
    <w:name w:val="页脚 Char12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25">
    <w:name w:val="宏文本 Char12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2">
    <w:name w:val="标题 1 Char12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26">
    <w:name w:val="文档结构图 Char12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27">
    <w:name w:val="电子邮件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8">
    <w:name w:val="称呼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2">
    <w:name w:val="标题 7 Char12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29">
    <w:name w:val="纯文本 Char12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21">
    <w:name w:val="标题 2 Char12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2">
    <w:name w:val="标题 9 Char12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2a">
    <w:name w:val="信息标题 Char12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22">
    <w:name w:val="正文文本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23">
    <w:name w:val="正文文本缩进 2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b">
    <w:name w:val="正文文本缩进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2">
    <w:name w:val="标题 5 Char12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2">
    <w:name w:val="标题 4 Char12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2">
    <w:name w:val="标题 6 Char12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2c">
    <w:name w:val="注释标题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d">
    <w:name w:val="正文首行缩进 Char12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2e">
    <w:name w:val="页眉 Char12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21">
    <w:name w:val="正文文本缩进 3 Char12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2f">
    <w:name w:val="批注文字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0">
    <w:name w:val="批注框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1">
    <w:name w:val="脚注文本 Char12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2f2">
    <w:name w:val="尾注文本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3">
    <w:name w:val="签名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2f4">
    <w:name w:val="无间隔 Char12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2f5">
    <w:name w:val="批注主题 Char12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20">
    <w:name w:val="目录 1 Char12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22">
    <w:name w:val="标题 3 Char12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30">
    <w:name w:val="标题 Char13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2f6">
    <w:name w:val="日期 Char12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50">
    <w:name w:val="TOC 标题5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2f7">
    <w:name w:val="列表项目符号 Char12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00">
    <w:name w:val="未处理的提及10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3">
    <w:name w:val="HTML 预设格式 Char13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31">
    <w:name w:val="副标题 Char13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3">
    <w:name w:val="标题 8 Char13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30">
    <w:name w:val="HTML 地址 Char13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32">
    <w:name w:val="结束语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90">
    <w:name w:val="无格式表格 29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33">
    <w:name w:val="正文文本 Char13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30">
    <w:name w:val="正文首行缩进 2 Char13"/>
    <w:autoRedefine/>
    <w:qFormat/>
    <w:rPr>
      <w:rFonts w:cs="Arial"/>
    </w:rPr>
  </w:style>
  <w:style w:type="character" w:customStyle="1" w:styleId="3Char13">
    <w:name w:val="正文文本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4">
    <w:name w:val="页脚 Char13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35">
    <w:name w:val="宏文本 Char13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3">
    <w:name w:val="标题 1 Char13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36">
    <w:name w:val="文档结构图 Char13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37">
    <w:name w:val="电子邮件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8">
    <w:name w:val="称呼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3">
    <w:name w:val="标题 7 Char13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39">
    <w:name w:val="纯文本 Char13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31">
    <w:name w:val="标题 2 Char13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3">
    <w:name w:val="标题 9 Char13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3a">
    <w:name w:val="信息标题 Char13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32">
    <w:name w:val="正文文本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33">
    <w:name w:val="正文文本缩进 2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b">
    <w:name w:val="正文文本缩进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3">
    <w:name w:val="标题 5 Char13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3">
    <w:name w:val="标题 4 Char13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3">
    <w:name w:val="标题 6 Char13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3c">
    <w:name w:val="注释标题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d">
    <w:name w:val="正文首行缩进 Char13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3e">
    <w:name w:val="页眉 Char13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30">
    <w:name w:val="正文文本缩进 3 Char13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3f">
    <w:name w:val="批注文字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0">
    <w:name w:val="批注框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1">
    <w:name w:val="脚注文本 Char13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3f2">
    <w:name w:val="尾注文本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3">
    <w:name w:val="签名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3f4">
    <w:name w:val="无间隔 Char13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3f5">
    <w:name w:val="批注主题 Char13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30">
    <w:name w:val="目录 1 Char13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31">
    <w:name w:val="标题 3 Char13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40">
    <w:name w:val="标题 Char14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3f6">
    <w:name w:val="日期 Char13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60">
    <w:name w:val="TOC 标题6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3f7">
    <w:name w:val="列表项目符号 Char13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14">
    <w:name w:val="未处理的提及11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4">
    <w:name w:val="HTML 预设格式 Char14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41">
    <w:name w:val="副标题 Char14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4">
    <w:name w:val="标题 8 Char14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40">
    <w:name w:val="HTML 地址 Char14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42">
    <w:name w:val="结束语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table" w:customStyle="1" w:styleId="2100">
    <w:name w:val="无格式表格 210"/>
    <w:basedOn w:val="a5"/>
    <w:autoRedefine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143">
    <w:name w:val="正文文本 Char14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4">
    <w:name w:val="正文首行缩进 2 Char14"/>
    <w:autoRedefine/>
    <w:qFormat/>
    <w:rPr>
      <w:rFonts w:cs="Arial"/>
    </w:rPr>
  </w:style>
  <w:style w:type="character" w:customStyle="1" w:styleId="3Char14">
    <w:name w:val="正文文本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4">
    <w:name w:val="页脚 Char14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45">
    <w:name w:val="宏文本 Char14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4">
    <w:name w:val="标题 1 Char14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46">
    <w:name w:val="文档结构图 Char14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47">
    <w:name w:val="电子邮件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8">
    <w:name w:val="称呼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4">
    <w:name w:val="标题 7 Char14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49">
    <w:name w:val="纯文本 Char14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40">
    <w:name w:val="标题 2 Char14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4">
    <w:name w:val="标题 9 Char14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4a">
    <w:name w:val="信息标题 Char14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41">
    <w:name w:val="正文文本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42">
    <w:name w:val="正文文本缩进 2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b">
    <w:name w:val="正文文本缩进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4">
    <w:name w:val="标题 5 Char14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4">
    <w:name w:val="标题 4 Char14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4">
    <w:name w:val="标题 6 Char14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4c">
    <w:name w:val="注释标题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d">
    <w:name w:val="正文首行缩进 Char14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4e">
    <w:name w:val="页眉 Char14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40">
    <w:name w:val="正文文本缩进 3 Char14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4f">
    <w:name w:val="批注文字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0">
    <w:name w:val="批注框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1">
    <w:name w:val="脚注文本 Char14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4f2">
    <w:name w:val="尾注文本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3">
    <w:name w:val="签名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4f4">
    <w:name w:val="无间隔 Char14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4f5">
    <w:name w:val="批注主题 Char14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40">
    <w:name w:val="目录 1 Char14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41">
    <w:name w:val="标题 3 Char14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50">
    <w:name w:val="标题 Char15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4f6">
    <w:name w:val="日期 Char14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paragraph" w:customStyle="1" w:styleId="TOC70">
    <w:name w:val="TOC 标题7"/>
    <w:basedOn w:val="1"/>
    <w:next w:val="a3"/>
    <w:autoRedefine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character" w:customStyle="1" w:styleId="Char14f7">
    <w:name w:val="列表项目符号 Char14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20">
    <w:name w:val="未处理的提及12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5">
    <w:name w:val="HTML 预设格式 Char15"/>
    <w:autoRedefine/>
    <w:qFormat/>
    <w:rPr>
      <w:rFonts w:ascii="Courier New" w:hAnsi="Courier New" w:cs="Arial"/>
      <w:kern w:val="2"/>
      <w:lang w:val="zh-CN" w:eastAsia="zh-CN"/>
    </w:rPr>
  </w:style>
  <w:style w:type="character" w:customStyle="1" w:styleId="Char151">
    <w:name w:val="副标题 Char15"/>
    <w:autoRedefine/>
    <w:qFormat/>
    <w:rPr>
      <w:rFonts w:ascii="Arial" w:hAnsi="Arial" w:cs="Arial"/>
      <w:b/>
      <w:bCs/>
      <w:kern w:val="28"/>
      <w:sz w:val="32"/>
      <w:szCs w:val="32"/>
      <w:lang w:val="zh-CN" w:eastAsia="zh-CN"/>
    </w:rPr>
  </w:style>
  <w:style w:type="character" w:customStyle="1" w:styleId="8Char15">
    <w:name w:val="标题 8 Char15"/>
    <w:autoRedefine/>
    <w:qFormat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50">
    <w:name w:val="HTML 地址 Char15"/>
    <w:autoRedefine/>
    <w:qFormat/>
    <w:rPr>
      <w:rFonts w:ascii="Arial" w:hAnsi="Arial" w:cs="Arial"/>
      <w:i/>
      <w:iCs/>
      <w:kern w:val="2"/>
      <w:sz w:val="21"/>
      <w:szCs w:val="21"/>
      <w:lang w:val="zh-CN" w:eastAsia="zh-CN"/>
    </w:rPr>
  </w:style>
  <w:style w:type="character" w:customStyle="1" w:styleId="Char152">
    <w:name w:val="结束语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3">
    <w:name w:val="正文文本 Char15"/>
    <w:autoRedefine/>
    <w:qFormat/>
    <w:rPr>
      <w:rFonts w:ascii="Arial" w:eastAsia="新宋体" w:hAnsi="Arial" w:cs="Arial"/>
      <w:color w:val="262626"/>
      <w:kern w:val="2"/>
      <w:sz w:val="21"/>
      <w:szCs w:val="21"/>
    </w:rPr>
  </w:style>
  <w:style w:type="character" w:customStyle="1" w:styleId="2Char15">
    <w:name w:val="正文首行缩进 2 Char15"/>
    <w:autoRedefine/>
    <w:qFormat/>
    <w:rPr>
      <w:rFonts w:cs="Arial"/>
    </w:rPr>
  </w:style>
  <w:style w:type="character" w:customStyle="1" w:styleId="3Char15">
    <w:name w:val="正文文本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4">
    <w:name w:val="页脚 Char15"/>
    <w:autoRedefine/>
    <w:qFormat/>
    <w:rPr>
      <w:rFonts w:ascii="Arial" w:eastAsia="Microsoft YaHei UI" w:hAnsi="Arial"/>
      <w:bCs/>
      <w:color w:val="262626"/>
      <w:sz w:val="21"/>
      <w:szCs w:val="2"/>
      <w:lang w:val="zh-CN" w:eastAsia="zh-CN"/>
    </w:rPr>
  </w:style>
  <w:style w:type="character" w:customStyle="1" w:styleId="Char155">
    <w:name w:val="宏文本 Char15"/>
    <w:autoRedefine/>
    <w:qFormat/>
    <w:rPr>
      <w:rFonts w:ascii="Courier New" w:hAnsi="Courier New"/>
      <w:kern w:val="2"/>
      <w:sz w:val="24"/>
      <w:szCs w:val="24"/>
    </w:rPr>
  </w:style>
  <w:style w:type="character" w:customStyle="1" w:styleId="1Char15">
    <w:name w:val="标题 1 Char15"/>
    <w:autoRedefine/>
    <w:qFormat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56">
    <w:name w:val="文档结构图 Char15"/>
    <w:autoRedefine/>
    <w:uiPriority w:val="99"/>
    <w:qFormat/>
    <w:rPr>
      <w:rFonts w:ascii="Arial" w:hAnsi="Arial" w:cs="Arial"/>
      <w:kern w:val="2"/>
      <w:sz w:val="21"/>
      <w:szCs w:val="21"/>
      <w:shd w:val="clear" w:color="auto" w:fill="000080"/>
      <w:lang w:val="zh-CN" w:eastAsia="zh-CN"/>
    </w:rPr>
  </w:style>
  <w:style w:type="character" w:customStyle="1" w:styleId="Char157">
    <w:name w:val="电子邮件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8">
    <w:name w:val="称呼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7Char15">
    <w:name w:val="标题 7 Char15"/>
    <w:autoRedefine/>
    <w:qFormat/>
    <w:rPr>
      <w:rFonts w:ascii="Arial" w:eastAsia="黑体" w:hAnsi="Arial" w:cs="Book Antiqua"/>
      <w:kern w:val="2"/>
      <w:sz w:val="44"/>
      <w:szCs w:val="44"/>
    </w:rPr>
  </w:style>
  <w:style w:type="character" w:customStyle="1" w:styleId="Char159">
    <w:name w:val="纯文本 Char15"/>
    <w:autoRedefine/>
    <w:qFormat/>
    <w:rPr>
      <w:rFonts w:ascii="宋体" w:hAnsi="Courier New" w:cs="Arial"/>
      <w:kern w:val="2"/>
      <w:sz w:val="21"/>
      <w:szCs w:val="21"/>
      <w:lang w:val="zh-CN" w:eastAsia="zh-CN"/>
    </w:rPr>
  </w:style>
  <w:style w:type="character" w:customStyle="1" w:styleId="2Char150">
    <w:name w:val="标题 2 Char15"/>
    <w:autoRedefine/>
    <w:qFormat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5">
    <w:name w:val="标题 9 Char15"/>
    <w:autoRedefine/>
    <w:qFormat/>
    <w:rPr>
      <w:rFonts w:ascii="Arial" w:eastAsia="黑体" w:hAnsi="Arial"/>
      <w:kern w:val="2"/>
      <w:sz w:val="32"/>
      <w:szCs w:val="32"/>
    </w:rPr>
  </w:style>
  <w:style w:type="character" w:customStyle="1" w:styleId="Char15a">
    <w:name w:val="信息标题 Char15"/>
    <w:autoRedefine/>
    <w:qFormat/>
    <w:rPr>
      <w:rFonts w:ascii="Arial" w:hAnsi="Arial" w:cs="Arial"/>
      <w:kern w:val="2"/>
      <w:sz w:val="21"/>
      <w:szCs w:val="21"/>
      <w:shd w:val="pct20" w:color="auto" w:fill="auto"/>
      <w:lang w:val="zh-CN" w:eastAsia="zh-CN"/>
    </w:rPr>
  </w:style>
  <w:style w:type="character" w:customStyle="1" w:styleId="2Char151">
    <w:name w:val="正文文本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2Char152">
    <w:name w:val="正文文本缩进 2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b">
    <w:name w:val="正文文本缩进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5Char15">
    <w:name w:val="标题 5 Char15"/>
    <w:autoRedefine/>
    <w:qFormat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5">
    <w:name w:val="标题 4 Char15"/>
    <w:autoRedefine/>
    <w:qFormat/>
    <w:rPr>
      <w:rFonts w:ascii="Segoe UI Light" w:eastAsia="等线 Light" w:hAnsi="Segoe UI Light"/>
      <w:b/>
      <w:bCs/>
      <w:kern w:val="2"/>
      <w:sz w:val="21"/>
      <w:szCs w:val="21"/>
    </w:rPr>
  </w:style>
  <w:style w:type="character" w:customStyle="1" w:styleId="6Char15">
    <w:name w:val="标题 6 Char15"/>
    <w:autoRedefine/>
    <w:qFormat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5c">
    <w:name w:val="注释标题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d">
    <w:name w:val="正文首行缩进 Char15"/>
    <w:autoRedefine/>
    <w:qFormat/>
    <w:rPr>
      <w:rFonts w:ascii="Arial" w:hAnsi="Arial"/>
      <w:kern w:val="2"/>
      <w:sz w:val="21"/>
      <w:szCs w:val="21"/>
      <w:lang w:val="zh-CN" w:eastAsia="zh-CN"/>
    </w:rPr>
  </w:style>
  <w:style w:type="character" w:customStyle="1" w:styleId="Char15e">
    <w:name w:val="页眉 Char15"/>
    <w:autoRedefine/>
    <w:qFormat/>
    <w:rPr>
      <w:rFonts w:ascii="Arial" w:eastAsia="Microsoft YaHei UI" w:hAnsi="Arial"/>
      <w:color w:val="262626"/>
      <w:sz w:val="21"/>
      <w:szCs w:val="2"/>
      <w:lang w:val="zh-CN" w:eastAsia="zh-CN"/>
    </w:rPr>
  </w:style>
  <w:style w:type="character" w:customStyle="1" w:styleId="3Char150">
    <w:name w:val="正文文本缩进 3 Char15"/>
    <w:autoRedefine/>
    <w:qFormat/>
    <w:rPr>
      <w:rFonts w:ascii="Arial" w:hAnsi="Arial" w:cs="Arial"/>
      <w:kern w:val="2"/>
      <w:sz w:val="16"/>
      <w:szCs w:val="16"/>
      <w:lang w:val="zh-CN" w:eastAsia="zh-CN"/>
    </w:rPr>
  </w:style>
  <w:style w:type="character" w:customStyle="1" w:styleId="Char15f">
    <w:name w:val="批注文字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0">
    <w:name w:val="批注框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1">
    <w:name w:val="脚注文本 Char15"/>
    <w:autoRedefine/>
    <w:qFormat/>
    <w:rPr>
      <w:rFonts w:ascii="Arial" w:hAnsi="Arial" w:cs="Arial"/>
      <w:kern w:val="2"/>
      <w:sz w:val="18"/>
      <w:szCs w:val="18"/>
      <w:lang w:val="zh-CN" w:eastAsia="zh-CN"/>
    </w:rPr>
  </w:style>
  <w:style w:type="character" w:customStyle="1" w:styleId="Char15f2">
    <w:name w:val="尾注文本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3">
    <w:name w:val="签名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4">
    <w:name w:val="无间隔 Char15"/>
    <w:autoRedefine/>
    <w:uiPriority w:val="1"/>
    <w:qFormat/>
    <w:rPr>
      <w:rFonts w:ascii="Calibri" w:hAnsi="Calibri"/>
      <w:sz w:val="22"/>
      <w:szCs w:val="22"/>
    </w:rPr>
  </w:style>
  <w:style w:type="character" w:customStyle="1" w:styleId="Char15f5">
    <w:name w:val="批注主题 Char15"/>
    <w:autoRedefine/>
    <w:qFormat/>
    <w:rPr>
      <w:rFonts w:ascii="Arial" w:hAnsi="Arial" w:cs="Arial"/>
      <w:b/>
      <w:bCs/>
      <w:kern w:val="2"/>
      <w:sz w:val="21"/>
      <w:szCs w:val="21"/>
      <w:lang w:val="zh-CN" w:eastAsia="zh-CN"/>
    </w:rPr>
  </w:style>
  <w:style w:type="character" w:customStyle="1" w:styleId="1Char150">
    <w:name w:val="目录 1 Char15"/>
    <w:autoRedefine/>
    <w:uiPriority w:val="39"/>
    <w:qFormat/>
    <w:rPr>
      <w:rFonts w:ascii="Arial" w:eastAsia="黑体" w:hAnsi="Arial" w:cs="Book Antiqua"/>
      <w:kern w:val="2"/>
      <w:sz w:val="28"/>
      <w:szCs w:val="24"/>
      <w:lang w:eastAsia="en-US"/>
    </w:rPr>
  </w:style>
  <w:style w:type="character" w:customStyle="1" w:styleId="3Char151">
    <w:name w:val="标题 3 Char15"/>
    <w:autoRedefine/>
    <w:qFormat/>
    <w:rPr>
      <w:rFonts w:ascii="Arial" w:eastAsia="黑体" w:hAnsi="Arial" w:cs="宋体"/>
      <w:kern w:val="2"/>
      <w:sz w:val="32"/>
      <w:szCs w:val="32"/>
    </w:rPr>
  </w:style>
  <w:style w:type="character" w:customStyle="1" w:styleId="Char160">
    <w:name w:val="标题 Char16"/>
    <w:autoRedefine/>
    <w:qFormat/>
    <w:rPr>
      <w:rFonts w:ascii="Arial" w:hAnsi="Arial" w:cs="Arial"/>
      <w:b/>
      <w:bCs/>
      <w:kern w:val="2"/>
      <w:sz w:val="32"/>
      <w:szCs w:val="32"/>
    </w:rPr>
  </w:style>
  <w:style w:type="character" w:customStyle="1" w:styleId="Char15f6">
    <w:name w:val="日期 Char15"/>
    <w:autoRedefine/>
    <w:qFormat/>
    <w:rPr>
      <w:rFonts w:ascii="Arial" w:hAnsi="Arial" w:cs="Arial"/>
      <w:kern w:val="2"/>
      <w:sz w:val="21"/>
      <w:szCs w:val="21"/>
      <w:lang w:val="zh-CN" w:eastAsia="zh-CN"/>
    </w:rPr>
  </w:style>
  <w:style w:type="character" w:customStyle="1" w:styleId="Char15f7">
    <w:name w:val="列表项目符号 Char15"/>
    <w:autoRedefine/>
    <w:qFormat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31">
    <w:name w:val="未处理的提及13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Char16">
    <w:name w:val="HTML 预设格式 Char16"/>
    <w:rsid w:val="004232F0"/>
    <w:rPr>
      <w:rFonts w:ascii="Courier New" w:hAnsi="Courier New" w:cs="Arial"/>
      <w:kern w:val="2"/>
      <w:lang w:val="x-none" w:eastAsia="x-none"/>
    </w:rPr>
  </w:style>
  <w:style w:type="character" w:customStyle="1" w:styleId="Char161">
    <w:name w:val="副标题 Char16"/>
    <w:qFormat/>
    <w:rsid w:val="004232F0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Char16">
    <w:name w:val="标题 8 Char16"/>
    <w:qFormat/>
    <w:rsid w:val="004232F0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Char160">
    <w:name w:val="HTML 地址 Char16"/>
    <w:qFormat/>
    <w:rsid w:val="004232F0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Char162">
    <w:name w:val="结束语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3">
    <w:name w:val="正文文本 Char16"/>
    <w:qFormat/>
    <w:rsid w:val="004232F0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har16">
    <w:name w:val="正文首行缩进 2 Char16"/>
    <w:qFormat/>
    <w:rsid w:val="004232F0"/>
    <w:rPr>
      <w:rFonts w:cs="Arial"/>
    </w:rPr>
  </w:style>
  <w:style w:type="character" w:customStyle="1" w:styleId="3Char16">
    <w:name w:val="正文文本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4">
    <w:name w:val="页脚 Char16"/>
    <w:qFormat/>
    <w:rsid w:val="004232F0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Char165">
    <w:name w:val="宏文本 Char16"/>
    <w:qFormat/>
    <w:rsid w:val="004232F0"/>
    <w:rPr>
      <w:rFonts w:ascii="Courier New" w:hAnsi="Courier New"/>
      <w:kern w:val="2"/>
      <w:sz w:val="24"/>
      <w:szCs w:val="24"/>
    </w:rPr>
  </w:style>
  <w:style w:type="character" w:customStyle="1" w:styleId="1Char16">
    <w:name w:val="标题 1 Char16"/>
    <w:rsid w:val="004232F0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Char166">
    <w:name w:val="文档结构图 Char16"/>
    <w:uiPriority w:val="99"/>
    <w:qFormat/>
    <w:rsid w:val="004232F0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Char167">
    <w:name w:val="电子邮件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8">
    <w:name w:val="称呼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Char16">
    <w:name w:val="标题 7 Char16"/>
    <w:rsid w:val="004232F0"/>
    <w:rPr>
      <w:rFonts w:ascii="Arial" w:eastAsia="黑体" w:hAnsi="Arial" w:cs="Book Antiqua"/>
      <w:kern w:val="2"/>
      <w:sz w:val="44"/>
      <w:szCs w:val="44"/>
    </w:rPr>
  </w:style>
  <w:style w:type="character" w:customStyle="1" w:styleId="Char169">
    <w:name w:val="纯文本 Char16"/>
    <w:uiPriority w:val="99"/>
    <w:qFormat/>
    <w:rsid w:val="004232F0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Char160">
    <w:name w:val="标题 2 Char16"/>
    <w:qFormat/>
    <w:rsid w:val="004232F0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Char16">
    <w:name w:val="标题 9 Char16"/>
    <w:qFormat/>
    <w:rsid w:val="004232F0"/>
    <w:rPr>
      <w:rFonts w:ascii="Arial" w:eastAsia="黑体" w:hAnsi="Arial"/>
      <w:noProof/>
      <w:kern w:val="2"/>
      <w:sz w:val="32"/>
      <w:szCs w:val="32"/>
    </w:rPr>
  </w:style>
  <w:style w:type="character" w:customStyle="1" w:styleId="Char16a">
    <w:name w:val="信息标题 Char16"/>
    <w:qFormat/>
    <w:rsid w:val="004232F0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Char161">
    <w:name w:val="正文文本 2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Char162">
    <w:name w:val="正文文本缩进 2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b">
    <w:name w:val="正文文本缩进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Char16">
    <w:name w:val="标题 5 Char16"/>
    <w:qFormat/>
    <w:rsid w:val="004232F0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Char16">
    <w:name w:val="标题 4 Char16"/>
    <w:qFormat/>
    <w:rsid w:val="004232F0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Char16">
    <w:name w:val="标题 6 Char16"/>
    <w:rsid w:val="004232F0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Char16c">
    <w:name w:val="注释标题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d">
    <w:name w:val="正文首行缩进 Char16"/>
    <w:aliases w:val="标题6 Char"/>
    <w:rsid w:val="004232F0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Char16e">
    <w:name w:val="页眉 Char16"/>
    <w:qFormat/>
    <w:rsid w:val="004232F0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Char160">
    <w:name w:val="正文文本缩进 3 Char16"/>
    <w:qFormat/>
    <w:rsid w:val="004232F0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Char16f">
    <w:name w:val="批注文字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0">
    <w:name w:val="批注框文本 Char16"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1">
    <w:name w:val="脚注文本 Char16"/>
    <w:qFormat/>
    <w:rsid w:val="004232F0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Char16f2">
    <w:name w:val="尾注文本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3">
    <w:name w:val="签名 Char16"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4">
    <w:name w:val="无间隔 Char16"/>
    <w:uiPriority w:val="1"/>
    <w:rsid w:val="004232F0"/>
    <w:rPr>
      <w:rFonts w:ascii="Calibri" w:hAnsi="Calibri"/>
      <w:sz w:val="22"/>
      <w:szCs w:val="22"/>
    </w:rPr>
  </w:style>
  <w:style w:type="character" w:customStyle="1" w:styleId="Char16f5">
    <w:name w:val="批注主题 Char16"/>
    <w:rsid w:val="004232F0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1Char160">
    <w:name w:val="目录 1 Char16"/>
    <w:uiPriority w:val="39"/>
    <w:rsid w:val="004232F0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Char161">
    <w:name w:val="标题 3 Char16"/>
    <w:qFormat/>
    <w:rsid w:val="004232F0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Char170">
    <w:name w:val="标题 Char17"/>
    <w:qFormat/>
    <w:rsid w:val="004232F0"/>
    <w:rPr>
      <w:rFonts w:ascii="Arial" w:hAnsi="Arial" w:cs="Arial"/>
      <w:b/>
      <w:bCs/>
      <w:kern w:val="2"/>
      <w:sz w:val="32"/>
      <w:szCs w:val="32"/>
    </w:rPr>
  </w:style>
  <w:style w:type="character" w:customStyle="1" w:styleId="Char16f6">
    <w:name w:val="日期 Char16"/>
    <w:qFormat/>
    <w:rsid w:val="004232F0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Char16f7">
    <w:name w:val="列表项目符号 Char16"/>
    <w:qFormat/>
    <w:rsid w:val="004232F0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customStyle="1" w:styleId="141">
    <w:name w:val="未处理的提及14"/>
    <w:basedOn w:val="a4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fontstyle21">
    <w:name w:val="fontstyle21"/>
    <w:basedOn w:val="a4"/>
    <w:autoRedefine/>
    <w:qFormat/>
    <w:rPr>
      <w:rFonts w:ascii="黑体" w:eastAsia="黑体" w:hAnsi="黑体" w:hint="eastAsia"/>
      <w:color w:val="000000"/>
      <w:sz w:val="44"/>
      <w:szCs w:val="44"/>
    </w:rPr>
  </w:style>
  <w:style w:type="table" w:customStyle="1" w:styleId="Table14">
    <w:name w:val="Table14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character" w:customStyle="1" w:styleId="fontstyle31">
    <w:name w:val="fontstyle31"/>
    <w:basedOn w:val="a4"/>
    <w:autoRedefine/>
    <w:qFormat/>
    <w:rPr>
      <w:rFonts w:ascii="黑体" w:eastAsia="黑体" w:hAnsi="黑体" w:hint="eastAsia"/>
      <w:color w:val="000000"/>
      <w:sz w:val="20"/>
      <w:szCs w:val="20"/>
    </w:rPr>
  </w:style>
  <w:style w:type="table" w:customStyle="1" w:styleId="115">
    <w:name w:val="示例11"/>
    <w:basedOn w:val="a5"/>
    <w:autoRedefine/>
    <w:uiPriority w:val="99"/>
    <w:qFormat/>
    <w:rPr>
      <w:rFonts w:ascii="Courier New" w:hAnsi="Courier New"/>
      <w:sz w:val="18"/>
    </w:rPr>
    <w:tblPr/>
    <w:tcPr>
      <w:shd w:val="clear" w:color="auto" w:fill="F2F2F2"/>
    </w:tcPr>
  </w:style>
  <w:style w:type="table" w:customStyle="1" w:styleId="116">
    <w:name w:val="参数11"/>
    <w:basedOn w:val="a5"/>
    <w:autoRedefine/>
    <w:uiPriority w:val="99"/>
    <w:qFormat/>
    <w:tblPr>
      <w:tblBorders>
        <w:insideH w:val="single" w:sz="2" w:space="0" w:color="FFFFFF"/>
      </w:tblBorders>
    </w:tblPr>
    <w:tcPr>
      <w:shd w:val="clear" w:color="auto" w:fill="FFFFFF"/>
    </w:tcPr>
  </w:style>
  <w:style w:type="paragraph" w:customStyle="1" w:styleId="5a">
    <w:name w:val="修订5"/>
    <w:autoRedefine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HTMLChar17">
    <w:name w:val="HTML 预设格式 Char17"/>
    <w:autoRedefine/>
    <w:qFormat/>
    <w:rPr>
      <w:rFonts w:ascii="Courier New" w:hAnsi="Courier New" w:cs="Arial"/>
      <w:kern w:val="2"/>
      <w:lang w:val="zh-CN" w:eastAsia="zh-CN"/>
    </w:rPr>
  </w:style>
  <w:style w:type="table" w:customStyle="1" w:styleId="Table60">
    <w:name w:val="Table60"/>
    <w:basedOn w:val="affff5"/>
    <w:autoRedefine/>
    <w:qFormat/>
    <w:pPr>
      <w:spacing w:before="80" w:after="80" w:line="300" w:lineRule="atLeast"/>
    </w:pPr>
    <w:rPr>
      <w:rFonts w:ascii="Arial" w:hAnsi="Arial" w:cs="Arial"/>
    </w:rPr>
    <w:tblPr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single" w:sz="4" w:space="0" w:color="7F7F7F" w:themeColor="text1" w:themeTint="80"/>
        <w:insideV w:val="none" w:sz="0" w:space="0" w:color="auto"/>
      </w:tblBorders>
    </w:tblPr>
    <w:tcPr>
      <w:tcMar>
        <w:top w:w="57" w:type="dxa"/>
        <w:bottom w:w="57" w:type="dxa"/>
      </w:tcMa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auto"/>
        <w:ind w:leftChars="0" w:left="0" w:rightChars="0" w:right="0" w:firstLineChars="0" w:firstLine="0"/>
        <w:contextualSpacing w:val="0"/>
      </w:pPr>
      <w:rPr>
        <w:rFonts w:ascii="Book Antiqua" w:eastAsia="黑体" w:hAnsi="Book Antiqua"/>
        <w:b w:val="0"/>
        <w:bCs w:val="0"/>
        <w:i w:val="0"/>
        <w:iCs w:val="0"/>
        <w:color w:val="auto"/>
        <w:sz w:val="22"/>
        <w:szCs w:val="20"/>
      </w:rPr>
      <w:tblPr/>
      <w:tcPr>
        <w:tcBorders>
          <w:tl2br w:val="nil"/>
          <w:tr2bl w:val="nil"/>
        </w:tcBorders>
        <w:shd w:val="clear" w:color="auto" w:fill="6EB92B"/>
      </w:tcPr>
    </w:tblStylePr>
  </w:style>
  <w:style w:type="table" w:customStyle="1" w:styleId="1ffff4">
    <w:name w:val="参数1"/>
    <w:basedOn w:val="a5"/>
    <w:autoRedefine/>
    <w:uiPriority w:val="99"/>
    <w:qFormat/>
    <w:rPr>
      <w:rFonts w:asciiTheme="minorHAnsi" w:hAnsiTheme="minorHAnsi" w:cstheme="minorBidi"/>
    </w:rPr>
    <w:tblPr>
      <w:tblBorders>
        <w:insideH w:val="single" w:sz="2" w:space="0" w:color="FFFFFF" w:themeColor="background1"/>
      </w:tblBorders>
    </w:tblPr>
    <w:tcPr>
      <w:shd w:val="clear" w:color="auto" w:fill="FFFFFF" w:themeFill="background1"/>
    </w:tcPr>
  </w:style>
  <w:style w:type="character" w:customStyle="1" w:styleId="text-only">
    <w:name w:val="text-only"/>
    <w:basedOn w:val="a4"/>
    <w:qFormat/>
  </w:style>
  <w:style w:type="table" w:customStyle="1" w:styleId="2130">
    <w:name w:val="无格式表格 213"/>
    <w:basedOn w:val="a5"/>
    <w:uiPriority w:val="42"/>
    <w:qFormat/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TOC80">
    <w:name w:val="TOC 标题8"/>
    <w:basedOn w:val="1"/>
    <w:next w:val="a3"/>
    <w:uiPriority w:val="39"/>
    <w:qFormat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paragraph" w:customStyle="1" w:styleId="65">
    <w:name w:val="修订6"/>
    <w:hidden/>
    <w:uiPriority w:val="99"/>
    <w:semiHidden/>
    <w:qFormat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afffffff5">
    <w:name w:val="标题制式小类"/>
    <w:basedOn w:val="a4"/>
    <w:uiPriority w:val="1"/>
    <w:rsid w:val="002500E9"/>
    <w:rPr>
      <w:rFonts w:ascii="Arial" w:eastAsia="黑体" w:hAnsi="Arial"/>
      <w:color w:val="000000" w:themeColor="text1"/>
      <w:sz w:val="24"/>
    </w:rPr>
  </w:style>
  <w:style w:type="character" w:customStyle="1" w:styleId="151">
    <w:name w:val="未处理的提及15"/>
    <w:basedOn w:val="a4"/>
    <w:uiPriority w:val="99"/>
    <w:semiHidden/>
    <w:unhideWhenUsed/>
    <w:qFormat/>
    <w:rPr>
      <w:color w:val="605E5C"/>
      <w:shd w:val="clear" w:color="auto" w:fill="E1DFDD"/>
    </w:rPr>
  </w:style>
  <w:style w:type="table" w:styleId="2fc">
    <w:name w:val="Plain Table 2"/>
    <w:basedOn w:val="a5"/>
    <w:uiPriority w:val="42"/>
    <w:rsid w:val="002500E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">
    <w:name w:val="TOC Heading"/>
    <w:basedOn w:val="1"/>
    <w:next w:val="a3"/>
    <w:uiPriority w:val="39"/>
    <w:qFormat/>
    <w:rsid w:val="002500E9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/>
      <w:color w:val="365F91"/>
      <w:sz w:val="28"/>
      <w:szCs w:val="28"/>
    </w:rPr>
  </w:style>
  <w:style w:type="numbering" w:styleId="a1">
    <w:name w:val="Outline List 3"/>
    <w:basedOn w:val="a6"/>
    <w:semiHidden/>
    <w:rsid w:val="002500E9"/>
    <w:pPr>
      <w:numPr>
        <w:numId w:val="29"/>
      </w:numPr>
    </w:pPr>
  </w:style>
  <w:style w:type="numbering" w:customStyle="1" w:styleId="21">
    <w:name w:val="样式2"/>
    <w:uiPriority w:val="99"/>
    <w:rsid w:val="002500E9"/>
    <w:pPr>
      <w:numPr>
        <w:numId w:val="30"/>
      </w:numPr>
    </w:pPr>
  </w:style>
  <w:style w:type="numbering" w:customStyle="1" w:styleId="32">
    <w:name w:val="样式3"/>
    <w:uiPriority w:val="99"/>
    <w:rsid w:val="002500E9"/>
    <w:pPr>
      <w:numPr>
        <w:numId w:val="31"/>
      </w:numPr>
    </w:pPr>
  </w:style>
  <w:style w:type="numbering" w:customStyle="1" w:styleId="41">
    <w:name w:val="样式4"/>
    <w:uiPriority w:val="99"/>
    <w:rsid w:val="002500E9"/>
    <w:pPr>
      <w:numPr>
        <w:numId w:val="32"/>
      </w:numPr>
    </w:pPr>
  </w:style>
  <w:style w:type="numbering" w:customStyle="1" w:styleId="219">
    <w:name w:val="样式21"/>
    <w:uiPriority w:val="99"/>
    <w:rsid w:val="002500E9"/>
  </w:style>
  <w:style w:type="paragraph" w:styleId="afffffff6">
    <w:name w:val="Revision"/>
    <w:hidden/>
    <w:uiPriority w:val="99"/>
    <w:semiHidden/>
    <w:rsid w:val="002500E9"/>
    <w:rPr>
      <w:rFonts w:ascii="Segoe UI Light" w:eastAsia="等线 Light" w:hAnsi="Segoe UI Light" w:cs="Arial"/>
      <w:kern w:val="2"/>
      <w:sz w:val="21"/>
      <w:szCs w:val="21"/>
    </w:rPr>
  </w:style>
  <w:style w:type="character" w:customStyle="1" w:styleId="161">
    <w:name w:val="未处理的提及16"/>
    <w:basedOn w:val="a4"/>
    <w:uiPriority w:val="99"/>
    <w:semiHidden/>
    <w:unhideWhenUsed/>
    <w:rsid w:val="004232F0"/>
    <w:rPr>
      <w:color w:val="605E5C"/>
      <w:shd w:val="clear" w:color="auto" w:fill="E1DFDD"/>
    </w:rPr>
  </w:style>
  <w:style w:type="character" w:customStyle="1" w:styleId="HTML2">
    <w:name w:val="HTML 预设格式 字符"/>
    <w:link w:val="HTML1"/>
    <w:rsid w:val="002500E9"/>
    <w:rPr>
      <w:rFonts w:ascii="Courier New" w:hAnsi="Courier New" w:cs="Arial"/>
      <w:kern w:val="2"/>
      <w:lang w:val="x-none" w:eastAsia="x-none"/>
    </w:rPr>
  </w:style>
  <w:style w:type="character" w:customStyle="1" w:styleId="afff3">
    <w:name w:val="副标题 字符"/>
    <w:link w:val="afff2"/>
    <w:qFormat/>
    <w:rsid w:val="002500E9"/>
    <w:rPr>
      <w:rFonts w:ascii="Arial" w:hAnsi="Arial" w:cs="Arial"/>
      <w:b/>
      <w:bCs/>
      <w:kern w:val="28"/>
      <w:sz w:val="32"/>
      <w:szCs w:val="32"/>
      <w:lang w:val="x-none" w:eastAsia="x-none"/>
    </w:rPr>
  </w:style>
  <w:style w:type="character" w:customStyle="1" w:styleId="80">
    <w:name w:val="标题 8 字符"/>
    <w:link w:val="8"/>
    <w:qFormat/>
    <w:rsid w:val="002500E9"/>
    <w:rPr>
      <w:rFonts w:ascii="Arial" w:eastAsia="黑体" w:hAnsi="Arial"/>
      <w:bCs/>
      <w:kern w:val="2"/>
      <w:sz w:val="36"/>
      <w:szCs w:val="36"/>
      <w:lang w:eastAsia="en-US"/>
    </w:rPr>
  </w:style>
  <w:style w:type="character" w:customStyle="1" w:styleId="HTML0">
    <w:name w:val="HTML 地址 字符"/>
    <w:link w:val="HTML"/>
    <w:qFormat/>
    <w:rsid w:val="002500E9"/>
    <w:rPr>
      <w:rFonts w:ascii="Arial" w:hAnsi="Arial" w:cs="Arial"/>
      <w:i/>
      <w:iCs/>
      <w:kern w:val="2"/>
      <w:sz w:val="21"/>
      <w:szCs w:val="21"/>
      <w:lang w:val="x-none" w:eastAsia="x-none"/>
    </w:rPr>
  </w:style>
  <w:style w:type="character" w:customStyle="1" w:styleId="afb">
    <w:name w:val="结束语 字符"/>
    <w:link w:val="afa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d">
    <w:name w:val="正文文本 字符"/>
    <w:link w:val="afc"/>
    <w:qFormat/>
    <w:rsid w:val="002500E9"/>
    <w:rPr>
      <w:rFonts w:ascii="Arial" w:eastAsia="新宋体" w:hAnsi="Arial" w:cs="Arial"/>
      <w:noProof/>
      <w:color w:val="262626"/>
      <w:kern w:val="2"/>
      <w:sz w:val="21"/>
      <w:szCs w:val="21"/>
    </w:rPr>
  </w:style>
  <w:style w:type="character" w:customStyle="1" w:styleId="2c">
    <w:name w:val="正文文本首行缩进 2 字符"/>
    <w:link w:val="2b"/>
    <w:qFormat/>
    <w:rsid w:val="002500E9"/>
    <w:rPr>
      <w:rFonts w:cs="Arial"/>
    </w:rPr>
  </w:style>
  <w:style w:type="character" w:customStyle="1" w:styleId="36">
    <w:name w:val="正文文本 3 字符"/>
    <w:link w:val="35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fb">
    <w:name w:val="页脚 字符"/>
    <w:link w:val="affa"/>
    <w:qFormat/>
    <w:rsid w:val="002500E9"/>
    <w:rPr>
      <w:rFonts w:ascii="Arial" w:eastAsia="Microsoft YaHei UI" w:hAnsi="Arial"/>
      <w:bCs/>
      <w:color w:val="262626"/>
      <w:sz w:val="21"/>
      <w:szCs w:val="2"/>
      <w:lang w:val="x-none" w:eastAsia="x-none"/>
    </w:rPr>
  </w:style>
  <w:style w:type="character" w:customStyle="1" w:styleId="a8">
    <w:name w:val="宏文本 字符"/>
    <w:link w:val="a7"/>
    <w:qFormat/>
    <w:rsid w:val="002500E9"/>
    <w:rPr>
      <w:rFonts w:ascii="Courier New" w:hAnsi="Courier New"/>
      <w:kern w:val="2"/>
      <w:sz w:val="24"/>
      <w:szCs w:val="24"/>
    </w:rPr>
  </w:style>
  <w:style w:type="character" w:customStyle="1" w:styleId="10">
    <w:name w:val="标题 1 字符"/>
    <w:link w:val="1"/>
    <w:rsid w:val="002500E9"/>
    <w:rPr>
      <w:rFonts w:ascii="Arial" w:eastAsia="黑体" w:hAnsi="Arial" w:cs="Book Antiqua"/>
      <w:bCs/>
      <w:kern w:val="2"/>
      <w:sz w:val="44"/>
      <w:szCs w:val="44"/>
    </w:rPr>
  </w:style>
  <w:style w:type="character" w:customStyle="1" w:styleId="af4">
    <w:name w:val="文档结构图 字符"/>
    <w:link w:val="af3"/>
    <w:uiPriority w:val="99"/>
    <w:qFormat/>
    <w:rsid w:val="002500E9"/>
    <w:rPr>
      <w:rFonts w:ascii="Arial" w:hAnsi="Arial" w:cs="Arial"/>
      <w:kern w:val="2"/>
      <w:sz w:val="21"/>
      <w:szCs w:val="21"/>
      <w:shd w:val="clear" w:color="auto" w:fill="000080"/>
      <w:lang w:val="x-none" w:eastAsia="x-none"/>
    </w:rPr>
  </w:style>
  <w:style w:type="character" w:customStyle="1" w:styleId="ad">
    <w:name w:val="电子邮件签名 字符"/>
    <w:link w:val="ac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9">
    <w:name w:val="称呼 字符"/>
    <w:link w:val="af8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70">
    <w:name w:val="标题 7 字符"/>
    <w:link w:val="7"/>
    <w:rsid w:val="002500E9"/>
    <w:rPr>
      <w:rFonts w:ascii="Arial" w:eastAsia="黑体" w:hAnsi="Arial" w:cs="Book Antiqua"/>
      <w:kern w:val="2"/>
      <w:sz w:val="44"/>
      <w:szCs w:val="44"/>
    </w:rPr>
  </w:style>
  <w:style w:type="character" w:customStyle="1" w:styleId="aff3">
    <w:name w:val="纯文本 字符"/>
    <w:link w:val="aff2"/>
    <w:uiPriority w:val="99"/>
    <w:qFormat/>
    <w:rsid w:val="002500E9"/>
    <w:rPr>
      <w:rFonts w:ascii="宋体" w:hAnsi="Courier New" w:cs="Arial"/>
      <w:kern w:val="2"/>
      <w:sz w:val="21"/>
      <w:szCs w:val="21"/>
      <w:lang w:val="x-none" w:eastAsia="x-none"/>
    </w:rPr>
  </w:style>
  <w:style w:type="character" w:customStyle="1" w:styleId="22">
    <w:name w:val="标题 2 字符"/>
    <w:link w:val="20"/>
    <w:qFormat/>
    <w:rsid w:val="002500E9"/>
    <w:rPr>
      <w:rFonts w:ascii="Arial" w:eastAsia="黑体" w:hAnsi="Arial" w:cs="Book Antiqua"/>
      <w:bCs/>
      <w:kern w:val="2"/>
      <w:sz w:val="36"/>
      <w:szCs w:val="36"/>
      <w:lang w:eastAsia="en-US"/>
    </w:rPr>
  </w:style>
  <w:style w:type="character" w:customStyle="1" w:styleId="90">
    <w:name w:val="标题 9 字符"/>
    <w:link w:val="9"/>
    <w:qFormat/>
    <w:rsid w:val="002500E9"/>
    <w:rPr>
      <w:rFonts w:ascii="Arial" w:eastAsia="黑体" w:hAnsi="Arial"/>
      <w:noProof/>
      <w:kern w:val="2"/>
      <w:sz w:val="32"/>
      <w:szCs w:val="32"/>
    </w:rPr>
  </w:style>
  <w:style w:type="character" w:customStyle="1" w:styleId="afff9">
    <w:name w:val="信息标题 字符"/>
    <w:link w:val="afff8"/>
    <w:qFormat/>
    <w:rsid w:val="002500E9"/>
    <w:rPr>
      <w:rFonts w:ascii="Arial" w:hAnsi="Arial" w:cs="Arial"/>
      <w:kern w:val="2"/>
      <w:sz w:val="21"/>
      <w:szCs w:val="21"/>
      <w:shd w:val="pct20" w:color="auto" w:fill="auto"/>
      <w:lang w:val="x-none" w:eastAsia="x-none"/>
    </w:rPr>
  </w:style>
  <w:style w:type="character" w:customStyle="1" w:styleId="28">
    <w:name w:val="正文文本 2 字符"/>
    <w:link w:val="27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26">
    <w:name w:val="正文文本缩进 2 字符"/>
    <w:link w:val="25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">
    <w:name w:val="正文文本缩进 字符"/>
    <w:link w:val="afe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52">
    <w:name w:val="标题 5 字符"/>
    <w:link w:val="51"/>
    <w:qFormat/>
    <w:rsid w:val="002500E9"/>
    <w:rPr>
      <w:rFonts w:ascii="Segoe UI Light" w:eastAsia="等线 Light" w:hAnsi="Segoe UI Light" w:cs="Arial"/>
      <w:b/>
      <w:bCs/>
      <w:kern w:val="2"/>
      <w:sz w:val="28"/>
      <w:szCs w:val="28"/>
    </w:rPr>
  </w:style>
  <w:style w:type="character" w:customStyle="1" w:styleId="43">
    <w:name w:val="标题 4 字符"/>
    <w:link w:val="42"/>
    <w:qFormat/>
    <w:rsid w:val="002500E9"/>
    <w:rPr>
      <w:rFonts w:ascii="Arial" w:eastAsia="新宋体" w:hAnsi="Arial"/>
      <w:bCs/>
      <w:color w:val="000000" w:themeColor="text1"/>
      <w:kern w:val="2"/>
      <w:sz w:val="28"/>
      <w:szCs w:val="21"/>
    </w:rPr>
  </w:style>
  <w:style w:type="character" w:customStyle="1" w:styleId="60">
    <w:name w:val="标题 6 字符"/>
    <w:link w:val="6"/>
    <w:rsid w:val="002500E9"/>
    <w:rPr>
      <w:rFonts w:ascii="Segoe UI Light" w:eastAsia="黑体" w:hAnsi="Segoe UI Light"/>
      <w:b/>
      <w:bCs/>
      <w:kern w:val="2"/>
      <w:sz w:val="21"/>
      <w:szCs w:val="21"/>
    </w:rPr>
  </w:style>
  <w:style w:type="character" w:customStyle="1" w:styleId="ab">
    <w:name w:val="注释标题 字符"/>
    <w:link w:val="aa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0">
    <w:name w:val="正文文本首行缩进 字符"/>
    <w:aliases w:val="标题6 字符"/>
    <w:link w:val="affff"/>
    <w:rsid w:val="002500E9"/>
    <w:rPr>
      <w:rFonts w:ascii="Arial" w:hAnsi="Arial"/>
      <w:kern w:val="2"/>
      <w:sz w:val="21"/>
      <w:szCs w:val="21"/>
      <w:lang w:val="x-none" w:eastAsia="x-none"/>
    </w:rPr>
  </w:style>
  <w:style w:type="character" w:customStyle="1" w:styleId="affe">
    <w:name w:val="页眉 字符"/>
    <w:link w:val="affd"/>
    <w:qFormat/>
    <w:rsid w:val="002500E9"/>
    <w:rPr>
      <w:rFonts w:ascii="Arial" w:eastAsia="Microsoft YaHei UI" w:hAnsi="Arial"/>
      <w:color w:val="262626"/>
      <w:sz w:val="21"/>
      <w:szCs w:val="2"/>
      <w:lang w:val="x-none" w:eastAsia="x-none"/>
    </w:rPr>
  </w:style>
  <w:style w:type="character" w:customStyle="1" w:styleId="39">
    <w:name w:val="正文文本缩进 3 字符"/>
    <w:link w:val="38"/>
    <w:qFormat/>
    <w:rsid w:val="002500E9"/>
    <w:rPr>
      <w:rFonts w:ascii="Arial" w:hAnsi="Arial" w:cs="Arial"/>
      <w:kern w:val="2"/>
      <w:sz w:val="16"/>
      <w:szCs w:val="16"/>
      <w:lang w:val="x-none" w:eastAsia="x-none"/>
    </w:rPr>
  </w:style>
  <w:style w:type="character" w:customStyle="1" w:styleId="af7">
    <w:name w:val="批注文字 字符"/>
    <w:link w:val="af6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9">
    <w:name w:val="批注框文本 字符"/>
    <w:link w:val="aff8"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f6">
    <w:name w:val="脚注文本 字符"/>
    <w:link w:val="afff5"/>
    <w:qFormat/>
    <w:rsid w:val="002500E9"/>
    <w:rPr>
      <w:rFonts w:ascii="Arial" w:hAnsi="Arial" w:cs="Arial"/>
      <w:kern w:val="2"/>
      <w:sz w:val="18"/>
      <w:szCs w:val="18"/>
      <w:lang w:val="x-none" w:eastAsia="x-none"/>
    </w:rPr>
  </w:style>
  <w:style w:type="character" w:customStyle="1" w:styleId="aff7">
    <w:name w:val="尾注文本 字符"/>
    <w:link w:val="aff6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0">
    <w:name w:val="签名 字符"/>
    <w:link w:val="afff"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ffff2">
    <w:name w:val="无间隔 字符"/>
    <w:link w:val="afffff1"/>
    <w:uiPriority w:val="1"/>
    <w:rsid w:val="002500E9"/>
    <w:rPr>
      <w:rFonts w:ascii="Calibri" w:hAnsi="Calibri"/>
      <w:sz w:val="22"/>
      <w:szCs w:val="22"/>
    </w:rPr>
  </w:style>
  <w:style w:type="character" w:customStyle="1" w:styleId="afffe">
    <w:name w:val="批注主题 字符"/>
    <w:link w:val="afffd"/>
    <w:rsid w:val="002500E9"/>
    <w:rPr>
      <w:rFonts w:ascii="Arial" w:hAnsi="Arial" w:cs="Arial"/>
      <w:b/>
      <w:bCs/>
      <w:kern w:val="2"/>
      <w:sz w:val="21"/>
      <w:szCs w:val="21"/>
      <w:lang w:val="x-none" w:eastAsia="x-none"/>
    </w:rPr>
  </w:style>
  <w:style w:type="character" w:customStyle="1" w:styleId="TOC10">
    <w:name w:val="TOC 1 字符"/>
    <w:link w:val="TOC1"/>
    <w:uiPriority w:val="39"/>
    <w:rsid w:val="002500E9"/>
    <w:rPr>
      <w:rFonts w:ascii="Arial" w:eastAsia="黑体" w:hAnsi="Arial" w:cs="Book Antiqua"/>
      <w:noProof/>
      <w:kern w:val="2"/>
      <w:sz w:val="28"/>
      <w:szCs w:val="24"/>
      <w:lang w:eastAsia="en-US"/>
    </w:rPr>
  </w:style>
  <w:style w:type="character" w:customStyle="1" w:styleId="33">
    <w:name w:val="标题 3 字符"/>
    <w:link w:val="31"/>
    <w:qFormat/>
    <w:rsid w:val="002500E9"/>
    <w:rPr>
      <w:rFonts w:ascii="Arial" w:eastAsia="黑体" w:hAnsi="Arial" w:cs="宋体"/>
      <w:noProof/>
      <w:kern w:val="2"/>
      <w:sz w:val="32"/>
      <w:szCs w:val="32"/>
    </w:rPr>
  </w:style>
  <w:style w:type="character" w:customStyle="1" w:styleId="afffc">
    <w:name w:val="标题 字符"/>
    <w:link w:val="afffb"/>
    <w:qFormat/>
    <w:rsid w:val="002500E9"/>
    <w:rPr>
      <w:rFonts w:ascii="Arial" w:hAnsi="Arial" w:cs="Arial"/>
      <w:b/>
      <w:bCs/>
      <w:kern w:val="2"/>
      <w:sz w:val="32"/>
      <w:szCs w:val="32"/>
    </w:rPr>
  </w:style>
  <w:style w:type="character" w:customStyle="1" w:styleId="aff5">
    <w:name w:val="日期 字符"/>
    <w:link w:val="aff4"/>
    <w:qFormat/>
    <w:rsid w:val="002500E9"/>
    <w:rPr>
      <w:rFonts w:ascii="Arial" w:hAnsi="Arial" w:cs="Arial"/>
      <w:kern w:val="2"/>
      <w:sz w:val="21"/>
      <w:szCs w:val="21"/>
      <w:lang w:val="x-none" w:eastAsia="x-none"/>
    </w:rPr>
  </w:style>
  <w:style w:type="character" w:customStyle="1" w:styleId="af1">
    <w:name w:val="列表项目符号 字符"/>
    <w:link w:val="a"/>
    <w:qFormat/>
    <w:rsid w:val="002500E9"/>
    <w:rPr>
      <w:rFonts w:ascii="Segoe UI Light" w:eastAsia="等线 Light" w:hAnsi="Segoe UI Light" w:cs="Arial"/>
      <w:color w:val="595959"/>
      <w:kern w:val="2"/>
      <w:sz w:val="21"/>
      <w:szCs w:val="21"/>
    </w:rPr>
  </w:style>
  <w:style w:type="character" w:styleId="afffffff7">
    <w:name w:val="Unresolved Mention"/>
    <w:basedOn w:val="a4"/>
    <w:uiPriority w:val="99"/>
    <w:semiHidden/>
    <w:unhideWhenUsed/>
    <w:rsid w:val="00250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hyperlink" Target="http://www.google.com" TargetMode="External"/><Relationship Id="rId19" Type="http://schemas.openxmlformats.org/officeDocument/2006/relationships/oleObject" Target="embeddings/oleObject7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xiab\AppData\Roaming\Microsoft\Templates\Neoway_XX_&#20135;&#21697;&#35268;&#26684;&#20070;_Template_V1.0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3"/>
    <customShpInfo spid="_x0000_s2054"/>
    <customShpInfo spid="_x0000_s2051"/>
    <customShpInfo spid="_x0000_s2052"/>
    <customShpInfo spid="_x0000_s2055"/>
    <customShpInfo spid="_x0000_s2056"/>
    <customShpInfo spid="_x0000_s2057"/>
    <customShpInfo spid="_x0000_s2060"/>
    <customShpInfo spid="_x0000_s2058"/>
    <customShpInfo spid="_x0000_s2059"/>
    <customShpInfo spid="_x0000_s2061"/>
  </customShpExts>
</s:customData>
</file>

<file path=customXml/itemProps1.xml><?xml version="1.0" encoding="utf-8"?>
<ds:datastoreItem xmlns:ds="http://schemas.openxmlformats.org/officeDocument/2006/customXml" ds:itemID="{94B2A748-8A09-42D5-969D-BC7E99978A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Neoway_XX_产品规格书_Template_V1.0.dotm</Template>
  <TotalTime>2375</TotalTime>
  <Pages>50</Pages>
  <Words>4987</Words>
  <Characters>28428</Characters>
  <Application>Microsoft Office Word</Application>
  <DocSecurity>0</DocSecurity>
  <Lines>236</Lines>
  <Paragraphs>66</Paragraphs>
  <ScaleCrop>false</ScaleCrop>
  <Company>Organization</Company>
  <LinksUpToDate>false</LinksUpToDate>
  <CharactersWithSpaces>33349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AT命令手册</dc:title>
  <dc:creator>tom tang</dc:creator>
  <cp:keywords>N706B&amp;N58-GL</cp:keywords>
  <cp:lastModifiedBy>tom tang</cp:lastModifiedBy>
  <cp:revision>876</cp:revision>
  <cp:lastPrinted>2025-09-17T08:55:00Z</cp:lastPrinted>
  <dcterms:created xsi:type="dcterms:W3CDTF">2022-05-13T03:44:00Z</dcterms:created>
  <dcterms:modified xsi:type="dcterms:W3CDTF">2025-09-30T06:51:00Z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Property">
    <vt:lpwstr>深圳市有方科技有限公司版权所有</vt:lpwstr>
  </property>
  <property fmtid="{D5CDD505-2E9C-101B-9397-08002B2CF9AE}" pid="3" name="KSOProductBuildVer">
    <vt:lpwstr>2052-12.1.0.21171</vt:lpwstr>
  </property>
  <property fmtid="{D5CDD505-2E9C-101B-9397-08002B2CF9AE}" pid="4" name="ICV">
    <vt:lpwstr>B5287C5479F34B22A9FA10CA677E8516</vt:lpwstr>
  </property>
  <property fmtid="{D5CDD505-2E9C-101B-9397-08002B2CF9AE}" pid="5" name="KSOTemplateDocerSaveRecord">
    <vt:lpwstr>eyJoZGlkIjoiNTlhM2EyMzNhNTNhNTRmNjY3NDkwODk0ODgzZTQ4ZTciLCJ1c2VySWQiOiI5MjM2MDU1NDEifQ==</vt:lpwstr>
  </property>
</Properties>
</file>