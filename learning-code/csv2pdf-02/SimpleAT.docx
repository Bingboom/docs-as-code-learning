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Toc70523638"/>
      <w:bookmarkStart w:id="1" w:name="_Toc72417869"/>
      <w:bookmarkStart w:id="2" w:name="_Toc47513216"/>
      <w:bookmarkStart w:id="3" w:name="_Toc209020514"/>
      <w:bookmarkStart w:id="4" w:name="_Toc522864851"/>
      <w:bookmarkStart w:id="5" w:name="_Toc25313008"/>
      <w:bookmarkStart w:id="6" w:name="_Hlk85620306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0"/>
      <w:bookmarkEnd w:id="1"/>
      <w:bookmarkEnd w:id="2"/>
      <w:bookmarkEnd w:id="3"/>
    </w:p>
    <w:p w14:paraId="1E0D84AC" w14:textId="333B689C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7A76FD6" w14:textId="77777777" w:rsidR="00B75F46" w:rsidRDefault="00D82551">
      <w:pPr>
        <w:pStyle w:val="afc"/>
      </w:pPr>
      <w:r>
        <w:rPr>
          <w:rFonts w:hint="eastAsia"/>
        </w:rPr>
        <w:t>获取模组厂商信息</w:t>
      </w:r>
      <w:r>
        <w:t>，包括</w:t>
      </w:r>
      <w:r>
        <w:rPr>
          <w:rFonts w:hint="eastAsia"/>
        </w:rPr>
        <w:t>厂家、</w:t>
      </w:r>
      <w:r>
        <w:t>型号和版本</w:t>
      </w:r>
      <w:r>
        <w:rPr>
          <w:rFonts w:hint="eastAsia"/>
        </w:rPr>
        <w:t>。</w:t>
      </w:r>
    </w:p>
    <w:p w14:paraId="3D7A24CE" w14:textId="0AB7D091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2D4DF26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1E2D84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690667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2CB816C3" w14:textId="78736D75" w:rsidR="00B75F46" w:rsidRDefault="00D82551">
            <w:pPr>
              <w:pStyle w:val="TableHeading"/>
            </w:pPr>
            <w:r>
              <w:rPr>
                <w:rFonts w:hint="eastAsia"/>
              </w:rPr>
              <w:t>响应</w:t>
            </w:r>
          </w:p>
        </w:tc>
      </w:tr>
      <w:tr w:rsidR="00B75F46" w14:paraId="68C058BE" w14:textId="77777777" w:rsidTr="00B75F46">
        <w:trPr>
          <w:trHeight w:val="18"/>
        </w:trPr>
        <w:tc>
          <w:tcPr>
            <w:tcW w:w="602" w:type="pct"/>
          </w:tcPr>
          <w:p w14:paraId="225969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B22FFA9" w14:textId="77777777" w:rsidR="00B75F46" w:rsidRDefault="00D82551">
            <w:pPr>
              <w:spacing w:before="0" w:after="0" w:line="240" w:lineRule="auto"/>
              <w:rPr>
                <w:rFonts w:ascii="Arial" w:eastAsia="等线" w:hAnsi="Arial"/>
                <w:color w:val="000000"/>
                <w:kern w:val="0"/>
              </w:rPr>
            </w:pPr>
            <w:r>
              <w:rPr>
                <w:rFonts w:ascii="Arial" w:eastAsia="等线" w:hAnsi="Arial"/>
                <w:color w:val="000000"/>
                <w:kern w:val="0"/>
              </w:rPr>
              <w:t>ATI&lt;CR&gt;</w:t>
            </w:r>
          </w:p>
        </w:tc>
        <w:tc>
          <w:tcPr>
            <w:tcW w:w="2630" w:type="pct"/>
          </w:tcPr>
          <w:p w14:paraId="68B6ED14" w14:textId="77777777" w:rsidR="00B75F46" w:rsidRDefault="00D82551">
            <w:pPr>
              <w:pStyle w:val="TableText"/>
            </w:pPr>
            <w:r>
              <w:t>&lt;CR&gt;&lt;LF&gt;&lt;manufacturer&gt;</w:t>
            </w:r>
          </w:p>
          <w:p w14:paraId="4CB20DAE" w14:textId="77777777" w:rsidR="00B75F46" w:rsidRDefault="00D82551">
            <w:pPr>
              <w:pStyle w:val="TableText"/>
            </w:pPr>
            <w:r>
              <w:t>&lt;CR&gt;&lt;LF&gt;&lt;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  <w:p w14:paraId="65C397E3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  <w:p w14:paraId="1BA6CAD7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684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</w:t>
            </w:r>
          </w:p>
        </w:tc>
      </w:tr>
    </w:tbl>
    <w:p w14:paraId="40BE5D2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5AD2E0" w14:textId="77777777">
        <w:tc>
          <w:tcPr>
            <w:tcW w:w="4814" w:type="dxa"/>
          </w:tcPr>
          <w:p w14:paraId="6208BA9F" w14:textId="77777777" w:rsidR="00B75F46" w:rsidRDefault="00D82551">
            <w:pPr>
              <w:pStyle w:val="TerminalDisplay"/>
            </w:pPr>
            <w:r>
              <w:t>ATI</w:t>
            </w:r>
          </w:p>
          <w:p w14:paraId="03EC3F9B" w14:textId="77777777" w:rsidR="00B75F46" w:rsidRDefault="00B75F46">
            <w:pPr>
              <w:pStyle w:val="TerminalDisplay"/>
            </w:pPr>
          </w:p>
          <w:p w14:paraId="1950C89F" w14:textId="77777777" w:rsidR="00B75F46" w:rsidRDefault="00D82551">
            <w:pPr>
              <w:pStyle w:val="TerminalDisplay"/>
            </w:pPr>
            <w:r>
              <w:t>NEOWAY</w:t>
            </w:r>
          </w:p>
          <w:p w14:paraId="4B2D2ECA" w14:textId="77777777" w:rsidR="00B75F46" w:rsidRDefault="00D82551">
            <w:pPr>
              <w:pStyle w:val="TerminalDisplay"/>
            </w:pPr>
            <w:r>
              <w:t>N706</w:t>
            </w:r>
          </w:p>
          <w:p w14:paraId="1F68C99C" w14:textId="77777777" w:rsidR="00B75F46" w:rsidRDefault="00D82551">
            <w:pPr>
              <w:pStyle w:val="TerminalDisplay"/>
            </w:pPr>
            <w:r>
              <w:t>V001</w:t>
            </w:r>
          </w:p>
          <w:p w14:paraId="120B3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273EE93" w14:textId="77777777" w:rsidR="00B75F46" w:rsidRDefault="00B75F46">
            <w:pPr>
              <w:pStyle w:val="TerminalDisplay"/>
            </w:pPr>
          </w:p>
          <w:p w14:paraId="44945E4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厂家信息</w:t>
            </w:r>
          </w:p>
          <w:p w14:paraId="0AF1E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模组型号</w:t>
            </w:r>
          </w:p>
          <w:p w14:paraId="7DD2B44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版本号</w:t>
            </w:r>
          </w:p>
        </w:tc>
      </w:tr>
      <w:bookmarkEnd w:id="4"/>
      <w:bookmarkEnd w:id="5"/>
      <w:bookmarkEnd w:id="14"/>
      <w:bookmarkEnd w:id="15"/>
      <w:bookmarkEnd w:id="16"/>
      <w:bookmarkEnd w:id="17"/>
    </w:tbl>
    <w:p w14:paraId="276D148F" w14:textId="77777777" w:rsidR="00B75F46" w:rsidRDefault="00B75F46">
      <w:pPr>
        <w:pStyle w:val="afc"/>
        <w:sectPr w:rsidR="00B75F46">
          <w:headerReference w:type="default" r:id="rId9"/>
          <w:pgSz w:w="11906" w:h="16838"/>
          <w:pgMar w:top="1418" w:right="1247" w:bottom="1418" w:left="1247" w:header="510" w:footer="397" w:gutter="0"/>
          <w:cols w:space="720"/>
          <w:docGrid w:linePitch="312"/>
        </w:sectPr>
      </w:pPr>
    </w:p>
    <w:p w14:paraId="1EBA7FBA" w14:textId="77777777" w:rsidR="00B75F46" w:rsidRDefault="00D82551">
      <w:pPr>
        <w:pStyle w:val="1"/>
      </w:pPr>
      <w:bookmarkStart w:id="18" w:name="_Toc25313028"/>
      <w:bookmarkStart w:id="19" w:name="_Toc516837183"/>
      <w:bookmarkStart w:id="20" w:name="_Toc484166837"/>
      <w:bookmarkStart w:id="21" w:name="_Toc47513243"/>
      <w:bookmarkStart w:id="22" w:name="_Toc515287929"/>
      <w:bookmarkStart w:id="23" w:name="_Toc72417897"/>
      <w:bookmarkStart w:id="24" w:name="_Toc209020545"/>
      <w:bookmarkStart w:id="25" w:name="_Toc383425373"/>
      <w:bookmarkStart w:id="26" w:name="_Toc522864867"/>
      <w:r>
        <w:lastRenderedPageBreak/>
        <w:t>短消息服务指令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73C2CAE0" w14:textId="2AB03083" w:rsidR="00B75F46" w:rsidRDefault="00D82551" w:rsidP="00AD0129">
      <w:pPr>
        <w:pStyle w:val="20"/>
      </w:pPr>
      <w:bookmarkStart w:id="27" w:name="_Toc446925299"/>
      <w:bookmarkStart w:id="28" w:name="_Toc515287930"/>
      <w:bookmarkStart w:id="29" w:name="_Toc484166838"/>
      <w:bookmarkStart w:id="30" w:name="_Toc25313029"/>
      <w:bookmarkStart w:id="31" w:name="_Toc516837184"/>
      <w:bookmarkStart w:id="32" w:name="_Toc47513244"/>
      <w:bookmarkStart w:id="33" w:name="_Toc72417898"/>
      <w:bookmarkStart w:id="34" w:name="_Toc209020546"/>
      <w:r>
        <w:t>AT+CSMS</w:t>
      </w:r>
      <w:bookmarkEnd w:id="27"/>
      <w:bookmarkEnd w:id="28"/>
      <w:bookmarkEnd w:id="29"/>
      <w:bookmarkEnd w:id="30"/>
      <w:bookmarkEnd w:id="31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选择短信服务</w:t>
      </w:r>
      <w:bookmarkEnd w:id="32"/>
      <w:bookmarkEnd w:id="33"/>
      <w:bookmarkEnd w:id="34"/>
      <w:proofErr w:type="spellEnd"/>
    </w:p>
    <w:p w14:paraId="12EDD815" w14:textId="77777777" w:rsidR="00B75F46" w:rsidRDefault="00D82551">
      <w:pPr>
        <w:pStyle w:val="afc"/>
        <w:rPr>
          <w:bCs/>
          <w:iCs/>
        </w:rPr>
      </w:pPr>
      <w:bookmarkStart w:id="35" w:name="_Toc484166839"/>
      <w:bookmarkStart w:id="36" w:name="_Toc446925300"/>
      <w:bookmarkStart w:id="37" w:name="_Toc515287931"/>
      <w:r>
        <w:rPr>
          <w:rFonts w:hint="eastAsia"/>
        </w:rPr>
        <w:t>用于支持的短消息包括：发送（</w:t>
      </w:r>
      <w:r>
        <w:t>SMS-MO</w:t>
      </w:r>
      <w:r>
        <w:rPr>
          <w:rFonts w:hint="eastAsia"/>
        </w:rPr>
        <w:t>）、接收（</w:t>
      </w:r>
      <w:r>
        <w:t>SMS-MT</w:t>
      </w:r>
      <w:r>
        <w:rPr>
          <w:rFonts w:hint="eastAsia"/>
        </w:rPr>
        <w:t>）、小区广播（</w:t>
      </w:r>
      <w:r>
        <w:t>SMS-CB</w:t>
      </w:r>
      <w:r>
        <w:rPr>
          <w:rFonts w:hint="eastAsia"/>
        </w:rPr>
        <w:t>）。</w:t>
      </w:r>
    </w:p>
    <w:p w14:paraId="498755E6" w14:textId="6DA69087" w:rsidR="00B75F46" w:rsidRDefault="00D82551">
      <w:pPr>
        <w:pStyle w:val="BlockLabel"/>
      </w:pPr>
      <w:r>
        <w:rPr>
          <w:rFonts w:hint="eastAsia"/>
        </w:rPr>
        <w:t>命令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54"/>
        <w:gridCol w:w="5858"/>
      </w:tblGrid>
      <w:tr w:rsidR="00B75F46" w14:paraId="7A853A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67F742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34" w:type="pct"/>
          </w:tcPr>
          <w:p w14:paraId="13B3A3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42" w:type="pct"/>
          </w:tcPr>
          <w:p w14:paraId="6D83F61A" w14:textId="021D717B" w:rsidR="00B75F46" w:rsidRDefault="00D82551">
            <w:pPr>
              <w:pStyle w:val="TableHeading"/>
            </w:pPr>
            <w:r>
              <w:rPr>
                <w:rFonts w:hint="eastAsia"/>
              </w:rPr>
              <w:t>响应</w:t>
            </w:r>
          </w:p>
        </w:tc>
      </w:tr>
      <w:tr w:rsidR="00B75F46" w14:paraId="57A2349E" w14:textId="77777777" w:rsidTr="00B75F46">
        <w:trPr>
          <w:trHeight w:val="18"/>
        </w:trPr>
        <w:tc>
          <w:tcPr>
            <w:tcW w:w="424" w:type="pct"/>
          </w:tcPr>
          <w:p w14:paraId="641C99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34" w:type="pct"/>
          </w:tcPr>
          <w:p w14:paraId="3829CDB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AT+CSMS=&lt;service&gt;&lt;CR&gt;</w:t>
            </w:r>
          </w:p>
        </w:tc>
        <w:tc>
          <w:tcPr>
            <w:tcW w:w="3042" w:type="pct"/>
          </w:tcPr>
          <w:p w14:paraId="36C5AE76" w14:textId="77777777" w:rsidR="00B75F46" w:rsidRDefault="00D82551">
            <w:pPr>
              <w:pStyle w:val="TableText"/>
              <w:rPr>
                <w:b/>
                <w:bCs/>
                <w:i/>
                <w:iCs/>
                <w:color w:val="800000"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  <w:p w14:paraId="58C2BB8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A23C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8058A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A1CB8BF" w14:textId="77777777" w:rsidTr="00B75F46">
        <w:trPr>
          <w:trHeight w:val="18"/>
        </w:trPr>
        <w:tc>
          <w:tcPr>
            <w:tcW w:w="424" w:type="pct"/>
          </w:tcPr>
          <w:p w14:paraId="04C97DF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34" w:type="pct"/>
          </w:tcPr>
          <w:p w14:paraId="40F27480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AT+CSMS?&lt;CR&gt;</w:t>
            </w:r>
          </w:p>
        </w:tc>
        <w:tc>
          <w:tcPr>
            <w:tcW w:w="3042" w:type="pct"/>
          </w:tcPr>
          <w:p w14:paraId="306C316F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 &lt;service&gt;,&lt;mt&gt;,&lt;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  <w:p w14:paraId="41B14E7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F289850" w14:textId="77777777" w:rsidTr="00B75F46">
        <w:trPr>
          <w:trHeight w:val="18"/>
        </w:trPr>
        <w:tc>
          <w:tcPr>
            <w:tcW w:w="424" w:type="pct"/>
          </w:tcPr>
          <w:p w14:paraId="4AE85F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34" w:type="pct"/>
          </w:tcPr>
          <w:p w14:paraId="4F94B7D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AT+CSMS=?&lt;CR&gt;</w:t>
            </w:r>
          </w:p>
        </w:tc>
        <w:tc>
          <w:tcPr>
            <w:tcW w:w="3042" w:type="pct"/>
          </w:tcPr>
          <w:p w14:paraId="175CAB30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(list of supported &lt;service&gt;s)</w:t>
            </w:r>
          </w:p>
          <w:p w14:paraId="5920173E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3681965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86"/>
        <w:gridCol w:w="7742"/>
      </w:tblGrid>
      <w:tr w:rsidR="00B75F46" w14:paraId="6E9D31F2" w14:textId="77777777">
        <w:trPr>
          <w:trHeight w:val="80"/>
        </w:trPr>
        <w:tc>
          <w:tcPr>
            <w:tcW w:w="1560" w:type="dxa"/>
          </w:tcPr>
          <w:p w14:paraId="1BA2F37D" w14:textId="77777777" w:rsidR="00B75F46" w:rsidRDefault="00D82551">
            <w:pPr>
              <w:pStyle w:val="TableText"/>
            </w:pPr>
            <w:r>
              <w:t>&lt;service&gt;</w:t>
            </w:r>
          </w:p>
        </w:tc>
        <w:tc>
          <w:tcPr>
            <w:tcW w:w="7852" w:type="dxa"/>
          </w:tcPr>
          <w:p w14:paraId="5563B3F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</w:t>
            </w:r>
          </w:p>
          <w:p w14:paraId="6CFADA7F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2+</w:t>
            </w:r>
          </w:p>
        </w:tc>
      </w:tr>
      <w:tr w:rsidR="00B75F46" w14:paraId="5ABE717D" w14:textId="77777777">
        <w:trPr>
          <w:trHeight w:val="75"/>
        </w:trPr>
        <w:tc>
          <w:tcPr>
            <w:tcW w:w="1560" w:type="dxa"/>
          </w:tcPr>
          <w:p w14:paraId="1F91FBD7" w14:textId="77777777" w:rsidR="00B75F46" w:rsidRDefault="00D82551">
            <w:pPr>
              <w:pStyle w:val="TableText"/>
            </w:pPr>
            <w:r>
              <w:t>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</w:tc>
        <w:tc>
          <w:tcPr>
            <w:tcW w:w="7852" w:type="dxa"/>
          </w:tcPr>
          <w:p w14:paraId="3E77226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：不支持</w:t>
            </w:r>
          </w:p>
          <w:p w14:paraId="7B6E8A59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</w:tbl>
    <w:p w14:paraId="5714BDAC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A31111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1BD5396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7D30C3A" wp14:editId="5688F046">
                  <wp:extent cx="441960" cy="359410"/>
                  <wp:effectExtent l="0" t="0" r="0" b="2540"/>
                  <wp:docPr id="16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3C951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t>0,1,1,1</w:t>
            </w:r>
            <w:r>
              <w:rPr>
                <w:rFonts w:hint="eastAsia"/>
              </w:rPr>
              <w:t>。</w:t>
            </w:r>
          </w:p>
        </w:tc>
      </w:tr>
    </w:tbl>
    <w:p w14:paraId="67686E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7268A7" w14:paraId="68A2C8B8" w14:textId="77777777">
        <w:trPr>
          <w:trHeight w:val="74"/>
        </w:trPr>
        <w:tc>
          <w:tcPr>
            <w:tcW w:w="4111" w:type="dxa"/>
            <w:vAlign w:val="center"/>
          </w:tcPr>
          <w:p w14:paraId="2C50D203" w14:textId="77777777" w:rsidR="00B75F46" w:rsidRPr="007268A7" w:rsidRDefault="00D82551" w:rsidP="007268A7">
            <w:pPr>
              <w:pStyle w:val="TerminalDisplay"/>
            </w:pPr>
            <w:r w:rsidRPr="007268A7">
              <w:t>AT+CSMS=1</w:t>
            </w:r>
          </w:p>
          <w:p w14:paraId="33959907" w14:textId="77777777" w:rsidR="00B75F46" w:rsidRPr="007268A7" w:rsidRDefault="00B75F46" w:rsidP="007268A7">
            <w:pPr>
              <w:pStyle w:val="TerminalDisplay"/>
            </w:pPr>
          </w:p>
          <w:p w14:paraId="0D1C7684" w14:textId="77777777" w:rsidR="00B75F46" w:rsidRPr="007268A7" w:rsidRDefault="00D82551" w:rsidP="007268A7">
            <w:pPr>
              <w:pStyle w:val="TerminalDisplay"/>
            </w:pPr>
            <w:r w:rsidRPr="007268A7">
              <w:t>+CSMS: 1,1,1</w:t>
            </w:r>
          </w:p>
          <w:p w14:paraId="2085E3EE" w14:textId="7CE93F8B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B85D756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设置选择短信服务为</w:t>
            </w:r>
            <w:r w:rsidRPr="007268A7">
              <w:t>1</w:t>
            </w:r>
          </w:p>
        </w:tc>
      </w:tr>
      <w:tr w:rsidR="00B75F46" w:rsidRPr="007268A7" w14:paraId="0C2FD8A1" w14:textId="77777777">
        <w:trPr>
          <w:trHeight w:val="74"/>
        </w:trPr>
        <w:tc>
          <w:tcPr>
            <w:tcW w:w="4111" w:type="dxa"/>
            <w:vAlign w:val="center"/>
          </w:tcPr>
          <w:p w14:paraId="47FB29D0" w14:textId="77777777" w:rsidR="00B75F46" w:rsidRPr="007268A7" w:rsidRDefault="00D82551" w:rsidP="007268A7">
            <w:pPr>
              <w:pStyle w:val="TerminalDisplay"/>
            </w:pPr>
            <w:r w:rsidRPr="007268A7">
              <w:t>AT+CSMS=2</w:t>
            </w:r>
          </w:p>
          <w:p w14:paraId="097FEAC8" w14:textId="77777777" w:rsidR="00B75F46" w:rsidRPr="007268A7" w:rsidRDefault="00B75F46" w:rsidP="007268A7">
            <w:pPr>
              <w:pStyle w:val="TerminalDisplay"/>
            </w:pPr>
          </w:p>
          <w:p w14:paraId="0B5EA272" w14:textId="77777777" w:rsidR="00B75F46" w:rsidRPr="007268A7" w:rsidRDefault="00D82551" w:rsidP="007268A7">
            <w:pPr>
              <w:pStyle w:val="TerminalDisplay"/>
            </w:pPr>
            <w:r w:rsidRPr="007268A7">
              <w:t>ERROR</w:t>
            </w:r>
          </w:p>
        </w:tc>
        <w:tc>
          <w:tcPr>
            <w:tcW w:w="5303" w:type="dxa"/>
            <w:vAlign w:val="center"/>
          </w:tcPr>
          <w:p w14:paraId="488AB433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lastRenderedPageBreak/>
              <w:t>设置错误参数</w:t>
            </w:r>
          </w:p>
        </w:tc>
      </w:tr>
      <w:tr w:rsidR="00B75F46" w:rsidRPr="007268A7" w14:paraId="2345C321" w14:textId="77777777">
        <w:trPr>
          <w:trHeight w:val="74"/>
        </w:trPr>
        <w:tc>
          <w:tcPr>
            <w:tcW w:w="4111" w:type="dxa"/>
            <w:vAlign w:val="center"/>
          </w:tcPr>
          <w:p w14:paraId="229652A2" w14:textId="77777777" w:rsidR="00B75F46" w:rsidRPr="007268A7" w:rsidRDefault="00D82551" w:rsidP="007268A7">
            <w:pPr>
              <w:pStyle w:val="TerminalDisplay"/>
            </w:pPr>
            <w:r w:rsidRPr="007268A7">
              <w:t>AT+CSMS?</w:t>
            </w:r>
          </w:p>
          <w:p w14:paraId="7BECE8E4" w14:textId="77777777" w:rsidR="00B75F46" w:rsidRPr="007268A7" w:rsidRDefault="00B75F46" w:rsidP="007268A7">
            <w:pPr>
              <w:pStyle w:val="TerminalDisplay"/>
            </w:pPr>
          </w:p>
          <w:p w14:paraId="4AAF5D13" w14:textId="77777777" w:rsidR="00B75F46" w:rsidRPr="007268A7" w:rsidRDefault="00D82551" w:rsidP="007268A7">
            <w:pPr>
              <w:pStyle w:val="TerminalDisplay"/>
            </w:pPr>
            <w:r w:rsidRPr="007268A7">
              <w:t>+CSMS: 1,1,1,1</w:t>
            </w:r>
          </w:p>
          <w:p w14:paraId="4492919F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5E953EF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查询指令当前设置的参数值</w:t>
            </w:r>
          </w:p>
        </w:tc>
      </w:tr>
      <w:tr w:rsidR="00B75F46" w:rsidRPr="007268A7" w14:paraId="779703E1" w14:textId="77777777">
        <w:trPr>
          <w:trHeight w:val="74"/>
        </w:trPr>
        <w:tc>
          <w:tcPr>
            <w:tcW w:w="4111" w:type="dxa"/>
            <w:vAlign w:val="center"/>
          </w:tcPr>
          <w:p w14:paraId="465B9185" w14:textId="77777777" w:rsidR="00B75F46" w:rsidRPr="007268A7" w:rsidRDefault="00D82551" w:rsidP="007268A7">
            <w:pPr>
              <w:pStyle w:val="TerminalDisplay"/>
            </w:pPr>
            <w:r w:rsidRPr="007268A7">
              <w:t>AT+CSMS=?</w:t>
            </w:r>
          </w:p>
          <w:p w14:paraId="41EA6E90" w14:textId="77777777" w:rsidR="00B75F46" w:rsidRPr="007268A7" w:rsidRDefault="00B75F46" w:rsidP="007268A7">
            <w:pPr>
              <w:pStyle w:val="TerminalDisplay"/>
            </w:pPr>
          </w:p>
          <w:p w14:paraId="59A05C95" w14:textId="77777777" w:rsidR="00B75F46" w:rsidRPr="007268A7" w:rsidRDefault="00D82551" w:rsidP="007268A7">
            <w:pPr>
              <w:pStyle w:val="TerminalDisplay"/>
            </w:pPr>
            <w:r w:rsidRPr="007268A7">
              <w:t>+CSMS: (0,1)</w:t>
            </w:r>
          </w:p>
          <w:p w14:paraId="780CAAE6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1905338A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查询短信服务取值范围</w:t>
            </w:r>
          </w:p>
        </w:tc>
      </w:tr>
      <w:bookmarkEnd w:id="6"/>
      <w:bookmarkEnd w:id="25"/>
      <w:bookmarkEnd w:id="26"/>
      <w:bookmarkEnd w:id="35"/>
      <w:bookmarkEnd w:id="36"/>
      <w:bookmarkEnd w:id="37"/>
    </w:tbl>
    <w:p w14:paraId="7A20A1B1" w14:textId="77777777" w:rsidR="00B75F46" w:rsidRDefault="00B75F46" w:rsidP="00251588">
      <w:pPr>
        <w:pStyle w:val="afc"/>
      </w:pPr>
    </w:p>
    <w:sectPr w:rsidR="00B75F46" w:rsidSect="00294A18"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0D854" w14:textId="77777777" w:rsidR="003856C2" w:rsidRDefault="003856C2">
      <w:r>
        <w:separator/>
      </w:r>
    </w:p>
  </w:endnote>
  <w:endnote w:type="continuationSeparator" w:id="0">
    <w:p w14:paraId="18DA1E28" w14:textId="77777777" w:rsidR="003856C2" w:rsidRDefault="0038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D6969" w14:textId="77777777" w:rsidR="003856C2" w:rsidRDefault="003856C2">
      <w:r>
        <w:separator/>
      </w:r>
    </w:p>
  </w:footnote>
  <w:footnote w:type="continuationSeparator" w:id="0">
    <w:p w14:paraId="13262C57" w14:textId="77777777" w:rsidR="003856C2" w:rsidRDefault="00385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0F3F3050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762640">
            <w:rPr>
              <w:rFonts w:ascii="Arial" w:eastAsia="新宋体" w:hAnsi="Arial"/>
              <w:noProof/>
              <w:color w:val="000000" w:themeColor="text1"/>
            </w:rPr>
            <w:t xml:space="preserve">2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762640">
            <w:rPr>
              <w:rFonts w:ascii="Arial" w:eastAsia="新宋体" w:hAnsi="Arial" w:hint="eastAsia"/>
              <w:noProof/>
              <w:color w:val="000000" w:themeColor="text1"/>
            </w:rPr>
            <w:t>短消息服务指令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77777777" w:rsidR="00B75F46" w:rsidRDefault="00000000">
    <w:pPr>
      <w:pStyle w:val="HeadingRight"/>
    </w:pPr>
    <w:r>
      <w:pict w14:anchorId="06051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3" type="#_x0000_t136" style="position:absolute;left:0;text-align:left;margin-left:0;margin-top:0;width:589.8pt;height:73.7pt;rotation:315;z-index:25167564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1pt" fitpath="t" string="Neowa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hideSpellingErrors/>
  <w:proofState w:spelling="clean"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76DC6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B6661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6295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0E9"/>
    <w:rsid w:val="00250428"/>
    <w:rsid w:val="0025158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6C2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416F6"/>
    <w:rsid w:val="00742927"/>
    <w:rsid w:val="00742CB1"/>
    <w:rsid w:val="0074332D"/>
    <w:rsid w:val="00743EFD"/>
    <w:rsid w:val="00743F51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64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4D4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776B0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00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762640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762640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762640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762640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762640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76264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762640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762640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762640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762640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762640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762640"/>
  </w:style>
  <w:style w:type="paragraph" w:styleId="a7">
    <w:name w:val="macro"/>
    <w:link w:val="a8"/>
    <w:qFormat/>
    <w:rsid w:val="007626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762640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762640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762640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762640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762640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762640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762640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762640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762640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762640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762640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762640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762640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762640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762640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762640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762640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762640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762640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762640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762640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762640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762640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762640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762640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762640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762640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762640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762640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762640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762640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762640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762640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762640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762640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762640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762640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762640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762640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762640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762640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762640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762640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762640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762640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762640"/>
    <w:rPr>
      <w:color w:val="595959"/>
    </w:rPr>
  </w:style>
  <w:style w:type="paragraph" w:styleId="affd">
    <w:name w:val="header"/>
    <w:basedOn w:val="a3"/>
    <w:link w:val="affe"/>
    <w:autoRedefine/>
    <w:qFormat/>
    <w:rsid w:val="00762640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762640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762640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762640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762640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762640"/>
    <w:rPr>
      <w:b/>
      <w:bCs/>
      <w:color w:val="595959"/>
    </w:rPr>
  </w:style>
  <w:style w:type="paragraph" w:styleId="11">
    <w:name w:val="index 1"/>
    <w:basedOn w:val="a3"/>
    <w:next w:val="a3"/>
    <w:autoRedefine/>
    <w:rsid w:val="00762640"/>
    <w:rPr>
      <w:color w:val="595959"/>
      <w:sz w:val="24"/>
    </w:rPr>
  </w:style>
  <w:style w:type="paragraph" w:styleId="afff2">
    <w:name w:val="Subtitle"/>
    <w:basedOn w:val="a3"/>
    <w:link w:val="afff3"/>
    <w:qFormat/>
    <w:rsid w:val="00762640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762640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762640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762640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762640"/>
    <w:pPr>
      <w:ind w:left="2100"/>
    </w:pPr>
    <w:rPr>
      <w:color w:val="595959"/>
      <w:sz w:val="24"/>
    </w:rPr>
  </w:style>
  <w:style w:type="paragraph" w:styleId="55">
    <w:name w:val="List 5"/>
    <w:basedOn w:val="a3"/>
    <w:rsid w:val="00762640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762640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762640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762640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762640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762640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762640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762640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762640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762640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7626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762640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762640"/>
    <w:rPr>
      <w:color w:val="595959"/>
    </w:rPr>
  </w:style>
  <w:style w:type="paragraph" w:styleId="3a">
    <w:name w:val="List Continue 3"/>
    <w:basedOn w:val="a3"/>
    <w:rsid w:val="00762640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762640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762640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762640"/>
    <w:rPr>
      <w:b/>
      <w:bCs/>
    </w:rPr>
  </w:style>
  <w:style w:type="paragraph" w:styleId="affff">
    <w:name w:val="Body Text First Indent"/>
    <w:aliases w:val="标题6"/>
    <w:basedOn w:val="afc"/>
    <w:link w:val="affff0"/>
    <w:rsid w:val="00762640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762640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762640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76264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76264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76264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76264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76264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762640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762640"/>
    <w:rPr>
      <w:b/>
      <w:bCs/>
    </w:rPr>
  </w:style>
  <w:style w:type="character" w:styleId="affff7">
    <w:name w:val="endnote reference"/>
    <w:rsid w:val="00762640"/>
    <w:rPr>
      <w:vertAlign w:val="superscript"/>
    </w:rPr>
  </w:style>
  <w:style w:type="character" w:styleId="affff8">
    <w:name w:val="page number"/>
    <w:qFormat/>
    <w:rsid w:val="00762640"/>
  </w:style>
  <w:style w:type="character" w:styleId="affff9">
    <w:name w:val="FollowedHyperlink"/>
    <w:qFormat/>
    <w:rsid w:val="00762640"/>
    <w:rPr>
      <w:color w:val="954F72"/>
      <w:u w:val="single"/>
    </w:rPr>
  </w:style>
  <w:style w:type="character" w:styleId="affffa">
    <w:name w:val="Emphasis"/>
    <w:qFormat/>
    <w:rsid w:val="00762640"/>
    <w:rPr>
      <w:i/>
      <w:iCs/>
    </w:rPr>
  </w:style>
  <w:style w:type="character" w:styleId="affffb">
    <w:name w:val="line number"/>
    <w:qFormat/>
    <w:rsid w:val="00762640"/>
  </w:style>
  <w:style w:type="character" w:styleId="HTML3">
    <w:name w:val="HTML Definition"/>
    <w:qFormat/>
    <w:rsid w:val="00762640"/>
    <w:rPr>
      <w:i/>
      <w:iCs/>
    </w:rPr>
  </w:style>
  <w:style w:type="character" w:styleId="HTML4">
    <w:name w:val="HTML Typewriter"/>
    <w:qFormat/>
    <w:rsid w:val="00762640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762640"/>
  </w:style>
  <w:style w:type="character" w:styleId="HTML6">
    <w:name w:val="HTML Variable"/>
    <w:qFormat/>
    <w:rsid w:val="00762640"/>
    <w:rPr>
      <w:i/>
      <w:iCs/>
    </w:rPr>
  </w:style>
  <w:style w:type="character" w:styleId="affffc">
    <w:name w:val="Hyperlink"/>
    <w:uiPriority w:val="99"/>
    <w:rsid w:val="00762640"/>
    <w:rPr>
      <w:color w:val="0000FF"/>
      <w:u w:val="none"/>
    </w:rPr>
  </w:style>
  <w:style w:type="character" w:styleId="HTML7">
    <w:name w:val="HTML Code"/>
    <w:qFormat/>
    <w:rsid w:val="00762640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762640"/>
    <w:rPr>
      <w:sz w:val="21"/>
      <w:szCs w:val="21"/>
    </w:rPr>
  </w:style>
  <w:style w:type="character" w:styleId="HTML8">
    <w:name w:val="HTML Cite"/>
    <w:qFormat/>
    <w:rsid w:val="00762640"/>
    <w:rPr>
      <w:i/>
      <w:iCs/>
    </w:rPr>
  </w:style>
  <w:style w:type="character" w:styleId="affffe">
    <w:name w:val="footnote reference"/>
    <w:qFormat/>
    <w:rsid w:val="00762640"/>
    <w:rPr>
      <w:vertAlign w:val="superscript"/>
    </w:rPr>
  </w:style>
  <w:style w:type="character" w:styleId="HTML9">
    <w:name w:val="HTML Keyboard"/>
    <w:qFormat/>
    <w:rsid w:val="00762640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762640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762640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762640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762640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762640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762640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762640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762640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762640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762640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762640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762640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762640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762640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762640"/>
  </w:style>
  <w:style w:type="character" w:customStyle="1" w:styleId="commandkeywords">
    <w:name w:val="command keywords"/>
    <w:rsid w:val="00762640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762640"/>
    <w:rPr>
      <w:rFonts w:ascii="Courier New" w:hAnsi="Courier New" w:cs="Courier New"/>
    </w:rPr>
  </w:style>
  <w:style w:type="character" w:customStyle="1" w:styleId="1d">
    <w:name w:val="批注引用1"/>
    <w:rsid w:val="00762640"/>
    <w:rPr>
      <w:sz w:val="21"/>
      <w:szCs w:val="21"/>
    </w:rPr>
  </w:style>
  <w:style w:type="character" w:customStyle="1" w:styleId="commandparameter">
    <w:name w:val="command parameter"/>
    <w:qFormat/>
    <w:rsid w:val="00762640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762640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762640"/>
  </w:style>
  <w:style w:type="character" w:customStyle="1" w:styleId="CommentTextChar">
    <w:name w:val="Comment Text Char"/>
    <w:qFormat/>
    <w:rsid w:val="00762640"/>
    <w:rPr>
      <w:rFonts w:cs="Times New Roman"/>
      <w:kern w:val="2"/>
      <w:sz w:val="21"/>
    </w:rPr>
  </w:style>
  <w:style w:type="character" w:customStyle="1" w:styleId="HTML15">
    <w:name w:val="HTML 定义1"/>
    <w:rsid w:val="00762640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762640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762640"/>
    <w:rPr>
      <w:i/>
      <w:iCs/>
    </w:rPr>
  </w:style>
  <w:style w:type="paragraph" w:customStyle="1" w:styleId="NotesTextListinTable">
    <w:name w:val="Notes Text List in Table"/>
    <w:qFormat/>
    <w:rsid w:val="00762640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762640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762640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76264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762640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76264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762640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762640"/>
    <w:rPr>
      <w:color w:val="595959"/>
    </w:rPr>
  </w:style>
  <w:style w:type="paragraph" w:customStyle="1" w:styleId="FigureText1">
    <w:name w:val="Figure Text1"/>
    <w:next w:val="FigureText"/>
    <w:autoRedefine/>
    <w:qFormat/>
    <w:rsid w:val="00762640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76264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762640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762640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762640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762640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762640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762640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762640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762640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762640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762640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762640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762640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762640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762640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762640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762640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762640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762640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762640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762640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762640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762640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762640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762640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762640"/>
    <w:rPr>
      <w:i/>
      <w:color w:val="0000FF"/>
    </w:rPr>
  </w:style>
  <w:style w:type="paragraph" w:customStyle="1" w:styleId="Heading4NoNumber">
    <w:name w:val="Heading4 No Number"/>
    <w:basedOn w:val="a3"/>
    <w:rsid w:val="00762640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762640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762640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762640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762640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762640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762640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7626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762640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762640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762640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7626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762640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762640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762640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762640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762640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762640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762640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762640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762640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762640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762640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762640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762640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762640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762640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762640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762640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762640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762640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762640"/>
    <w:rPr>
      <w:b/>
      <w:bCs/>
      <w:color w:val="595959"/>
    </w:rPr>
  </w:style>
  <w:style w:type="paragraph" w:customStyle="1" w:styleId="110">
    <w:name w:val="索引 11"/>
    <w:basedOn w:val="a3"/>
    <w:next w:val="a3"/>
    <w:rsid w:val="00762640"/>
    <w:rPr>
      <w:color w:val="595959"/>
      <w:sz w:val="24"/>
    </w:rPr>
  </w:style>
  <w:style w:type="paragraph" w:customStyle="1" w:styleId="HTML18">
    <w:name w:val="HTML 地址1"/>
    <w:basedOn w:val="a3"/>
    <w:rsid w:val="00762640"/>
    <w:rPr>
      <w:i/>
      <w:iCs/>
      <w:color w:val="595959"/>
    </w:rPr>
  </w:style>
  <w:style w:type="paragraph" w:customStyle="1" w:styleId="1fb">
    <w:name w:val="寄信人地址1"/>
    <w:basedOn w:val="a3"/>
    <w:rsid w:val="00762640"/>
    <w:rPr>
      <w:color w:val="595959"/>
    </w:rPr>
  </w:style>
  <w:style w:type="paragraph" w:customStyle="1" w:styleId="610">
    <w:name w:val="索引 61"/>
    <w:basedOn w:val="a3"/>
    <w:next w:val="a3"/>
    <w:qFormat/>
    <w:rsid w:val="00762640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762640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762640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762640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762640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762640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762640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762640"/>
    <w:rPr>
      <w:color w:val="595959"/>
    </w:rPr>
  </w:style>
  <w:style w:type="paragraph" w:customStyle="1" w:styleId="Code">
    <w:name w:val="Code"/>
    <w:basedOn w:val="a3"/>
    <w:rsid w:val="00762640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762640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762640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762640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762640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762640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762640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762640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762640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762640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762640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762640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762640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762640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762640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762640"/>
    <w:rPr>
      <w:b/>
      <w:bCs/>
      <w:color w:val="595959"/>
    </w:rPr>
  </w:style>
  <w:style w:type="paragraph" w:customStyle="1" w:styleId="1ff1">
    <w:name w:val="结束语1"/>
    <w:basedOn w:val="a3"/>
    <w:qFormat/>
    <w:rsid w:val="00762640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762640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762640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762640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762640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762640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762640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762640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762640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762640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762640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762640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762640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762640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762640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762640"/>
    <w:rPr>
      <w:color w:val="595959"/>
    </w:rPr>
  </w:style>
  <w:style w:type="paragraph" w:customStyle="1" w:styleId="mb0">
    <w:name w:val="mb0"/>
    <w:basedOn w:val="a3"/>
    <w:rsid w:val="00762640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762640"/>
    <w:rPr>
      <w:color w:val="595959"/>
      <w:kern w:val="0"/>
    </w:rPr>
  </w:style>
  <w:style w:type="paragraph" w:customStyle="1" w:styleId="ManualTitle1">
    <w:name w:val="Manual Title1"/>
    <w:rsid w:val="00762640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762640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762640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762640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762640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762640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762640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762640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762640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762640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762640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762640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762640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762640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762640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762640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762640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762640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762640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762640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762640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762640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76264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76264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762640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762640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76264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762640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762640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762640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762640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762640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76264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762640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762640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762640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762640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762640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762640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762640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762640"/>
    <w:pPr>
      <w:ind w:left="198" w:hanging="113"/>
    </w:pPr>
  </w:style>
  <w:style w:type="paragraph" w:customStyle="1" w:styleId="catalog2">
    <w:name w:val="catalog 2"/>
    <w:basedOn w:val="a3"/>
    <w:qFormat/>
    <w:rsid w:val="00762640"/>
    <w:pPr>
      <w:ind w:left="453" w:hanging="283"/>
    </w:pPr>
  </w:style>
  <w:style w:type="paragraph" w:customStyle="1" w:styleId="catalog4">
    <w:name w:val="catalog 4"/>
    <w:basedOn w:val="a3"/>
    <w:autoRedefine/>
    <w:qFormat/>
    <w:rsid w:val="00762640"/>
    <w:pPr>
      <w:ind w:left="1134" w:hanging="567"/>
    </w:pPr>
  </w:style>
  <w:style w:type="paragraph" w:customStyle="1" w:styleId="catalog5">
    <w:name w:val="catalog 5"/>
    <w:basedOn w:val="a3"/>
    <w:rsid w:val="00762640"/>
    <w:pPr>
      <w:ind w:left="680"/>
    </w:pPr>
  </w:style>
  <w:style w:type="paragraph" w:customStyle="1" w:styleId="catalog6">
    <w:name w:val="catalog 6"/>
    <w:basedOn w:val="a3"/>
    <w:autoRedefine/>
    <w:qFormat/>
    <w:rsid w:val="00762640"/>
    <w:pPr>
      <w:ind w:left="1757" w:hanging="907"/>
    </w:pPr>
  </w:style>
  <w:style w:type="paragraph" w:customStyle="1" w:styleId="catalog7">
    <w:name w:val="catalog 7"/>
    <w:basedOn w:val="a3"/>
    <w:autoRedefine/>
    <w:rsid w:val="00762640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762640"/>
    <w:pPr>
      <w:ind w:left="113"/>
    </w:pPr>
  </w:style>
  <w:style w:type="paragraph" w:customStyle="1" w:styleId="catalog9">
    <w:name w:val="catalog 9"/>
    <w:basedOn w:val="a3"/>
    <w:autoRedefine/>
    <w:rsid w:val="00762640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762640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762640"/>
    <w:rPr>
      <w:sz w:val="18"/>
    </w:rPr>
  </w:style>
  <w:style w:type="paragraph" w:customStyle="1" w:styleId="textindentation">
    <w:name w:val="text indentation"/>
    <w:basedOn w:val="a3"/>
    <w:autoRedefine/>
    <w:rsid w:val="00762640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762640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762640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762640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762640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762640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762640"/>
    <w:pPr>
      <w:spacing w:line="360" w:lineRule="auto"/>
    </w:pPr>
  </w:style>
  <w:style w:type="paragraph" w:customStyle="1" w:styleId="affffff1">
    <w:name w:val="图号"/>
    <w:basedOn w:val="a3"/>
    <w:autoRedefine/>
    <w:rsid w:val="00762640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76264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762640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762640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762640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762640"/>
  </w:style>
  <w:style w:type="paragraph" w:customStyle="1" w:styleId="affffff6">
    <w:name w:val="内容说明"/>
    <w:autoRedefine/>
    <w:qFormat/>
    <w:rsid w:val="00762640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762640"/>
    <w:pPr>
      <w:jc w:val="center"/>
    </w:pPr>
    <w:rPr>
      <w:sz w:val="18"/>
    </w:rPr>
  </w:style>
  <w:style w:type="paragraph" w:customStyle="1" w:styleId="DefaultText0">
    <w:name w:val="Default Text"/>
    <w:basedOn w:val="a3"/>
    <w:rsid w:val="00762640"/>
    <w:rPr>
      <w:sz w:val="24"/>
    </w:rPr>
  </w:style>
  <w:style w:type="paragraph" w:customStyle="1" w:styleId="affffff8">
    <w:name w:val="缺省文本"/>
    <w:basedOn w:val="a3"/>
    <w:autoRedefine/>
    <w:qFormat/>
    <w:rsid w:val="00762640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762640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762640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762640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762640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762640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762640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762640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762640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762640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762640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762640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762640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762640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762640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762640"/>
  </w:style>
  <w:style w:type="paragraph" w:customStyle="1" w:styleId="DKBA">
    <w:name w:val="DKBA"/>
    <w:basedOn w:val="a3"/>
    <w:autoRedefine/>
    <w:qFormat/>
    <w:rsid w:val="00762640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762640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762640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762640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762640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762640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762640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762640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762640"/>
    <w:rPr>
      <w:color w:val="808080"/>
    </w:rPr>
  </w:style>
  <w:style w:type="table" w:customStyle="1" w:styleId="1ff8">
    <w:name w:val="样式1"/>
    <w:basedOn w:val="a5"/>
    <w:uiPriority w:val="99"/>
    <w:rsid w:val="00762640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762640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762640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762640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762640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762640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762640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762640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762640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762640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762640"/>
    <w:pPr>
      <w:numPr>
        <w:numId w:val="29"/>
      </w:numPr>
    </w:pPr>
  </w:style>
  <w:style w:type="numbering" w:customStyle="1" w:styleId="21">
    <w:name w:val="样式2"/>
    <w:uiPriority w:val="99"/>
    <w:rsid w:val="00762640"/>
    <w:pPr>
      <w:numPr>
        <w:numId w:val="30"/>
      </w:numPr>
    </w:pPr>
  </w:style>
  <w:style w:type="numbering" w:customStyle="1" w:styleId="32">
    <w:name w:val="样式3"/>
    <w:uiPriority w:val="99"/>
    <w:rsid w:val="00762640"/>
    <w:pPr>
      <w:numPr>
        <w:numId w:val="31"/>
      </w:numPr>
    </w:pPr>
  </w:style>
  <w:style w:type="numbering" w:customStyle="1" w:styleId="41">
    <w:name w:val="样式4"/>
    <w:uiPriority w:val="99"/>
    <w:rsid w:val="00762640"/>
    <w:pPr>
      <w:numPr>
        <w:numId w:val="32"/>
      </w:numPr>
    </w:pPr>
  </w:style>
  <w:style w:type="numbering" w:customStyle="1" w:styleId="219">
    <w:name w:val="样式21"/>
    <w:uiPriority w:val="99"/>
    <w:rsid w:val="00762640"/>
  </w:style>
  <w:style w:type="paragraph" w:styleId="afffffff6">
    <w:name w:val="Revision"/>
    <w:hidden/>
    <w:uiPriority w:val="99"/>
    <w:semiHidden/>
    <w:rsid w:val="00762640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762640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76264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76264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76264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76264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762640"/>
    <w:rPr>
      <w:rFonts w:cs="Arial"/>
    </w:rPr>
  </w:style>
  <w:style w:type="character" w:customStyle="1" w:styleId="36">
    <w:name w:val="正文文本 3 字符"/>
    <w:link w:val="35"/>
    <w:qFormat/>
    <w:rsid w:val="0076264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76264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762640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76264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76264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762640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76264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76264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762640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76264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76264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76264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76264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76264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76264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76264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76264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76264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762640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76264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76264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76264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762640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76264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76264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76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2493</TotalTime>
  <Pages>3</Pages>
  <Words>140</Words>
  <Characters>798</Characters>
  <Application>Microsoft Office Word</Application>
  <DocSecurity>0</DocSecurity>
  <Lines>6</Lines>
  <Paragraphs>1</Paragraphs>
  <ScaleCrop>false</ScaleCrop>
  <Company>Organization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879</cp:revision>
  <cp:lastPrinted>2025-09-17T08:55:00Z</cp:lastPrinted>
  <dcterms:created xsi:type="dcterms:W3CDTF">2022-05-13T03:44:00Z</dcterms:created>
  <dcterms:modified xsi:type="dcterms:W3CDTF">2025-10-13T03:42:00Z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